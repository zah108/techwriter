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2" w:type="dxa"/>
        <w:tblCellMar>
          <w:top w:w="28" w:type="dxa"/>
          <w:left w:w="0" w:type="dxa"/>
          <w:bottom w:w="28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1559"/>
        <w:gridCol w:w="4252"/>
      </w:tblGrid>
      <w:tr w:rsidR="003E22CF" w:rsidRPr="003872E0" w14:paraId="06D3391A" w14:textId="77777777" w:rsidTr="0024538C">
        <w:trPr>
          <w:trHeight w:val="454"/>
        </w:trPr>
        <w:tc>
          <w:tcPr>
            <w:tcW w:w="4111" w:type="dxa"/>
          </w:tcPr>
          <w:p w14:paraId="427E94FA" w14:textId="36EF5D0B" w:rsidR="003E22CF" w:rsidRPr="001D0165" w:rsidRDefault="003E22CF" w:rsidP="0024538C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</w:p>
        </w:tc>
        <w:tc>
          <w:tcPr>
            <w:tcW w:w="1559" w:type="dxa"/>
          </w:tcPr>
          <w:p w14:paraId="0D261869" w14:textId="77777777" w:rsidR="003E22CF" w:rsidRPr="003872E0" w:rsidRDefault="003E22CF" w:rsidP="0024538C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4252" w:type="dxa"/>
          </w:tcPr>
          <w:p w14:paraId="0983229B" w14:textId="7B7447B1" w:rsidR="003E22CF" w:rsidRPr="003872E0" w:rsidRDefault="003E22CF" w:rsidP="0024538C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3E22CF" w:rsidRPr="003872E0" w14:paraId="3F9E8CCE" w14:textId="77777777" w:rsidTr="0024538C">
        <w:trPr>
          <w:trHeight w:val="867"/>
        </w:trPr>
        <w:tc>
          <w:tcPr>
            <w:tcW w:w="4111" w:type="dxa"/>
          </w:tcPr>
          <w:p w14:paraId="3BC53C1F" w14:textId="51855B31" w:rsidR="003E22CF" w:rsidRPr="003872E0" w:rsidRDefault="003E22CF" w:rsidP="0024538C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559" w:type="dxa"/>
          </w:tcPr>
          <w:p w14:paraId="18A042DD" w14:textId="77777777" w:rsidR="003E22CF" w:rsidRPr="003872E0" w:rsidRDefault="003E22CF" w:rsidP="0024538C">
            <w:pPr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</w:p>
        </w:tc>
        <w:tc>
          <w:tcPr>
            <w:tcW w:w="4252" w:type="dxa"/>
          </w:tcPr>
          <w:p w14:paraId="2B463651" w14:textId="17D13FB2" w:rsidR="003E22CF" w:rsidRPr="003872E0" w:rsidRDefault="003E22CF" w:rsidP="0024538C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</w:p>
        </w:tc>
      </w:tr>
      <w:tr w:rsidR="003E22CF" w:rsidRPr="003872E0" w14:paraId="4C870EFF" w14:textId="77777777" w:rsidTr="0024538C">
        <w:trPr>
          <w:trHeight w:val="454"/>
        </w:trPr>
        <w:tc>
          <w:tcPr>
            <w:tcW w:w="4111" w:type="dxa"/>
          </w:tcPr>
          <w:p w14:paraId="408C8A56" w14:textId="4C2E9F0B" w:rsidR="003E22CF" w:rsidRPr="003872E0" w:rsidRDefault="003E22CF" w:rsidP="0024538C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559" w:type="dxa"/>
          </w:tcPr>
          <w:p w14:paraId="6AA3D45D" w14:textId="77777777" w:rsidR="003E22CF" w:rsidRPr="003872E0" w:rsidRDefault="003E22CF" w:rsidP="0024538C">
            <w:pPr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</w:p>
        </w:tc>
        <w:tc>
          <w:tcPr>
            <w:tcW w:w="4252" w:type="dxa"/>
          </w:tcPr>
          <w:p w14:paraId="2A16ECCC" w14:textId="0408443E" w:rsidR="003E22CF" w:rsidRPr="003872E0" w:rsidRDefault="003E22CF" w:rsidP="0024538C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3E22CF" w:rsidRPr="003872E0" w14:paraId="40C22B49" w14:textId="77777777" w:rsidTr="0024538C">
        <w:trPr>
          <w:trHeight w:val="454"/>
        </w:trPr>
        <w:tc>
          <w:tcPr>
            <w:tcW w:w="4111" w:type="dxa"/>
          </w:tcPr>
          <w:p w14:paraId="50269413" w14:textId="7251A889" w:rsidR="003E22CF" w:rsidRPr="003872E0" w:rsidRDefault="003E22CF" w:rsidP="0024538C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559" w:type="dxa"/>
          </w:tcPr>
          <w:p w14:paraId="730B87D2" w14:textId="77777777" w:rsidR="003E22CF" w:rsidRPr="003872E0" w:rsidRDefault="003E22CF" w:rsidP="0024538C">
            <w:pPr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</w:p>
        </w:tc>
        <w:tc>
          <w:tcPr>
            <w:tcW w:w="4252" w:type="dxa"/>
          </w:tcPr>
          <w:p w14:paraId="24F75D47" w14:textId="33983C64" w:rsidR="003E22CF" w:rsidRPr="003872E0" w:rsidRDefault="003E22CF" w:rsidP="0024538C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740355B9" w14:textId="77777777" w:rsidR="003E22CF" w:rsidRPr="003872E0" w:rsidRDefault="003E22CF" w:rsidP="0024538C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3EFCA1FA" w14:textId="77777777" w:rsidR="003E22CF" w:rsidRPr="003872E0" w:rsidRDefault="003E22CF" w:rsidP="0024538C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7CDED2C0" w14:textId="77777777" w:rsidR="003E22CF" w:rsidRPr="003872E0" w:rsidRDefault="003E22CF" w:rsidP="0024538C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0B481547" w14:textId="77777777" w:rsidR="003E22CF" w:rsidRPr="003872E0" w:rsidRDefault="003E22CF" w:rsidP="0024538C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6764EC47" w14:textId="77777777" w:rsidR="003E22CF" w:rsidRPr="003872E0" w:rsidRDefault="003E22CF" w:rsidP="0024538C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284026FE" w14:textId="77777777" w:rsidR="003E22CF" w:rsidRPr="003872E0" w:rsidRDefault="003E22CF" w:rsidP="0024538C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4024A7DA" w14:textId="0A1DBC29" w:rsidR="003E22CF" w:rsidRPr="003872E0" w:rsidRDefault="005E3036" w:rsidP="0024538C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3872E0">
        <w:rPr>
          <w:rFonts w:asciiTheme="minorHAnsi" w:hAnsiTheme="minorHAnsi" w:cstheme="minorHAnsi"/>
          <w:b/>
          <w:bCs/>
          <w:sz w:val="28"/>
          <w:szCs w:val="28"/>
        </w:rPr>
        <w:t>Weather and Geolocation API</w:t>
      </w:r>
    </w:p>
    <w:p w14:paraId="59483E45" w14:textId="77777777" w:rsidR="003E22CF" w:rsidRPr="001D0165" w:rsidRDefault="003E22CF" w:rsidP="0024538C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4389C25F" w14:textId="77777777" w:rsidR="003E22CF" w:rsidRPr="001D0165" w:rsidRDefault="003E22CF" w:rsidP="0024538C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5896FD27" w14:textId="77777777" w:rsidR="003E22CF" w:rsidRPr="001D0165" w:rsidRDefault="003E22CF" w:rsidP="0024538C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337AB1A3" w14:textId="67566582" w:rsidR="003E22CF" w:rsidRPr="001D0165" w:rsidRDefault="003E22CF" w:rsidP="0024538C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04FD8659" w14:textId="77777777" w:rsidR="003E22CF" w:rsidRPr="001D0165" w:rsidRDefault="003E22CF" w:rsidP="0024538C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0D17A66E" w14:textId="48FD7028" w:rsidR="003E22CF" w:rsidRPr="001D0165" w:rsidRDefault="005E3036" w:rsidP="0024538C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3872E0">
        <w:rPr>
          <w:rFonts w:asciiTheme="minorHAnsi" w:hAnsiTheme="minorHAnsi" w:cstheme="minorHAnsi"/>
          <w:sz w:val="28"/>
          <w:szCs w:val="28"/>
          <w:lang w:val="ru-RU"/>
        </w:rPr>
        <w:t>Спецификация</w:t>
      </w:r>
      <w:r w:rsidRPr="001D0165">
        <w:rPr>
          <w:rFonts w:asciiTheme="minorHAnsi" w:hAnsiTheme="minorHAnsi" w:cstheme="minorHAnsi"/>
          <w:sz w:val="28"/>
          <w:szCs w:val="28"/>
        </w:rPr>
        <w:t xml:space="preserve"> </w:t>
      </w:r>
      <w:r w:rsidRPr="003872E0">
        <w:rPr>
          <w:rFonts w:asciiTheme="minorHAnsi" w:hAnsiTheme="minorHAnsi" w:cstheme="minorHAnsi"/>
          <w:sz w:val="28"/>
          <w:szCs w:val="28"/>
        </w:rPr>
        <w:t>API</w:t>
      </w:r>
    </w:p>
    <w:p w14:paraId="5F586FE0" w14:textId="77777777" w:rsidR="003E22CF" w:rsidRPr="001D0165" w:rsidRDefault="003E22CF" w:rsidP="0024538C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5EC8BAC4" w14:textId="77777777" w:rsidR="003E22CF" w:rsidRPr="001D0165" w:rsidRDefault="003E22CF" w:rsidP="0024538C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48528159" w14:textId="07150525" w:rsidR="003E22CF" w:rsidRPr="001D0165" w:rsidRDefault="003E22CF" w:rsidP="0024538C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203907A1" w14:textId="77777777" w:rsidR="003E22CF" w:rsidRPr="001D0165" w:rsidRDefault="003E22CF" w:rsidP="0024538C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46E66C3A" w14:textId="77777777" w:rsidR="003E22CF" w:rsidRPr="001D0165" w:rsidRDefault="003E22CF" w:rsidP="0024538C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326CF092" w14:textId="1855D6E0" w:rsidR="00F3706E" w:rsidRPr="001D0165" w:rsidRDefault="00F3706E" w:rsidP="0024538C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30210DF1" w14:textId="7F20A3B9" w:rsidR="00F3706E" w:rsidRPr="001D0165" w:rsidRDefault="00F3706E" w:rsidP="0024538C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2235F3DC" w14:textId="0AD8F7F2" w:rsidR="00F3706E" w:rsidRPr="001D0165" w:rsidRDefault="00F3706E" w:rsidP="0024538C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40ACBB28" w14:textId="3D94C8DF" w:rsidR="00F3706E" w:rsidRPr="001D0165" w:rsidRDefault="00F3706E" w:rsidP="0024538C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0FEAD69A" w14:textId="3F377F47" w:rsidR="00F3706E" w:rsidRPr="001D0165" w:rsidRDefault="00F3706E" w:rsidP="0024538C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14645BBD" w14:textId="77777777" w:rsidR="00F3706E" w:rsidRPr="001D0165" w:rsidRDefault="00F3706E" w:rsidP="0024538C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5E54E845" w14:textId="29C6A8AA" w:rsidR="00133114" w:rsidRPr="001D0165" w:rsidRDefault="00133114" w:rsidP="0024538C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45414F15" w14:textId="77777777" w:rsidR="009C4050" w:rsidRPr="001D0165" w:rsidRDefault="009C4050" w:rsidP="0024538C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3C959381" w14:textId="44563BE0" w:rsidR="00133114" w:rsidRDefault="00133114" w:rsidP="0024538C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1CBB451C" w14:textId="77777777" w:rsidR="003D1825" w:rsidRDefault="003D1825" w:rsidP="0024538C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406EB6E3" w14:textId="77777777" w:rsidR="003D1825" w:rsidRDefault="003D1825" w:rsidP="0024538C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0E38842F" w14:textId="77777777" w:rsidR="003D1825" w:rsidRPr="001D0165" w:rsidRDefault="003D1825" w:rsidP="0024538C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6A13DB82" w14:textId="5DCC5859" w:rsidR="00133114" w:rsidRPr="001D0165" w:rsidRDefault="00133114" w:rsidP="0024538C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03662ACC" w14:textId="56415B8E" w:rsidR="00063F5D" w:rsidRPr="001D0165" w:rsidRDefault="00063F5D" w:rsidP="0024538C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24624C00" w14:textId="6A0A67AD" w:rsidR="00063F5D" w:rsidRPr="001D0165" w:rsidRDefault="00063F5D" w:rsidP="0024538C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2C384339" w14:textId="77777777" w:rsidR="00063F5D" w:rsidRPr="001D0165" w:rsidRDefault="00063F5D" w:rsidP="0024538C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5494DB7A" w14:textId="3B63B71B" w:rsidR="001C0695" w:rsidRPr="003872E0" w:rsidRDefault="003E22CF" w:rsidP="0024538C">
      <w:pPr>
        <w:jc w:val="center"/>
        <w:rPr>
          <w:rFonts w:asciiTheme="minorHAnsi" w:hAnsiTheme="minorHAnsi" w:cstheme="minorHAnsi"/>
          <w:sz w:val="28"/>
          <w:szCs w:val="28"/>
          <w:lang w:val="ru-RU"/>
        </w:rPr>
      </w:pPr>
      <w:r w:rsidRPr="003872E0">
        <w:rPr>
          <w:rFonts w:asciiTheme="minorHAnsi" w:hAnsiTheme="minorHAnsi" w:cstheme="minorHAnsi"/>
          <w:sz w:val="28"/>
          <w:szCs w:val="28"/>
          <w:lang w:val="ru-RU"/>
        </w:rPr>
        <w:t>2023</w:t>
      </w:r>
    </w:p>
    <w:p w14:paraId="66A62A64" w14:textId="449C21D4" w:rsidR="001C0695" w:rsidRPr="003872E0" w:rsidRDefault="001C0695" w:rsidP="0024538C">
      <w:pPr>
        <w:rPr>
          <w:rFonts w:asciiTheme="minorHAnsi" w:hAnsiTheme="minorHAnsi" w:cstheme="minorHAnsi"/>
          <w:lang w:val="ru-RU"/>
        </w:rPr>
        <w:sectPr w:rsidR="001C0695" w:rsidRPr="003872E0" w:rsidSect="009C4050">
          <w:footerReference w:type="even" r:id="rId12"/>
          <w:footerReference w:type="default" r:id="rId13"/>
          <w:pgSz w:w="11906" w:h="16838"/>
          <w:pgMar w:top="1418" w:right="567" w:bottom="567" w:left="1418" w:header="454" w:footer="284" w:gutter="0"/>
          <w:cols w:space="708"/>
          <w:titlePg/>
          <w:docGrid w:linePitch="360"/>
        </w:sectPr>
      </w:pPr>
    </w:p>
    <w:p w14:paraId="3FB5474A" w14:textId="77777777" w:rsidR="0012720B" w:rsidRPr="003872E0" w:rsidRDefault="0012720B" w:rsidP="004A45CA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bookmarkStart w:id="0" w:name="_Toc264388593"/>
      <w:proofErr w:type="spellStart"/>
      <w:r w:rsidRPr="003872E0">
        <w:rPr>
          <w:rFonts w:asciiTheme="minorHAnsi" w:hAnsiTheme="minorHAnsi" w:cstheme="minorHAnsi"/>
          <w:b/>
          <w:bCs/>
          <w:sz w:val="28"/>
          <w:szCs w:val="28"/>
        </w:rPr>
        <w:lastRenderedPageBreak/>
        <w:t>Содержание</w:t>
      </w:r>
      <w:proofErr w:type="spellEnd"/>
    </w:p>
    <w:p w14:paraId="36574565" w14:textId="239D3F39" w:rsidR="003D1825" w:rsidRDefault="00CA28A8">
      <w:pPr>
        <w:pStyle w:val="13"/>
        <w:rPr>
          <w:rFonts w:eastAsiaTheme="minorEastAsia" w:cstheme="minorBidi"/>
          <w:bCs w:val="0"/>
          <w:kern w:val="2"/>
          <w:lang w:val="ru-RU" w:eastAsia="ru-RU"/>
          <w14:ligatures w14:val="standardContextual"/>
        </w:rPr>
      </w:pPr>
      <w:r>
        <w:rPr>
          <w:rFonts w:cstheme="minorHAnsi"/>
          <w:sz w:val="28"/>
          <w:szCs w:val="28"/>
        </w:rPr>
        <w:fldChar w:fldCharType="begin"/>
      </w:r>
      <w:r>
        <w:rPr>
          <w:rFonts w:cstheme="minorHAnsi"/>
          <w:sz w:val="28"/>
          <w:szCs w:val="28"/>
        </w:rPr>
        <w:instrText xml:space="preserve"> TOC \o "1-3" \h \z \u </w:instrText>
      </w:r>
      <w:r>
        <w:rPr>
          <w:rFonts w:cstheme="minorHAnsi"/>
          <w:sz w:val="28"/>
          <w:szCs w:val="28"/>
        </w:rPr>
        <w:fldChar w:fldCharType="separate"/>
      </w:r>
      <w:hyperlink w:anchor="_Toc152757384" w:history="1">
        <w:r w:rsidR="003D1825" w:rsidRPr="00100BF3">
          <w:rPr>
            <w:rStyle w:val="af"/>
            <w:rFonts w:cstheme="minorHAnsi"/>
            <w:lang w:val="ru-RU"/>
          </w:rPr>
          <w:t>1  Введение</w:t>
        </w:r>
        <w:r w:rsidR="003D1825">
          <w:rPr>
            <w:webHidden/>
          </w:rPr>
          <w:tab/>
        </w:r>
        <w:r w:rsidR="003D1825">
          <w:rPr>
            <w:webHidden/>
          </w:rPr>
          <w:fldChar w:fldCharType="begin"/>
        </w:r>
        <w:r w:rsidR="003D1825">
          <w:rPr>
            <w:webHidden/>
          </w:rPr>
          <w:instrText xml:space="preserve"> PAGEREF _Toc152757384 \h </w:instrText>
        </w:r>
        <w:r w:rsidR="003D1825">
          <w:rPr>
            <w:webHidden/>
          </w:rPr>
        </w:r>
        <w:r w:rsidR="003D1825">
          <w:rPr>
            <w:webHidden/>
          </w:rPr>
          <w:fldChar w:fldCharType="separate"/>
        </w:r>
        <w:r w:rsidR="003D1825">
          <w:rPr>
            <w:webHidden/>
          </w:rPr>
          <w:t>5</w:t>
        </w:r>
        <w:r w:rsidR="003D1825">
          <w:rPr>
            <w:webHidden/>
          </w:rPr>
          <w:fldChar w:fldCharType="end"/>
        </w:r>
      </w:hyperlink>
    </w:p>
    <w:p w14:paraId="4D0E0DFB" w14:textId="414B7C3A" w:rsidR="003D1825" w:rsidRDefault="003D1825">
      <w:pPr>
        <w:pStyle w:val="2a"/>
        <w:rPr>
          <w:rFonts w:eastAsiaTheme="minorEastAsia" w:cstheme="minorBidi"/>
          <w:kern w:val="2"/>
          <w:lang w:val="ru-RU" w:eastAsia="ru-RU"/>
          <w14:ligatures w14:val="standardContextual"/>
        </w:rPr>
      </w:pPr>
      <w:hyperlink w:anchor="_Toc152757385" w:history="1">
        <w:r w:rsidRPr="00100BF3">
          <w:rPr>
            <w:rStyle w:val="af"/>
            <w:rFonts w:cstheme="minorHAnsi"/>
          </w:rPr>
          <w:t>1.1  Начало работы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_Toc152757385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F3B2B4E" w14:textId="2CF981F7" w:rsidR="003D1825" w:rsidRDefault="003D1825">
      <w:pPr>
        <w:pStyle w:val="2a"/>
        <w:rPr>
          <w:rFonts w:eastAsiaTheme="minorEastAsia" w:cstheme="minorBidi"/>
          <w:kern w:val="2"/>
          <w:lang w:val="ru-RU" w:eastAsia="ru-RU"/>
          <w14:ligatures w14:val="standardContextual"/>
        </w:rPr>
      </w:pPr>
      <w:hyperlink w:anchor="_Toc152757386" w:history="1">
        <w:r w:rsidRPr="00100BF3">
          <w:rPr>
            <w:rStyle w:val="af"/>
            <w:rFonts w:cstheme="minorHAnsi"/>
          </w:rPr>
          <w:t>1.2  Аутентификация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_Toc152757386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BF91001" w14:textId="124A6629" w:rsidR="003D1825" w:rsidRDefault="003D1825">
      <w:pPr>
        <w:pStyle w:val="38"/>
        <w:rPr>
          <w:rFonts w:eastAsiaTheme="minorEastAsia" w:cstheme="minorBidi"/>
          <w:kern w:val="2"/>
          <w:lang w:val="ru-RU" w:eastAsia="ru-RU" w:bidi="ar-SA"/>
          <w14:ligatures w14:val="standardContextual"/>
        </w:rPr>
      </w:pPr>
      <w:hyperlink w:anchor="_Toc152757387" w:history="1">
        <w:r w:rsidRPr="00100BF3">
          <w:rPr>
            <w:rStyle w:val="af"/>
            <w:rFonts w:cstheme="minorHAnsi"/>
          </w:rPr>
          <w:t>1.2.1  Параметр ключа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_Toc152757387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CE7A078" w14:textId="111FE0B5" w:rsidR="003D1825" w:rsidRDefault="003D1825">
      <w:pPr>
        <w:pStyle w:val="2a"/>
        <w:rPr>
          <w:rFonts w:eastAsiaTheme="minorEastAsia" w:cstheme="minorBidi"/>
          <w:kern w:val="2"/>
          <w:lang w:val="ru-RU" w:eastAsia="ru-RU"/>
          <w14:ligatures w14:val="standardContextual"/>
        </w:rPr>
      </w:pPr>
      <w:hyperlink w:anchor="_Toc152757388" w:history="1">
        <w:r w:rsidRPr="00100BF3">
          <w:rPr>
            <w:rStyle w:val="af"/>
            <w:rFonts w:cstheme="minorHAnsi"/>
          </w:rPr>
          <w:t>1.3  Запрос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_Toc152757388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D041EF2" w14:textId="75E80155" w:rsidR="003D1825" w:rsidRDefault="003D1825">
      <w:pPr>
        <w:pStyle w:val="38"/>
        <w:rPr>
          <w:rFonts w:eastAsiaTheme="minorEastAsia" w:cstheme="minorBidi"/>
          <w:kern w:val="2"/>
          <w:lang w:val="ru-RU" w:eastAsia="ru-RU" w:bidi="ar-SA"/>
          <w14:ligatures w14:val="standardContextual"/>
        </w:rPr>
      </w:pPr>
      <w:hyperlink w:anchor="_Toc152757389" w:history="1">
        <w:r w:rsidRPr="00100BF3">
          <w:rPr>
            <w:rStyle w:val="af"/>
            <w:rFonts w:cstheme="minorHAnsi"/>
          </w:rPr>
          <w:t>1.3.1  URL-адрес запроса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_Toc152757389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223ED6C" w14:textId="70DFB9B2" w:rsidR="003D1825" w:rsidRDefault="003D1825">
      <w:pPr>
        <w:pStyle w:val="38"/>
        <w:rPr>
          <w:rFonts w:eastAsiaTheme="minorEastAsia" w:cstheme="minorBidi"/>
          <w:kern w:val="2"/>
          <w:lang w:val="ru-RU" w:eastAsia="ru-RU" w:bidi="ar-SA"/>
          <w14:ligatures w14:val="standardContextual"/>
        </w:rPr>
      </w:pPr>
      <w:hyperlink w:anchor="_Toc152757390" w:history="1">
        <w:r w:rsidRPr="00100BF3">
          <w:rPr>
            <w:rStyle w:val="af"/>
            <w:rFonts w:cstheme="minorHAnsi"/>
          </w:rPr>
          <w:t>1.3.2  Параметры запроса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_Toc152757390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7583B52" w14:textId="20742C5E" w:rsidR="003D1825" w:rsidRDefault="003D1825">
      <w:pPr>
        <w:pStyle w:val="2a"/>
        <w:rPr>
          <w:rFonts w:eastAsiaTheme="minorEastAsia" w:cstheme="minorBidi"/>
          <w:kern w:val="2"/>
          <w:lang w:val="ru-RU" w:eastAsia="ru-RU"/>
          <w14:ligatures w14:val="standardContextual"/>
        </w:rPr>
      </w:pPr>
      <w:hyperlink w:anchor="_Toc152757391" w:history="1">
        <w:r w:rsidRPr="00100BF3">
          <w:rPr>
            <w:rStyle w:val="af"/>
            <w:rFonts w:cstheme="minorHAnsi"/>
          </w:rPr>
          <w:t>1.4  Местоположение объекта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_Toc152757391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3EE8B8FE" w14:textId="257D8609" w:rsidR="003D1825" w:rsidRDefault="003D1825">
      <w:pPr>
        <w:pStyle w:val="2a"/>
        <w:rPr>
          <w:rFonts w:eastAsiaTheme="minorEastAsia" w:cstheme="minorBidi"/>
          <w:kern w:val="2"/>
          <w:lang w:val="ru-RU" w:eastAsia="ru-RU"/>
          <w14:ligatures w14:val="standardContextual"/>
        </w:rPr>
      </w:pPr>
      <w:hyperlink w:anchor="_Toc152757392" w:history="1">
        <w:r w:rsidRPr="00100BF3">
          <w:rPr>
            <w:rStyle w:val="af"/>
            <w:rFonts w:cstheme="minorHAnsi"/>
          </w:rPr>
          <w:t>1.5  Оповещения о погоде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_Toc152757392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010DB9F3" w14:textId="5E7DF3BF" w:rsidR="003D1825" w:rsidRDefault="003D1825">
      <w:pPr>
        <w:pStyle w:val="38"/>
        <w:rPr>
          <w:rFonts w:eastAsiaTheme="minorEastAsia" w:cstheme="minorBidi"/>
          <w:kern w:val="2"/>
          <w:lang w:val="ru-RU" w:eastAsia="ru-RU" w:bidi="ar-SA"/>
          <w14:ligatures w14:val="standardContextual"/>
        </w:rPr>
      </w:pPr>
      <w:hyperlink w:anchor="_Toc152757393" w:history="1">
        <w:r w:rsidRPr="00100BF3">
          <w:rPr>
            <w:rStyle w:val="af"/>
            <w:rFonts w:cstheme="minorHAnsi"/>
          </w:rPr>
          <w:t>1.5.1  Пример ответа на оповещения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_Toc152757393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06A3524F" w14:textId="78833638" w:rsidR="003D1825" w:rsidRDefault="003D1825">
      <w:pPr>
        <w:pStyle w:val="2a"/>
        <w:rPr>
          <w:rFonts w:eastAsiaTheme="minorEastAsia" w:cstheme="minorBidi"/>
          <w:kern w:val="2"/>
          <w:lang w:val="ru-RU" w:eastAsia="ru-RU"/>
          <w14:ligatures w14:val="standardContextual"/>
        </w:rPr>
      </w:pPr>
      <w:hyperlink w:anchor="_Toc152757394" w:history="1">
        <w:r w:rsidRPr="00100BF3">
          <w:rPr>
            <w:rStyle w:val="af"/>
            <w:rFonts w:cstheme="minorHAnsi"/>
          </w:rPr>
          <w:t>1.6  Данные о качестве воздуха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_Toc152757394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42994890" w14:textId="022BE49B" w:rsidR="003D1825" w:rsidRDefault="003D1825">
      <w:pPr>
        <w:pStyle w:val="38"/>
        <w:rPr>
          <w:rFonts w:eastAsiaTheme="minorEastAsia" w:cstheme="minorBidi"/>
          <w:kern w:val="2"/>
          <w:lang w:val="ru-RU" w:eastAsia="ru-RU" w:bidi="ar-SA"/>
          <w14:ligatures w14:val="standardContextual"/>
        </w:rPr>
      </w:pPr>
      <w:hyperlink w:anchor="_Toc152757395" w:history="1">
        <w:r w:rsidRPr="00100BF3">
          <w:rPr>
            <w:rStyle w:val="af"/>
            <w:rFonts w:cstheme="minorHAnsi"/>
          </w:rPr>
          <w:t>1.6.1  Значение DEFRA индекса Великобритании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_Toc152757395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0D819392" w14:textId="5018A65A" w:rsidR="003D1825" w:rsidRDefault="003D1825">
      <w:pPr>
        <w:pStyle w:val="2a"/>
        <w:rPr>
          <w:rFonts w:eastAsiaTheme="minorEastAsia" w:cstheme="minorBidi"/>
          <w:kern w:val="2"/>
          <w:lang w:val="ru-RU" w:eastAsia="ru-RU"/>
          <w14:ligatures w14:val="standardContextual"/>
        </w:rPr>
      </w:pPr>
      <w:hyperlink w:anchor="_Toc152757396" w:history="1">
        <w:r w:rsidRPr="00100BF3">
          <w:rPr>
            <w:rStyle w:val="af"/>
            <w:rFonts w:cstheme="minorHAnsi"/>
          </w:rPr>
          <w:t>1.7  Коды ошибок API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_Toc152757396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3F06FC57" w14:textId="50A608EC" w:rsidR="003D1825" w:rsidRDefault="003D1825">
      <w:pPr>
        <w:pStyle w:val="13"/>
        <w:rPr>
          <w:rFonts w:eastAsiaTheme="minorEastAsia" w:cstheme="minorBidi"/>
          <w:bCs w:val="0"/>
          <w:kern w:val="2"/>
          <w:lang w:val="ru-RU" w:eastAsia="ru-RU"/>
          <w14:ligatures w14:val="standardContextual"/>
        </w:rPr>
      </w:pPr>
      <w:hyperlink w:anchor="_Toc152757397" w:history="1">
        <w:r w:rsidRPr="00100BF3">
          <w:rPr>
            <w:rStyle w:val="af"/>
            <w:rFonts w:cstheme="minorHAnsi"/>
            <w:lang w:val="ru-RU"/>
          </w:rPr>
          <w:t>2 </w:t>
        </w:r>
        <w:r w:rsidRPr="00100BF3">
          <w:rPr>
            <w:rStyle w:val="af"/>
            <w:rFonts w:cstheme="minorHAnsi"/>
          </w:rPr>
          <w:t xml:space="preserve"> API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_Toc152757397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0A0B6735" w14:textId="731C2E96" w:rsidR="003D1825" w:rsidRDefault="003D1825">
      <w:pPr>
        <w:pStyle w:val="2a"/>
        <w:rPr>
          <w:rFonts w:eastAsiaTheme="minorEastAsia" w:cstheme="minorBidi"/>
          <w:kern w:val="2"/>
          <w:lang w:val="ru-RU" w:eastAsia="ru-RU"/>
          <w14:ligatures w14:val="standardContextual"/>
        </w:rPr>
      </w:pPr>
      <w:hyperlink w:anchor="_Toc152757398" w:history="1">
        <w:r w:rsidRPr="00100BF3">
          <w:rPr>
            <w:rStyle w:val="af"/>
            <w:rFonts w:cstheme="minorHAnsi"/>
          </w:rPr>
          <w:t>2.1  API реального времени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_Toc152757398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7283084F" w14:textId="0C7F1F5C" w:rsidR="003D1825" w:rsidRDefault="003D1825">
      <w:pPr>
        <w:pStyle w:val="2a"/>
        <w:rPr>
          <w:rFonts w:eastAsiaTheme="minorEastAsia" w:cstheme="minorBidi"/>
          <w:kern w:val="2"/>
          <w:lang w:val="ru-RU" w:eastAsia="ru-RU"/>
          <w14:ligatures w14:val="standardContextual"/>
        </w:rPr>
      </w:pPr>
      <w:hyperlink w:anchor="_Toc152757399" w:history="1">
        <w:r w:rsidRPr="00100BF3">
          <w:rPr>
            <w:rStyle w:val="af"/>
            <w:rFonts w:cstheme="minorHAnsi"/>
          </w:rPr>
          <w:t>2.1  API прогноза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_Toc152757399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27E2B769" w14:textId="16721467" w:rsidR="003D1825" w:rsidRDefault="003D1825">
      <w:pPr>
        <w:pStyle w:val="38"/>
        <w:rPr>
          <w:rFonts w:eastAsiaTheme="minorEastAsia" w:cstheme="minorBidi"/>
          <w:kern w:val="2"/>
          <w:lang w:val="ru-RU" w:eastAsia="ru-RU" w:bidi="ar-SA"/>
          <w14:ligatures w14:val="standardContextual"/>
        </w:rPr>
      </w:pPr>
      <w:hyperlink w:anchor="_Toc152757400" w:history="1">
        <w:r w:rsidRPr="00100BF3">
          <w:rPr>
            <w:rStyle w:val="af"/>
            <w:rFonts w:cstheme="minorHAnsi"/>
          </w:rPr>
          <w:t>2.1.1  Элемент forecastday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_Toc152757400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3FA30299" w14:textId="54489053" w:rsidR="003D1825" w:rsidRDefault="003D1825">
      <w:pPr>
        <w:pStyle w:val="38"/>
        <w:rPr>
          <w:rFonts w:eastAsiaTheme="minorEastAsia" w:cstheme="minorBidi"/>
          <w:kern w:val="2"/>
          <w:lang w:val="ru-RU" w:eastAsia="ru-RU" w:bidi="ar-SA"/>
          <w14:ligatures w14:val="standardContextual"/>
        </w:rPr>
      </w:pPr>
      <w:hyperlink w:anchor="_Toc152757401" w:history="1">
        <w:r w:rsidRPr="00100BF3">
          <w:rPr>
            <w:rStyle w:val="af"/>
            <w:rFonts w:cstheme="minorHAnsi"/>
          </w:rPr>
          <w:t>2.1.2  day Element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_Toc152757401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6BA77E0C" w14:textId="03E8197A" w:rsidR="003D1825" w:rsidRDefault="003D1825">
      <w:pPr>
        <w:pStyle w:val="38"/>
        <w:rPr>
          <w:rFonts w:eastAsiaTheme="minorEastAsia" w:cstheme="minorBidi"/>
          <w:kern w:val="2"/>
          <w:lang w:val="ru-RU" w:eastAsia="ru-RU" w:bidi="ar-SA"/>
          <w14:ligatures w14:val="standardContextual"/>
        </w:rPr>
      </w:pPr>
      <w:hyperlink w:anchor="_Toc152757402" w:history="1">
        <w:r w:rsidRPr="00100BF3">
          <w:rPr>
            <w:rStyle w:val="af"/>
            <w:rFonts w:cstheme="minorHAnsi"/>
          </w:rPr>
          <w:t>2.1.3  astro Element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_Toc152757402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139B83BB" w14:textId="290C7ADC" w:rsidR="003D1825" w:rsidRDefault="003D1825">
      <w:pPr>
        <w:pStyle w:val="38"/>
        <w:rPr>
          <w:rFonts w:eastAsiaTheme="minorEastAsia" w:cstheme="minorBidi"/>
          <w:kern w:val="2"/>
          <w:lang w:val="ru-RU" w:eastAsia="ru-RU" w:bidi="ar-SA"/>
          <w14:ligatures w14:val="standardContextual"/>
        </w:rPr>
      </w:pPr>
      <w:hyperlink w:anchor="_Toc152757403" w:history="1">
        <w:r w:rsidRPr="00100BF3">
          <w:rPr>
            <w:rStyle w:val="af"/>
            <w:rFonts w:cstheme="minorHAnsi"/>
          </w:rPr>
          <w:t>2.1.4  hour Element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_Toc152757403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501949AA" w14:textId="2877D36B" w:rsidR="003D1825" w:rsidRDefault="003D1825">
      <w:pPr>
        <w:pStyle w:val="2a"/>
        <w:rPr>
          <w:rFonts w:eastAsiaTheme="minorEastAsia" w:cstheme="minorBidi"/>
          <w:kern w:val="2"/>
          <w:lang w:val="ru-RU" w:eastAsia="ru-RU"/>
          <w14:ligatures w14:val="standardContextual"/>
        </w:rPr>
      </w:pPr>
      <w:hyperlink w:anchor="_Toc152757404" w:history="1">
        <w:r w:rsidRPr="00100BF3">
          <w:rPr>
            <w:rStyle w:val="af"/>
            <w:rFonts w:cstheme="minorHAnsi"/>
          </w:rPr>
          <w:t>2.2  API истории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_Toc152757404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752BE974" w14:textId="1A4F36FE" w:rsidR="003D1825" w:rsidRDefault="003D1825">
      <w:pPr>
        <w:pStyle w:val="38"/>
        <w:rPr>
          <w:rFonts w:eastAsiaTheme="minorEastAsia" w:cstheme="minorBidi"/>
          <w:kern w:val="2"/>
          <w:lang w:val="ru-RU" w:eastAsia="ru-RU" w:bidi="ar-SA"/>
          <w14:ligatures w14:val="standardContextual"/>
        </w:rPr>
      </w:pPr>
      <w:hyperlink w:anchor="_Toc152757405" w:history="1">
        <w:r w:rsidRPr="00100BF3">
          <w:rPr>
            <w:rStyle w:val="af"/>
            <w:rFonts w:cstheme="minorHAnsi"/>
          </w:rPr>
          <w:t>2.2.1  Элемент forecastday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_Toc152757405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30A7FA28" w14:textId="58A294C2" w:rsidR="003D1825" w:rsidRDefault="003D1825">
      <w:pPr>
        <w:pStyle w:val="38"/>
        <w:rPr>
          <w:rFonts w:eastAsiaTheme="minorEastAsia" w:cstheme="minorBidi"/>
          <w:kern w:val="2"/>
          <w:lang w:val="ru-RU" w:eastAsia="ru-RU" w:bidi="ar-SA"/>
          <w14:ligatures w14:val="standardContextual"/>
        </w:rPr>
      </w:pPr>
      <w:hyperlink w:anchor="_Toc152757406" w:history="1">
        <w:r w:rsidRPr="00100BF3">
          <w:rPr>
            <w:rStyle w:val="af"/>
            <w:rFonts w:cstheme="minorHAnsi"/>
          </w:rPr>
          <w:t>2.2.2  day Element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_Toc152757406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3734A37A" w14:textId="2F67DE62" w:rsidR="003D1825" w:rsidRDefault="003D1825">
      <w:pPr>
        <w:pStyle w:val="38"/>
        <w:rPr>
          <w:rFonts w:eastAsiaTheme="minorEastAsia" w:cstheme="minorBidi"/>
          <w:kern w:val="2"/>
          <w:lang w:val="ru-RU" w:eastAsia="ru-RU" w:bidi="ar-SA"/>
          <w14:ligatures w14:val="standardContextual"/>
        </w:rPr>
      </w:pPr>
      <w:hyperlink w:anchor="_Toc152757407" w:history="1">
        <w:r w:rsidRPr="00100BF3">
          <w:rPr>
            <w:rStyle w:val="af"/>
            <w:rFonts w:cstheme="minorHAnsi"/>
          </w:rPr>
          <w:t>2.2.3  astro Element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_Toc152757407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79705C14" w14:textId="2805BD15" w:rsidR="003D1825" w:rsidRDefault="003D1825">
      <w:pPr>
        <w:pStyle w:val="38"/>
        <w:rPr>
          <w:rFonts w:eastAsiaTheme="minorEastAsia" w:cstheme="minorBidi"/>
          <w:kern w:val="2"/>
          <w:lang w:val="ru-RU" w:eastAsia="ru-RU" w:bidi="ar-SA"/>
          <w14:ligatures w14:val="standardContextual"/>
        </w:rPr>
      </w:pPr>
      <w:hyperlink w:anchor="_Toc152757408" w:history="1">
        <w:r w:rsidRPr="00100BF3">
          <w:rPr>
            <w:rStyle w:val="af"/>
            <w:rFonts w:cstheme="minorHAnsi"/>
          </w:rPr>
          <w:t>2.2.4  hour Element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_Toc152757408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66896685" w14:textId="274BDF78" w:rsidR="003D1825" w:rsidRDefault="003D1825">
      <w:pPr>
        <w:pStyle w:val="2a"/>
        <w:rPr>
          <w:rFonts w:eastAsiaTheme="minorEastAsia" w:cstheme="minorBidi"/>
          <w:kern w:val="2"/>
          <w:lang w:val="ru-RU" w:eastAsia="ru-RU"/>
          <w14:ligatures w14:val="standardContextual"/>
        </w:rPr>
      </w:pPr>
      <w:hyperlink w:anchor="_Toc152757409" w:history="1">
        <w:r w:rsidRPr="00100BF3">
          <w:rPr>
            <w:rStyle w:val="af"/>
          </w:rPr>
          <w:t>2.3  API морской погоды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_Toc152757409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402EF4E0" w14:textId="27C301BC" w:rsidR="003D1825" w:rsidRDefault="003D1825">
      <w:pPr>
        <w:pStyle w:val="38"/>
        <w:rPr>
          <w:rFonts w:eastAsiaTheme="minorEastAsia" w:cstheme="minorBidi"/>
          <w:kern w:val="2"/>
          <w:lang w:val="ru-RU" w:eastAsia="ru-RU" w:bidi="ar-SA"/>
          <w14:ligatures w14:val="standardContextual"/>
        </w:rPr>
      </w:pPr>
      <w:hyperlink w:anchor="_Toc152757410" w:history="1">
        <w:r w:rsidRPr="00100BF3">
          <w:rPr>
            <w:rStyle w:val="af"/>
            <w:rFonts w:cstheme="minorHAnsi"/>
          </w:rPr>
          <w:t>2.3.1  Элемент forecastday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_Toc152757410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14:paraId="6475192D" w14:textId="174752F7" w:rsidR="003D1825" w:rsidRDefault="003D1825">
      <w:pPr>
        <w:pStyle w:val="38"/>
        <w:rPr>
          <w:rFonts w:eastAsiaTheme="minorEastAsia" w:cstheme="minorBidi"/>
          <w:kern w:val="2"/>
          <w:lang w:val="ru-RU" w:eastAsia="ru-RU" w:bidi="ar-SA"/>
          <w14:ligatures w14:val="standardContextual"/>
        </w:rPr>
      </w:pPr>
      <w:hyperlink w:anchor="_Toc152757411" w:history="1">
        <w:r w:rsidRPr="00100BF3">
          <w:rPr>
            <w:rStyle w:val="af"/>
            <w:rFonts w:cstheme="minorHAnsi"/>
          </w:rPr>
          <w:t>2.3.2  day Element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_Toc152757411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14:paraId="7B53D173" w14:textId="77AC7FE4" w:rsidR="003D1825" w:rsidRDefault="003D1825">
      <w:pPr>
        <w:pStyle w:val="38"/>
        <w:rPr>
          <w:rFonts w:eastAsiaTheme="minorEastAsia" w:cstheme="minorBidi"/>
          <w:kern w:val="2"/>
          <w:lang w:val="ru-RU" w:eastAsia="ru-RU" w:bidi="ar-SA"/>
          <w14:ligatures w14:val="standardContextual"/>
        </w:rPr>
      </w:pPr>
      <w:hyperlink w:anchor="_Toc152757412" w:history="1">
        <w:r w:rsidRPr="00100BF3">
          <w:rPr>
            <w:rStyle w:val="af"/>
            <w:rFonts w:cstheme="minorHAnsi"/>
          </w:rPr>
          <w:t>2.3.3  astro Element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_Toc152757412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14:paraId="59971D84" w14:textId="299AC2E8" w:rsidR="003D1825" w:rsidRDefault="003D1825">
      <w:pPr>
        <w:pStyle w:val="38"/>
        <w:rPr>
          <w:rFonts w:eastAsiaTheme="minorEastAsia" w:cstheme="minorBidi"/>
          <w:kern w:val="2"/>
          <w:lang w:val="ru-RU" w:eastAsia="ru-RU" w:bidi="ar-SA"/>
          <w14:ligatures w14:val="standardContextual"/>
        </w:rPr>
      </w:pPr>
      <w:hyperlink w:anchor="_Toc152757413" w:history="1">
        <w:r w:rsidRPr="00100BF3">
          <w:rPr>
            <w:rStyle w:val="af"/>
            <w:rFonts w:cstheme="minorHAnsi"/>
          </w:rPr>
          <w:t>2.3.4  tides Element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_Toc152757413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14:paraId="15542AA5" w14:textId="22188C8B" w:rsidR="003D1825" w:rsidRDefault="003D1825">
      <w:pPr>
        <w:pStyle w:val="38"/>
        <w:rPr>
          <w:rFonts w:eastAsiaTheme="minorEastAsia" w:cstheme="minorBidi"/>
          <w:kern w:val="2"/>
          <w:lang w:val="ru-RU" w:eastAsia="ru-RU" w:bidi="ar-SA"/>
          <w14:ligatures w14:val="standardContextual"/>
        </w:rPr>
      </w:pPr>
      <w:hyperlink w:anchor="_Toc152757414" w:history="1">
        <w:r w:rsidRPr="00100BF3">
          <w:rPr>
            <w:rStyle w:val="af"/>
            <w:rFonts w:cstheme="minorHAnsi"/>
          </w:rPr>
          <w:t>2.3.5  hour Element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_Toc152757414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14:paraId="58F4BFAD" w14:textId="6FCF890E" w:rsidR="003D1825" w:rsidRDefault="003D1825">
      <w:pPr>
        <w:pStyle w:val="2a"/>
        <w:rPr>
          <w:rFonts w:eastAsiaTheme="minorEastAsia" w:cstheme="minorBidi"/>
          <w:kern w:val="2"/>
          <w:lang w:val="ru-RU" w:eastAsia="ru-RU"/>
          <w14:ligatures w14:val="standardContextual"/>
        </w:rPr>
      </w:pPr>
      <w:hyperlink w:anchor="_Toc152757415" w:history="1">
        <w:r w:rsidRPr="00100BF3">
          <w:rPr>
            <w:rStyle w:val="af"/>
          </w:rPr>
          <w:t>2.4  API погоды будущего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_Toc152757415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14:paraId="406A317B" w14:textId="678D3526" w:rsidR="003D1825" w:rsidRDefault="003D1825">
      <w:pPr>
        <w:pStyle w:val="38"/>
        <w:rPr>
          <w:rFonts w:eastAsiaTheme="minorEastAsia" w:cstheme="minorBidi"/>
          <w:kern w:val="2"/>
          <w:lang w:val="ru-RU" w:eastAsia="ru-RU" w:bidi="ar-SA"/>
          <w14:ligatures w14:val="standardContextual"/>
        </w:rPr>
      </w:pPr>
      <w:hyperlink w:anchor="_Toc152757416" w:history="1">
        <w:r w:rsidRPr="00100BF3">
          <w:rPr>
            <w:rStyle w:val="af"/>
            <w:rFonts w:cstheme="minorHAnsi"/>
          </w:rPr>
          <w:t>2.4.1  Элемент forecastday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_Toc152757416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14:paraId="44F90929" w14:textId="07EC9DF9" w:rsidR="003D1825" w:rsidRDefault="003D1825">
      <w:pPr>
        <w:pStyle w:val="38"/>
        <w:rPr>
          <w:rFonts w:eastAsiaTheme="minorEastAsia" w:cstheme="minorBidi"/>
          <w:kern w:val="2"/>
          <w:lang w:val="ru-RU" w:eastAsia="ru-RU" w:bidi="ar-SA"/>
          <w14:ligatures w14:val="standardContextual"/>
        </w:rPr>
      </w:pPr>
      <w:hyperlink w:anchor="_Toc152757417" w:history="1">
        <w:r w:rsidRPr="00100BF3">
          <w:rPr>
            <w:rStyle w:val="af"/>
            <w:rFonts w:cstheme="minorHAnsi"/>
          </w:rPr>
          <w:t>2.4.2  day Element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_Toc152757417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14:paraId="20E13CB1" w14:textId="46508F21" w:rsidR="003D1825" w:rsidRDefault="003D1825">
      <w:pPr>
        <w:pStyle w:val="38"/>
        <w:rPr>
          <w:rFonts w:eastAsiaTheme="minorEastAsia" w:cstheme="minorBidi"/>
          <w:kern w:val="2"/>
          <w:lang w:val="ru-RU" w:eastAsia="ru-RU" w:bidi="ar-SA"/>
          <w14:ligatures w14:val="standardContextual"/>
        </w:rPr>
      </w:pPr>
      <w:hyperlink w:anchor="_Toc152757418" w:history="1">
        <w:r w:rsidRPr="00100BF3">
          <w:rPr>
            <w:rStyle w:val="af"/>
            <w:rFonts w:cstheme="minorHAnsi"/>
          </w:rPr>
          <w:t>2.4.3  astro Element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_Toc152757418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14:paraId="7BE2211F" w14:textId="2F5A5E55" w:rsidR="003D1825" w:rsidRDefault="003D1825">
      <w:pPr>
        <w:pStyle w:val="38"/>
        <w:rPr>
          <w:rFonts w:eastAsiaTheme="minorEastAsia" w:cstheme="minorBidi"/>
          <w:kern w:val="2"/>
          <w:lang w:val="ru-RU" w:eastAsia="ru-RU" w:bidi="ar-SA"/>
          <w14:ligatures w14:val="standardContextual"/>
        </w:rPr>
      </w:pPr>
      <w:hyperlink w:anchor="_Toc152757419" w:history="1">
        <w:r w:rsidRPr="00100BF3">
          <w:rPr>
            <w:rStyle w:val="af"/>
            <w:rFonts w:cstheme="minorHAnsi"/>
          </w:rPr>
          <w:t>2.4.4  hour Element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_Toc152757419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14:paraId="2D1DA5C3" w14:textId="0182732D" w:rsidR="003D1825" w:rsidRDefault="003D1825">
      <w:pPr>
        <w:pStyle w:val="2a"/>
        <w:rPr>
          <w:rFonts w:eastAsiaTheme="minorEastAsia" w:cstheme="minorBidi"/>
          <w:kern w:val="2"/>
          <w:lang w:val="ru-RU" w:eastAsia="ru-RU"/>
          <w14:ligatures w14:val="standardContextual"/>
        </w:rPr>
      </w:pPr>
      <w:hyperlink w:anchor="_Toc152757420" w:history="1">
        <w:r w:rsidRPr="00100BF3">
          <w:rPr>
            <w:rStyle w:val="af"/>
          </w:rPr>
          <w:t>2.5  API поиска IP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_Toc152757420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14:paraId="656CFB49" w14:textId="6FC86938" w:rsidR="003D1825" w:rsidRDefault="003D1825">
      <w:pPr>
        <w:pStyle w:val="2a"/>
        <w:rPr>
          <w:rFonts w:eastAsiaTheme="minorEastAsia" w:cstheme="minorBidi"/>
          <w:kern w:val="2"/>
          <w:lang w:val="ru-RU" w:eastAsia="ru-RU"/>
          <w14:ligatures w14:val="standardContextual"/>
        </w:rPr>
      </w:pPr>
      <w:hyperlink w:anchor="_Toc152757421" w:history="1">
        <w:r w:rsidRPr="00100BF3">
          <w:rPr>
            <w:rStyle w:val="af"/>
          </w:rPr>
          <w:t>2.6  API астрономии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_Toc152757421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14:paraId="20F10A5F" w14:textId="5BE7C55B" w:rsidR="003D1825" w:rsidRDefault="003D1825">
      <w:pPr>
        <w:pStyle w:val="2a"/>
        <w:rPr>
          <w:rFonts w:eastAsiaTheme="minorEastAsia" w:cstheme="minorBidi"/>
          <w:kern w:val="2"/>
          <w:lang w:val="ru-RU" w:eastAsia="ru-RU"/>
          <w14:ligatures w14:val="standardContextual"/>
        </w:rPr>
      </w:pPr>
      <w:hyperlink w:anchor="_Toc152757422" w:history="1">
        <w:r w:rsidRPr="00100BF3">
          <w:rPr>
            <w:rStyle w:val="af"/>
          </w:rPr>
          <w:t>2.7  API временной зоны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_Toc152757422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14:paraId="5A2792BC" w14:textId="2EB7F666" w:rsidR="003D1825" w:rsidRDefault="003D1825">
      <w:pPr>
        <w:pStyle w:val="2a"/>
        <w:rPr>
          <w:rFonts w:eastAsiaTheme="minorEastAsia" w:cstheme="minorBidi"/>
          <w:kern w:val="2"/>
          <w:lang w:val="ru-RU" w:eastAsia="ru-RU"/>
          <w14:ligatures w14:val="standardContextual"/>
        </w:rPr>
      </w:pPr>
      <w:hyperlink w:anchor="_Toc152757423" w:history="1">
        <w:r w:rsidRPr="00100BF3">
          <w:rPr>
            <w:rStyle w:val="af"/>
          </w:rPr>
          <w:t>2.8  Спортивный API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_Toc152757423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14:paraId="3B35274A" w14:textId="4E9C0E3B" w:rsidR="003D1825" w:rsidRDefault="003D1825">
      <w:pPr>
        <w:pStyle w:val="2a"/>
        <w:rPr>
          <w:rFonts w:eastAsiaTheme="minorEastAsia" w:cstheme="minorBidi"/>
          <w:kern w:val="2"/>
          <w:lang w:val="ru-RU" w:eastAsia="ru-RU"/>
          <w14:ligatures w14:val="standardContextual"/>
        </w:rPr>
      </w:pPr>
      <w:hyperlink w:anchor="_Toc152757424" w:history="1">
        <w:r w:rsidRPr="00100BF3">
          <w:rPr>
            <w:rStyle w:val="af"/>
          </w:rPr>
          <w:t>2.9  Примеры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_Toc152757424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14:paraId="0131186E" w14:textId="276C5299" w:rsidR="003D1825" w:rsidRDefault="003D1825">
      <w:pPr>
        <w:pStyle w:val="2a"/>
        <w:rPr>
          <w:rFonts w:eastAsiaTheme="minorEastAsia" w:cstheme="minorBidi"/>
          <w:kern w:val="2"/>
          <w:lang w:val="ru-RU" w:eastAsia="ru-RU"/>
          <w14:ligatures w14:val="standardContextual"/>
        </w:rPr>
      </w:pPr>
      <w:hyperlink w:anchor="_Toc152757425" w:history="1">
        <w:r w:rsidRPr="00100BF3">
          <w:rPr>
            <w:rStyle w:val="af"/>
          </w:rPr>
          <w:t>2.10  Интеграция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_Toc152757425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14:paraId="5382DF91" w14:textId="4C754A74" w:rsidR="003D1825" w:rsidRDefault="003D1825">
      <w:pPr>
        <w:pStyle w:val="13"/>
        <w:rPr>
          <w:rFonts w:eastAsiaTheme="minorEastAsia" w:cstheme="minorBidi"/>
          <w:bCs w:val="0"/>
          <w:kern w:val="2"/>
          <w:lang w:val="ru-RU" w:eastAsia="ru-RU"/>
          <w14:ligatures w14:val="standardContextual"/>
        </w:rPr>
      </w:pPr>
      <w:hyperlink w:anchor="_Toc152757426" w:history="1">
        <w:r w:rsidRPr="00100BF3">
          <w:rPr>
            <w:rStyle w:val="af"/>
            <w:rFonts w:cstheme="minorHAnsi"/>
            <w:lang w:val="ru-RU"/>
          </w:rPr>
          <w:t>3 </w:t>
        </w:r>
        <w:r w:rsidRPr="00100BF3">
          <w:rPr>
            <w:rStyle w:val="af"/>
            <w:rFonts w:cstheme="minorHAnsi"/>
          </w:rPr>
          <w:t xml:space="preserve"> Ресурсы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_Toc152757426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14:paraId="5EC7B2F0" w14:textId="2A6CB513" w:rsidR="003D1825" w:rsidRDefault="003D1825">
      <w:pPr>
        <w:pStyle w:val="2a"/>
        <w:rPr>
          <w:rFonts w:eastAsiaTheme="minorEastAsia" w:cstheme="minorBidi"/>
          <w:kern w:val="2"/>
          <w:lang w:val="ru-RU" w:eastAsia="ru-RU"/>
          <w14:ligatures w14:val="standardContextual"/>
        </w:rPr>
      </w:pPr>
      <w:hyperlink w:anchor="_Toc152757427" w:history="1">
        <w:r w:rsidRPr="00100BF3">
          <w:rPr>
            <w:rStyle w:val="af"/>
            <w:rFonts w:cstheme="minorHAnsi"/>
          </w:rPr>
          <w:t>3.1  Коды погоды и иконки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_Toc152757427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14:paraId="2E2890C2" w14:textId="24C621A1" w:rsidR="003D1825" w:rsidRDefault="003D1825">
      <w:pPr>
        <w:pStyle w:val="38"/>
        <w:rPr>
          <w:rFonts w:eastAsiaTheme="minorEastAsia" w:cstheme="minorBidi"/>
          <w:kern w:val="2"/>
          <w:lang w:val="ru-RU" w:eastAsia="ru-RU" w:bidi="ar-SA"/>
          <w14:ligatures w14:val="standardContextual"/>
        </w:rPr>
      </w:pPr>
      <w:hyperlink w:anchor="_Toc152757428" w:history="1">
        <w:r w:rsidRPr="00100BF3">
          <w:rPr>
            <w:rStyle w:val="af"/>
            <w:rFonts w:cstheme="minorHAnsi"/>
          </w:rPr>
          <w:t>3.1.1  Коды погоды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_Toc152757428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14:paraId="654627B5" w14:textId="280995AA" w:rsidR="003D1825" w:rsidRDefault="003D1825">
      <w:pPr>
        <w:pStyle w:val="38"/>
        <w:rPr>
          <w:rFonts w:eastAsiaTheme="minorEastAsia" w:cstheme="minorBidi"/>
          <w:kern w:val="2"/>
          <w:lang w:val="ru-RU" w:eastAsia="ru-RU" w:bidi="ar-SA"/>
          <w14:ligatures w14:val="standardContextual"/>
        </w:rPr>
      </w:pPr>
      <w:hyperlink w:anchor="_Toc152757429" w:history="1">
        <w:r w:rsidRPr="00100BF3">
          <w:rPr>
            <w:rStyle w:val="af"/>
            <w:rFonts w:cstheme="minorHAnsi"/>
          </w:rPr>
          <w:t>3.1.2  Иконки погоды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_Toc152757429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14:paraId="4F6E44A9" w14:textId="2F99A42B" w:rsidR="003D1825" w:rsidRDefault="003D1825">
      <w:pPr>
        <w:pStyle w:val="2a"/>
        <w:rPr>
          <w:rFonts w:eastAsiaTheme="minorEastAsia" w:cstheme="minorBidi"/>
          <w:kern w:val="2"/>
          <w:lang w:val="ru-RU" w:eastAsia="ru-RU"/>
          <w14:ligatures w14:val="standardContextual"/>
        </w:rPr>
      </w:pPr>
      <w:hyperlink w:anchor="_Toc152757430" w:history="1">
        <w:r w:rsidRPr="00100BF3">
          <w:rPr>
            <w:rStyle w:val="af"/>
            <w:rFonts w:cstheme="minorHAnsi"/>
          </w:rPr>
          <w:t>3.2  Обратная ссылка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_Toc152757430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14:paraId="544CF58A" w14:textId="6AF18053" w:rsidR="003D1825" w:rsidRDefault="003D1825">
      <w:pPr>
        <w:pStyle w:val="38"/>
        <w:rPr>
          <w:rFonts w:eastAsiaTheme="minorEastAsia" w:cstheme="minorBidi"/>
          <w:kern w:val="2"/>
          <w:lang w:val="ru-RU" w:eastAsia="ru-RU" w:bidi="ar-SA"/>
          <w14:ligatures w14:val="standardContextual"/>
        </w:rPr>
      </w:pPr>
      <w:hyperlink w:anchor="_Toc152757431" w:history="1">
        <w:r w:rsidRPr="00100BF3">
          <w:rPr>
            <w:rStyle w:val="af"/>
            <w:rFonts w:cstheme="minorHAnsi"/>
          </w:rPr>
          <w:t>3.2.1  Текст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_Toc152757431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14:paraId="2774896C" w14:textId="391C1917" w:rsidR="003D1825" w:rsidRDefault="003D1825">
      <w:pPr>
        <w:pStyle w:val="38"/>
        <w:rPr>
          <w:rFonts w:eastAsiaTheme="minorEastAsia" w:cstheme="minorBidi"/>
          <w:kern w:val="2"/>
          <w:lang w:val="ru-RU" w:eastAsia="ru-RU" w:bidi="ar-SA"/>
          <w14:ligatures w14:val="standardContextual"/>
        </w:rPr>
      </w:pPr>
      <w:hyperlink w:anchor="_Toc152757432" w:history="1">
        <w:r w:rsidRPr="00100BF3">
          <w:rPr>
            <w:rStyle w:val="af"/>
            <w:rFonts w:cstheme="minorHAnsi"/>
          </w:rPr>
          <w:t>3.2.2  Изображение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_Toc152757432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14:paraId="7ADE1862" w14:textId="3CC8C95A" w:rsidR="00CA7D5D" w:rsidRPr="003872E0" w:rsidRDefault="00CA28A8" w:rsidP="00242465">
      <w:pPr>
        <w:pStyle w:val="ABody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  <w:snapToGrid/>
          <w:sz w:val="28"/>
          <w:szCs w:val="28"/>
          <w:lang w:val="en-US" w:eastAsia="en-US"/>
        </w:rPr>
        <w:fldChar w:fldCharType="end"/>
      </w:r>
    </w:p>
    <w:p w14:paraId="66AC4E68" w14:textId="77777777" w:rsidR="00CA7D5D" w:rsidRPr="003872E0" w:rsidRDefault="00CA7D5D" w:rsidP="00242465">
      <w:pPr>
        <w:pStyle w:val="ABody"/>
        <w:rPr>
          <w:rFonts w:asciiTheme="minorHAnsi" w:hAnsiTheme="minorHAnsi" w:cstheme="minorHAnsi"/>
          <w:noProof/>
        </w:rPr>
      </w:pPr>
    </w:p>
    <w:p w14:paraId="300F9328" w14:textId="7046DA91" w:rsidR="00CA7D5D" w:rsidRPr="003872E0" w:rsidRDefault="00CA7D5D" w:rsidP="005C7B6A">
      <w:pPr>
        <w:rPr>
          <w:rFonts w:asciiTheme="minorHAnsi" w:hAnsiTheme="minorHAnsi" w:cstheme="minorHAnsi"/>
          <w:noProof/>
        </w:rPr>
        <w:sectPr w:rsidR="00CA7D5D" w:rsidRPr="003872E0" w:rsidSect="009D6896">
          <w:headerReference w:type="default" r:id="rId14"/>
          <w:pgSz w:w="11906" w:h="16838"/>
          <w:pgMar w:top="1418" w:right="567" w:bottom="567" w:left="1418" w:header="454" w:footer="284" w:gutter="0"/>
          <w:pgNumType w:start="2"/>
          <w:cols w:space="708"/>
          <w:docGrid w:linePitch="360"/>
        </w:sectPr>
      </w:pPr>
    </w:p>
    <w:p w14:paraId="74DE693F" w14:textId="5DE5ADF0" w:rsidR="000625FD" w:rsidRPr="003872E0" w:rsidRDefault="001806F0" w:rsidP="004A45CA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bookmarkStart w:id="1" w:name="_Toc443490550"/>
      <w:r>
        <w:rPr>
          <w:rFonts w:asciiTheme="minorHAnsi" w:hAnsiTheme="minorHAnsi" w:cstheme="minorHAnsi"/>
          <w:b/>
          <w:bCs/>
          <w:sz w:val="28"/>
          <w:szCs w:val="28"/>
          <w:lang w:val="ru-RU"/>
        </w:rPr>
        <w:lastRenderedPageBreak/>
        <w:t>Список</w:t>
      </w:r>
      <w:r w:rsidR="00E3494F" w:rsidRPr="003872E0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="00E3494F" w:rsidRPr="003872E0">
        <w:rPr>
          <w:rFonts w:asciiTheme="minorHAnsi" w:hAnsiTheme="minorHAnsi" w:cstheme="minorHAnsi"/>
          <w:b/>
          <w:bCs/>
          <w:sz w:val="28"/>
          <w:szCs w:val="28"/>
        </w:rPr>
        <w:t>сокращений</w:t>
      </w:r>
      <w:proofErr w:type="spellEnd"/>
      <w:r w:rsidR="00E3494F" w:rsidRPr="003872E0">
        <w:rPr>
          <w:rFonts w:asciiTheme="minorHAnsi" w:hAnsiTheme="minorHAnsi" w:cstheme="minorHAnsi"/>
          <w:b/>
          <w:bCs/>
          <w:sz w:val="28"/>
          <w:szCs w:val="28"/>
        </w:rPr>
        <w:t xml:space="preserve"> и </w:t>
      </w:r>
      <w:proofErr w:type="spellStart"/>
      <w:r w:rsidR="00E3494F" w:rsidRPr="003872E0">
        <w:rPr>
          <w:rFonts w:asciiTheme="minorHAnsi" w:hAnsiTheme="minorHAnsi" w:cstheme="minorHAnsi"/>
          <w:b/>
          <w:bCs/>
          <w:sz w:val="28"/>
          <w:szCs w:val="28"/>
        </w:rPr>
        <w:t>определений</w:t>
      </w:r>
      <w:proofErr w:type="spellEnd"/>
    </w:p>
    <w:p w14:paraId="2A2930E8" w14:textId="570CD59C" w:rsidR="00BA1135" w:rsidRPr="003872E0" w:rsidRDefault="00BA1135" w:rsidP="00242465">
      <w:pPr>
        <w:pStyle w:val="ATableName"/>
        <w:rPr>
          <w:rFonts w:asciiTheme="minorHAnsi" w:hAnsiTheme="minorHAnsi" w:cstheme="minorHAnsi"/>
        </w:rPr>
      </w:pPr>
      <w:bookmarkStart w:id="2" w:name="_Ref152577659"/>
      <w:r w:rsidRPr="003872E0">
        <w:rPr>
          <w:rFonts w:asciiTheme="minorHAnsi" w:hAnsiTheme="minorHAnsi" w:cstheme="minorHAnsi"/>
        </w:rPr>
        <w:t xml:space="preserve">– </w:t>
      </w:r>
      <w:r w:rsidR="00547D3B">
        <w:rPr>
          <w:rFonts w:asciiTheme="minorHAnsi" w:hAnsiTheme="minorHAnsi" w:cstheme="minorHAnsi"/>
        </w:rPr>
        <w:t>С</w:t>
      </w:r>
      <w:r w:rsidRPr="003872E0">
        <w:rPr>
          <w:rFonts w:asciiTheme="minorHAnsi" w:hAnsiTheme="minorHAnsi" w:cstheme="minorHAnsi"/>
        </w:rPr>
        <w:t>окращения и определения</w:t>
      </w:r>
      <w:bookmarkEnd w:id="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3"/>
        <w:gridCol w:w="7508"/>
      </w:tblGrid>
      <w:tr w:rsidR="000625FD" w:rsidRPr="003872E0" w14:paraId="5FEC0F02" w14:textId="77777777" w:rsidTr="00BA1135">
        <w:trPr>
          <w:trHeight w:val="454"/>
          <w:tblHeader/>
        </w:trPr>
        <w:tc>
          <w:tcPr>
            <w:tcW w:w="2403" w:type="dxa"/>
          </w:tcPr>
          <w:p w14:paraId="13787DF7" w14:textId="14C107B2" w:rsidR="000625FD" w:rsidRPr="003872E0" w:rsidRDefault="00547D3B" w:rsidP="00242465">
            <w:pPr>
              <w:pStyle w:val="ATableColumnNam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С</w:t>
            </w:r>
            <w:r w:rsidR="000625FD" w:rsidRPr="003872E0">
              <w:rPr>
                <w:rFonts w:asciiTheme="minorHAnsi" w:hAnsiTheme="minorHAnsi" w:cstheme="minorHAnsi"/>
              </w:rPr>
              <w:t>окращения</w:t>
            </w:r>
          </w:p>
        </w:tc>
        <w:tc>
          <w:tcPr>
            <w:tcW w:w="7508" w:type="dxa"/>
          </w:tcPr>
          <w:p w14:paraId="10852BC0" w14:textId="77777777" w:rsidR="000625FD" w:rsidRPr="003872E0" w:rsidRDefault="000625FD" w:rsidP="00242465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Определения</w:t>
            </w:r>
          </w:p>
        </w:tc>
      </w:tr>
      <w:tr w:rsidR="000625FD" w:rsidRPr="003D1825" w14:paraId="5512BFCC" w14:textId="77777777" w:rsidTr="00BA1135">
        <w:trPr>
          <w:trHeight w:val="454"/>
        </w:trPr>
        <w:tc>
          <w:tcPr>
            <w:tcW w:w="2403" w:type="dxa"/>
          </w:tcPr>
          <w:p w14:paraId="2FF9681B" w14:textId="77777777" w:rsidR="000625FD" w:rsidRPr="003872E0" w:rsidRDefault="000625FD" w:rsidP="00F45EA9">
            <w:pPr>
              <w:pStyle w:val="ATableBody"/>
            </w:pPr>
            <w:r w:rsidRPr="003872E0">
              <w:t>API</w:t>
            </w:r>
          </w:p>
        </w:tc>
        <w:tc>
          <w:tcPr>
            <w:tcW w:w="7508" w:type="dxa"/>
          </w:tcPr>
          <w:p w14:paraId="0E1BA196" w14:textId="233770E8" w:rsidR="000625FD" w:rsidRPr="00DD1488" w:rsidRDefault="000625FD" w:rsidP="00F45EA9">
            <w:pPr>
              <w:pStyle w:val="ATableBody"/>
            </w:pPr>
            <w:r w:rsidRPr="003872E0">
              <w:rPr>
                <w:lang w:val="en-US"/>
              </w:rPr>
              <w:t xml:space="preserve">Application programming interface — </w:t>
            </w:r>
            <w:r w:rsidRPr="003872E0">
              <w:t>прикладной</w:t>
            </w:r>
            <w:r w:rsidRPr="003872E0">
              <w:rPr>
                <w:lang w:val="en-US"/>
              </w:rPr>
              <w:t xml:space="preserve"> </w:t>
            </w:r>
            <w:r w:rsidRPr="003872E0">
              <w:t>программный</w:t>
            </w:r>
            <w:r w:rsidRPr="003872E0">
              <w:rPr>
                <w:lang w:val="en-US"/>
              </w:rPr>
              <w:t xml:space="preserve"> </w:t>
            </w:r>
            <w:r w:rsidRPr="003872E0">
              <w:t>интерфейс</w:t>
            </w:r>
            <w:r w:rsidRPr="003872E0">
              <w:rPr>
                <w:lang w:val="en-US"/>
              </w:rPr>
              <w:t xml:space="preserve">. </w:t>
            </w:r>
            <w:r w:rsidRPr="003872E0">
              <w:t>Контракт, который позволяет программным компонентам взаимодействовать друг с другом, используя структурированные запросы и ответы</w:t>
            </w:r>
            <w:r w:rsidR="00DD1488">
              <w:t>.</w:t>
            </w:r>
          </w:p>
        </w:tc>
      </w:tr>
      <w:tr w:rsidR="007956C9" w:rsidRPr="003D1825" w14:paraId="1C1A838A" w14:textId="77777777" w:rsidTr="00BA1135">
        <w:trPr>
          <w:trHeight w:val="454"/>
        </w:trPr>
        <w:tc>
          <w:tcPr>
            <w:tcW w:w="2403" w:type="dxa"/>
          </w:tcPr>
          <w:p w14:paraId="7C64D484" w14:textId="00CD4810" w:rsidR="007956C9" w:rsidRPr="003872E0" w:rsidRDefault="007956C9" w:rsidP="00F45EA9">
            <w:pPr>
              <w:pStyle w:val="ATableBody"/>
            </w:pPr>
            <w:r w:rsidRPr="003872E0">
              <w:rPr>
                <w:lang w:val="en-US"/>
              </w:rPr>
              <w:t>IP-</w:t>
            </w:r>
            <w:r w:rsidRPr="003872E0">
              <w:t>адрес</w:t>
            </w:r>
          </w:p>
        </w:tc>
        <w:tc>
          <w:tcPr>
            <w:tcW w:w="7508" w:type="dxa"/>
          </w:tcPr>
          <w:p w14:paraId="4339D12D" w14:textId="6E535D8C" w:rsidR="007956C9" w:rsidRPr="001D0165" w:rsidRDefault="001D0165" w:rsidP="00F45EA9">
            <w:pPr>
              <w:pStyle w:val="ATableBody"/>
            </w:pPr>
            <w:r w:rsidRPr="001D0165">
              <w:rPr>
                <w:rStyle w:val="hgkelc"/>
              </w:rPr>
              <w:t>Internet Protocol</w:t>
            </w:r>
            <w:r>
              <w:rPr>
                <w:rStyle w:val="hgkelc"/>
              </w:rPr>
              <w:t>.</w:t>
            </w:r>
            <w:r w:rsidRPr="001D0165">
              <w:rPr>
                <w:rStyle w:val="hgkelc"/>
              </w:rPr>
              <w:t xml:space="preserve"> </w:t>
            </w:r>
            <w:r>
              <w:rPr>
                <w:rStyle w:val="hgkelc"/>
              </w:rPr>
              <w:t>Ц</w:t>
            </w:r>
            <w:r w:rsidRPr="001D0165">
              <w:rPr>
                <w:rStyle w:val="hgkelc"/>
              </w:rPr>
              <w:t>ифровой идентификатор, присваиваемый устройству, которое работает в условиях публичной или локальной сети на основе стека протоколов TCP/IP.</w:t>
            </w:r>
          </w:p>
        </w:tc>
      </w:tr>
      <w:tr w:rsidR="000625FD" w:rsidRPr="003872E0" w14:paraId="319EE47A" w14:textId="77777777" w:rsidTr="00BA1135">
        <w:trPr>
          <w:trHeight w:val="454"/>
        </w:trPr>
        <w:tc>
          <w:tcPr>
            <w:tcW w:w="2403" w:type="dxa"/>
          </w:tcPr>
          <w:p w14:paraId="56977A43" w14:textId="77777777" w:rsidR="000625FD" w:rsidRPr="003872E0" w:rsidRDefault="000625FD" w:rsidP="00F45EA9">
            <w:pPr>
              <w:pStyle w:val="ATableBody"/>
            </w:pPr>
            <w:bookmarkStart w:id="3" w:name="_Hlk122622572"/>
            <w:r w:rsidRPr="003872E0">
              <w:t>JSON</w:t>
            </w:r>
          </w:p>
        </w:tc>
        <w:tc>
          <w:tcPr>
            <w:tcW w:w="7508" w:type="dxa"/>
          </w:tcPr>
          <w:p w14:paraId="0C3A3F66" w14:textId="77777777" w:rsidR="000625FD" w:rsidRPr="003872E0" w:rsidRDefault="000625FD" w:rsidP="00F45EA9">
            <w:pPr>
              <w:pStyle w:val="ATableBody"/>
              <w:rPr>
                <w:lang w:val="en-US"/>
              </w:rPr>
            </w:pPr>
            <w:r w:rsidRPr="003872E0">
              <w:rPr>
                <w:lang w:val="en-US"/>
              </w:rPr>
              <w:t>JavaScript</w:t>
            </w:r>
            <w:r w:rsidRPr="003872E0">
              <w:t xml:space="preserve"> </w:t>
            </w:r>
            <w:r w:rsidRPr="003872E0">
              <w:rPr>
                <w:lang w:val="en-US"/>
              </w:rPr>
              <w:t>Object</w:t>
            </w:r>
            <w:r w:rsidRPr="003872E0">
              <w:t xml:space="preserve"> </w:t>
            </w:r>
            <w:r w:rsidRPr="003872E0">
              <w:rPr>
                <w:lang w:val="en-US"/>
              </w:rPr>
              <w:t>Notation</w:t>
            </w:r>
            <w:r w:rsidRPr="003872E0">
              <w:t xml:space="preserve"> — текстовый формат обмена данными, основанный на </w:t>
            </w:r>
            <w:r w:rsidRPr="003872E0">
              <w:rPr>
                <w:lang w:val="en-US"/>
              </w:rPr>
              <w:t>JavaScript</w:t>
            </w:r>
            <w:r w:rsidRPr="003872E0">
              <w:t>. Представляют собой набор пар ключ-значение.</w:t>
            </w:r>
          </w:p>
        </w:tc>
      </w:tr>
      <w:tr w:rsidR="00F941D2" w:rsidRPr="003D1825" w14:paraId="1EA55FFC" w14:textId="77777777" w:rsidTr="00BA1135">
        <w:trPr>
          <w:trHeight w:val="454"/>
        </w:trPr>
        <w:tc>
          <w:tcPr>
            <w:tcW w:w="2403" w:type="dxa"/>
          </w:tcPr>
          <w:p w14:paraId="79713AB4" w14:textId="53E8548D" w:rsidR="00F941D2" w:rsidRPr="003872E0" w:rsidRDefault="00F941D2" w:rsidP="00F45EA9">
            <w:pPr>
              <w:pStyle w:val="ATableBody"/>
            </w:pPr>
            <w:bookmarkStart w:id="4" w:name="_Hlk127790788"/>
            <w:r w:rsidRPr="003872E0">
              <w:t>URL</w:t>
            </w:r>
          </w:p>
        </w:tc>
        <w:tc>
          <w:tcPr>
            <w:tcW w:w="7508" w:type="dxa"/>
          </w:tcPr>
          <w:p w14:paraId="07E606F3" w14:textId="2548C60A" w:rsidR="00F941D2" w:rsidRPr="003872E0" w:rsidRDefault="00F941D2" w:rsidP="00F45EA9">
            <w:pPr>
              <w:pStyle w:val="ATableBody"/>
            </w:pPr>
            <w:r w:rsidRPr="003872E0">
              <w:rPr>
                <w:lang w:val="en-US"/>
              </w:rPr>
              <w:t>Uniform</w:t>
            </w:r>
            <w:r w:rsidRPr="003872E0">
              <w:t xml:space="preserve"> </w:t>
            </w:r>
            <w:r w:rsidRPr="003872E0">
              <w:rPr>
                <w:lang w:val="en-US"/>
              </w:rPr>
              <w:t>Resource</w:t>
            </w:r>
            <w:r w:rsidRPr="003872E0">
              <w:t xml:space="preserve"> </w:t>
            </w:r>
            <w:r w:rsidRPr="003872E0">
              <w:rPr>
                <w:lang w:val="en-US"/>
              </w:rPr>
              <w:t>Locator</w:t>
            </w:r>
            <w:r w:rsidRPr="003872E0">
              <w:t xml:space="preserve">. </w:t>
            </w:r>
            <w:r w:rsidR="00BA1135" w:rsidRPr="003872E0">
              <w:t>А</w:t>
            </w:r>
            <w:r w:rsidRPr="003872E0">
              <w:t>дрес, выдан</w:t>
            </w:r>
            <w:r w:rsidR="00BA1135" w:rsidRPr="003872E0">
              <w:t>ный</w:t>
            </w:r>
            <w:r w:rsidRPr="003872E0">
              <w:t xml:space="preserve"> уникальному ресурсу в интернете.</w:t>
            </w:r>
          </w:p>
        </w:tc>
      </w:tr>
      <w:bookmarkEnd w:id="4"/>
      <w:tr w:rsidR="000625FD" w:rsidRPr="003D1825" w14:paraId="74746E48" w14:textId="77777777" w:rsidTr="00BA1135">
        <w:trPr>
          <w:trHeight w:val="454"/>
        </w:trPr>
        <w:tc>
          <w:tcPr>
            <w:tcW w:w="2403" w:type="dxa"/>
          </w:tcPr>
          <w:p w14:paraId="1987B93C" w14:textId="77777777" w:rsidR="000625FD" w:rsidRPr="003872E0" w:rsidRDefault="000625FD" w:rsidP="00F45EA9">
            <w:pPr>
              <w:pStyle w:val="ATableBody"/>
            </w:pPr>
            <w:r w:rsidRPr="003872E0">
              <w:t>XML</w:t>
            </w:r>
          </w:p>
        </w:tc>
        <w:tc>
          <w:tcPr>
            <w:tcW w:w="7508" w:type="dxa"/>
          </w:tcPr>
          <w:p w14:paraId="06DA0167" w14:textId="77777777" w:rsidR="000625FD" w:rsidRPr="003872E0" w:rsidRDefault="000625FD" w:rsidP="00F45EA9">
            <w:pPr>
              <w:pStyle w:val="ATableBody"/>
            </w:pPr>
            <w:proofErr w:type="spellStart"/>
            <w:r w:rsidRPr="003872E0">
              <w:rPr>
                <w:lang w:val="en-US"/>
              </w:rPr>
              <w:t>eXtensible</w:t>
            </w:r>
            <w:proofErr w:type="spellEnd"/>
            <w:r w:rsidRPr="003872E0">
              <w:rPr>
                <w:lang w:val="en-US"/>
              </w:rPr>
              <w:t xml:space="preserve"> Markup Language — </w:t>
            </w:r>
            <w:r w:rsidRPr="003872E0">
              <w:t>расширяемый</w:t>
            </w:r>
            <w:r w:rsidRPr="003872E0">
              <w:rPr>
                <w:lang w:val="en-US"/>
              </w:rPr>
              <w:t xml:space="preserve"> </w:t>
            </w:r>
            <w:r w:rsidRPr="003872E0">
              <w:t>язык</w:t>
            </w:r>
            <w:r w:rsidRPr="003872E0">
              <w:rPr>
                <w:lang w:val="en-US"/>
              </w:rPr>
              <w:t xml:space="preserve"> </w:t>
            </w:r>
            <w:r w:rsidRPr="003872E0">
              <w:t>разметки</w:t>
            </w:r>
            <w:r w:rsidRPr="003872E0">
              <w:rPr>
                <w:lang w:val="en-US"/>
              </w:rPr>
              <w:t xml:space="preserve">. </w:t>
            </w:r>
            <w:r w:rsidRPr="003872E0">
              <w:t>Используется для хранения и передачи данных.</w:t>
            </w:r>
          </w:p>
        </w:tc>
      </w:tr>
      <w:bookmarkEnd w:id="3"/>
    </w:tbl>
    <w:p w14:paraId="31B7C442" w14:textId="77777777" w:rsidR="000625FD" w:rsidRPr="003872E0" w:rsidRDefault="000625FD" w:rsidP="00242465">
      <w:pPr>
        <w:pStyle w:val="ABody"/>
        <w:rPr>
          <w:rFonts w:asciiTheme="minorHAnsi" w:hAnsiTheme="minorHAnsi" w:cstheme="minorHAnsi"/>
        </w:rPr>
        <w:sectPr w:rsidR="000625FD" w:rsidRPr="003872E0" w:rsidSect="00010D18">
          <w:pgSz w:w="11906" w:h="16838"/>
          <w:pgMar w:top="1418" w:right="567" w:bottom="567" w:left="1418" w:header="454" w:footer="284" w:gutter="0"/>
          <w:cols w:space="708"/>
          <w:titlePg/>
          <w:docGrid w:linePitch="381"/>
        </w:sectPr>
      </w:pPr>
    </w:p>
    <w:p w14:paraId="7ECB1AF5" w14:textId="77777777" w:rsidR="00D866D2" w:rsidRPr="003872E0" w:rsidRDefault="00D866D2" w:rsidP="00D866D2">
      <w:pPr>
        <w:pStyle w:val="AHeading1"/>
        <w:rPr>
          <w:rFonts w:asciiTheme="minorHAnsi" w:hAnsiTheme="minorHAnsi" w:cstheme="minorHAnsi"/>
          <w:lang w:val="ru-RU"/>
        </w:rPr>
      </w:pPr>
      <w:bookmarkStart w:id="5" w:name="_Toc152757384"/>
      <w:r w:rsidRPr="003872E0">
        <w:rPr>
          <w:rFonts w:asciiTheme="minorHAnsi" w:hAnsiTheme="minorHAnsi" w:cstheme="minorHAnsi"/>
          <w:lang w:val="ru-RU"/>
        </w:rPr>
        <w:lastRenderedPageBreak/>
        <w:t>Введение</w:t>
      </w:r>
      <w:bookmarkEnd w:id="5"/>
    </w:p>
    <w:p w14:paraId="50D61BA5" w14:textId="06B3777B" w:rsidR="00D866D2" w:rsidRPr="003872E0" w:rsidRDefault="00D866D2" w:rsidP="00242465">
      <w:pPr>
        <w:pStyle w:val="ABody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 xml:space="preserve">WeatherAPI.com предоставляет доступ к погодным и географическим данным через JSON/XML </w:t>
      </w:r>
      <w:proofErr w:type="spellStart"/>
      <w:r w:rsidRPr="003872E0">
        <w:rPr>
          <w:rFonts w:asciiTheme="minorHAnsi" w:hAnsiTheme="minorHAnsi" w:cstheme="minorHAnsi"/>
        </w:rPr>
        <w:t>restful</w:t>
      </w:r>
      <w:proofErr w:type="spellEnd"/>
      <w:r w:rsidRPr="003872E0">
        <w:rPr>
          <w:rFonts w:asciiTheme="minorHAnsi" w:hAnsiTheme="minorHAnsi" w:cstheme="minorHAnsi"/>
        </w:rPr>
        <w:t xml:space="preserve"> API. Это позволяет разработчикам легко создавать настольные, веб и мобильные приложения, используя эти данные.</w:t>
      </w:r>
      <w:r w:rsidR="001C7B16">
        <w:rPr>
          <w:rFonts w:asciiTheme="minorHAnsi" w:hAnsiTheme="minorHAnsi" w:cstheme="minorHAnsi"/>
        </w:rPr>
        <w:t xml:space="preserve"> Набор предоставляемых данных зависит от вашего тариф</w:t>
      </w:r>
      <w:r w:rsidR="006174D1">
        <w:rPr>
          <w:rFonts w:asciiTheme="minorHAnsi" w:hAnsiTheme="minorHAnsi" w:cstheme="minorHAnsi"/>
        </w:rPr>
        <w:t>ного плана</w:t>
      </w:r>
      <w:r w:rsidR="001C7B16">
        <w:rPr>
          <w:rFonts w:asciiTheme="minorHAnsi" w:hAnsiTheme="minorHAnsi" w:cstheme="minorHAnsi"/>
        </w:rPr>
        <w:t>, есть бесплатный тариф</w:t>
      </w:r>
      <w:r w:rsidR="006174D1">
        <w:rPr>
          <w:rFonts w:asciiTheme="minorHAnsi" w:hAnsiTheme="minorHAnsi" w:cstheme="minorHAnsi"/>
        </w:rPr>
        <w:t>ный план</w:t>
      </w:r>
      <w:r w:rsidR="001C7B16">
        <w:rPr>
          <w:rFonts w:asciiTheme="minorHAnsi" w:hAnsiTheme="minorHAnsi" w:cstheme="minorHAnsi"/>
        </w:rPr>
        <w:t>.</w:t>
      </w:r>
    </w:p>
    <w:p w14:paraId="3A292A47" w14:textId="77777777" w:rsidR="00D866D2" w:rsidRPr="003872E0" w:rsidRDefault="00D866D2" w:rsidP="00242465">
      <w:pPr>
        <w:pStyle w:val="ABody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>Мы предоставляем следующие данные через наш API:</w:t>
      </w:r>
    </w:p>
    <w:p w14:paraId="5847BCEF" w14:textId="77777777" w:rsidR="00D866D2" w:rsidRPr="003872E0" w:rsidRDefault="00D866D2" w:rsidP="00242465">
      <w:pPr>
        <w:pStyle w:val="AListbullet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>Погода в реальном времени;</w:t>
      </w:r>
    </w:p>
    <w:p w14:paraId="5328002E" w14:textId="77777777" w:rsidR="00D866D2" w:rsidRPr="003872E0" w:rsidRDefault="00D866D2" w:rsidP="00242465">
      <w:pPr>
        <w:pStyle w:val="AListbullet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>Прогноз погоды на 14 дней;</w:t>
      </w:r>
    </w:p>
    <w:p w14:paraId="409BB901" w14:textId="77777777" w:rsidR="00D866D2" w:rsidRPr="003872E0" w:rsidRDefault="00D866D2" w:rsidP="00242465">
      <w:pPr>
        <w:pStyle w:val="AListbullet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>Историческая погода;</w:t>
      </w:r>
    </w:p>
    <w:p w14:paraId="31154277" w14:textId="77777777" w:rsidR="00D866D2" w:rsidRPr="003872E0" w:rsidRDefault="00D866D2" w:rsidP="00242465">
      <w:pPr>
        <w:pStyle w:val="AListbullet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>Морская погода и данные о приливах и отливах;</w:t>
      </w:r>
    </w:p>
    <w:p w14:paraId="17A3A6AD" w14:textId="77777777" w:rsidR="00D866D2" w:rsidRPr="003872E0" w:rsidRDefault="00D866D2" w:rsidP="00242465">
      <w:pPr>
        <w:pStyle w:val="AListbullet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>Будущая погода (до 300 дней вперед);</w:t>
      </w:r>
    </w:p>
    <w:p w14:paraId="7C3DED59" w14:textId="77777777" w:rsidR="00D866D2" w:rsidRPr="003872E0" w:rsidRDefault="00D866D2" w:rsidP="00242465">
      <w:pPr>
        <w:pStyle w:val="AListbullet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>Ежедневные и ежечасные интервалы;</w:t>
      </w:r>
    </w:p>
    <w:p w14:paraId="6EC75981" w14:textId="77777777" w:rsidR="00D866D2" w:rsidRPr="003872E0" w:rsidRDefault="00D866D2" w:rsidP="00242465">
      <w:pPr>
        <w:pStyle w:val="AListbullet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>15-минутный интервал;</w:t>
      </w:r>
    </w:p>
    <w:p w14:paraId="70C19289" w14:textId="77777777" w:rsidR="00D866D2" w:rsidRPr="003872E0" w:rsidRDefault="00D866D2" w:rsidP="00242465">
      <w:pPr>
        <w:pStyle w:val="AListbullet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>Астрономия;</w:t>
      </w:r>
    </w:p>
    <w:p w14:paraId="4D1F8888" w14:textId="77777777" w:rsidR="00D866D2" w:rsidRPr="003872E0" w:rsidRDefault="00D866D2" w:rsidP="00242465">
      <w:pPr>
        <w:pStyle w:val="AListbullet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>Часовой пояс;</w:t>
      </w:r>
    </w:p>
    <w:p w14:paraId="4DC59F80" w14:textId="77777777" w:rsidR="00D866D2" w:rsidRPr="003872E0" w:rsidRDefault="00D866D2" w:rsidP="00242465">
      <w:pPr>
        <w:pStyle w:val="AListbullet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>Спорт;</w:t>
      </w:r>
    </w:p>
    <w:p w14:paraId="3184C007" w14:textId="77777777" w:rsidR="00D866D2" w:rsidRPr="003872E0" w:rsidRDefault="00D866D2" w:rsidP="00242465">
      <w:pPr>
        <w:pStyle w:val="AListbullet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>Данные о местоположении;</w:t>
      </w:r>
    </w:p>
    <w:p w14:paraId="4CC78DCE" w14:textId="77777777" w:rsidR="00D866D2" w:rsidRPr="003872E0" w:rsidRDefault="00D866D2" w:rsidP="00242465">
      <w:pPr>
        <w:pStyle w:val="AListbullet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>API для поиска или автозаполнения;</w:t>
      </w:r>
    </w:p>
    <w:p w14:paraId="1E97F9B2" w14:textId="77777777" w:rsidR="00D866D2" w:rsidRPr="003872E0" w:rsidRDefault="00D866D2" w:rsidP="00242465">
      <w:pPr>
        <w:pStyle w:val="AListbullet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>Оповещения о погоде;</w:t>
      </w:r>
    </w:p>
    <w:p w14:paraId="510F4902" w14:textId="15F78327" w:rsidR="00D866D2" w:rsidRPr="003872E0" w:rsidRDefault="00D866D2" w:rsidP="00242465">
      <w:pPr>
        <w:pStyle w:val="AListbullet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>Данные о качестве воздуха.</w:t>
      </w:r>
    </w:p>
    <w:p w14:paraId="38EC3F6F" w14:textId="35A51264" w:rsidR="008250A3" w:rsidRPr="003872E0" w:rsidRDefault="008250A3" w:rsidP="003872E0">
      <w:pPr>
        <w:pStyle w:val="AHeading2"/>
        <w:rPr>
          <w:rFonts w:asciiTheme="minorHAnsi" w:hAnsiTheme="minorHAnsi" w:cstheme="minorHAnsi"/>
        </w:rPr>
      </w:pPr>
      <w:bookmarkStart w:id="6" w:name="_Toc152757385"/>
      <w:r w:rsidRPr="003872E0">
        <w:rPr>
          <w:rFonts w:asciiTheme="minorHAnsi" w:hAnsiTheme="minorHAnsi" w:cstheme="minorHAnsi"/>
        </w:rPr>
        <w:t>Начало работы</w:t>
      </w:r>
      <w:bookmarkEnd w:id="6"/>
      <w:r w:rsidRPr="003872E0">
        <w:rPr>
          <w:rFonts w:asciiTheme="minorHAnsi" w:hAnsiTheme="minorHAnsi" w:cstheme="minorHAnsi"/>
        </w:rPr>
        <w:t xml:space="preserve"> </w:t>
      </w:r>
    </w:p>
    <w:p w14:paraId="3E418CEA" w14:textId="78BAE4B4" w:rsidR="008250A3" w:rsidRDefault="00CD3702" w:rsidP="00242465">
      <w:pPr>
        <w:pStyle w:val="ABody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>З</w:t>
      </w:r>
      <w:r w:rsidR="008250A3" w:rsidRPr="003872E0">
        <w:rPr>
          <w:rFonts w:asciiTheme="minorHAnsi" w:hAnsiTheme="minorHAnsi" w:cstheme="minorHAnsi"/>
        </w:rPr>
        <w:t>арегистрир</w:t>
      </w:r>
      <w:r w:rsidRPr="003872E0">
        <w:rPr>
          <w:rFonts w:asciiTheme="minorHAnsi" w:hAnsiTheme="minorHAnsi" w:cstheme="minorHAnsi"/>
        </w:rPr>
        <w:t>уйтесть для получения своего</w:t>
      </w:r>
      <w:r w:rsidR="008250A3" w:rsidRPr="003872E0">
        <w:rPr>
          <w:rFonts w:asciiTheme="minorHAnsi" w:hAnsiTheme="minorHAnsi" w:cstheme="minorHAnsi"/>
        </w:rPr>
        <w:t xml:space="preserve"> API-ключ</w:t>
      </w:r>
      <w:r w:rsidRPr="003872E0">
        <w:rPr>
          <w:rFonts w:asciiTheme="minorHAnsi" w:hAnsiTheme="minorHAnsi" w:cstheme="minorHAnsi"/>
        </w:rPr>
        <w:t>а</w:t>
      </w:r>
      <w:r w:rsidR="008250A3" w:rsidRPr="003872E0">
        <w:rPr>
          <w:rFonts w:asciiTheme="minorHAnsi" w:hAnsiTheme="minorHAnsi" w:cstheme="minorHAnsi"/>
        </w:rPr>
        <w:t xml:space="preserve"> и нача</w:t>
      </w:r>
      <w:r w:rsidRPr="003872E0">
        <w:rPr>
          <w:rFonts w:asciiTheme="minorHAnsi" w:hAnsiTheme="minorHAnsi" w:cstheme="minorHAnsi"/>
        </w:rPr>
        <w:t>ла</w:t>
      </w:r>
      <w:r w:rsidR="008250A3" w:rsidRPr="003872E0">
        <w:rPr>
          <w:rFonts w:asciiTheme="minorHAnsi" w:hAnsiTheme="minorHAnsi" w:cstheme="minorHAnsi"/>
        </w:rPr>
        <w:t xml:space="preserve"> использова</w:t>
      </w:r>
      <w:r w:rsidRPr="003872E0">
        <w:rPr>
          <w:rFonts w:asciiTheme="minorHAnsi" w:hAnsiTheme="minorHAnsi" w:cstheme="minorHAnsi"/>
        </w:rPr>
        <w:t>ния</w:t>
      </w:r>
      <w:r w:rsidR="008250A3" w:rsidRPr="003872E0">
        <w:rPr>
          <w:rFonts w:asciiTheme="minorHAnsi" w:hAnsiTheme="minorHAnsi" w:cstheme="minorHAnsi"/>
        </w:rPr>
        <w:t xml:space="preserve"> API</w:t>
      </w:r>
      <w:r w:rsidR="00934D07" w:rsidRPr="003872E0">
        <w:rPr>
          <w:rFonts w:asciiTheme="minorHAnsi" w:hAnsiTheme="minorHAnsi" w:cstheme="minorHAnsi"/>
        </w:rPr>
        <w:t>.</w:t>
      </w:r>
    </w:p>
    <w:p w14:paraId="4BD26673" w14:textId="6CAB8D69" w:rsidR="00EC0D73" w:rsidRPr="003D1825" w:rsidRDefault="00EC0D73" w:rsidP="00EC0D73">
      <w:pPr>
        <w:pStyle w:val="ACommands"/>
        <w:rPr>
          <w:lang w:val="ru-RU"/>
        </w:rPr>
      </w:pPr>
      <w:r w:rsidRPr="00EC0D73">
        <w:t>https</w:t>
      </w:r>
      <w:r w:rsidRPr="003D1825">
        <w:rPr>
          <w:lang w:val="ru-RU"/>
        </w:rPr>
        <w:t>://</w:t>
      </w:r>
      <w:r w:rsidRPr="00EC0D73">
        <w:t>www</w:t>
      </w:r>
      <w:r w:rsidRPr="003D1825">
        <w:rPr>
          <w:lang w:val="ru-RU"/>
        </w:rPr>
        <w:t>.</w:t>
      </w:r>
      <w:proofErr w:type="spellStart"/>
      <w:r w:rsidRPr="00EC0D73">
        <w:t>weatherapi</w:t>
      </w:r>
      <w:proofErr w:type="spellEnd"/>
      <w:r w:rsidRPr="003D1825">
        <w:rPr>
          <w:lang w:val="ru-RU"/>
        </w:rPr>
        <w:t>.</w:t>
      </w:r>
      <w:r w:rsidRPr="00EC0D73">
        <w:t>com</w:t>
      </w:r>
      <w:r w:rsidRPr="003D1825">
        <w:rPr>
          <w:lang w:val="ru-RU"/>
        </w:rPr>
        <w:t>/</w:t>
      </w:r>
      <w:r w:rsidRPr="00EC0D73">
        <w:t>signup</w:t>
      </w:r>
      <w:r w:rsidRPr="003D1825">
        <w:rPr>
          <w:lang w:val="ru-RU"/>
        </w:rPr>
        <w:t>.</w:t>
      </w:r>
      <w:proofErr w:type="spellStart"/>
      <w:r w:rsidRPr="00EC0D73">
        <w:t>aspx</w:t>
      </w:r>
      <w:proofErr w:type="spellEnd"/>
    </w:p>
    <w:p w14:paraId="50163C2B" w14:textId="77777777" w:rsidR="008250A3" w:rsidRDefault="008250A3" w:rsidP="00242465">
      <w:pPr>
        <w:pStyle w:val="ABody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 xml:space="preserve">Попробуйте наш погодный API с помощью интерактивного API Explorer или используйте </w:t>
      </w:r>
      <w:proofErr w:type="spellStart"/>
      <w:r w:rsidRPr="003872E0">
        <w:rPr>
          <w:rFonts w:asciiTheme="minorHAnsi" w:hAnsiTheme="minorHAnsi" w:cstheme="minorHAnsi"/>
        </w:rPr>
        <w:t>Swagger</w:t>
      </w:r>
      <w:proofErr w:type="spellEnd"/>
      <w:r w:rsidRPr="003872E0">
        <w:rPr>
          <w:rFonts w:asciiTheme="minorHAnsi" w:hAnsiTheme="minorHAnsi" w:cstheme="minorHAnsi"/>
        </w:rPr>
        <w:t xml:space="preserve"> Tool.</w:t>
      </w:r>
    </w:p>
    <w:p w14:paraId="69B81BA8" w14:textId="4166EFA3" w:rsidR="005206A7" w:rsidRPr="003D1825" w:rsidRDefault="005206A7" w:rsidP="005206A7">
      <w:pPr>
        <w:pStyle w:val="ACommands"/>
        <w:rPr>
          <w:lang w:val="ru-RU"/>
        </w:rPr>
      </w:pPr>
      <w:r w:rsidRPr="005206A7">
        <w:t>https</w:t>
      </w:r>
      <w:r w:rsidRPr="003D1825">
        <w:rPr>
          <w:lang w:val="ru-RU"/>
        </w:rPr>
        <w:t>://</w:t>
      </w:r>
      <w:r w:rsidRPr="005206A7">
        <w:t>www</w:t>
      </w:r>
      <w:r w:rsidRPr="003D1825">
        <w:rPr>
          <w:lang w:val="ru-RU"/>
        </w:rPr>
        <w:t>.</w:t>
      </w:r>
      <w:proofErr w:type="spellStart"/>
      <w:r w:rsidRPr="005206A7">
        <w:t>weatherapi</w:t>
      </w:r>
      <w:proofErr w:type="spellEnd"/>
      <w:r w:rsidRPr="003D1825">
        <w:rPr>
          <w:lang w:val="ru-RU"/>
        </w:rPr>
        <w:t>.</w:t>
      </w:r>
      <w:r w:rsidRPr="005206A7">
        <w:t>com</w:t>
      </w:r>
      <w:r w:rsidRPr="003D1825">
        <w:rPr>
          <w:lang w:val="ru-RU"/>
        </w:rPr>
        <w:t>/</w:t>
      </w:r>
      <w:proofErr w:type="spellStart"/>
      <w:r w:rsidRPr="005206A7">
        <w:t>api</w:t>
      </w:r>
      <w:proofErr w:type="spellEnd"/>
      <w:r w:rsidRPr="003D1825">
        <w:rPr>
          <w:lang w:val="ru-RU"/>
        </w:rPr>
        <w:t>-</w:t>
      </w:r>
      <w:r w:rsidRPr="005206A7">
        <w:t>explorer</w:t>
      </w:r>
      <w:r w:rsidRPr="003D1825">
        <w:rPr>
          <w:lang w:val="ru-RU"/>
        </w:rPr>
        <w:t>.</w:t>
      </w:r>
      <w:proofErr w:type="spellStart"/>
      <w:r w:rsidRPr="005206A7">
        <w:t>aspx</w:t>
      </w:r>
      <w:proofErr w:type="spellEnd"/>
    </w:p>
    <w:p w14:paraId="297C7BDB" w14:textId="464F19B6" w:rsidR="005206A7" w:rsidRPr="003D1825" w:rsidRDefault="005206A7" w:rsidP="005206A7">
      <w:pPr>
        <w:pStyle w:val="ACommands"/>
        <w:rPr>
          <w:lang w:val="ru-RU"/>
        </w:rPr>
      </w:pPr>
      <w:r w:rsidRPr="005206A7">
        <w:t>https</w:t>
      </w:r>
      <w:r w:rsidRPr="003D1825">
        <w:rPr>
          <w:lang w:val="ru-RU"/>
        </w:rPr>
        <w:t>://</w:t>
      </w:r>
      <w:r w:rsidRPr="005206A7">
        <w:t>app</w:t>
      </w:r>
      <w:r w:rsidRPr="003D1825">
        <w:rPr>
          <w:lang w:val="ru-RU"/>
        </w:rPr>
        <w:t>.</w:t>
      </w:r>
      <w:proofErr w:type="spellStart"/>
      <w:r w:rsidRPr="005206A7">
        <w:t>swaggerhub</w:t>
      </w:r>
      <w:proofErr w:type="spellEnd"/>
      <w:r w:rsidRPr="003D1825">
        <w:rPr>
          <w:lang w:val="ru-RU"/>
        </w:rPr>
        <w:t>.</w:t>
      </w:r>
      <w:r w:rsidRPr="005206A7">
        <w:t>com</w:t>
      </w:r>
      <w:r w:rsidRPr="003D1825">
        <w:rPr>
          <w:lang w:val="ru-RU"/>
        </w:rPr>
        <w:t>/</w:t>
      </w:r>
      <w:proofErr w:type="spellStart"/>
      <w:r w:rsidRPr="005206A7">
        <w:t>apis</w:t>
      </w:r>
      <w:proofErr w:type="spellEnd"/>
      <w:r w:rsidRPr="003D1825">
        <w:rPr>
          <w:lang w:val="ru-RU"/>
        </w:rPr>
        <w:t>-</w:t>
      </w:r>
      <w:r w:rsidRPr="005206A7">
        <w:t>docs</w:t>
      </w:r>
      <w:r w:rsidRPr="003D1825">
        <w:rPr>
          <w:lang w:val="ru-RU"/>
        </w:rPr>
        <w:t>/</w:t>
      </w:r>
      <w:proofErr w:type="spellStart"/>
      <w:r w:rsidRPr="005206A7">
        <w:t>WeatherAPI</w:t>
      </w:r>
      <w:proofErr w:type="spellEnd"/>
      <w:r w:rsidRPr="003D1825">
        <w:rPr>
          <w:lang w:val="ru-RU"/>
        </w:rPr>
        <w:t>.</w:t>
      </w:r>
      <w:r w:rsidRPr="005206A7">
        <w:t>com</w:t>
      </w:r>
      <w:r w:rsidRPr="003D1825">
        <w:rPr>
          <w:lang w:val="ru-RU"/>
        </w:rPr>
        <w:t>/</w:t>
      </w:r>
      <w:proofErr w:type="spellStart"/>
      <w:r w:rsidRPr="005206A7">
        <w:t>WeatherAPI</w:t>
      </w:r>
      <w:proofErr w:type="spellEnd"/>
      <w:r w:rsidRPr="003D1825">
        <w:rPr>
          <w:lang w:val="ru-RU"/>
        </w:rPr>
        <w:t>/1.0.2</w:t>
      </w:r>
    </w:p>
    <w:p w14:paraId="61BE309A" w14:textId="173F1469" w:rsidR="008250A3" w:rsidRDefault="00CD3702" w:rsidP="00242465">
      <w:pPr>
        <w:pStyle w:val="ABody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>Д</w:t>
      </w:r>
      <w:r w:rsidR="008250A3" w:rsidRPr="003872E0">
        <w:rPr>
          <w:rFonts w:asciiTheme="minorHAnsi" w:hAnsiTheme="minorHAnsi" w:cstheme="minorHAnsi"/>
        </w:rPr>
        <w:t>ля популярных фреймворков</w:t>
      </w:r>
      <w:r w:rsidRPr="003872E0">
        <w:rPr>
          <w:rFonts w:asciiTheme="minorHAnsi" w:hAnsiTheme="minorHAnsi" w:cstheme="minorHAnsi"/>
        </w:rPr>
        <w:t xml:space="preserve"> и </w:t>
      </w:r>
      <w:r w:rsidR="008250A3" w:rsidRPr="003872E0">
        <w:rPr>
          <w:rFonts w:asciiTheme="minorHAnsi" w:hAnsiTheme="minorHAnsi" w:cstheme="minorHAnsi"/>
        </w:rPr>
        <w:t>языков</w:t>
      </w:r>
      <w:r w:rsidRPr="003872E0">
        <w:rPr>
          <w:rFonts w:asciiTheme="minorHAnsi" w:hAnsiTheme="minorHAnsi" w:cstheme="minorHAnsi"/>
        </w:rPr>
        <w:t xml:space="preserve"> у нас есть </w:t>
      </w:r>
      <w:r w:rsidRPr="003872E0">
        <w:rPr>
          <w:rFonts w:asciiTheme="minorHAnsi" w:hAnsiTheme="minorHAnsi" w:cstheme="minorHAnsi"/>
          <w:lang w:val="en-US"/>
        </w:rPr>
        <w:t>SDK</w:t>
      </w:r>
      <w:r w:rsidRPr="003872E0">
        <w:rPr>
          <w:rFonts w:asciiTheme="minorHAnsi" w:hAnsiTheme="minorHAnsi" w:cstheme="minorHAnsi"/>
        </w:rPr>
        <w:t>,</w:t>
      </w:r>
      <w:r w:rsidR="008250A3" w:rsidRPr="003872E0">
        <w:rPr>
          <w:rFonts w:asciiTheme="minorHAnsi" w:hAnsiTheme="minorHAnsi" w:cstheme="minorHAnsi"/>
        </w:rPr>
        <w:t xml:space="preserve"> доступные на </w:t>
      </w:r>
      <w:proofErr w:type="spellStart"/>
      <w:r w:rsidR="008250A3" w:rsidRPr="003872E0">
        <w:rPr>
          <w:rFonts w:asciiTheme="minorHAnsi" w:hAnsiTheme="minorHAnsi" w:cstheme="minorHAnsi"/>
        </w:rPr>
        <w:t>Github</w:t>
      </w:r>
      <w:proofErr w:type="spellEnd"/>
      <w:r w:rsidR="008250A3" w:rsidRPr="003872E0">
        <w:rPr>
          <w:rFonts w:asciiTheme="minorHAnsi" w:hAnsiTheme="minorHAnsi" w:cstheme="minorHAnsi"/>
        </w:rPr>
        <w:t>.</w:t>
      </w:r>
    </w:p>
    <w:p w14:paraId="643C1506" w14:textId="41572ACF" w:rsidR="00731585" w:rsidRPr="003D1825" w:rsidRDefault="00731585" w:rsidP="00731585">
      <w:pPr>
        <w:pStyle w:val="ACommands"/>
        <w:rPr>
          <w:lang w:val="ru-RU"/>
        </w:rPr>
      </w:pPr>
      <w:r w:rsidRPr="00731585">
        <w:t>https</w:t>
      </w:r>
      <w:r w:rsidRPr="003D1825">
        <w:rPr>
          <w:lang w:val="ru-RU"/>
        </w:rPr>
        <w:t>://</w:t>
      </w:r>
      <w:proofErr w:type="spellStart"/>
      <w:r w:rsidRPr="00731585">
        <w:t>github</w:t>
      </w:r>
      <w:proofErr w:type="spellEnd"/>
      <w:r w:rsidRPr="003D1825">
        <w:rPr>
          <w:lang w:val="ru-RU"/>
        </w:rPr>
        <w:t>.</w:t>
      </w:r>
      <w:r w:rsidRPr="00731585">
        <w:t>com</w:t>
      </w:r>
      <w:r w:rsidRPr="003D1825">
        <w:rPr>
          <w:lang w:val="ru-RU"/>
        </w:rPr>
        <w:t>/</w:t>
      </w:r>
      <w:proofErr w:type="spellStart"/>
      <w:r w:rsidRPr="00731585">
        <w:t>weatherapicom</w:t>
      </w:r>
      <w:proofErr w:type="spellEnd"/>
      <w:r w:rsidRPr="003D1825">
        <w:rPr>
          <w:lang w:val="ru-RU"/>
        </w:rPr>
        <w:t>/</w:t>
      </w:r>
    </w:p>
    <w:p w14:paraId="4606F1DC" w14:textId="17F70EC4" w:rsidR="008250A3" w:rsidRDefault="00CD3702" w:rsidP="00242465">
      <w:pPr>
        <w:pStyle w:val="ABody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 xml:space="preserve">Для выбора поля погоды, </w:t>
      </w:r>
      <w:r w:rsidR="008250A3" w:rsidRPr="003872E0">
        <w:rPr>
          <w:rFonts w:asciiTheme="minorHAnsi" w:hAnsiTheme="minorHAnsi" w:cstheme="minorHAnsi"/>
        </w:rPr>
        <w:t>возвраща</w:t>
      </w:r>
      <w:r w:rsidRPr="003872E0">
        <w:rPr>
          <w:rFonts w:asciiTheme="minorHAnsi" w:hAnsiTheme="minorHAnsi" w:cstheme="minorHAnsi"/>
        </w:rPr>
        <w:t>емого</w:t>
      </w:r>
      <w:r w:rsidR="008250A3" w:rsidRPr="003872E0">
        <w:rPr>
          <w:rFonts w:asciiTheme="minorHAnsi" w:hAnsiTheme="minorHAnsi" w:cstheme="minorHAnsi"/>
        </w:rPr>
        <w:t xml:space="preserve"> в ответе API</w:t>
      </w:r>
      <w:r w:rsidRPr="003872E0">
        <w:rPr>
          <w:rFonts w:asciiTheme="minorHAnsi" w:hAnsiTheme="minorHAnsi" w:cstheme="minorHAnsi"/>
        </w:rPr>
        <w:t>, и</w:t>
      </w:r>
      <w:r w:rsidR="008250A3" w:rsidRPr="003872E0">
        <w:rPr>
          <w:rFonts w:asciiTheme="minorHAnsi" w:hAnsiTheme="minorHAnsi" w:cstheme="minorHAnsi"/>
        </w:rPr>
        <w:t>змените его в полях ответа.</w:t>
      </w:r>
    </w:p>
    <w:p w14:paraId="0F07519B" w14:textId="11830737" w:rsidR="00731585" w:rsidRPr="003D1825" w:rsidRDefault="00731585" w:rsidP="00731585">
      <w:pPr>
        <w:pStyle w:val="ACommands"/>
        <w:rPr>
          <w:lang w:val="ru-RU"/>
        </w:rPr>
      </w:pPr>
      <w:r w:rsidRPr="00731585">
        <w:t>https</w:t>
      </w:r>
      <w:r w:rsidRPr="003D1825">
        <w:rPr>
          <w:lang w:val="ru-RU"/>
        </w:rPr>
        <w:t>://</w:t>
      </w:r>
      <w:r w:rsidRPr="00731585">
        <w:t>www</w:t>
      </w:r>
      <w:r w:rsidRPr="003D1825">
        <w:rPr>
          <w:lang w:val="ru-RU"/>
        </w:rPr>
        <w:t>.</w:t>
      </w:r>
      <w:proofErr w:type="spellStart"/>
      <w:r w:rsidRPr="00731585">
        <w:t>weatherapi</w:t>
      </w:r>
      <w:proofErr w:type="spellEnd"/>
      <w:r w:rsidRPr="003D1825">
        <w:rPr>
          <w:lang w:val="ru-RU"/>
        </w:rPr>
        <w:t>.</w:t>
      </w:r>
      <w:r w:rsidRPr="00731585">
        <w:t>com</w:t>
      </w:r>
      <w:r w:rsidRPr="003D1825">
        <w:rPr>
          <w:lang w:val="ru-RU"/>
        </w:rPr>
        <w:t>/</w:t>
      </w:r>
      <w:r w:rsidRPr="00731585">
        <w:t>login</w:t>
      </w:r>
      <w:r w:rsidRPr="003D1825">
        <w:rPr>
          <w:lang w:val="ru-RU"/>
        </w:rPr>
        <w:t>.</w:t>
      </w:r>
      <w:proofErr w:type="spellStart"/>
      <w:r w:rsidRPr="00731585">
        <w:t>aspx</w:t>
      </w:r>
      <w:proofErr w:type="spellEnd"/>
    </w:p>
    <w:p w14:paraId="134AABE3" w14:textId="77777777" w:rsidR="00731585" w:rsidRDefault="00731585" w:rsidP="00731585">
      <w:pPr>
        <w:pStyle w:val="ABody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>Если вам не хватает каких-то функций или у вас есть предложения, пожалуйста, свяжитесь с нами.</w:t>
      </w:r>
    </w:p>
    <w:p w14:paraId="32B0D392" w14:textId="77777777" w:rsidR="00731585" w:rsidRPr="00731585" w:rsidRDefault="00731585" w:rsidP="00731585">
      <w:pPr>
        <w:pStyle w:val="ACommands"/>
        <w:rPr>
          <w:lang w:val="ru-RU"/>
        </w:rPr>
      </w:pPr>
      <w:r w:rsidRPr="00731585">
        <w:t>https</w:t>
      </w:r>
      <w:r w:rsidRPr="00731585">
        <w:rPr>
          <w:lang w:val="ru-RU"/>
        </w:rPr>
        <w:t>://</w:t>
      </w:r>
      <w:r w:rsidRPr="00731585">
        <w:t>www</w:t>
      </w:r>
      <w:r w:rsidRPr="00731585">
        <w:rPr>
          <w:lang w:val="ru-RU"/>
        </w:rPr>
        <w:t>.</w:t>
      </w:r>
      <w:proofErr w:type="spellStart"/>
      <w:r w:rsidRPr="00731585">
        <w:t>weatherapi</w:t>
      </w:r>
      <w:proofErr w:type="spellEnd"/>
      <w:r w:rsidRPr="00731585">
        <w:rPr>
          <w:lang w:val="ru-RU"/>
        </w:rPr>
        <w:t>.</w:t>
      </w:r>
      <w:r w:rsidRPr="00731585">
        <w:t>com</w:t>
      </w:r>
      <w:r w:rsidRPr="00731585">
        <w:rPr>
          <w:lang w:val="ru-RU"/>
        </w:rPr>
        <w:t>/</w:t>
      </w:r>
      <w:r w:rsidRPr="00731585">
        <w:t>contact</w:t>
      </w:r>
      <w:r w:rsidRPr="00731585">
        <w:rPr>
          <w:lang w:val="ru-RU"/>
        </w:rPr>
        <w:t>.</w:t>
      </w:r>
      <w:proofErr w:type="spellStart"/>
      <w:r w:rsidRPr="00731585">
        <w:t>aspx</w:t>
      </w:r>
      <w:proofErr w:type="spellEnd"/>
    </w:p>
    <w:p w14:paraId="6903E2E7" w14:textId="77777777" w:rsidR="00CB664E" w:rsidRPr="003872E0" w:rsidRDefault="00CB664E" w:rsidP="003872E0">
      <w:pPr>
        <w:pStyle w:val="AHeading2"/>
        <w:rPr>
          <w:rFonts w:asciiTheme="minorHAnsi" w:hAnsiTheme="minorHAnsi" w:cstheme="minorHAnsi"/>
        </w:rPr>
      </w:pPr>
      <w:bookmarkStart w:id="7" w:name="_Toc152757386"/>
      <w:r w:rsidRPr="003872E0">
        <w:rPr>
          <w:rFonts w:asciiTheme="minorHAnsi" w:hAnsiTheme="minorHAnsi" w:cstheme="minorHAnsi"/>
        </w:rPr>
        <w:lastRenderedPageBreak/>
        <w:t>Аутентификация</w:t>
      </w:r>
      <w:bookmarkEnd w:id="7"/>
    </w:p>
    <w:p w14:paraId="7CCF4DE5" w14:textId="56CC6F25" w:rsidR="00CB664E" w:rsidRPr="003872E0" w:rsidRDefault="00CB664E" w:rsidP="00242465">
      <w:pPr>
        <w:pStyle w:val="ABody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 xml:space="preserve">Доступ к данным API защищен ключом API. Если вы обнаружите, что ключ API стал уязвимым, пожалуйста, </w:t>
      </w:r>
      <w:proofErr w:type="spellStart"/>
      <w:r w:rsidRPr="003872E0">
        <w:rPr>
          <w:rFonts w:asciiTheme="minorHAnsi" w:hAnsiTheme="minorHAnsi" w:cstheme="minorHAnsi"/>
        </w:rPr>
        <w:t>перегенерируйте</w:t>
      </w:r>
      <w:proofErr w:type="spellEnd"/>
      <w:r w:rsidRPr="003872E0">
        <w:rPr>
          <w:rFonts w:asciiTheme="minorHAnsi" w:hAnsiTheme="minorHAnsi" w:cstheme="minorHAnsi"/>
        </w:rPr>
        <w:t xml:space="preserve"> ключ, используя кнопку «</w:t>
      </w:r>
      <w:proofErr w:type="spellStart"/>
      <w:r w:rsidRPr="003872E0">
        <w:rPr>
          <w:rFonts w:asciiTheme="minorHAnsi" w:hAnsiTheme="minorHAnsi" w:cstheme="minorHAnsi"/>
        </w:rPr>
        <w:t>Regenerate</w:t>
      </w:r>
      <w:proofErr w:type="spellEnd"/>
      <w:r w:rsidRPr="003872E0">
        <w:rPr>
          <w:rFonts w:asciiTheme="minorHAnsi" w:hAnsiTheme="minorHAnsi" w:cstheme="minorHAnsi"/>
        </w:rPr>
        <w:t>» рядом с ключом API.</w:t>
      </w:r>
    </w:p>
    <w:p w14:paraId="2E6374B1" w14:textId="7FAC8DE6" w:rsidR="00CB664E" w:rsidRPr="003872E0" w:rsidRDefault="00CB664E" w:rsidP="00242465">
      <w:pPr>
        <w:pStyle w:val="ABody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>Аутентификация в API WeatherAPI.com осуществляется путем передачи вашего API-ключа в качестве параметра запроса через API.</w:t>
      </w:r>
    </w:p>
    <w:p w14:paraId="72ADA272" w14:textId="64C9F1EF" w:rsidR="00121382" w:rsidRPr="003872E0" w:rsidRDefault="00121382" w:rsidP="003872E0">
      <w:pPr>
        <w:pStyle w:val="AHeading3"/>
        <w:rPr>
          <w:rFonts w:asciiTheme="minorHAnsi" w:hAnsiTheme="minorHAnsi" w:cstheme="minorHAnsi"/>
          <w:sz w:val="27"/>
          <w:lang w:val="en-US"/>
        </w:rPr>
      </w:pPr>
      <w:bookmarkStart w:id="8" w:name="_Toc152757387"/>
      <w:r w:rsidRPr="003872E0">
        <w:rPr>
          <w:rFonts w:asciiTheme="minorHAnsi" w:hAnsiTheme="minorHAnsi" w:cstheme="minorHAnsi"/>
        </w:rPr>
        <w:t>Параметр ключа</w:t>
      </w:r>
      <w:bookmarkEnd w:id="8"/>
    </w:p>
    <w:p w14:paraId="400689D9" w14:textId="093BB2FF" w:rsidR="00121382" w:rsidRPr="003872E0" w:rsidRDefault="00121382" w:rsidP="00242465">
      <w:pPr>
        <w:pStyle w:val="ABody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>Параметр ключа указывается в следующем формате:</w:t>
      </w:r>
    </w:p>
    <w:p w14:paraId="3A962DD4" w14:textId="0A3DDBFD" w:rsidR="00121382" w:rsidRPr="003872E0" w:rsidRDefault="00121382" w:rsidP="003872E0">
      <w:pPr>
        <w:pStyle w:val="ACommands"/>
      </w:pPr>
      <w:r w:rsidRPr="003872E0">
        <w:t>key=&lt;YOUR API KEY&gt;</w:t>
      </w:r>
    </w:p>
    <w:p w14:paraId="0324C03D" w14:textId="77777777" w:rsidR="00121382" w:rsidRPr="003872E0" w:rsidRDefault="00121382" w:rsidP="003872E0">
      <w:pPr>
        <w:pStyle w:val="AHeading2"/>
        <w:rPr>
          <w:rFonts w:asciiTheme="minorHAnsi" w:hAnsiTheme="minorHAnsi" w:cstheme="minorHAnsi"/>
        </w:rPr>
      </w:pPr>
      <w:bookmarkStart w:id="9" w:name="_Toc152757388"/>
      <w:r w:rsidRPr="003872E0">
        <w:rPr>
          <w:rFonts w:asciiTheme="minorHAnsi" w:hAnsiTheme="minorHAnsi" w:cstheme="minorHAnsi"/>
        </w:rPr>
        <w:t>Запрос</w:t>
      </w:r>
      <w:bookmarkEnd w:id="9"/>
    </w:p>
    <w:p w14:paraId="33EF84AE" w14:textId="77777777" w:rsidR="00121382" w:rsidRPr="003872E0" w:rsidRDefault="00121382" w:rsidP="003872E0">
      <w:pPr>
        <w:pStyle w:val="AHeading3"/>
        <w:rPr>
          <w:rFonts w:asciiTheme="minorHAnsi" w:hAnsiTheme="minorHAnsi" w:cstheme="minorHAnsi"/>
        </w:rPr>
      </w:pPr>
      <w:bookmarkStart w:id="10" w:name="_Toc152757389"/>
      <w:r w:rsidRPr="003872E0">
        <w:rPr>
          <w:rFonts w:asciiTheme="minorHAnsi" w:hAnsiTheme="minorHAnsi" w:cstheme="minorHAnsi"/>
        </w:rPr>
        <w:t>URL-адрес запроса</w:t>
      </w:r>
      <w:bookmarkEnd w:id="10"/>
    </w:p>
    <w:p w14:paraId="55EC6385" w14:textId="59D11367" w:rsidR="00121382" w:rsidRPr="003872E0" w:rsidRDefault="00121382" w:rsidP="00242465">
      <w:pPr>
        <w:pStyle w:val="ABody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 xml:space="preserve">Запрос к API WeatherAPI.com состоит из базового </w:t>
      </w:r>
      <w:r w:rsidRPr="003872E0">
        <w:rPr>
          <w:rFonts w:asciiTheme="minorHAnsi" w:hAnsiTheme="minorHAnsi" w:cstheme="minorHAnsi"/>
          <w:lang w:val="en-US"/>
        </w:rPr>
        <w:t>URL</w:t>
      </w:r>
      <w:r w:rsidRPr="003872E0">
        <w:rPr>
          <w:rFonts w:asciiTheme="minorHAnsi" w:hAnsiTheme="minorHAnsi" w:cstheme="minorHAnsi"/>
        </w:rPr>
        <w:t xml:space="preserve"> и метода API. Вы можете делать как HTTP и HTTPS запрос</w:t>
      </w:r>
      <w:r w:rsidRPr="003872E0">
        <w:rPr>
          <w:rFonts w:asciiTheme="minorHAnsi" w:hAnsiTheme="minorHAnsi" w:cstheme="minorHAnsi"/>
          <w:lang w:val="en-US"/>
        </w:rPr>
        <w:t>s</w:t>
      </w:r>
      <w:r w:rsidRPr="003872E0">
        <w:rPr>
          <w:rFonts w:asciiTheme="minorHAnsi" w:hAnsiTheme="minorHAnsi" w:cstheme="minorHAnsi"/>
        </w:rPr>
        <w:t xml:space="preserve"> к нашему API.</w:t>
      </w:r>
    </w:p>
    <w:p w14:paraId="76FD43F5" w14:textId="77777777" w:rsidR="00713551" w:rsidRPr="00F911F9" w:rsidRDefault="00121382" w:rsidP="00242465">
      <w:pPr>
        <w:pStyle w:val="ABody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 xml:space="preserve">Базовый URL: </w:t>
      </w:r>
    </w:p>
    <w:p w14:paraId="2C4DD3DA" w14:textId="11FECCA3" w:rsidR="00121382" w:rsidRPr="003D1825" w:rsidRDefault="00000000" w:rsidP="00713551">
      <w:pPr>
        <w:pStyle w:val="ACommands"/>
        <w:rPr>
          <w:lang w:val="ru-RU"/>
        </w:rPr>
      </w:pPr>
      <w:hyperlink r:id="rId15" w:history="1">
        <w:r w:rsidR="00A27780" w:rsidRPr="00713551">
          <w:rPr>
            <w:rStyle w:val="af"/>
            <w:color w:val="auto"/>
            <w:u w:val="none"/>
          </w:rPr>
          <w:t>http</w:t>
        </w:r>
        <w:r w:rsidR="00A27780" w:rsidRPr="003D1825">
          <w:rPr>
            <w:rStyle w:val="af"/>
            <w:color w:val="auto"/>
            <w:u w:val="none"/>
            <w:lang w:val="ru-RU"/>
          </w:rPr>
          <w:t>://</w:t>
        </w:r>
        <w:proofErr w:type="spellStart"/>
        <w:r w:rsidR="00A27780" w:rsidRPr="00713551">
          <w:rPr>
            <w:rStyle w:val="af"/>
            <w:color w:val="auto"/>
            <w:u w:val="none"/>
          </w:rPr>
          <w:t>api</w:t>
        </w:r>
        <w:proofErr w:type="spellEnd"/>
        <w:r w:rsidR="00A27780" w:rsidRPr="003D1825">
          <w:rPr>
            <w:rStyle w:val="af"/>
            <w:color w:val="auto"/>
            <w:u w:val="none"/>
            <w:lang w:val="ru-RU"/>
          </w:rPr>
          <w:t>.</w:t>
        </w:r>
        <w:proofErr w:type="spellStart"/>
        <w:r w:rsidR="00A27780" w:rsidRPr="00713551">
          <w:rPr>
            <w:rStyle w:val="af"/>
            <w:color w:val="auto"/>
            <w:u w:val="none"/>
          </w:rPr>
          <w:t>weatherapi</w:t>
        </w:r>
        <w:proofErr w:type="spellEnd"/>
        <w:r w:rsidR="00A27780" w:rsidRPr="003D1825">
          <w:rPr>
            <w:rStyle w:val="af"/>
            <w:color w:val="auto"/>
            <w:u w:val="none"/>
            <w:lang w:val="ru-RU"/>
          </w:rPr>
          <w:t>.</w:t>
        </w:r>
        <w:r w:rsidR="00A27780" w:rsidRPr="00713551">
          <w:rPr>
            <w:rStyle w:val="af"/>
            <w:color w:val="auto"/>
            <w:u w:val="none"/>
          </w:rPr>
          <w:t>com</w:t>
        </w:r>
        <w:r w:rsidR="00A27780" w:rsidRPr="003D1825">
          <w:rPr>
            <w:rStyle w:val="af"/>
            <w:color w:val="auto"/>
            <w:u w:val="none"/>
            <w:lang w:val="ru-RU"/>
          </w:rPr>
          <w:t>/</w:t>
        </w:r>
        <w:r w:rsidR="00A27780" w:rsidRPr="00713551">
          <w:rPr>
            <w:rStyle w:val="af"/>
            <w:color w:val="auto"/>
            <w:u w:val="none"/>
          </w:rPr>
          <w:t>v</w:t>
        </w:r>
        <w:r w:rsidR="00A27780" w:rsidRPr="003D1825">
          <w:rPr>
            <w:rStyle w:val="af"/>
            <w:color w:val="auto"/>
            <w:u w:val="none"/>
            <w:lang w:val="ru-RU"/>
          </w:rPr>
          <w:t>1</w:t>
        </w:r>
      </w:hyperlink>
    </w:p>
    <w:p w14:paraId="7385A01D" w14:textId="4FBE9613" w:rsidR="00121382" w:rsidRPr="003872E0" w:rsidRDefault="00121382" w:rsidP="00242465">
      <w:pPr>
        <w:pStyle w:val="ATableName"/>
        <w:rPr>
          <w:rFonts w:asciiTheme="minorHAnsi" w:hAnsiTheme="minorHAnsi" w:cstheme="minorHAnsi"/>
        </w:rPr>
      </w:pPr>
      <w:bookmarkStart w:id="11" w:name="_Ref152579158"/>
      <w:r w:rsidRPr="003872E0">
        <w:rPr>
          <w:rFonts w:asciiTheme="minorHAnsi" w:hAnsiTheme="minorHAnsi" w:cstheme="minorHAnsi"/>
        </w:rPr>
        <w:t xml:space="preserve">– </w:t>
      </w:r>
      <w:bookmarkEnd w:id="11"/>
      <w:r w:rsidR="00905DBE" w:rsidRPr="003872E0">
        <w:rPr>
          <w:rFonts w:asciiTheme="minorHAnsi" w:hAnsiTheme="minorHAnsi" w:cstheme="minorHAnsi"/>
        </w:rPr>
        <w:t xml:space="preserve">Метод </w:t>
      </w:r>
      <w:r w:rsidR="00905DBE" w:rsidRPr="003872E0">
        <w:rPr>
          <w:rFonts w:asciiTheme="minorHAnsi" w:hAnsiTheme="minorHAnsi" w:cstheme="minorHAnsi"/>
          <w:lang w:val="en-US"/>
        </w:rPr>
        <w:t>API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4"/>
        <w:gridCol w:w="5947"/>
      </w:tblGrid>
      <w:tr w:rsidR="00121382" w:rsidRPr="003872E0" w14:paraId="2C5AEF18" w14:textId="77777777" w:rsidTr="007956C9">
        <w:trPr>
          <w:trHeight w:val="454"/>
          <w:tblHeader/>
        </w:trPr>
        <w:tc>
          <w:tcPr>
            <w:tcW w:w="2000" w:type="pct"/>
            <w:vAlign w:val="center"/>
          </w:tcPr>
          <w:p w14:paraId="685C7151" w14:textId="7FFF799B" w:rsidR="00121382" w:rsidRPr="003872E0" w:rsidRDefault="00A27780" w:rsidP="00242465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3000" w:type="pct"/>
            <w:vAlign w:val="center"/>
          </w:tcPr>
          <w:p w14:paraId="3D742923" w14:textId="46CE10DA" w:rsidR="00121382" w:rsidRPr="003872E0" w:rsidRDefault="00A27780" w:rsidP="00242465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Метод API</w:t>
            </w:r>
          </w:p>
        </w:tc>
      </w:tr>
      <w:tr w:rsidR="00121382" w:rsidRPr="003872E0" w14:paraId="718CA83D" w14:textId="77777777" w:rsidTr="007956C9">
        <w:trPr>
          <w:trHeight w:val="454"/>
        </w:trPr>
        <w:tc>
          <w:tcPr>
            <w:tcW w:w="2000" w:type="pct"/>
          </w:tcPr>
          <w:p w14:paraId="37933B38" w14:textId="1084C897" w:rsidR="00121382" w:rsidRPr="003872E0" w:rsidRDefault="007956C9" w:rsidP="00F45EA9">
            <w:pPr>
              <w:pStyle w:val="ATableBody"/>
            </w:pPr>
            <w:r w:rsidRPr="003872E0">
              <w:t>Текущая погода</w:t>
            </w:r>
          </w:p>
        </w:tc>
        <w:tc>
          <w:tcPr>
            <w:tcW w:w="3000" w:type="pct"/>
          </w:tcPr>
          <w:p w14:paraId="2653A278" w14:textId="35EB4D49" w:rsidR="00121382" w:rsidRPr="003D1825" w:rsidRDefault="007956C9" w:rsidP="00F45EA9">
            <w:pPr>
              <w:pStyle w:val="ATableBody"/>
              <w:rPr>
                <w:lang w:val="en-US"/>
              </w:rPr>
            </w:pPr>
            <w:r w:rsidRPr="003D1825">
              <w:rPr>
                <w:lang w:val="en-US"/>
              </w:rPr>
              <w:t>/</w:t>
            </w:r>
            <w:proofErr w:type="spellStart"/>
            <w:proofErr w:type="gramStart"/>
            <w:r w:rsidRPr="003D1825">
              <w:rPr>
                <w:lang w:val="en-US"/>
              </w:rPr>
              <w:t>current.json</w:t>
            </w:r>
            <w:proofErr w:type="spellEnd"/>
            <w:proofErr w:type="gramEnd"/>
            <w:r w:rsidRPr="003D1825">
              <w:rPr>
                <w:lang w:val="en-US"/>
              </w:rPr>
              <w:t xml:space="preserve"> </w:t>
            </w:r>
            <w:r w:rsidRPr="003872E0">
              <w:t>или</w:t>
            </w:r>
            <w:r w:rsidRPr="003D1825">
              <w:rPr>
                <w:lang w:val="en-US"/>
              </w:rPr>
              <w:t xml:space="preserve"> /current.xml</w:t>
            </w:r>
          </w:p>
        </w:tc>
      </w:tr>
      <w:tr w:rsidR="00121382" w:rsidRPr="003872E0" w14:paraId="06DA4D4E" w14:textId="77777777" w:rsidTr="007956C9">
        <w:trPr>
          <w:trHeight w:val="454"/>
        </w:trPr>
        <w:tc>
          <w:tcPr>
            <w:tcW w:w="2000" w:type="pct"/>
          </w:tcPr>
          <w:p w14:paraId="3C1F1369" w14:textId="69D39221" w:rsidR="00121382" w:rsidRPr="003872E0" w:rsidRDefault="007956C9" w:rsidP="00F45EA9">
            <w:pPr>
              <w:pStyle w:val="ATableBody"/>
            </w:pPr>
            <w:r w:rsidRPr="003872E0">
              <w:t>Прогноз</w:t>
            </w:r>
          </w:p>
        </w:tc>
        <w:tc>
          <w:tcPr>
            <w:tcW w:w="3000" w:type="pct"/>
          </w:tcPr>
          <w:p w14:paraId="0F388887" w14:textId="17E27409" w:rsidR="00121382" w:rsidRPr="003D1825" w:rsidRDefault="007956C9" w:rsidP="00F45EA9">
            <w:pPr>
              <w:pStyle w:val="ATableBody"/>
              <w:rPr>
                <w:lang w:val="en-US"/>
              </w:rPr>
            </w:pPr>
            <w:r w:rsidRPr="003D1825">
              <w:rPr>
                <w:lang w:val="en-US"/>
              </w:rPr>
              <w:t>/</w:t>
            </w:r>
            <w:proofErr w:type="spellStart"/>
            <w:proofErr w:type="gramStart"/>
            <w:r w:rsidRPr="003D1825">
              <w:rPr>
                <w:lang w:val="en-US"/>
              </w:rPr>
              <w:t>forecast.json</w:t>
            </w:r>
            <w:proofErr w:type="spellEnd"/>
            <w:proofErr w:type="gramEnd"/>
            <w:r w:rsidRPr="003D1825">
              <w:rPr>
                <w:lang w:val="en-US"/>
              </w:rPr>
              <w:t xml:space="preserve"> </w:t>
            </w:r>
            <w:r w:rsidRPr="003872E0">
              <w:t>или</w:t>
            </w:r>
            <w:r w:rsidRPr="003D1825">
              <w:rPr>
                <w:lang w:val="en-US"/>
              </w:rPr>
              <w:t xml:space="preserve"> /forecast.xml</w:t>
            </w:r>
          </w:p>
        </w:tc>
      </w:tr>
      <w:tr w:rsidR="00121382" w:rsidRPr="003872E0" w14:paraId="01FD4B43" w14:textId="77777777" w:rsidTr="007956C9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200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7FD46DE4" w14:textId="697B2778" w:rsidR="00121382" w:rsidRPr="003872E0" w:rsidRDefault="007956C9" w:rsidP="00F45EA9">
            <w:pPr>
              <w:pStyle w:val="ATableBody"/>
            </w:pPr>
            <w:r w:rsidRPr="003872E0">
              <w:t>Поиск или автозаполнение</w:t>
            </w:r>
          </w:p>
        </w:tc>
        <w:tc>
          <w:tcPr>
            <w:tcW w:w="300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1388CBC0" w14:textId="666560A2" w:rsidR="00121382" w:rsidRPr="003D1825" w:rsidRDefault="007956C9" w:rsidP="00F45EA9">
            <w:pPr>
              <w:pStyle w:val="ATableBody"/>
              <w:rPr>
                <w:lang w:val="en-US"/>
              </w:rPr>
            </w:pPr>
            <w:r w:rsidRPr="003D1825">
              <w:rPr>
                <w:lang w:val="en-US"/>
              </w:rPr>
              <w:t>/</w:t>
            </w:r>
            <w:proofErr w:type="spellStart"/>
            <w:proofErr w:type="gramStart"/>
            <w:r w:rsidRPr="003D1825">
              <w:rPr>
                <w:lang w:val="en-US"/>
              </w:rPr>
              <w:t>search.json</w:t>
            </w:r>
            <w:proofErr w:type="spellEnd"/>
            <w:proofErr w:type="gramEnd"/>
            <w:r w:rsidRPr="003D1825">
              <w:rPr>
                <w:lang w:val="en-US"/>
              </w:rPr>
              <w:t xml:space="preserve"> </w:t>
            </w:r>
            <w:r w:rsidRPr="003872E0">
              <w:t>или</w:t>
            </w:r>
            <w:r w:rsidRPr="003D1825">
              <w:rPr>
                <w:lang w:val="en-US"/>
              </w:rPr>
              <w:t xml:space="preserve"> /search.xml</w:t>
            </w:r>
          </w:p>
        </w:tc>
      </w:tr>
      <w:tr w:rsidR="00121382" w:rsidRPr="003872E0" w14:paraId="09924F3E" w14:textId="77777777" w:rsidTr="007956C9">
        <w:trPr>
          <w:trHeight w:val="454"/>
        </w:trPr>
        <w:tc>
          <w:tcPr>
            <w:tcW w:w="2000" w:type="pct"/>
          </w:tcPr>
          <w:p w14:paraId="6D3CF9E4" w14:textId="08B0715E" w:rsidR="00121382" w:rsidRPr="003872E0" w:rsidRDefault="007956C9" w:rsidP="00F45EA9">
            <w:pPr>
              <w:pStyle w:val="ATableBody"/>
            </w:pPr>
            <w:r w:rsidRPr="003872E0">
              <w:t>История</w:t>
            </w:r>
          </w:p>
        </w:tc>
        <w:tc>
          <w:tcPr>
            <w:tcW w:w="3000" w:type="pct"/>
          </w:tcPr>
          <w:p w14:paraId="574B94A4" w14:textId="55DE09B2" w:rsidR="00121382" w:rsidRPr="003D1825" w:rsidRDefault="007956C9" w:rsidP="00F45EA9">
            <w:pPr>
              <w:pStyle w:val="ATableBody"/>
              <w:rPr>
                <w:lang w:val="en-US"/>
              </w:rPr>
            </w:pPr>
            <w:r w:rsidRPr="003D1825">
              <w:rPr>
                <w:lang w:val="en-US"/>
              </w:rPr>
              <w:t>/</w:t>
            </w:r>
            <w:proofErr w:type="spellStart"/>
            <w:proofErr w:type="gramStart"/>
            <w:r w:rsidRPr="003D1825">
              <w:rPr>
                <w:lang w:val="en-US"/>
              </w:rPr>
              <w:t>history.json</w:t>
            </w:r>
            <w:proofErr w:type="spellEnd"/>
            <w:proofErr w:type="gramEnd"/>
            <w:r w:rsidRPr="003D1825">
              <w:rPr>
                <w:lang w:val="en-US"/>
              </w:rPr>
              <w:t xml:space="preserve"> </w:t>
            </w:r>
            <w:r w:rsidRPr="003872E0">
              <w:t>или</w:t>
            </w:r>
            <w:r w:rsidRPr="003D1825">
              <w:rPr>
                <w:lang w:val="en-US"/>
              </w:rPr>
              <w:t xml:space="preserve"> /history.xml</w:t>
            </w:r>
          </w:p>
        </w:tc>
      </w:tr>
      <w:tr w:rsidR="00121382" w:rsidRPr="003872E0" w14:paraId="1C797B65" w14:textId="77777777" w:rsidTr="007956C9">
        <w:trPr>
          <w:trHeight w:val="454"/>
        </w:trPr>
        <w:tc>
          <w:tcPr>
            <w:tcW w:w="2000" w:type="pct"/>
          </w:tcPr>
          <w:p w14:paraId="4CF6B412" w14:textId="181C32B5" w:rsidR="00121382" w:rsidRPr="003872E0" w:rsidRDefault="007956C9" w:rsidP="00F45EA9">
            <w:pPr>
              <w:pStyle w:val="ATableBody"/>
            </w:pPr>
            <w:r w:rsidRPr="003872E0">
              <w:t>Морской</w:t>
            </w:r>
          </w:p>
        </w:tc>
        <w:tc>
          <w:tcPr>
            <w:tcW w:w="3000" w:type="pct"/>
          </w:tcPr>
          <w:p w14:paraId="2F66F95F" w14:textId="131290AA" w:rsidR="00121382" w:rsidRPr="003D1825" w:rsidRDefault="007956C9" w:rsidP="00F45EA9">
            <w:pPr>
              <w:pStyle w:val="ATableBody"/>
              <w:rPr>
                <w:lang w:val="en-US"/>
              </w:rPr>
            </w:pPr>
            <w:r w:rsidRPr="003D1825">
              <w:rPr>
                <w:lang w:val="en-US"/>
              </w:rPr>
              <w:t>/</w:t>
            </w:r>
            <w:proofErr w:type="spellStart"/>
            <w:proofErr w:type="gramStart"/>
            <w:r w:rsidRPr="003D1825">
              <w:rPr>
                <w:lang w:val="en-US"/>
              </w:rPr>
              <w:t>marine.json</w:t>
            </w:r>
            <w:proofErr w:type="spellEnd"/>
            <w:proofErr w:type="gramEnd"/>
            <w:r w:rsidRPr="003D1825">
              <w:rPr>
                <w:lang w:val="en-US"/>
              </w:rPr>
              <w:t xml:space="preserve"> </w:t>
            </w:r>
            <w:r w:rsidRPr="003872E0">
              <w:t>или</w:t>
            </w:r>
            <w:r w:rsidRPr="003D1825">
              <w:rPr>
                <w:lang w:val="en-US"/>
              </w:rPr>
              <w:t xml:space="preserve"> /marine.xml</w:t>
            </w:r>
          </w:p>
        </w:tc>
      </w:tr>
      <w:tr w:rsidR="00121382" w:rsidRPr="003872E0" w14:paraId="2E1A892C" w14:textId="77777777" w:rsidTr="007956C9">
        <w:trPr>
          <w:trHeight w:val="454"/>
        </w:trPr>
        <w:tc>
          <w:tcPr>
            <w:tcW w:w="2000" w:type="pct"/>
          </w:tcPr>
          <w:p w14:paraId="7B7F88E9" w14:textId="5FA2CED7" w:rsidR="00121382" w:rsidRPr="003872E0" w:rsidRDefault="007956C9" w:rsidP="00F45EA9">
            <w:pPr>
              <w:pStyle w:val="ATableBody"/>
            </w:pPr>
            <w:r w:rsidRPr="003872E0">
              <w:t>Будущее</w:t>
            </w:r>
          </w:p>
        </w:tc>
        <w:tc>
          <w:tcPr>
            <w:tcW w:w="3000" w:type="pct"/>
          </w:tcPr>
          <w:p w14:paraId="66B44DD3" w14:textId="75AE8FB6" w:rsidR="00121382" w:rsidRPr="003D1825" w:rsidRDefault="007956C9" w:rsidP="00F45EA9">
            <w:pPr>
              <w:pStyle w:val="ATableBody"/>
              <w:rPr>
                <w:lang w:val="en-US"/>
              </w:rPr>
            </w:pPr>
            <w:r w:rsidRPr="003D1825">
              <w:rPr>
                <w:lang w:val="en-US"/>
              </w:rPr>
              <w:t>/</w:t>
            </w:r>
            <w:proofErr w:type="spellStart"/>
            <w:proofErr w:type="gramStart"/>
            <w:r w:rsidRPr="003D1825">
              <w:rPr>
                <w:lang w:val="en-US"/>
              </w:rPr>
              <w:t>future.json</w:t>
            </w:r>
            <w:proofErr w:type="spellEnd"/>
            <w:proofErr w:type="gramEnd"/>
            <w:r w:rsidRPr="003D1825">
              <w:rPr>
                <w:lang w:val="en-US"/>
              </w:rPr>
              <w:t xml:space="preserve"> </w:t>
            </w:r>
            <w:r w:rsidRPr="003872E0">
              <w:t>или</w:t>
            </w:r>
            <w:r w:rsidRPr="003D1825">
              <w:rPr>
                <w:lang w:val="en-US"/>
              </w:rPr>
              <w:t xml:space="preserve"> /future.xml</w:t>
            </w:r>
          </w:p>
        </w:tc>
      </w:tr>
      <w:tr w:rsidR="00121382" w:rsidRPr="003D1825" w14:paraId="6A68E322" w14:textId="77777777" w:rsidTr="007956C9">
        <w:trPr>
          <w:trHeight w:val="454"/>
        </w:trPr>
        <w:tc>
          <w:tcPr>
            <w:tcW w:w="2000" w:type="pct"/>
          </w:tcPr>
          <w:p w14:paraId="4B0D1794" w14:textId="4EAD56B4" w:rsidR="00121382" w:rsidRPr="003872E0" w:rsidRDefault="007956C9" w:rsidP="00F45EA9">
            <w:pPr>
              <w:pStyle w:val="ATableBody"/>
            </w:pPr>
            <w:r w:rsidRPr="003872E0">
              <w:t>Часовой пояс</w:t>
            </w:r>
          </w:p>
        </w:tc>
        <w:tc>
          <w:tcPr>
            <w:tcW w:w="3000" w:type="pct"/>
          </w:tcPr>
          <w:p w14:paraId="504E6441" w14:textId="63777AE5" w:rsidR="00121382" w:rsidRPr="003872E0" w:rsidRDefault="007956C9" w:rsidP="00F45EA9">
            <w:pPr>
              <w:pStyle w:val="ATableBody"/>
            </w:pPr>
            <w:r w:rsidRPr="003872E0">
              <w:t>/</w:t>
            </w:r>
            <w:proofErr w:type="spellStart"/>
            <w:proofErr w:type="gramStart"/>
            <w:r w:rsidRPr="003872E0">
              <w:t>timezone.json</w:t>
            </w:r>
            <w:proofErr w:type="spellEnd"/>
            <w:proofErr w:type="gramEnd"/>
            <w:r w:rsidRPr="003872E0">
              <w:t xml:space="preserve"> или /timezone.xml</w:t>
            </w:r>
          </w:p>
        </w:tc>
      </w:tr>
      <w:tr w:rsidR="00121382" w:rsidRPr="003872E0" w14:paraId="74B1AE5B" w14:textId="77777777" w:rsidTr="007956C9">
        <w:trPr>
          <w:trHeight w:val="454"/>
        </w:trPr>
        <w:tc>
          <w:tcPr>
            <w:tcW w:w="2000" w:type="pct"/>
          </w:tcPr>
          <w:p w14:paraId="54DE812B" w14:textId="531B0D81" w:rsidR="00121382" w:rsidRPr="003872E0" w:rsidRDefault="007956C9" w:rsidP="00F45EA9">
            <w:pPr>
              <w:pStyle w:val="ATableBody"/>
            </w:pPr>
            <w:r w:rsidRPr="003872E0">
              <w:t>Спорт</w:t>
            </w:r>
          </w:p>
        </w:tc>
        <w:tc>
          <w:tcPr>
            <w:tcW w:w="3000" w:type="pct"/>
          </w:tcPr>
          <w:p w14:paraId="770E2516" w14:textId="486BE90B" w:rsidR="00121382" w:rsidRPr="003D1825" w:rsidRDefault="007956C9" w:rsidP="00F45EA9">
            <w:pPr>
              <w:pStyle w:val="ATableBody"/>
              <w:rPr>
                <w:lang w:val="en-US"/>
              </w:rPr>
            </w:pPr>
            <w:r w:rsidRPr="003D1825">
              <w:rPr>
                <w:lang w:val="en-US"/>
              </w:rPr>
              <w:t>/</w:t>
            </w:r>
            <w:proofErr w:type="spellStart"/>
            <w:proofErr w:type="gramStart"/>
            <w:r w:rsidRPr="003D1825">
              <w:rPr>
                <w:lang w:val="en-US"/>
              </w:rPr>
              <w:t>sports.json</w:t>
            </w:r>
            <w:proofErr w:type="spellEnd"/>
            <w:proofErr w:type="gramEnd"/>
            <w:r w:rsidRPr="003D1825">
              <w:rPr>
                <w:lang w:val="en-US"/>
              </w:rPr>
              <w:t xml:space="preserve"> </w:t>
            </w:r>
            <w:r w:rsidRPr="003872E0">
              <w:t>или</w:t>
            </w:r>
            <w:r w:rsidRPr="003D1825">
              <w:rPr>
                <w:lang w:val="en-US"/>
              </w:rPr>
              <w:t xml:space="preserve"> /sports.xml</w:t>
            </w:r>
          </w:p>
        </w:tc>
      </w:tr>
      <w:tr w:rsidR="007956C9" w:rsidRPr="003872E0" w14:paraId="487C7428" w14:textId="77777777" w:rsidTr="007956C9">
        <w:trPr>
          <w:trHeight w:val="454"/>
        </w:trPr>
        <w:tc>
          <w:tcPr>
            <w:tcW w:w="2000" w:type="pct"/>
          </w:tcPr>
          <w:p w14:paraId="1A4659DE" w14:textId="026B91B1" w:rsidR="007956C9" w:rsidRPr="003872E0" w:rsidRDefault="007956C9" w:rsidP="00F45EA9">
            <w:pPr>
              <w:pStyle w:val="ATableBody"/>
            </w:pPr>
            <w:r w:rsidRPr="003872E0">
              <w:t>Астрономия</w:t>
            </w:r>
          </w:p>
        </w:tc>
        <w:tc>
          <w:tcPr>
            <w:tcW w:w="3000" w:type="pct"/>
          </w:tcPr>
          <w:p w14:paraId="17F260E8" w14:textId="10F24DD6" w:rsidR="007956C9" w:rsidRPr="003D1825" w:rsidRDefault="007956C9" w:rsidP="00F45EA9">
            <w:pPr>
              <w:pStyle w:val="ATableBody"/>
              <w:rPr>
                <w:lang w:val="en-US"/>
              </w:rPr>
            </w:pPr>
            <w:r w:rsidRPr="003D1825">
              <w:rPr>
                <w:lang w:val="en-US"/>
              </w:rPr>
              <w:t>/</w:t>
            </w:r>
            <w:proofErr w:type="spellStart"/>
            <w:proofErr w:type="gramStart"/>
            <w:r w:rsidRPr="003D1825">
              <w:rPr>
                <w:lang w:val="en-US"/>
              </w:rPr>
              <w:t>astronomy.json</w:t>
            </w:r>
            <w:proofErr w:type="spellEnd"/>
            <w:proofErr w:type="gramEnd"/>
            <w:r w:rsidRPr="003D1825">
              <w:rPr>
                <w:lang w:val="en-US"/>
              </w:rPr>
              <w:t xml:space="preserve"> </w:t>
            </w:r>
            <w:r w:rsidRPr="003872E0">
              <w:t>или</w:t>
            </w:r>
            <w:r w:rsidRPr="003D1825">
              <w:rPr>
                <w:lang w:val="en-US"/>
              </w:rPr>
              <w:t xml:space="preserve"> /astronomy.xml</w:t>
            </w:r>
          </w:p>
        </w:tc>
      </w:tr>
      <w:tr w:rsidR="007956C9" w:rsidRPr="003D1825" w14:paraId="602CB925" w14:textId="77777777" w:rsidTr="007956C9">
        <w:trPr>
          <w:trHeight w:val="454"/>
        </w:trPr>
        <w:tc>
          <w:tcPr>
            <w:tcW w:w="2000" w:type="pct"/>
          </w:tcPr>
          <w:p w14:paraId="340B3F3D" w14:textId="373A4BF7" w:rsidR="007956C9" w:rsidRPr="003872E0" w:rsidRDefault="007956C9" w:rsidP="00F45EA9">
            <w:pPr>
              <w:pStyle w:val="ATableBody"/>
            </w:pPr>
            <w:r w:rsidRPr="003872E0">
              <w:t>Поиск IP-адресов</w:t>
            </w:r>
          </w:p>
        </w:tc>
        <w:tc>
          <w:tcPr>
            <w:tcW w:w="3000" w:type="pct"/>
          </w:tcPr>
          <w:p w14:paraId="2E85DAEE" w14:textId="79F40DA2" w:rsidR="007956C9" w:rsidRPr="003872E0" w:rsidRDefault="007956C9" w:rsidP="00F45EA9">
            <w:pPr>
              <w:pStyle w:val="ATableBody"/>
            </w:pPr>
            <w:r w:rsidRPr="003872E0">
              <w:t>/</w:t>
            </w:r>
            <w:proofErr w:type="spellStart"/>
            <w:proofErr w:type="gramStart"/>
            <w:r w:rsidRPr="003872E0">
              <w:t>ip.json</w:t>
            </w:r>
            <w:proofErr w:type="spellEnd"/>
            <w:proofErr w:type="gramEnd"/>
            <w:r w:rsidRPr="003872E0">
              <w:t xml:space="preserve"> или /ip.xml</w:t>
            </w:r>
          </w:p>
        </w:tc>
      </w:tr>
    </w:tbl>
    <w:p w14:paraId="2B97D995" w14:textId="76D7E38C" w:rsidR="00121382" w:rsidRPr="003872E0" w:rsidRDefault="00905DBE" w:rsidP="003872E0">
      <w:pPr>
        <w:pStyle w:val="AHeading3"/>
        <w:rPr>
          <w:rFonts w:asciiTheme="minorHAnsi" w:hAnsiTheme="minorHAnsi" w:cstheme="minorHAnsi"/>
        </w:rPr>
      </w:pPr>
      <w:bookmarkStart w:id="12" w:name="_Toc152757390"/>
      <w:r w:rsidRPr="003872E0">
        <w:rPr>
          <w:rFonts w:asciiTheme="minorHAnsi" w:hAnsiTheme="minorHAnsi" w:cstheme="minorHAnsi"/>
        </w:rPr>
        <w:lastRenderedPageBreak/>
        <w:t>Параметры запроса</w:t>
      </w:r>
      <w:bookmarkEnd w:id="12"/>
    </w:p>
    <w:p w14:paraId="74E3C8A1" w14:textId="77777777" w:rsidR="00905DBE" w:rsidRPr="003872E0" w:rsidRDefault="00905DBE" w:rsidP="00242465">
      <w:pPr>
        <w:pStyle w:val="ATableName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>– Список параметров запроса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6"/>
        <w:gridCol w:w="2478"/>
        <w:gridCol w:w="5947"/>
      </w:tblGrid>
      <w:tr w:rsidR="001B1CA2" w:rsidRPr="003872E0" w14:paraId="6B4833B6" w14:textId="77777777" w:rsidTr="00B53265">
        <w:trPr>
          <w:trHeight w:val="454"/>
          <w:tblHeader/>
        </w:trPr>
        <w:tc>
          <w:tcPr>
            <w:tcW w:w="750" w:type="pct"/>
            <w:vAlign w:val="center"/>
          </w:tcPr>
          <w:p w14:paraId="6194C3E5" w14:textId="73FA0879" w:rsidR="001B1CA2" w:rsidRPr="003872E0" w:rsidRDefault="001B1CA2" w:rsidP="00242465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Параметр</w:t>
            </w:r>
          </w:p>
        </w:tc>
        <w:tc>
          <w:tcPr>
            <w:tcW w:w="1250" w:type="pct"/>
            <w:vAlign w:val="center"/>
          </w:tcPr>
          <w:p w14:paraId="4D8AC333" w14:textId="0B8A384D" w:rsidR="001B1CA2" w:rsidRPr="003872E0" w:rsidRDefault="001B1CA2" w:rsidP="00242465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Тип</w:t>
            </w:r>
          </w:p>
        </w:tc>
        <w:tc>
          <w:tcPr>
            <w:tcW w:w="3000" w:type="pct"/>
            <w:vAlign w:val="center"/>
          </w:tcPr>
          <w:p w14:paraId="232C0854" w14:textId="7B028577" w:rsidR="001B1CA2" w:rsidRPr="003872E0" w:rsidRDefault="001B1CA2" w:rsidP="00242465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Описание</w:t>
            </w:r>
          </w:p>
        </w:tc>
      </w:tr>
      <w:tr w:rsidR="001B1CA2" w:rsidRPr="003872E0" w14:paraId="3DDCBA19" w14:textId="77777777" w:rsidTr="00E96677">
        <w:trPr>
          <w:trHeight w:val="454"/>
        </w:trPr>
        <w:tc>
          <w:tcPr>
            <w:tcW w:w="750" w:type="pct"/>
          </w:tcPr>
          <w:p w14:paraId="4BF4CBF8" w14:textId="25C02B7F" w:rsidR="001B1CA2" w:rsidRPr="003872E0" w:rsidRDefault="001B1CA2" w:rsidP="00F45EA9">
            <w:pPr>
              <w:pStyle w:val="ATableBody"/>
            </w:pPr>
            <w:proofErr w:type="spellStart"/>
            <w:r w:rsidRPr="003872E0">
              <w:t>key</w:t>
            </w:r>
            <w:proofErr w:type="spellEnd"/>
          </w:p>
        </w:tc>
        <w:tc>
          <w:tcPr>
            <w:tcW w:w="1250" w:type="pct"/>
          </w:tcPr>
          <w:p w14:paraId="50162732" w14:textId="711C39E3" w:rsidR="001B1CA2" w:rsidRPr="003872E0" w:rsidRDefault="000A708F" w:rsidP="00F45EA9">
            <w:pPr>
              <w:pStyle w:val="ATableBody"/>
              <w:rPr>
                <w:lang w:val="en-US"/>
              </w:rPr>
            </w:pPr>
            <w:r w:rsidRPr="003872E0">
              <w:t>Обязательный</w:t>
            </w:r>
          </w:p>
        </w:tc>
        <w:tc>
          <w:tcPr>
            <w:tcW w:w="3000" w:type="pct"/>
          </w:tcPr>
          <w:p w14:paraId="0941D6DE" w14:textId="3A8A630A" w:rsidR="001B1CA2" w:rsidRPr="003872E0" w:rsidRDefault="001B1CA2" w:rsidP="00F45EA9">
            <w:pPr>
              <w:pStyle w:val="ATableBody"/>
            </w:pPr>
            <w:r w:rsidRPr="003872E0">
              <w:rPr>
                <w:lang w:val="en-US"/>
              </w:rPr>
              <w:t xml:space="preserve">API </w:t>
            </w:r>
            <w:r w:rsidRPr="003872E0">
              <w:t>ключ</w:t>
            </w:r>
          </w:p>
        </w:tc>
      </w:tr>
      <w:tr w:rsidR="001B1CA2" w:rsidRPr="003D1825" w14:paraId="44F264F9" w14:textId="77777777" w:rsidTr="00E96677">
        <w:trPr>
          <w:trHeight w:val="454"/>
        </w:trPr>
        <w:tc>
          <w:tcPr>
            <w:tcW w:w="750" w:type="pct"/>
          </w:tcPr>
          <w:p w14:paraId="57DC1471" w14:textId="28C8CF3D" w:rsidR="001B1CA2" w:rsidRPr="003872E0" w:rsidRDefault="001B1CA2" w:rsidP="00F45EA9">
            <w:pPr>
              <w:pStyle w:val="ATableBody"/>
            </w:pPr>
            <w:r w:rsidRPr="003872E0">
              <w:t>q</w:t>
            </w:r>
          </w:p>
        </w:tc>
        <w:tc>
          <w:tcPr>
            <w:tcW w:w="1250" w:type="pct"/>
          </w:tcPr>
          <w:p w14:paraId="4C06CB28" w14:textId="3FF326B7" w:rsidR="001B1CA2" w:rsidRPr="003872E0" w:rsidRDefault="000A708F" w:rsidP="00F45EA9">
            <w:pPr>
              <w:pStyle w:val="ATableBody"/>
              <w:rPr>
                <w:lang w:val="en-US"/>
              </w:rPr>
            </w:pPr>
            <w:r w:rsidRPr="003872E0">
              <w:t>Обязательный</w:t>
            </w:r>
          </w:p>
        </w:tc>
        <w:tc>
          <w:tcPr>
            <w:tcW w:w="3000" w:type="pct"/>
          </w:tcPr>
          <w:p w14:paraId="31091835" w14:textId="2F9BBD5C" w:rsidR="001B1CA2" w:rsidRPr="003872E0" w:rsidRDefault="00914491" w:rsidP="00F45EA9">
            <w:pPr>
              <w:pStyle w:val="ATableBody"/>
            </w:pPr>
            <w:r w:rsidRPr="003872E0">
              <w:t xml:space="preserve">Описание приведено в таблице «Описание параметра запроса </w:t>
            </w:r>
            <w:r w:rsidRPr="003872E0">
              <w:rPr>
                <w:lang w:val="en-US"/>
              </w:rPr>
              <w:t>q</w:t>
            </w:r>
            <w:r w:rsidRPr="003872E0">
              <w:t>»</w:t>
            </w:r>
            <w:r w:rsidR="00DD1488">
              <w:t>.</w:t>
            </w:r>
          </w:p>
        </w:tc>
      </w:tr>
      <w:tr w:rsidR="001B1CA2" w:rsidRPr="003D1825" w14:paraId="2446998F" w14:textId="77777777" w:rsidTr="00E96677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75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22187562" w14:textId="5D086A06" w:rsidR="001B1CA2" w:rsidRPr="003872E0" w:rsidRDefault="00266FE0" w:rsidP="00F45EA9">
            <w:pPr>
              <w:pStyle w:val="ATableBody"/>
            </w:pPr>
            <w:proofErr w:type="spellStart"/>
            <w:r w:rsidRPr="003872E0">
              <w:t>days</w:t>
            </w:r>
            <w:proofErr w:type="spellEnd"/>
          </w:p>
        </w:tc>
        <w:tc>
          <w:tcPr>
            <w:tcW w:w="1250" w:type="pct"/>
          </w:tcPr>
          <w:p w14:paraId="65DEF8B3" w14:textId="2E1CCB52" w:rsidR="001B1CA2" w:rsidRPr="003872E0" w:rsidRDefault="000A708F" w:rsidP="00F45EA9">
            <w:pPr>
              <w:pStyle w:val="ATableBody"/>
            </w:pPr>
            <w:r w:rsidRPr="003872E0">
              <w:t xml:space="preserve">Обязательный </w:t>
            </w:r>
            <w:r w:rsidR="00266FE0" w:rsidRPr="003872E0">
              <w:t>только при использовании метода API прогнозирования</w:t>
            </w:r>
          </w:p>
        </w:tc>
        <w:tc>
          <w:tcPr>
            <w:tcW w:w="300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1F5BEAAC" w14:textId="2A3171BB" w:rsidR="001B1CA2" w:rsidRPr="003872E0" w:rsidRDefault="00266FE0" w:rsidP="00F45EA9">
            <w:pPr>
              <w:pStyle w:val="ATableBody"/>
            </w:pPr>
            <w:r w:rsidRPr="003872E0">
              <w:t xml:space="preserve">Необходимое количество дней прогноза. Значение параметра </w:t>
            </w:r>
            <w:proofErr w:type="spellStart"/>
            <w:r w:rsidRPr="003872E0">
              <w:t>days</w:t>
            </w:r>
            <w:proofErr w:type="spellEnd"/>
            <w:r w:rsidRPr="003872E0">
              <w:t xml:space="preserve"> может варьироваться от 1 до 14. Например, </w:t>
            </w:r>
            <w:proofErr w:type="spellStart"/>
            <w:r w:rsidRPr="003872E0">
              <w:t>days</w:t>
            </w:r>
            <w:proofErr w:type="spellEnd"/>
            <w:r w:rsidRPr="003872E0">
              <w:t xml:space="preserve">=5. Если параметр </w:t>
            </w:r>
            <w:proofErr w:type="spellStart"/>
            <w:r w:rsidRPr="003872E0">
              <w:t>days</w:t>
            </w:r>
            <w:proofErr w:type="spellEnd"/>
            <w:r w:rsidRPr="003872E0">
              <w:t xml:space="preserve"> не указан, то возвращается только сегодняшняя погода.</w:t>
            </w:r>
          </w:p>
        </w:tc>
      </w:tr>
      <w:tr w:rsidR="001B1CA2" w:rsidRPr="003D1825" w14:paraId="66E7977F" w14:textId="77777777" w:rsidTr="00E96677">
        <w:trPr>
          <w:trHeight w:val="454"/>
        </w:trPr>
        <w:tc>
          <w:tcPr>
            <w:tcW w:w="750" w:type="pct"/>
          </w:tcPr>
          <w:p w14:paraId="437DCAF5" w14:textId="4C7D003C" w:rsidR="001B1CA2" w:rsidRPr="003872E0" w:rsidRDefault="00266FE0" w:rsidP="00F45EA9">
            <w:pPr>
              <w:pStyle w:val="ATableBody"/>
            </w:pPr>
            <w:proofErr w:type="spellStart"/>
            <w:r w:rsidRPr="003872E0">
              <w:t>dt</w:t>
            </w:r>
            <w:proofErr w:type="spellEnd"/>
          </w:p>
        </w:tc>
        <w:tc>
          <w:tcPr>
            <w:tcW w:w="1250" w:type="pct"/>
          </w:tcPr>
          <w:p w14:paraId="0255D021" w14:textId="4FE8ACFA" w:rsidR="001B1CA2" w:rsidRPr="003872E0" w:rsidRDefault="000A708F" w:rsidP="00F45EA9">
            <w:pPr>
              <w:pStyle w:val="ATableBody"/>
            </w:pPr>
            <w:r w:rsidRPr="003872E0">
              <w:t xml:space="preserve">Обязательный </w:t>
            </w:r>
            <w:r w:rsidR="00266FE0" w:rsidRPr="003872E0">
              <w:t xml:space="preserve">для </w:t>
            </w:r>
            <w:proofErr w:type="spellStart"/>
            <w:r w:rsidR="00266FE0" w:rsidRPr="003872E0">
              <w:t>History</w:t>
            </w:r>
            <w:proofErr w:type="spellEnd"/>
            <w:r w:rsidR="00266FE0" w:rsidRPr="003872E0">
              <w:t xml:space="preserve"> и Future API</w:t>
            </w:r>
          </w:p>
        </w:tc>
        <w:tc>
          <w:tcPr>
            <w:tcW w:w="3000" w:type="pct"/>
          </w:tcPr>
          <w:p w14:paraId="18C5334B" w14:textId="6FE2B8BB" w:rsidR="00266FE0" w:rsidRPr="003872E0" w:rsidRDefault="00266FE0" w:rsidP="00F45EA9">
            <w:pPr>
              <w:pStyle w:val="ATableBody"/>
            </w:pPr>
            <w:r w:rsidRPr="003872E0">
              <w:t xml:space="preserve">Ограничение вывода даты для метода API </w:t>
            </w:r>
            <w:proofErr w:type="spellStart"/>
            <w:r w:rsidRPr="003872E0">
              <w:t>Forecast</w:t>
            </w:r>
            <w:proofErr w:type="spellEnd"/>
            <w:r w:rsidRPr="003872E0">
              <w:t xml:space="preserve"> и </w:t>
            </w:r>
            <w:proofErr w:type="spellStart"/>
            <w:r w:rsidRPr="003872E0">
              <w:t>History</w:t>
            </w:r>
            <w:proofErr w:type="spellEnd"/>
            <w:r w:rsidRPr="003872E0">
              <w:t xml:space="preserve">. </w:t>
            </w:r>
          </w:p>
          <w:p w14:paraId="604D7A31" w14:textId="0BC1C92B" w:rsidR="00266FE0" w:rsidRPr="003872E0" w:rsidRDefault="00266FE0" w:rsidP="00F45EA9">
            <w:pPr>
              <w:pStyle w:val="ATableBody"/>
            </w:pPr>
            <w:r w:rsidRPr="003872E0">
              <w:t xml:space="preserve">Для </w:t>
            </w:r>
            <w:r w:rsidRPr="003872E0">
              <w:rPr>
                <w:lang w:val="en-US"/>
              </w:rPr>
              <w:t>History</w:t>
            </w:r>
            <w:r w:rsidRPr="003872E0">
              <w:t xml:space="preserve"> API значение </w:t>
            </w:r>
            <w:r w:rsidR="00E96677" w:rsidRPr="003872E0">
              <w:rPr>
                <w:lang w:val="en-US"/>
              </w:rPr>
              <w:t>dt</w:t>
            </w:r>
            <w:r w:rsidR="00E96677" w:rsidRPr="003872E0">
              <w:t xml:space="preserve"> </w:t>
            </w:r>
            <w:r w:rsidRPr="003872E0">
              <w:t xml:space="preserve">должно быть позже 1 января 2010 года в формате </w:t>
            </w:r>
            <w:proofErr w:type="spellStart"/>
            <w:r w:rsidRPr="003872E0">
              <w:t>yyyy</w:t>
            </w:r>
            <w:proofErr w:type="spellEnd"/>
            <w:r w:rsidRPr="003872E0">
              <w:t>-MM-</w:t>
            </w:r>
            <w:proofErr w:type="spellStart"/>
            <w:r w:rsidRPr="003872E0">
              <w:t>dd</w:t>
            </w:r>
            <w:proofErr w:type="spellEnd"/>
            <w:r w:rsidRPr="003872E0">
              <w:t xml:space="preserve">. Например, </w:t>
            </w:r>
            <w:proofErr w:type="spellStart"/>
            <w:r w:rsidRPr="003872E0">
              <w:t>dt</w:t>
            </w:r>
            <w:proofErr w:type="spellEnd"/>
            <w:r w:rsidRPr="003872E0">
              <w:t>=2010-01-01).</w:t>
            </w:r>
          </w:p>
          <w:p w14:paraId="4B25C885" w14:textId="054846E9" w:rsidR="00266FE0" w:rsidRPr="003872E0" w:rsidRDefault="00266FE0" w:rsidP="00F45EA9">
            <w:pPr>
              <w:pStyle w:val="ATableBody"/>
            </w:pPr>
            <w:r w:rsidRPr="003872E0">
              <w:t xml:space="preserve">Для </w:t>
            </w:r>
            <w:r w:rsidRPr="003872E0">
              <w:rPr>
                <w:lang w:val="en-US"/>
              </w:rPr>
              <w:t>Forecast</w:t>
            </w:r>
            <w:r w:rsidRPr="003872E0">
              <w:t xml:space="preserve"> API значение</w:t>
            </w:r>
            <w:r w:rsidR="00E96677" w:rsidRPr="003872E0">
              <w:t xml:space="preserve"> </w:t>
            </w:r>
            <w:r w:rsidR="00E96677" w:rsidRPr="003872E0">
              <w:rPr>
                <w:lang w:val="en-US"/>
              </w:rPr>
              <w:t>dt</w:t>
            </w:r>
            <w:r w:rsidRPr="003872E0">
              <w:t xml:space="preserve"> должно быть между сегодняшним и следующими 14 днями в формате </w:t>
            </w:r>
            <w:proofErr w:type="spellStart"/>
            <w:r w:rsidRPr="003872E0">
              <w:t>yyyy</w:t>
            </w:r>
            <w:proofErr w:type="spellEnd"/>
            <w:r w:rsidRPr="003872E0">
              <w:t>-MM-</w:t>
            </w:r>
            <w:proofErr w:type="spellStart"/>
            <w:r w:rsidRPr="003872E0">
              <w:t>dd</w:t>
            </w:r>
            <w:proofErr w:type="spellEnd"/>
            <w:r w:rsidRPr="003872E0">
              <w:t>.</w:t>
            </w:r>
          </w:p>
          <w:p w14:paraId="4BDFE1D5" w14:textId="1810D3A4" w:rsidR="001B1CA2" w:rsidRPr="003872E0" w:rsidRDefault="00266FE0" w:rsidP="00F45EA9">
            <w:pPr>
              <w:pStyle w:val="ATableBody"/>
            </w:pPr>
            <w:r w:rsidRPr="003872E0">
              <w:t xml:space="preserve">Для </w:t>
            </w:r>
            <w:r w:rsidR="00E96677" w:rsidRPr="003872E0">
              <w:rPr>
                <w:lang w:val="en-US"/>
              </w:rPr>
              <w:t>Future</w:t>
            </w:r>
            <w:r w:rsidRPr="003872E0">
              <w:t xml:space="preserve"> API </w:t>
            </w:r>
            <w:r w:rsidR="00E96677" w:rsidRPr="003872E0">
              <w:t xml:space="preserve">значение </w:t>
            </w:r>
            <w:proofErr w:type="spellStart"/>
            <w:r w:rsidRPr="003872E0">
              <w:t>dt</w:t>
            </w:r>
            <w:proofErr w:type="spellEnd"/>
            <w:r w:rsidRPr="003872E0">
              <w:t xml:space="preserve"> должно быть между 14 днями и 300 днями от сегодняшнего дня в будущем в формате </w:t>
            </w:r>
            <w:proofErr w:type="spellStart"/>
            <w:r w:rsidRPr="003872E0">
              <w:t>yyyy</w:t>
            </w:r>
            <w:proofErr w:type="spellEnd"/>
            <w:r w:rsidRPr="003872E0">
              <w:t>-MM-</w:t>
            </w:r>
            <w:proofErr w:type="spellStart"/>
            <w:r w:rsidRPr="003872E0">
              <w:t>dd</w:t>
            </w:r>
            <w:proofErr w:type="spellEnd"/>
            <w:r w:rsidR="00E96677" w:rsidRPr="003872E0">
              <w:t>.</w:t>
            </w:r>
          </w:p>
        </w:tc>
      </w:tr>
      <w:tr w:rsidR="001B1CA2" w:rsidRPr="003872E0" w14:paraId="533F8047" w14:textId="77777777" w:rsidTr="00E96677">
        <w:trPr>
          <w:trHeight w:val="454"/>
        </w:trPr>
        <w:tc>
          <w:tcPr>
            <w:tcW w:w="750" w:type="pct"/>
          </w:tcPr>
          <w:p w14:paraId="5DABCB49" w14:textId="2BBE39B3" w:rsidR="001B1CA2" w:rsidRPr="003872E0" w:rsidRDefault="000A708F" w:rsidP="00F45EA9">
            <w:pPr>
              <w:pStyle w:val="ATableBody"/>
            </w:pPr>
            <w:proofErr w:type="spellStart"/>
            <w:r w:rsidRPr="003872E0">
              <w:t>unixdt</w:t>
            </w:r>
            <w:proofErr w:type="spellEnd"/>
          </w:p>
        </w:tc>
        <w:tc>
          <w:tcPr>
            <w:tcW w:w="1250" w:type="pct"/>
          </w:tcPr>
          <w:p w14:paraId="6CF07F2E" w14:textId="4B7A5921" w:rsidR="001B1CA2" w:rsidRPr="003872E0" w:rsidRDefault="000A708F" w:rsidP="00F45EA9">
            <w:pPr>
              <w:pStyle w:val="ATableBody"/>
            </w:pPr>
            <w:r w:rsidRPr="003872E0">
              <w:t>Необязательный</w:t>
            </w:r>
          </w:p>
        </w:tc>
        <w:tc>
          <w:tcPr>
            <w:tcW w:w="3000" w:type="pct"/>
          </w:tcPr>
          <w:p w14:paraId="0CEA0FBF" w14:textId="77777777" w:rsidR="009E3BAE" w:rsidRPr="003872E0" w:rsidRDefault="009E3BAE" w:rsidP="00F45EA9">
            <w:pPr>
              <w:pStyle w:val="ATableBody"/>
            </w:pPr>
            <w:r w:rsidRPr="003872E0">
              <w:rPr>
                <w:lang w:val="en-US"/>
              </w:rPr>
              <w:t>Unix</w:t>
            </w:r>
            <w:r w:rsidRPr="003872E0">
              <w:t xml:space="preserve"> </w:t>
            </w:r>
            <w:r w:rsidRPr="003872E0">
              <w:rPr>
                <w:lang w:val="en-US"/>
              </w:rPr>
              <w:t>Timestamp</w:t>
            </w:r>
            <w:r w:rsidRPr="003872E0">
              <w:t xml:space="preserve">, используется для методов </w:t>
            </w:r>
            <w:r w:rsidRPr="003872E0">
              <w:rPr>
                <w:lang w:val="en-US"/>
              </w:rPr>
              <w:t>API</w:t>
            </w:r>
            <w:r w:rsidRPr="003872E0">
              <w:t xml:space="preserve"> </w:t>
            </w:r>
            <w:r w:rsidRPr="003872E0">
              <w:rPr>
                <w:lang w:val="en-US"/>
              </w:rPr>
              <w:t>Forecast</w:t>
            </w:r>
            <w:r w:rsidRPr="003872E0">
              <w:t xml:space="preserve"> и </w:t>
            </w:r>
            <w:r w:rsidRPr="003872E0">
              <w:rPr>
                <w:lang w:val="en-US"/>
              </w:rPr>
              <w:t>History</w:t>
            </w:r>
            <w:r w:rsidRPr="003872E0">
              <w:t>.</w:t>
            </w:r>
          </w:p>
          <w:p w14:paraId="22A29BCB" w14:textId="1A6AC3E6" w:rsidR="001B1CA2" w:rsidRPr="003872E0" w:rsidRDefault="000A708F" w:rsidP="00F45EA9">
            <w:pPr>
              <w:pStyle w:val="ATableBody"/>
            </w:pPr>
            <w:r w:rsidRPr="003872E0">
              <w:t xml:space="preserve">Параметр </w:t>
            </w:r>
            <w:proofErr w:type="spellStart"/>
            <w:r w:rsidRPr="003872E0">
              <w:t>unixdt</w:t>
            </w:r>
            <w:proofErr w:type="spellEnd"/>
            <w:r w:rsidRPr="003872E0">
              <w:t xml:space="preserve"> имеет те же ограничения, что и параметр </w:t>
            </w:r>
            <w:proofErr w:type="spellStart"/>
            <w:r w:rsidRPr="003872E0">
              <w:t>dt</w:t>
            </w:r>
            <w:proofErr w:type="spellEnd"/>
            <w:r w:rsidRPr="003872E0">
              <w:t xml:space="preserve">. Пожалуйста, передавайте только один из параметров, либо </w:t>
            </w:r>
            <w:proofErr w:type="spellStart"/>
            <w:r w:rsidRPr="003872E0">
              <w:t>dt</w:t>
            </w:r>
            <w:proofErr w:type="spellEnd"/>
            <w:r w:rsidRPr="003872E0">
              <w:t xml:space="preserve">, либо </w:t>
            </w:r>
            <w:proofErr w:type="spellStart"/>
            <w:r w:rsidRPr="003872E0">
              <w:t>unixdt</w:t>
            </w:r>
            <w:proofErr w:type="spellEnd"/>
            <w:r w:rsidRPr="003872E0">
              <w:t xml:space="preserve">, но не оба параметра в одном запросе. Например, </w:t>
            </w:r>
            <w:proofErr w:type="spellStart"/>
            <w:r w:rsidRPr="003872E0">
              <w:t>unixdt</w:t>
            </w:r>
            <w:proofErr w:type="spellEnd"/>
            <w:r w:rsidRPr="003872E0">
              <w:t>=1490227200.</w:t>
            </w:r>
          </w:p>
        </w:tc>
      </w:tr>
      <w:tr w:rsidR="001B1CA2" w:rsidRPr="003D1825" w14:paraId="24596B95" w14:textId="77777777" w:rsidTr="00E96677">
        <w:trPr>
          <w:trHeight w:val="454"/>
        </w:trPr>
        <w:tc>
          <w:tcPr>
            <w:tcW w:w="750" w:type="pct"/>
          </w:tcPr>
          <w:p w14:paraId="46291336" w14:textId="4F4DA1AB" w:rsidR="001B1CA2" w:rsidRPr="003872E0" w:rsidRDefault="0067059A" w:rsidP="00F45EA9">
            <w:pPr>
              <w:pStyle w:val="ATableBody"/>
            </w:pPr>
            <w:proofErr w:type="spellStart"/>
            <w:r w:rsidRPr="003872E0">
              <w:t>end_dt</w:t>
            </w:r>
            <w:proofErr w:type="spellEnd"/>
          </w:p>
        </w:tc>
        <w:tc>
          <w:tcPr>
            <w:tcW w:w="1250" w:type="pct"/>
          </w:tcPr>
          <w:p w14:paraId="3C6852B9" w14:textId="1261F880" w:rsidR="001B1CA2" w:rsidRPr="003872E0" w:rsidRDefault="0067059A" w:rsidP="00F45EA9">
            <w:pPr>
              <w:pStyle w:val="ATableBody"/>
            </w:pPr>
            <w:r w:rsidRPr="003872E0">
              <w:t>Необязательный</w:t>
            </w:r>
          </w:p>
        </w:tc>
        <w:tc>
          <w:tcPr>
            <w:tcW w:w="3000" w:type="pct"/>
          </w:tcPr>
          <w:p w14:paraId="281860D9" w14:textId="77777777" w:rsidR="009E3BAE" w:rsidRPr="003872E0" w:rsidRDefault="009E3BAE" w:rsidP="00F45EA9">
            <w:pPr>
              <w:pStyle w:val="ATableBody"/>
            </w:pPr>
            <w:r w:rsidRPr="003872E0">
              <w:t xml:space="preserve">Доступно для </w:t>
            </w:r>
            <w:proofErr w:type="spellStart"/>
            <w:r w:rsidRPr="003872E0">
              <w:t>History</w:t>
            </w:r>
            <w:proofErr w:type="spellEnd"/>
            <w:r w:rsidRPr="003872E0">
              <w:t xml:space="preserve"> API. </w:t>
            </w:r>
          </w:p>
          <w:p w14:paraId="3E55C0AF" w14:textId="71536A0D" w:rsidR="00862343" w:rsidRPr="003872E0" w:rsidRDefault="00862343" w:rsidP="00F45EA9">
            <w:pPr>
              <w:pStyle w:val="ATableBody"/>
            </w:pPr>
            <w:r w:rsidRPr="003872E0">
              <w:t xml:space="preserve">Для </w:t>
            </w:r>
            <w:proofErr w:type="spellStart"/>
            <w:r w:rsidRPr="003872E0">
              <w:t>History</w:t>
            </w:r>
            <w:proofErr w:type="spellEnd"/>
            <w:r w:rsidRPr="003872E0">
              <w:t xml:space="preserve"> API значение параметра </w:t>
            </w:r>
            <w:proofErr w:type="spellStart"/>
            <w:r w:rsidRPr="003872E0">
              <w:t>end_dt</w:t>
            </w:r>
            <w:proofErr w:type="spellEnd"/>
            <w:r w:rsidRPr="003872E0">
              <w:t xml:space="preserve"> должно быть позднее 1 января 2010 года в формате </w:t>
            </w:r>
            <w:proofErr w:type="spellStart"/>
            <w:r w:rsidRPr="003872E0">
              <w:t>yyyy</w:t>
            </w:r>
            <w:proofErr w:type="spellEnd"/>
            <w:r w:rsidRPr="003872E0">
              <w:t>-MM-</w:t>
            </w:r>
            <w:proofErr w:type="spellStart"/>
            <w:r w:rsidRPr="003872E0">
              <w:t>dd</w:t>
            </w:r>
            <w:proofErr w:type="spellEnd"/>
            <w:r w:rsidRPr="003872E0">
              <w:t xml:space="preserve">. Например, </w:t>
            </w:r>
            <w:proofErr w:type="spellStart"/>
            <w:r w:rsidRPr="003872E0">
              <w:t>dt</w:t>
            </w:r>
            <w:proofErr w:type="spellEnd"/>
            <w:r w:rsidRPr="003872E0">
              <w:t>=2010-01-01.</w:t>
            </w:r>
          </w:p>
          <w:p w14:paraId="466ACD36" w14:textId="5A38430C" w:rsidR="00862343" w:rsidRPr="003872E0" w:rsidRDefault="00862343" w:rsidP="00F45EA9">
            <w:pPr>
              <w:pStyle w:val="ATableBody"/>
            </w:pPr>
            <w:r w:rsidRPr="003872E0">
              <w:t xml:space="preserve">Значение параметра </w:t>
            </w:r>
            <w:proofErr w:type="spellStart"/>
            <w:r w:rsidRPr="003872E0">
              <w:t>end_dt</w:t>
            </w:r>
            <w:proofErr w:type="spellEnd"/>
            <w:r w:rsidRPr="003872E0">
              <w:t xml:space="preserve"> должно быть больше значения параметра </w:t>
            </w:r>
            <w:proofErr w:type="spellStart"/>
            <w:r w:rsidRPr="003872E0">
              <w:t>dt</w:t>
            </w:r>
            <w:proofErr w:type="spellEnd"/>
            <w:r w:rsidRPr="003872E0">
              <w:t>, а разница между этими двумя параметрами не должна превышать 30 дней.</w:t>
            </w:r>
          </w:p>
          <w:p w14:paraId="30D2DC47" w14:textId="25ED0292" w:rsidR="001B1CA2" w:rsidRPr="003872E0" w:rsidRDefault="00862343" w:rsidP="00F45EA9">
            <w:pPr>
              <w:pStyle w:val="ATableBody"/>
            </w:pPr>
            <w:r w:rsidRPr="003872E0">
              <w:t>Работает только для API на тарифном плане Pro и выше.</w:t>
            </w:r>
          </w:p>
        </w:tc>
      </w:tr>
      <w:tr w:rsidR="001B1CA2" w:rsidRPr="003872E0" w14:paraId="64B90109" w14:textId="77777777" w:rsidTr="00E96677">
        <w:trPr>
          <w:trHeight w:val="454"/>
        </w:trPr>
        <w:tc>
          <w:tcPr>
            <w:tcW w:w="750" w:type="pct"/>
          </w:tcPr>
          <w:p w14:paraId="1580FA2A" w14:textId="67D34F89" w:rsidR="001B1CA2" w:rsidRPr="003872E0" w:rsidRDefault="002114A0" w:rsidP="00F45EA9">
            <w:pPr>
              <w:pStyle w:val="ATableBody"/>
            </w:pPr>
            <w:proofErr w:type="spellStart"/>
            <w:r w:rsidRPr="003872E0">
              <w:t>unixend_dt</w:t>
            </w:r>
            <w:proofErr w:type="spellEnd"/>
          </w:p>
        </w:tc>
        <w:tc>
          <w:tcPr>
            <w:tcW w:w="1250" w:type="pct"/>
          </w:tcPr>
          <w:p w14:paraId="2015FB44" w14:textId="7F051CE6" w:rsidR="001B1CA2" w:rsidRPr="003872E0" w:rsidRDefault="009E3BAE" w:rsidP="00F45EA9">
            <w:pPr>
              <w:pStyle w:val="ATableBody"/>
            </w:pPr>
            <w:r w:rsidRPr="003872E0">
              <w:t>Необязательный</w:t>
            </w:r>
          </w:p>
        </w:tc>
        <w:tc>
          <w:tcPr>
            <w:tcW w:w="3000" w:type="pct"/>
          </w:tcPr>
          <w:p w14:paraId="1009D83B" w14:textId="42C08399" w:rsidR="001B1CA2" w:rsidRPr="003872E0" w:rsidRDefault="009E3BAE" w:rsidP="00F45EA9">
            <w:pPr>
              <w:pStyle w:val="ATableBody"/>
              <w:rPr>
                <w:lang w:val="en-US"/>
              </w:rPr>
            </w:pPr>
            <w:r w:rsidRPr="003872E0">
              <w:rPr>
                <w:lang w:val="en-US"/>
              </w:rPr>
              <w:t>Unix</w:t>
            </w:r>
            <w:r w:rsidRPr="003872E0">
              <w:t xml:space="preserve"> </w:t>
            </w:r>
            <w:r w:rsidRPr="003872E0">
              <w:rPr>
                <w:lang w:val="en-US"/>
              </w:rPr>
              <w:t>Timestamp</w:t>
            </w:r>
            <w:r w:rsidRPr="003872E0">
              <w:t xml:space="preserve">, используется для метода </w:t>
            </w:r>
            <w:r w:rsidRPr="003872E0">
              <w:rPr>
                <w:lang w:val="en-US"/>
              </w:rPr>
              <w:t>History</w:t>
            </w:r>
            <w:r w:rsidRPr="003872E0">
              <w:t xml:space="preserve"> </w:t>
            </w:r>
            <w:r w:rsidRPr="003872E0">
              <w:rPr>
                <w:lang w:val="en-US"/>
              </w:rPr>
              <w:t>API</w:t>
            </w:r>
            <w:r w:rsidRPr="003872E0">
              <w:t xml:space="preserve">. </w:t>
            </w:r>
            <w:r w:rsidR="002114A0" w:rsidRPr="003872E0">
              <w:t xml:space="preserve">Параметр </w:t>
            </w:r>
            <w:proofErr w:type="spellStart"/>
            <w:r w:rsidR="002114A0" w:rsidRPr="003872E0">
              <w:t>unixend_dt</w:t>
            </w:r>
            <w:proofErr w:type="spellEnd"/>
            <w:r w:rsidR="002114A0" w:rsidRPr="003872E0">
              <w:t xml:space="preserve"> имеет те же ограничения, что и параметр «</w:t>
            </w:r>
            <w:proofErr w:type="spellStart"/>
            <w:r w:rsidR="002114A0" w:rsidRPr="003872E0">
              <w:t>end_dt</w:t>
            </w:r>
            <w:proofErr w:type="spellEnd"/>
            <w:r w:rsidR="002114A0" w:rsidRPr="003872E0">
              <w:t xml:space="preserve">». Пожалуйста, передавайте только один из параметров, либо </w:t>
            </w:r>
            <w:proofErr w:type="spellStart"/>
            <w:r w:rsidR="002114A0" w:rsidRPr="003872E0">
              <w:t>end_dt</w:t>
            </w:r>
            <w:proofErr w:type="spellEnd"/>
            <w:r w:rsidR="002114A0" w:rsidRPr="003872E0">
              <w:t xml:space="preserve">, либо </w:t>
            </w:r>
            <w:proofErr w:type="spellStart"/>
            <w:r w:rsidR="002114A0" w:rsidRPr="003872E0">
              <w:t>unixend_dt</w:t>
            </w:r>
            <w:proofErr w:type="spellEnd"/>
            <w:r w:rsidR="002114A0" w:rsidRPr="003872E0">
              <w:t xml:space="preserve">, но не оба параметра в одном запросе. Например, </w:t>
            </w:r>
            <w:proofErr w:type="spellStart"/>
            <w:r w:rsidR="002114A0" w:rsidRPr="003872E0">
              <w:t>unixend_dt</w:t>
            </w:r>
            <w:proofErr w:type="spellEnd"/>
            <w:r w:rsidR="002114A0" w:rsidRPr="003872E0">
              <w:t>=1490227200.</w:t>
            </w:r>
          </w:p>
        </w:tc>
      </w:tr>
      <w:tr w:rsidR="001B1CA2" w:rsidRPr="003D1825" w14:paraId="57A77D15" w14:textId="77777777" w:rsidTr="00E96677">
        <w:trPr>
          <w:trHeight w:val="454"/>
        </w:trPr>
        <w:tc>
          <w:tcPr>
            <w:tcW w:w="750" w:type="pct"/>
          </w:tcPr>
          <w:p w14:paraId="2869998D" w14:textId="1A11D43A" w:rsidR="001B1CA2" w:rsidRPr="003872E0" w:rsidRDefault="002E585D" w:rsidP="00F45EA9">
            <w:pPr>
              <w:pStyle w:val="ATableBody"/>
              <w:rPr>
                <w:lang w:val="en-US"/>
              </w:rPr>
            </w:pPr>
            <w:proofErr w:type="spellStart"/>
            <w:r w:rsidRPr="003872E0">
              <w:t>hour</w:t>
            </w:r>
            <w:proofErr w:type="spellEnd"/>
          </w:p>
        </w:tc>
        <w:tc>
          <w:tcPr>
            <w:tcW w:w="1250" w:type="pct"/>
          </w:tcPr>
          <w:p w14:paraId="0A06EF4A" w14:textId="6B4860A7" w:rsidR="001B1CA2" w:rsidRPr="003872E0" w:rsidRDefault="00D60A87" w:rsidP="00F45EA9">
            <w:pPr>
              <w:pStyle w:val="ATableBody"/>
            </w:pPr>
            <w:r w:rsidRPr="003872E0">
              <w:t>Необязательный</w:t>
            </w:r>
          </w:p>
        </w:tc>
        <w:tc>
          <w:tcPr>
            <w:tcW w:w="3000" w:type="pct"/>
          </w:tcPr>
          <w:p w14:paraId="2204C0F2" w14:textId="77777777" w:rsidR="009E3BAE" w:rsidRPr="003872E0" w:rsidRDefault="009E3BAE" w:rsidP="00F45EA9">
            <w:pPr>
              <w:pStyle w:val="ATableBody"/>
            </w:pPr>
            <w:r w:rsidRPr="003872E0">
              <w:t>Ограничение вывода прогноза или истории определенным часом в данный день.</w:t>
            </w:r>
          </w:p>
          <w:p w14:paraId="7634838C" w14:textId="0572D93E" w:rsidR="001B1CA2" w:rsidRPr="003872E0" w:rsidRDefault="00D60A87" w:rsidP="00F45EA9">
            <w:pPr>
              <w:pStyle w:val="ATableBody"/>
            </w:pPr>
            <w:r w:rsidRPr="003872E0">
              <w:t xml:space="preserve">Должно быть указано в формате 24 часа. Например, 5 часов вечера указывается как </w:t>
            </w:r>
            <w:r w:rsidRPr="003872E0">
              <w:rPr>
                <w:lang w:val="en-US"/>
              </w:rPr>
              <w:t>hour</w:t>
            </w:r>
            <w:r w:rsidRPr="003872E0">
              <w:t xml:space="preserve">=17, 6 часов утра указывается как </w:t>
            </w:r>
            <w:r w:rsidRPr="003872E0">
              <w:rPr>
                <w:lang w:val="en-US"/>
              </w:rPr>
              <w:t>hour</w:t>
            </w:r>
            <w:r w:rsidRPr="003872E0">
              <w:t>=6.</w:t>
            </w:r>
          </w:p>
        </w:tc>
      </w:tr>
      <w:tr w:rsidR="001B1CA2" w:rsidRPr="003872E0" w14:paraId="6C8E4707" w14:textId="77777777" w:rsidTr="00E96677">
        <w:trPr>
          <w:trHeight w:val="454"/>
        </w:trPr>
        <w:tc>
          <w:tcPr>
            <w:tcW w:w="750" w:type="pct"/>
          </w:tcPr>
          <w:p w14:paraId="4F7665C5" w14:textId="0F24F1E1" w:rsidR="001B1CA2" w:rsidRPr="003872E0" w:rsidRDefault="009E3BAE" w:rsidP="00F45EA9">
            <w:pPr>
              <w:pStyle w:val="ATableBody"/>
            </w:pPr>
            <w:proofErr w:type="spellStart"/>
            <w:r w:rsidRPr="003872E0">
              <w:t>alerts</w:t>
            </w:r>
            <w:proofErr w:type="spellEnd"/>
          </w:p>
        </w:tc>
        <w:tc>
          <w:tcPr>
            <w:tcW w:w="1250" w:type="pct"/>
          </w:tcPr>
          <w:p w14:paraId="4B3AB19A" w14:textId="6ADDB7E8" w:rsidR="001B1CA2" w:rsidRPr="003872E0" w:rsidRDefault="009E3BAE" w:rsidP="00F45EA9">
            <w:pPr>
              <w:pStyle w:val="ATableBody"/>
            </w:pPr>
            <w:r w:rsidRPr="003872E0">
              <w:t>Необязательный</w:t>
            </w:r>
          </w:p>
        </w:tc>
        <w:tc>
          <w:tcPr>
            <w:tcW w:w="3000" w:type="pct"/>
          </w:tcPr>
          <w:p w14:paraId="0C2B19ED" w14:textId="6A7A942B" w:rsidR="001B1CA2" w:rsidRPr="003872E0" w:rsidRDefault="009E3BAE" w:rsidP="00F45EA9">
            <w:pPr>
              <w:pStyle w:val="ATableBody"/>
              <w:rPr>
                <w:lang w:val="en-US"/>
              </w:rPr>
            </w:pPr>
            <w:r w:rsidRPr="003872E0">
              <w:t xml:space="preserve">Отключение </w:t>
            </w:r>
            <w:r w:rsidR="00741FFB" w:rsidRPr="003872E0">
              <w:t>оповещений</w:t>
            </w:r>
            <w:r w:rsidRPr="003872E0">
              <w:t xml:space="preserve"> в выходных данных API прогноза. Например</w:t>
            </w:r>
            <w:r w:rsidRPr="003872E0">
              <w:rPr>
                <w:lang w:val="en-US"/>
              </w:rPr>
              <w:t xml:space="preserve">, alerts=yes </w:t>
            </w:r>
            <w:r w:rsidRPr="003872E0">
              <w:t>или</w:t>
            </w:r>
            <w:r w:rsidRPr="003872E0">
              <w:rPr>
                <w:lang w:val="en-US"/>
              </w:rPr>
              <w:t xml:space="preserve"> alerts=no.</w:t>
            </w:r>
          </w:p>
        </w:tc>
      </w:tr>
      <w:tr w:rsidR="001B1CA2" w:rsidRPr="003872E0" w14:paraId="2DE16378" w14:textId="77777777" w:rsidTr="00E96677">
        <w:trPr>
          <w:trHeight w:val="454"/>
        </w:trPr>
        <w:tc>
          <w:tcPr>
            <w:tcW w:w="750" w:type="pct"/>
          </w:tcPr>
          <w:p w14:paraId="2947BEA5" w14:textId="4527A136" w:rsidR="001B1CA2" w:rsidRPr="003872E0" w:rsidRDefault="009E3BAE" w:rsidP="00F45EA9">
            <w:pPr>
              <w:pStyle w:val="ATableBody"/>
              <w:rPr>
                <w:lang w:val="en-US"/>
              </w:rPr>
            </w:pPr>
            <w:proofErr w:type="spellStart"/>
            <w:r w:rsidRPr="003872E0">
              <w:lastRenderedPageBreak/>
              <w:t>aqi</w:t>
            </w:r>
            <w:proofErr w:type="spellEnd"/>
          </w:p>
        </w:tc>
        <w:tc>
          <w:tcPr>
            <w:tcW w:w="1250" w:type="pct"/>
          </w:tcPr>
          <w:p w14:paraId="3F02FB65" w14:textId="39221072" w:rsidR="001B1CA2" w:rsidRPr="003872E0" w:rsidRDefault="009E3BAE" w:rsidP="00F45EA9">
            <w:pPr>
              <w:pStyle w:val="ATableBody"/>
            </w:pPr>
            <w:r w:rsidRPr="003872E0">
              <w:t>Необязательный</w:t>
            </w:r>
          </w:p>
        </w:tc>
        <w:tc>
          <w:tcPr>
            <w:tcW w:w="3000" w:type="pct"/>
          </w:tcPr>
          <w:p w14:paraId="40699762" w14:textId="38F084F8" w:rsidR="001B1CA2" w:rsidRPr="003872E0" w:rsidRDefault="009E3BAE" w:rsidP="00F45EA9">
            <w:pPr>
              <w:pStyle w:val="ATableBody"/>
            </w:pPr>
            <w:r w:rsidRPr="003872E0">
              <w:t xml:space="preserve">Включение или выключение данных о качестве воздуха в выходных данных API прогноза. Например, </w:t>
            </w:r>
            <w:proofErr w:type="spellStart"/>
            <w:r w:rsidRPr="003872E0">
              <w:t>aqi</w:t>
            </w:r>
            <w:proofErr w:type="spellEnd"/>
            <w:r w:rsidRPr="003872E0">
              <w:t>=</w:t>
            </w:r>
            <w:r w:rsidRPr="003872E0">
              <w:rPr>
                <w:lang w:val="en-US"/>
              </w:rPr>
              <w:t>yes</w:t>
            </w:r>
            <w:r w:rsidRPr="003872E0">
              <w:t xml:space="preserve"> или </w:t>
            </w:r>
            <w:proofErr w:type="spellStart"/>
            <w:r w:rsidRPr="003872E0">
              <w:t>aqi</w:t>
            </w:r>
            <w:proofErr w:type="spellEnd"/>
            <w:r w:rsidRPr="003872E0">
              <w:t>=</w:t>
            </w:r>
            <w:r w:rsidRPr="003872E0">
              <w:rPr>
                <w:lang w:val="en-US"/>
              </w:rPr>
              <w:t>no.</w:t>
            </w:r>
          </w:p>
        </w:tc>
      </w:tr>
      <w:tr w:rsidR="009E3BAE" w:rsidRPr="003872E0" w14:paraId="63D93A24" w14:textId="77777777" w:rsidTr="00E96677">
        <w:trPr>
          <w:trHeight w:val="454"/>
        </w:trPr>
        <w:tc>
          <w:tcPr>
            <w:tcW w:w="750" w:type="pct"/>
          </w:tcPr>
          <w:p w14:paraId="71557080" w14:textId="11EF0532" w:rsidR="009E3BAE" w:rsidRPr="003872E0" w:rsidRDefault="009E3BAE" w:rsidP="00F45EA9">
            <w:pPr>
              <w:pStyle w:val="ATableBody"/>
            </w:pPr>
            <w:proofErr w:type="spellStart"/>
            <w:r w:rsidRPr="003872E0">
              <w:t>tides</w:t>
            </w:r>
            <w:proofErr w:type="spellEnd"/>
          </w:p>
        </w:tc>
        <w:tc>
          <w:tcPr>
            <w:tcW w:w="1250" w:type="pct"/>
          </w:tcPr>
          <w:p w14:paraId="75C9D51C" w14:textId="23D53954" w:rsidR="009E3BAE" w:rsidRPr="003872E0" w:rsidRDefault="009E3BAE" w:rsidP="00F45EA9">
            <w:pPr>
              <w:pStyle w:val="ATableBody"/>
            </w:pPr>
            <w:r w:rsidRPr="003872E0">
              <w:t>Необязательный</w:t>
            </w:r>
          </w:p>
        </w:tc>
        <w:tc>
          <w:tcPr>
            <w:tcW w:w="3000" w:type="pct"/>
          </w:tcPr>
          <w:p w14:paraId="5B0181B1" w14:textId="0E1802CD" w:rsidR="009E3BAE" w:rsidRPr="003872E0" w:rsidRDefault="009E3BAE" w:rsidP="00F45EA9">
            <w:pPr>
              <w:pStyle w:val="ATableBody"/>
            </w:pPr>
            <w:r w:rsidRPr="003872E0">
              <w:t xml:space="preserve">Включение или выключение данных о приливах и отливах в выводе морского API. Например, </w:t>
            </w:r>
            <w:r w:rsidRPr="003872E0">
              <w:rPr>
                <w:lang w:val="en-US"/>
              </w:rPr>
              <w:t xml:space="preserve">tides=yes </w:t>
            </w:r>
            <w:r w:rsidRPr="003872E0">
              <w:t>или</w:t>
            </w:r>
            <w:r w:rsidRPr="003872E0">
              <w:rPr>
                <w:lang w:val="en-US"/>
              </w:rPr>
              <w:t xml:space="preserve"> tides=no</w:t>
            </w:r>
            <w:r w:rsidRPr="003872E0">
              <w:t>.</w:t>
            </w:r>
          </w:p>
        </w:tc>
      </w:tr>
      <w:tr w:rsidR="009E3BAE" w:rsidRPr="003872E0" w14:paraId="1F3A38F0" w14:textId="77777777" w:rsidTr="00E96677">
        <w:trPr>
          <w:trHeight w:val="454"/>
        </w:trPr>
        <w:tc>
          <w:tcPr>
            <w:tcW w:w="750" w:type="pct"/>
          </w:tcPr>
          <w:p w14:paraId="7402049B" w14:textId="17A72056" w:rsidR="009E3BAE" w:rsidRPr="003872E0" w:rsidRDefault="009E3BAE" w:rsidP="00F45EA9">
            <w:pPr>
              <w:pStyle w:val="ATableBody"/>
            </w:pPr>
            <w:proofErr w:type="spellStart"/>
            <w:r w:rsidRPr="003872E0">
              <w:t>tp</w:t>
            </w:r>
            <w:proofErr w:type="spellEnd"/>
          </w:p>
        </w:tc>
        <w:tc>
          <w:tcPr>
            <w:tcW w:w="1250" w:type="pct"/>
          </w:tcPr>
          <w:p w14:paraId="0C77A094" w14:textId="79091C66" w:rsidR="009E3BAE" w:rsidRPr="003872E0" w:rsidRDefault="009E3BAE" w:rsidP="00F45EA9">
            <w:pPr>
              <w:pStyle w:val="ATableBody"/>
            </w:pPr>
            <w:r w:rsidRPr="003872E0">
              <w:t>Необязательный</w:t>
            </w:r>
          </w:p>
        </w:tc>
        <w:tc>
          <w:tcPr>
            <w:tcW w:w="3000" w:type="pct"/>
          </w:tcPr>
          <w:p w14:paraId="64580164" w14:textId="7B8A3B2C" w:rsidR="009E3BAE" w:rsidRPr="003872E0" w:rsidRDefault="00642BCD" w:rsidP="00F45EA9">
            <w:pPr>
              <w:pStyle w:val="ATableBody"/>
            </w:pPr>
            <w:r w:rsidRPr="003872E0">
              <w:t>Получение данных с интервалом 15 минут для API прогноза и истории. Доступно только для корпоративных клиентов.</w:t>
            </w:r>
          </w:p>
        </w:tc>
      </w:tr>
      <w:tr w:rsidR="00642BCD" w:rsidRPr="003D1825" w14:paraId="0458E549" w14:textId="77777777" w:rsidTr="00E96677">
        <w:trPr>
          <w:trHeight w:val="454"/>
        </w:trPr>
        <w:tc>
          <w:tcPr>
            <w:tcW w:w="750" w:type="pct"/>
          </w:tcPr>
          <w:p w14:paraId="03126B88" w14:textId="147FFFC7" w:rsidR="00642BCD" w:rsidRPr="003872E0" w:rsidRDefault="00B53265" w:rsidP="00F45EA9">
            <w:pPr>
              <w:pStyle w:val="ATableBody"/>
            </w:pPr>
            <w:proofErr w:type="spellStart"/>
            <w:r w:rsidRPr="003872E0">
              <w:t>lang</w:t>
            </w:r>
            <w:proofErr w:type="spellEnd"/>
          </w:p>
        </w:tc>
        <w:tc>
          <w:tcPr>
            <w:tcW w:w="1250" w:type="pct"/>
          </w:tcPr>
          <w:p w14:paraId="74B3FA06" w14:textId="41BABDCC" w:rsidR="00642BCD" w:rsidRPr="003872E0" w:rsidRDefault="00B53265" w:rsidP="00F45EA9">
            <w:pPr>
              <w:pStyle w:val="ATableBody"/>
            </w:pPr>
            <w:r w:rsidRPr="003872E0">
              <w:t>Необязательный</w:t>
            </w:r>
          </w:p>
        </w:tc>
        <w:tc>
          <w:tcPr>
            <w:tcW w:w="3000" w:type="pct"/>
          </w:tcPr>
          <w:p w14:paraId="378BAC2C" w14:textId="57267C4D" w:rsidR="00642BCD" w:rsidRPr="003872E0" w:rsidRDefault="00B53265" w:rsidP="00F45EA9">
            <w:pPr>
              <w:pStyle w:val="ATableBody"/>
            </w:pPr>
            <w:r w:rsidRPr="003872E0">
              <w:t xml:space="preserve">Возвращает </w:t>
            </w:r>
            <w:r w:rsidRPr="003872E0">
              <w:rPr>
                <w:lang w:val="en-US"/>
              </w:rPr>
              <w:t>condition</w:t>
            </w:r>
            <w:r w:rsidRPr="003872E0">
              <w:t>:</w:t>
            </w:r>
            <w:r w:rsidRPr="003872E0">
              <w:rPr>
                <w:lang w:val="en-US"/>
              </w:rPr>
              <w:t>text</w:t>
            </w:r>
            <w:r w:rsidRPr="003872E0">
              <w:t xml:space="preserve"> поле в </w:t>
            </w:r>
            <w:r w:rsidRPr="003872E0">
              <w:rPr>
                <w:lang w:val="en-US"/>
              </w:rPr>
              <w:t>API</w:t>
            </w:r>
            <w:r w:rsidRPr="003872E0">
              <w:t xml:space="preserve"> на желаемом языке. Значение кода языка приведено в таблице «Код языка».</w:t>
            </w:r>
          </w:p>
        </w:tc>
      </w:tr>
    </w:tbl>
    <w:p w14:paraId="016BEEF0" w14:textId="78FB933D" w:rsidR="00914491" w:rsidRPr="003872E0" w:rsidRDefault="00914491" w:rsidP="00242465">
      <w:pPr>
        <w:pStyle w:val="ATableName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>– Описание параметра запроса «</w:t>
      </w:r>
      <w:r w:rsidRPr="003872E0">
        <w:rPr>
          <w:rFonts w:asciiTheme="minorHAnsi" w:hAnsiTheme="minorHAnsi" w:cstheme="minorHAnsi"/>
          <w:lang w:val="en-US"/>
        </w:rPr>
        <w:t>q</w:t>
      </w:r>
      <w:r w:rsidRPr="003872E0">
        <w:rPr>
          <w:rFonts w:asciiTheme="minorHAnsi" w:hAnsiTheme="minorHAnsi" w:cstheme="minorHAnsi"/>
        </w:rPr>
        <w:t>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5"/>
        <w:gridCol w:w="4956"/>
      </w:tblGrid>
      <w:tr w:rsidR="00914491" w:rsidRPr="003872E0" w14:paraId="639952CF" w14:textId="77777777" w:rsidTr="00B53265">
        <w:trPr>
          <w:trHeight w:val="454"/>
          <w:tblHeader/>
        </w:trPr>
        <w:tc>
          <w:tcPr>
            <w:tcW w:w="2500" w:type="pct"/>
            <w:vAlign w:val="center"/>
          </w:tcPr>
          <w:p w14:paraId="24BA2F5A" w14:textId="3AF86371" w:rsidR="00914491" w:rsidRPr="003872E0" w:rsidRDefault="00914491" w:rsidP="00242465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Описание параметра</w:t>
            </w:r>
          </w:p>
        </w:tc>
        <w:tc>
          <w:tcPr>
            <w:tcW w:w="2500" w:type="pct"/>
            <w:vAlign w:val="center"/>
          </w:tcPr>
          <w:p w14:paraId="34D4D26C" w14:textId="5EB776FE" w:rsidR="00914491" w:rsidRPr="003872E0" w:rsidRDefault="00914491" w:rsidP="00242465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Пример</w:t>
            </w:r>
          </w:p>
        </w:tc>
      </w:tr>
      <w:tr w:rsidR="00914491" w:rsidRPr="003872E0" w14:paraId="74BE095C" w14:textId="77777777" w:rsidTr="00266FE0">
        <w:trPr>
          <w:trHeight w:val="454"/>
        </w:trPr>
        <w:tc>
          <w:tcPr>
            <w:tcW w:w="2500" w:type="pct"/>
          </w:tcPr>
          <w:p w14:paraId="0C0AC208" w14:textId="00284474" w:rsidR="00914491" w:rsidRPr="003872E0" w:rsidRDefault="00BA08A0" w:rsidP="00F45EA9">
            <w:pPr>
              <w:pStyle w:val="ATableBody"/>
            </w:pPr>
            <w:r w:rsidRPr="003872E0">
              <w:t>Широта и долгота (десятичные градусы)</w:t>
            </w:r>
          </w:p>
        </w:tc>
        <w:tc>
          <w:tcPr>
            <w:tcW w:w="2500" w:type="pct"/>
          </w:tcPr>
          <w:p w14:paraId="22320A33" w14:textId="020E6414" w:rsidR="00914491" w:rsidRPr="003872E0" w:rsidRDefault="00BA08A0" w:rsidP="00F45EA9">
            <w:pPr>
              <w:pStyle w:val="ATableBody"/>
            </w:pPr>
            <w:r w:rsidRPr="003872E0">
              <w:t>q=48.8567,2.3508</w:t>
            </w:r>
          </w:p>
        </w:tc>
      </w:tr>
      <w:tr w:rsidR="00BA08A0" w:rsidRPr="003872E0" w14:paraId="004A23EA" w14:textId="77777777" w:rsidTr="00266FE0">
        <w:trPr>
          <w:trHeight w:val="454"/>
        </w:trPr>
        <w:tc>
          <w:tcPr>
            <w:tcW w:w="2500" w:type="pct"/>
          </w:tcPr>
          <w:p w14:paraId="5139BFBD" w14:textId="359C48D4" w:rsidR="00BA08A0" w:rsidRPr="003872E0" w:rsidRDefault="00BA08A0" w:rsidP="00F45EA9">
            <w:pPr>
              <w:pStyle w:val="ATableBody"/>
            </w:pPr>
            <w:r w:rsidRPr="003872E0">
              <w:t>Название города</w:t>
            </w:r>
          </w:p>
        </w:tc>
        <w:tc>
          <w:tcPr>
            <w:tcW w:w="2500" w:type="pct"/>
          </w:tcPr>
          <w:p w14:paraId="2F7D9858" w14:textId="0E1849FB" w:rsidR="00BA08A0" w:rsidRPr="003872E0" w:rsidRDefault="00BA08A0" w:rsidP="00F45EA9">
            <w:pPr>
              <w:pStyle w:val="ATableBody"/>
            </w:pPr>
            <w:r w:rsidRPr="003872E0">
              <w:t>q=Париж</w:t>
            </w:r>
          </w:p>
        </w:tc>
      </w:tr>
      <w:tr w:rsidR="00BA08A0" w:rsidRPr="003872E0" w14:paraId="45B6EAA5" w14:textId="77777777" w:rsidTr="00266FE0">
        <w:trPr>
          <w:trHeight w:val="454"/>
        </w:trPr>
        <w:tc>
          <w:tcPr>
            <w:tcW w:w="2500" w:type="pct"/>
          </w:tcPr>
          <w:p w14:paraId="72C65636" w14:textId="43689946" w:rsidR="00BA08A0" w:rsidRPr="003872E0" w:rsidRDefault="00BA08A0" w:rsidP="00F45EA9">
            <w:pPr>
              <w:pStyle w:val="ATableBody"/>
            </w:pPr>
            <w:r w:rsidRPr="003872E0">
              <w:t>Почтовый индекс США</w:t>
            </w:r>
          </w:p>
        </w:tc>
        <w:tc>
          <w:tcPr>
            <w:tcW w:w="2500" w:type="pct"/>
          </w:tcPr>
          <w:p w14:paraId="3DE64376" w14:textId="37A0F5B4" w:rsidR="00BA08A0" w:rsidRPr="003872E0" w:rsidRDefault="00BA08A0" w:rsidP="00F45EA9">
            <w:pPr>
              <w:pStyle w:val="ATableBody"/>
            </w:pPr>
            <w:r w:rsidRPr="003872E0">
              <w:t>q=10001</w:t>
            </w:r>
          </w:p>
        </w:tc>
      </w:tr>
      <w:tr w:rsidR="00BA08A0" w:rsidRPr="003872E0" w14:paraId="2A6EA3DA" w14:textId="77777777" w:rsidTr="00266FE0">
        <w:trPr>
          <w:trHeight w:val="454"/>
        </w:trPr>
        <w:tc>
          <w:tcPr>
            <w:tcW w:w="2500" w:type="pct"/>
          </w:tcPr>
          <w:p w14:paraId="3BA02B8E" w14:textId="537A194C" w:rsidR="00BA08A0" w:rsidRPr="003872E0" w:rsidRDefault="00BA08A0" w:rsidP="00F45EA9">
            <w:pPr>
              <w:pStyle w:val="ATableBody"/>
            </w:pPr>
            <w:r w:rsidRPr="003872E0">
              <w:t>Почтовый индекс Великобритании</w:t>
            </w:r>
          </w:p>
        </w:tc>
        <w:tc>
          <w:tcPr>
            <w:tcW w:w="2500" w:type="pct"/>
          </w:tcPr>
          <w:p w14:paraId="0AB3AFDF" w14:textId="217993EB" w:rsidR="00BA08A0" w:rsidRPr="003872E0" w:rsidRDefault="00BA08A0" w:rsidP="00F45EA9">
            <w:pPr>
              <w:pStyle w:val="ATableBody"/>
            </w:pPr>
            <w:r w:rsidRPr="003872E0">
              <w:t>q=SW1</w:t>
            </w:r>
          </w:p>
        </w:tc>
      </w:tr>
      <w:tr w:rsidR="00BA08A0" w:rsidRPr="003872E0" w14:paraId="7F3BA3F2" w14:textId="77777777" w:rsidTr="00266FE0">
        <w:trPr>
          <w:trHeight w:val="454"/>
        </w:trPr>
        <w:tc>
          <w:tcPr>
            <w:tcW w:w="2500" w:type="pct"/>
          </w:tcPr>
          <w:p w14:paraId="704233E2" w14:textId="5DFCDB1E" w:rsidR="00BA08A0" w:rsidRPr="003872E0" w:rsidRDefault="00BA08A0" w:rsidP="00F45EA9">
            <w:pPr>
              <w:pStyle w:val="ATableBody"/>
            </w:pPr>
            <w:r w:rsidRPr="003872E0">
              <w:t>Почтовый индекс Канады</w:t>
            </w:r>
          </w:p>
        </w:tc>
        <w:tc>
          <w:tcPr>
            <w:tcW w:w="2500" w:type="pct"/>
          </w:tcPr>
          <w:p w14:paraId="36CD5B7D" w14:textId="3AA7916A" w:rsidR="00BA08A0" w:rsidRPr="003872E0" w:rsidRDefault="00BA08A0" w:rsidP="00F45EA9">
            <w:pPr>
              <w:pStyle w:val="ATableBody"/>
            </w:pPr>
            <w:r w:rsidRPr="003872E0">
              <w:rPr>
                <w:lang w:val="en-US"/>
              </w:rPr>
              <w:t>q</w:t>
            </w:r>
            <w:r w:rsidRPr="003872E0">
              <w:t>=G2J</w:t>
            </w:r>
          </w:p>
        </w:tc>
      </w:tr>
      <w:tr w:rsidR="00BA08A0" w:rsidRPr="003872E0" w14:paraId="536285A3" w14:textId="77777777" w:rsidTr="00266FE0">
        <w:trPr>
          <w:trHeight w:val="454"/>
        </w:trPr>
        <w:tc>
          <w:tcPr>
            <w:tcW w:w="2500" w:type="pct"/>
          </w:tcPr>
          <w:p w14:paraId="08745494" w14:textId="1689BF18" w:rsidR="00BA08A0" w:rsidRPr="003872E0" w:rsidRDefault="00BA08A0" w:rsidP="00F45EA9">
            <w:pPr>
              <w:pStyle w:val="ATableBody"/>
            </w:pPr>
            <w:proofErr w:type="spellStart"/>
            <w:r w:rsidRPr="003872E0">
              <w:t>metar</w:t>
            </w:r>
            <w:proofErr w:type="spellEnd"/>
            <w:r w:rsidRPr="003872E0">
              <w:t>: &lt;</w:t>
            </w:r>
            <w:proofErr w:type="spellStart"/>
            <w:r w:rsidRPr="003872E0">
              <w:t>метарный</w:t>
            </w:r>
            <w:proofErr w:type="spellEnd"/>
            <w:r w:rsidRPr="003872E0">
              <w:t xml:space="preserve"> код&gt;</w:t>
            </w:r>
          </w:p>
        </w:tc>
        <w:tc>
          <w:tcPr>
            <w:tcW w:w="2500" w:type="pct"/>
          </w:tcPr>
          <w:p w14:paraId="71DD5714" w14:textId="587C6098" w:rsidR="00BA08A0" w:rsidRPr="003872E0" w:rsidRDefault="00BA08A0" w:rsidP="00F45EA9">
            <w:pPr>
              <w:pStyle w:val="ATableBody"/>
              <w:rPr>
                <w:lang w:val="en-US"/>
              </w:rPr>
            </w:pPr>
            <w:r w:rsidRPr="003872E0">
              <w:t>q=</w:t>
            </w:r>
            <w:proofErr w:type="spellStart"/>
            <w:proofErr w:type="gramStart"/>
            <w:r w:rsidRPr="003872E0">
              <w:t>metar:EGLL</w:t>
            </w:r>
            <w:proofErr w:type="spellEnd"/>
            <w:proofErr w:type="gramEnd"/>
          </w:p>
        </w:tc>
      </w:tr>
      <w:tr w:rsidR="00BA08A0" w:rsidRPr="003872E0" w14:paraId="07588283" w14:textId="77777777" w:rsidTr="00266FE0">
        <w:trPr>
          <w:trHeight w:val="454"/>
        </w:trPr>
        <w:tc>
          <w:tcPr>
            <w:tcW w:w="2500" w:type="pct"/>
          </w:tcPr>
          <w:p w14:paraId="0F8A819C" w14:textId="3D74B5F0" w:rsidR="00BA08A0" w:rsidRPr="003872E0" w:rsidRDefault="00BA08A0" w:rsidP="00F45EA9">
            <w:pPr>
              <w:pStyle w:val="ATableBody"/>
            </w:pPr>
            <w:proofErr w:type="spellStart"/>
            <w:r w:rsidRPr="003872E0">
              <w:t>iata</w:t>
            </w:r>
            <w:proofErr w:type="spellEnd"/>
            <w:r w:rsidRPr="003872E0">
              <w:t>: &lt;3-значный код аэропорта&gt;</w:t>
            </w:r>
          </w:p>
        </w:tc>
        <w:tc>
          <w:tcPr>
            <w:tcW w:w="2500" w:type="pct"/>
          </w:tcPr>
          <w:p w14:paraId="4F9AF93D" w14:textId="79657018" w:rsidR="00BA08A0" w:rsidRPr="003872E0" w:rsidRDefault="00BA08A0" w:rsidP="00F45EA9">
            <w:pPr>
              <w:pStyle w:val="ATableBody"/>
              <w:rPr>
                <w:lang w:val="en-US"/>
              </w:rPr>
            </w:pPr>
            <w:r w:rsidRPr="003872E0">
              <w:t>q=</w:t>
            </w:r>
            <w:proofErr w:type="spellStart"/>
            <w:proofErr w:type="gramStart"/>
            <w:r w:rsidRPr="003872E0">
              <w:t>iata:DXB</w:t>
            </w:r>
            <w:proofErr w:type="spellEnd"/>
            <w:proofErr w:type="gramEnd"/>
          </w:p>
        </w:tc>
      </w:tr>
      <w:tr w:rsidR="00BA08A0" w:rsidRPr="003872E0" w14:paraId="16E0D894" w14:textId="77777777" w:rsidTr="00266FE0">
        <w:trPr>
          <w:trHeight w:val="454"/>
        </w:trPr>
        <w:tc>
          <w:tcPr>
            <w:tcW w:w="2500" w:type="pct"/>
          </w:tcPr>
          <w:p w14:paraId="725418C7" w14:textId="5979F486" w:rsidR="00BA08A0" w:rsidRPr="003872E0" w:rsidRDefault="00BA08A0" w:rsidP="00F45EA9">
            <w:pPr>
              <w:pStyle w:val="ATableBody"/>
            </w:pPr>
            <w:proofErr w:type="spellStart"/>
            <w:proofErr w:type="gramStart"/>
            <w:r w:rsidRPr="003872E0">
              <w:t>auto:ip</w:t>
            </w:r>
            <w:proofErr w:type="spellEnd"/>
            <w:proofErr w:type="gramEnd"/>
            <w:r w:rsidRPr="003872E0">
              <w:t xml:space="preserve"> поиск IP-адреса</w:t>
            </w:r>
          </w:p>
        </w:tc>
        <w:tc>
          <w:tcPr>
            <w:tcW w:w="2500" w:type="pct"/>
          </w:tcPr>
          <w:p w14:paraId="1F478C5F" w14:textId="17F95FD7" w:rsidR="00BA08A0" w:rsidRPr="003872E0" w:rsidRDefault="00BA08A0" w:rsidP="00F45EA9">
            <w:pPr>
              <w:pStyle w:val="ATableBody"/>
              <w:rPr>
                <w:szCs w:val="20"/>
                <w:lang w:val="en-US"/>
              </w:rPr>
            </w:pPr>
            <w:r w:rsidRPr="003872E0">
              <w:t>q=</w:t>
            </w:r>
            <w:proofErr w:type="spellStart"/>
            <w:proofErr w:type="gramStart"/>
            <w:r w:rsidRPr="003872E0">
              <w:t>auto:ip</w:t>
            </w:r>
            <w:proofErr w:type="spellEnd"/>
            <w:proofErr w:type="gramEnd"/>
          </w:p>
        </w:tc>
      </w:tr>
      <w:tr w:rsidR="00BA08A0" w:rsidRPr="003872E0" w14:paraId="4445B235" w14:textId="77777777" w:rsidTr="00266FE0">
        <w:trPr>
          <w:trHeight w:val="454"/>
        </w:trPr>
        <w:tc>
          <w:tcPr>
            <w:tcW w:w="2500" w:type="pct"/>
          </w:tcPr>
          <w:p w14:paraId="7969FEED" w14:textId="75EFE246" w:rsidR="00BA08A0" w:rsidRPr="003872E0" w:rsidRDefault="00BA08A0" w:rsidP="00F45EA9">
            <w:pPr>
              <w:pStyle w:val="ATableBody"/>
            </w:pPr>
            <w:r w:rsidRPr="003872E0">
              <w:t>IP-адрес (поддерживаются IPv4 и IPv6)</w:t>
            </w:r>
          </w:p>
        </w:tc>
        <w:tc>
          <w:tcPr>
            <w:tcW w:w="2500" w:type="pct"/>
          </w:tcPr>
          <w:p w14:paraId="7265BE62" w14:textId="0AF4FB89" w:rsidR="00BA08A0" w:rsidRPr="003872E0" w:rsidRDefault="00BA08A0" w:rsidP="00F45EA9">
            <w:pPr>
              <w:pStyle w:val="ATableBody"/>
            </w:pPr>
            <w:r w:rsidRPr="003872E0">
              <w:t>q=100.0.0.1</w:t>
            </w:r>
          </w:p>
        </w:tc>
      </w:tr>
      <w:tr w:rsidR="00914491" w:rsidRPr="003872E0" w14:paraId="065A99D4" w14:textId="77777777" w:rsidTr="00266FE0">
        <w:trPr>
          <w:trHeight w:val="454"/>
        </w:trPr>
        <w:tc>
          <w:tcPr>
            <w:tcW w:w="2500" w:type="pct"/>
          </w:tcPr>
          <w:p w14:paraId="397A0F86" w14:textId="6E974822" w:rsidR="00914491" w:rsidRPr="003872E0" w:rsidRDefault="00BA08A0" w:rsidP="00F45EA9">
            <w:pPr>
              <w:pStyle w:val="ATableBody"/>
            </w:pPr>
            <w:r w:rsidRPr="003872E0">
              <w:t>По идентификатору, полученному из поискового API.</w:t>
            </w:r>
          </w:p>
        </w:tc>
        <w:tc>
          <w:tcPr>
            <w:tcW w:w="2500" w:type="pct"/>
          </w:tcPr>
          <w:p w14:paraId="6D76EC78" w14:textId="5851F183" w:rsidR="00914491" w:rsidRPr="003872E0" w:rsidRDefault="00914491" w:rsidP="00F45EA9">
            <w:pPr>
              <w:pStyle w:val="ATableBody"/>
              <w:rPr>
                <w:lang w:val="en-US"/>
              </w:rPr>
            </w:pPr>
            <w:r w:rsidRPr="003872E0">
              <w:t>q=id:2801268</w:t>
            </w:r>
          </w:p>
        </w:tc>
      </w:tr>
    </w:tbl>
    <w:p w14:paraId="42312785" w14:textId="6DD62B64" w:rsidR="00B53265" w:rsidRPr="003872E0" w:rsidRDefault="00B53265" w:rsidP="00242465">
      <w:pPr>
        <w:pStyle w:val="ATableName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>– Код языка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5"/>
        <w:gridCol w:w="4956"/>
      </w:tblGrid>
      <w:tr w:rsidR="00B53265" w:rsidRPr="003872E0" w14:paraId="62497BDE" w14:textId="77777777" w:rsidTr="00D33EAB">
        <w:trPr>
          <w:trHeight w:val="454"/>
          <w:tblHeader/>
        </w:trPr>
        <w:tc>
          <w:tcPr>
            <w:tcW w:w="2500" w:type="pct"/>
            <w:vAlign w:val="center"/>
          </w:tcPr>
          <w:p w14:paraId="72C5F16E" w14:textId="7D82A1B2" w:rsidR="00B53265" w:rsidRPr="003872E0" w:rsidRDefault="00B53265" w:rsidP="00242465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Язык</w:t>
            </w:r>
          </w:p>
        </w:tc>
        <w:tc>
          <w:tcPr>
            <w:tcW w:w="2500" w:type="pct"/>
            <w:vAlign w:val="center"/>
          </w:tcPr>
          <w:p w14:paraId="2ECBFA2E" w14:textId="3DD7271E" w:rsidR="00B53265" w:rsidRPr="003872E0" w:rsidRDefault="00B53265" w:rsidP="00242465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Код языка</w:t>
            </w:r>
          </w:p>
        </w:tc>
      </w:tr>
      <w:tr w:rsidR="00B53265" w:rsidRPr="003872E0" w14:paraId="6C7BBE63" w14:textId="77777777" w:rsidTr="00D33EAB">
        <w:trPr>
          <w:trHeight w:val="454"/>
        </w:trPr>
        <w:tc>
          <w:tcPr>
            <w:tcW w:w="2500" w:type="pct"/>
          </w:tcPr>
          <w:p w14:paraId="3821E697" w14:textId="6491F107" w:rsidR="00B53265" w:rsidRPr="003872E0" w:rsidRDefault="007A0EB9" w:rsidP="00F45EA9">
            <w:pPr>
              <w:pStyle w:val="ATableBody"/>
            </w:pPr>
            <w:r w:rsidRPr="003872E0">
              <w:t>Арабский</w:t>
            </w:r>
          </w:p>
        </w:tc>
        <w:tc>
          <w:tcPr>
            <w:tcW w:w="2500" w:type="pct"/>
          </w:tcPr>
          <w:p w14:paraId="0797FAC3" w14:textId="799DC83B" w:rsidR="00B53265" w:rsidRPr="003872E0" w:rsidRDefault="007A0EB9" w:rsidP="00F45EA9">
            <w:pPr>
              <w:pStyle w:val="ATableBody"/>
            </w:pPr>
            <w:proofErr w:type="spellStart"/>
            <w:r w:rsidRPr="003872E0">
              <w:t>ar</w:t>
            </w:r>
            <w:proofErr w:type="spellEnd"/>
          </w:p>
        </w:tc>
      </w:tr>
      <w:tr w:rsidR="00B53265" w:rsidRPr="003872E0" w14:paraId="4D596B41" w14:textId="77777777" w:rsidTr="00D33EAB">
        <w:trPr>
          <w:trHeight w:val="454"/>
        </w:trPr>
        <w:tc>
          <w:tcPr>
            <w:tcW w:w="2500" w:type="pct"/>
          </w:tcPr>
          <w:p w14:paraId="6243DAF7" w14:textId="50CB4488" w:rsidR="00B53265" w:rsidRPr="003872E0" w:rsidRDefault="007A0EB9" w:rsidP="00F45EA9">
            <w:pPr>
              <w:pStyle w:val="ATableBody"/>
            </w:pPr>
            <w:r w:rsidRPr="003872E0">
              <w:t>Бенгальский</w:t>
            </w:r>
          </w:p>
        </w:tc>
        <w:tc>
          <w:tcPr>
            <w:tcW w:w="2500" w:type="pct"/>
          </w:tcPr>
          <w:p w14:paraId="6034316F" w14:textId="45B27AE4" w:rsidR="00B53265" w:rsidRPr="003872E0" w:rsidRDefault="007A0EB9" w:rsidP="00F45EA9">
            <w:pPr>
              <w:pStyle w:val="ATableBody"/>
            </w:pPr>
            <w:proofErr w:type="spellStart"/>
            <w:r w:rsidRPr="003872E0">
              <w:t>bn</w:t>
            </w:r>
            <w:proofErr w:type="spellEnd"/>
          </w:p>
        </w:tc>
      </w:tr>
      <w:tr w:rsidR="00B53265" w:rsidRPr="003872E0" w14:paraId="3C5505AE" w14:textId="77777777" w:rsidTr="00D33EAB">
        <w:trPr>
          <w:trHeight w:val="454"/>
        </w:trPr>
        <w:tc>
          <w:tcPr>
            <w:tcW w:w="2500" w:type="pct"/>
          </w:tcPr>
          <w:p w14:paraId="7A748715" w14:textId="179A6534" w:rsidR="00B53265" w:rsidRPr="003872E0" w:rsidRDefault="007A0EB9" w:rsidP="00F45EA9">
            <w:pPr>
              <w:pStyle w:val="ATableBody"/>
            </w:pPr>
            <w:r w:rsidRPr="003872E0">
              <w:t>Болгарский</w:t>
            </w:r>
          </w:p>
        </w:tc>
        <w:tc>
          <w:tcPr>
            <w:tcW w:w="2500" w:type="pct"/>
          </w:tcPr>
          <w:p w14:paraId="636F351A" w14:textId="50B21D6C" w:rsidR="00B53265" w:rsidRPr="003872E0" w:rsidRDefault="007A0EB9" w:rsidP="00F45EA9">
            <w:pPr>
              <w:pStyle w:val="ATableBody"/>
            </w:pPr>
            <w:proofErr w:type="spellStart"/>
            <w:r w:rsidRPr="003872E0">
              <w:t>bg</w:t>
            </w:r>
            <w:proofErr w:type="spellEnd"/>
          </w:p>
        </w:tc>
      </w:tr>
      <w:tr w:rsidR="00B53265" w:rsidRPr="003872E0" w14:paraId="01B0D3A1" w14:textId="77777777" w:rsidTr="00D33EAB">
        <w:trPr>
          <w:trHeight w:val="454"/>
        </w:trPr>
        <w:tc>
          <w:tcPr>
            <w:tcW w:w="2500" w:type="pct"/>
          </w:tcPr>
          <w:p w14:paraId="24C7B8E2" w14:textId="5E75AC6F" w:rsidR="00B53265" w:rsidRPr="003872E0" w:rsidRDefault="007A0EB9" w:rsidP="00F45EA9">
            <w:pPr>
              <w:pStyle w:val="ATableBody"/>
            </w:pPr>
            <w:r w:rsidRPr="003872E0">
              <w:t>Китайский упрощенный</w:t>
            </w:r>
          </w:p>
        </w:tc>
        <w:tc>
          <w:tcPr>
            <w:tcW w:w="2500" w:type="pct"/>
          </w:tcPr>
          <w:p w14:paraId="1D0C7352" w14:textId="26E32341" w:rsidR="00B53265" w:rsidRPr="003872E0" w:rsidRDefault="007A0EB9" w:rsidP="00F45EA9">
            <w:pPr>
              <w:pStyle w:val="ATableBody"/>
            </w:pPr>
            <w:proofErr w:type="spellStart"/>
            <w:r w:rsidRPr="003872E0">
              <w:t>zh</w:t>
            </w:r>
            <w:proofErr w:type="spellEnd"/>
          </w:p>
        </w:tc>
      </w:tr>
      <w:tr w:rsidR="00B53265" w:rsidRPr="003872E0" w14:paraId="101E816D" w14:textId="77777777" w:rsidTr="00D33EAB">
        <w:trPr>
          <w:trHeight w:val="454"/>
        </w:trPr>
        <w:tc>
          <w:tcPr>
            <w:tcW w:w="2500" w:type="pct"/>
          </w:tcPr>
          <w:p w14:paraId="77B37BDC" w14:textId="0266DB9D" w:rsidR="00B53265" w:rsidRPr="003872E0" w:rsidRDefault="00C3360F" w:rsidP="00F45EA9">
            <w:pPr>
              <w:pStyle w:val="ATableBody"/>
            </w:pPr>
            <w:r w:rsidRPr="003872E0">
              <w:t>Китайский традиционный</w:t>
            </w:r>
          </w:p>
        </w:tc>
        <w:tc>
          <w:tcPr>
            <w:tcW w:w="2500" w:type="pct"/>
          </w:tcPr>
          <w:p w14:paraId="3BA3A5DA" w14:textId="286C5EE1" w:rsidR="00B53265" w:rsidRPr="003872E0" w:rsidRDefault="00C3360F" w:rsidP="00F45EA9">
            <w:pPr>
              <w:pStyle w:val="ATableBody"/>
            </w:pPr>
            <w:proofErr w:type="spellStart"/>
            <w:r w:rsidRPr="003872E0">
              <w:t>zh_tw</w:t>
            </w:r>
            <w:proofErr w:type="spellEnd"/>
          </w:p>
        </w:tc>
      </w:tr>
      <w:tr w:rsidR="00B53265" w:rsidRPr="003872E0" w14:paraId="1DB730AC" w14:textId="77777777" w:rsidTr="00D33EAB">
        <w:trPr>
          <w:trHeight w:val="454"/>
        </w:trPr>
        <w:tc>
          <w:tcPr>
            <w:tcW w:w="2500" w:type="pct"/>
          </w:tcPr>
          <w:p w14:paraId="7D57F548" w14:textId="120DD35E" w:rsidR="00B53265" w:rsidRPr="003872E0" w:rsidRDefault="00C3360F" w:rsidP="00F45EA9">
            <w:pPr>
              <w:pStyle w:val="ATableBody"/>
            </w:pPr>
            <w:r w:rsidRPr="003872E0">
              <w:t>Чешский</w:t>
            </w:r>
          </w:p>
        </w:tc>
        <w:tc>
          <w:tcPr>
            <w:tcW w:w="2500" w:type="pct"/>
          </w:tcPr>
          <w:p w14:paraId="3269BE52" w14:textId="5B596A46" w:rsidR="00B53265" w:rsidRPr="003872E0" w:rsidRDefault="00C3360F" w:rsidP="00F45EA9">
            <w:pPr>
              <w:pStyle w:val="ATableBody"/>
              <w:rPr>
                <w:lang w:val="en-US"/>
              </w:rPr>
            </w:pPr>
            <w:proofErr w:type="spellStart"/>
            <w:r w:rsidRPr="003872E0">
              <w:t>cs</w:t>
            </w:r>
            <w:proofErr w:type="spellEnd"/>
          </w:p>
        </w:tc>
      </w:tr>
      <w:tr w:rsidR="00B53265" w:rsidRPr="003872E0" w14:paraId="14FF46CF" w14:textId="77777777" w:rsidTr="00D33EAB">
        <w:trPr>
          <w:trHeight w:val="454"/>
        </w:trPr>
        <w:tc>
          <w:tcPr>
            <w:tcW w:w="2500" w:type="pct"/>
          </w:tcPr>
          <w:p w14:paraId="17D30B02" w14:textId="0C37CF14" w:rsidR="00B53265" w:rsidRPr="003872E0" w:rsidRDefault="00C3360F" w:rsidP="00F45EA9">
            <w:pPr>
              <w:pStyle w:val="ATableBody"/>
            </w:pPr>
            <w:r w:rsidRPr="003872E0">
              <w:t>Датский</w:t>
            </w:r>
          </w:p>
        </w:tc>
        <w:tc>
          <w:tcPr>
            <w:tcW w:w="2500" w:type="pct"/>
          </w:tcPr>
          <w:p w14:paraId="1659FB02" w14:textId="23A99838" w:rsidR="00B53265" w:rsidRPr="003872E0" w:rsidRDefault="00C3360F" w:rsidP="00F45EA9">
            <w:pPr>
              <w:pStyle w:val="ATableBody"/>
              <w:rPr>
                <w:lang w:val="en-US"/>
              </w:rPr>
            </w:pPr>
            <w:proofErr w:type="spellStart"/>
            <w:r w:rsidRPr="003872E0">
              <w:t>da</w:t>
            </w:r>
            <w:proofErr w:type="spellEnd"/>
          </w:p>
        </w:tc>
      </w:tr>
      <w:tr w:rsidR="00B53265" w:rsidRPr="003872E0" w14:paraId="02CC777E" w14:textId="77777777" w:rsidTr="00D33EAB">
        <w:trPr>
          <w:trHeight w:val="454"/>
        </w:trPr>
        <w:tc>
          <w:tcPr>
            <w:tcW w:w="2500" w:type="pct"/>
          </w:tcPr>
          <w:p w14:paraId="204C26D4" w14:textId="5CC95E53" w:rsidR="00B53265" w:rsidRPr="003872E0" w:rsidRDefault="00C3360F" w:rsidP="00F45EA9">
            <w:pPr>
              <w:pStyle w:val="ATableBody"/>
            </w:pPr>
            <w:r w:rsidRPr="003872E0">
              <w:t>Голландский</w:t>
            </w:r>
          </w:p>
        </w:tc>
        <w:tc>
          <w:tcPr>
            <w:tcW w:w="2500" w:type="pct"/>
          </w:tcPr>
          <w:p w14:paraId="247A4C43" w14:textId="26282248" w:rsidR="00B53265" w:rsidRPr="003872E0" w:rsidRDefault="00C3360F" w:rsidP="00F45EA9">
            <w:pPr>
              <w:pStyle w:val="ATableBody"/>
              <w:rPr>
                <w:szCs w:val="20"/>
                <w:lang w:val="en-US"/>
              </w:rPr>
            </w:pPr>
            <w:proofErr w:type="spellStart"/>
            <w:r w:rsidRPr="003872E0">
              <w:t>nl</w:t>
            </w:r>
            <w:proofErr w:type="spellEnd"/>
          </w:p>
        </w:tc>
      </w:tr>
      <w:tr w:rsidR="00B53265" w:rsidRPr="003872E0" w14:paraId="77A56BFA" w14:textId="77777777" w:rsidTr="00D33EAB">
        <w:trPr>
          <w:trHeight w:val="454"/>
        </w:trPr>
        <w:tc>
          <w:tcPr>
            <w:tcW w:w="2500" w:type="pct"/>
          </w:tcPr>
          <w:p w14:paraId="7910C562" w14:textId="60E111C2" w:rsidR="00B53265" w:rsidRPr="003872E0" w:rsidRDefault="00C3360F" w:rsidP="00F45EA9">
            <w:pPr>
              <w:pStyle w:val="ATableBody"/>
            </w:pPr>
            <w:r w:rsidRPr="003872E0">
              <w:t>Финский</w:t>
            </w:r>
          </w:p>
        </w:tc>
        <w:tc>
          <w:tcPr>
            <w:tcW w:w="2500" w:type="pct"/>
          </w:tcPr>
          <w:p w14:paraId="13712BAE" w14:textId="14D24F29" w:rsidR="00B53265" w:rsidRPr="003872E0" w:rsidRDefault="00C3360F" w:rsidP="00F45EA9">
            <w:pPr>
              <w:pStyle w:val="ATableBody"/>
            </w:pPr>
            <w:proofErr w:type="spellStart"/>
            <w:r w:rsidRPr="003872E0">
              <w:t>fi</w:t>
            </w:r>
            <w:proofErr w:type="spellEnd"/>
          </w:p>
        </w:tc>
      </w:tr>
      <w:tr w:rsidR="00B53265" w:rsidRPr="003872E0" w14:paraId="08F40913" w14:textId="77777777" w:rsidTr="00D33EAB">
        <w:trPr>
          <w:trHeight w:val="454"/>
        </w:trPr>
        <w:tc>
          <w:tcPr>
            <w:tcW w:w="2500" w:type="pct"/>
          </w:tcPr>
          <w:p w14:paraId="202C57C0" w14:textId="43493507" w:rsidR="00B53265" w:rsidRPr="003872E0" w:rsidRDefault="00C66B3B" w:rsidP="00F45EA9">
            <w:pPr>
              <w:pStyle w:val="ATableBody"/>
            </w:pPr>
            <w:r w:rsidRPr="003872E0">
              <w:lastRenderedPageBreak/>
              <w:t>Французский</w:t>
            </w:r>
          </w:p>
        </w:tc>
        <w:tc>
          <w:tcPr>
            <w:tcW w:w="2500" w:type="pct"/>
          </w:tcPr>
          <w:p w14:paraId="602F12E0" w14:textId="60B7CDCD" w:rsidR="00B53265" w:rsidRPr="003872E0" w:rsidRDefault="00C66B3B" w:rsidP="00F45EA9">
            <w:pPr>
              <w:pStyle w:val="ATableBody"/>
              <w:rPr>
                <w:lang w:val="en-US"/>
              </w:rPr>
            </w:pPr>
            <w:proofErr w:type="spellStart"/>
            <w:r w:rsidRPr="003872E0">
              <w:t>Fr</w:t>
            </w:r>
            <w:proofErr w:type="spellEnd"/>
          </w:p>
        </w:tc>
      </w:tr>
      <w:tr w:rsidR="00C66B3B" w:rsidRPr="003872E0" w14:paraId="39DD1082" w14:textId="77777777" w:rsidTr="00D33EAB">
        <w:trPr>
          <w:trHeight w:val="454"/>
        </w:trPr>
        <w:tc>
          <w:tcPr>
            <w:tcW w:w="2500" w:type="pct"/>
          </w:tcPr>
          <w:p w14:paraId="1A0BDE19" w14:textId="417B0C46" w:rsidR="00C66B3B" w:rsidRPr="003872E0" w:rsidRDefault="00C66B3B" w:rsidP="00F45EA9">
            <w:pPr>
              <w:pStyle w:val="ATableBody"/>
            </w:pPr>
            <w:r w:rsidRPr="003872E0">
              <w:t>Немецкий</w:t>
            </w:r>
          </w:p>
        </w:tc>
        <w:tc>
          <w:tcPr>
            <w:tcW w:w="2500" w:type="pct"/>
          </w:tcPr>
          <w:p w14:paraId="54541CAE" w14:textId="657BD5FD" w:rsidR="00C66B3B" w:rsidRPr="003872E0" w:rsidRDefault="00C66B3B" w:rsidP="00F45EA9">
            <w:pPr>
              <w:pStyle w:val="ATableBody"/>
            </w:pPr>
            <w:proofErr w:type="spellStart"/>
            <w:r w:rsidRPr="003872E0">
              <w:t>de</w:t>
            </w:r>
            <w:proofErr w:type="spellEnd"/>
          </w:p>
        </w:tc>
      </w:tr>
      <w:tr w:rsidR="00C66B3B" w:rsidRPr="003872E0" w14:paraId="52045098" w14:textId="77777777" w:rsidTr="00D33EAB">
        <w:trPr>
          <w:trHeight w:val="454"/>
        </w:trPr>
        <w:tc>
          <w:tcPr>
            <w:tcW w:w="2500" w:type="pct"/>
          </w:tcPr>
          <w:p w14:paraId="7CCC29CF" w14:textId="155FE7E2" w:rsidR="00C66B3B" w:rsidRPr="003872E0" w:rsidRDefault="00C66B3B" w:rsidP="00F45EA9">
            <w:pPr>
              <w:pStyle w:val="ATableBody"/>
            </w:pPr>
            <w:r w:rsidRPr="003872E0">
              <w:t>Греческий</w:t>
            </w:r>
          </w:p>
        </w:tc>
        <w:tc>
          <w:tcPr>
            <w:tcW w:w="2500" w:type="pct"/>
          </w:tcPr>
          <w:p w14:paraId="3F6CF51E" w14:textId="48F1F994" w:rsidR="00C66B3B" w:rsidRPr="003872E0" w:rsidRDefault="00C66B3B" w:rsidP="00F45EA9">
            <w:pPr>
              <w:pStyle w:val="ATableBody"/>
            </w:pPr>
            <w:proofErr w:type="spellStart"/>
            <w:r w:rsidRPr="003872E0">
              <w:t>el</w:t>
            </w:r>
            <w:proofErr w:type="spellEnd"/>
          </w:p>
        </w:tc>
      </w:tr>
      <w:tr w:rsidR="00C66B3B" w:rsidRPr="003872E0" w14:paraId="7803F263" w14:textId="77777777" w:rsidTr="00D33EAB">
        <w:trPr>
          <w:trHeight w:val="454"/>
        </w:trPr>
        <w:tc>
          <w:tcPr>
            <w:tcW w:w="2500" w:type="pct"/>
          </w:tcPr>
          <w:p w14:paraId="16C76B8F" w14:textId="4660D5C0" w:rsidR="00C66B3B" w:rsidRPr="003872E0" w:rsidRDefault="00C66B3B" w:rsidP="00F45EA9">
            <w:pPr>
              <w:pStyle w:val="ATableBody"/>
            </w:pPr>
            <w:r w:rsidRPr="003872E0">
              <w:t>Хинди</w:t>
            </w:r>
          </w:p>
        </w:tc>
        <w:tc>
          <w:tcPr>
            <w:tcW w:w="2500" w:type="pct"/>
          </w:tcPr>
          <w:p w14:paraId="7B75F9FA" w14:textId="2F10E044" w:rsidR="00C66B3B" w:rsidRPr="003872E0" w:rsidRDefault="00C66B3B" w:rsidP="00F45EA9">
            <w:pPr>
              <w:pStyle w:val="ATableBody"/>
            </w:pPr>
            <w:proofErr w:type="spellStart"/>
            <w:r w:rsidRPr="003872E0">
              <w:t>hi</w:t>
            </w:r>
            <w:proofErr w:type="spellEnd"/>
          </w:p>
        </w:tc>
      </w:tr>
      <w:tr w:rsidR="00C66B3B" w:rsidRPr="003872E0" w14:paraId="59A665CF" w14:textId="77777777" w:rsidTr="00D33EAB">
        <w:trPr>
          <w:trHeight w:val="454"/>
        </w:trPr>
        <w:tc>
          <w:tcPr>
            <w:tcW w:w="2500" w:type="pct"/>
          </w:tcPr>
          <w:p w14:paraId="27F108D3" w14:textId="6136876C" w:rsidR="00C66B3B" w:rsidRPr="003872E0" w:rsidRDefault="00C66B3B" w:rsidP="00F45EA9">
            <w:pPr>
              <w:pStyle w:val="ATableBody"/>
            </w:pPr>
            <w:r w:rsidRPr="003872E0">
              <w:t>Венгерский</w:t>
            </w:r>
          </w:p>
        </w:tc>
        <w:tc>
          <w:tcPr>
            <w:tcW w:w="2500" w:type="pct"/>
          </w:tcPr>
          <w:p w14:paraId="64EC55DA" w14:textId="047A5AE5" w:rsidR="00C66B3B" w:rsidRPr="003872E0" w:rsidRDefault="00C66B3B" w:rsidP="00F45EA9">
            <w:pPr>
              <w:pStyle w:val="ATableBody"/>
            </w:pPr>
            <w:proofErr w:type="spellStart"/>
            <w:r w:rsidRPr="003872E0">
              <w:t>hu</w:t>
            </w:r>
            <w:proofErr w:type="spellEnd"/>
          </w:p>
        </w:tc>
      </w:tr>
      <w:tr w:rsidR="00C66B3B" w:rsidRPr="003872E0" w14:paraId="59423E9E" w14:textId="77777777" w:rsidTr="00D33EAB">
        <w:trPr>
          <w:trHeight w:val="454"/>
        </w:trPr>
        <w:tc>
          <w:tcPr>
            <w:tcW w:w="2500" w:type="pct"/>
          </w:tcPr>
          <w:p w14:paraId="11AA512C" w14:textId="3958F65E" w:rsidR="00C66B3B" w:rsidRPr="003872E0" w:rsidRDefault="00C66B3B" w:rsidP="00F45EA9">
            <w:pPr>
              <w:pStyle w:val="ATableBody"/>
            </w:pPr>
            <w:r w:rsidRPr="003872E0">
              <w:t>Итальянский</w:t>
            </w:r>
          </w:p>
        </w:tc>
        <w:tc>
          <w:tcPr>
            <w:tcW w:w="2500" w:type="pct"/>
          </w:tcPr>
          <w:p w14:paraId="4DF8B4F0" w14:textId="5F1F4880" w:rsidR="00C66B3B" w:rsidRPr="003872E0" w:rsidRDefault="00C66B3B" w:rsidP="00F45EA9">
            <w:pPr>
              <w:pStyle w:val="ATableBody"/>
            </w:pPr>
            <w:proofErr w:type="spellStart"/>
            <w:r w:rsidRPr="003872E0">
              <w:t>it</w:t>
            </w:r>
            <w:proofErr w:type="spellEnd"/>
          </w:p>
        </w:tc>
      </w:tr>
      <w:tr w:rsidR="00C66B3B" w:rsidRPr="003872E0" w14:paraId="237BA496" w14:textId="77777777" w:rsidTr="00D33EAB">
        <w:trPr>
          <w:trHeight w:val="454"/>
        </w:trPr>
        <w:tc>
          <w:tcPr>
            <w:tcW w:w="2500" w:type="pct"/>
          </w:tcPr>
          <w:p w14:paraId="7CD2D6B0" w14:textId="6A4097AC" w:rsidR="00C66B3B" w:rsidRPr="003872E0" w:rsidRDefault="00F97B98" w:rsidP="00F45EA9">
            <w:pPr>
              <w:pStyle w:val="ATableBody"/>
            </w:pPr>
            <w:r w:rsidRPr="003872E0">
              <w:t>Японский</w:t>
            </w:r>
          </w:p>
        </w:tc>
        <w:tc>
          <w:tcPr>
            <w:tcW w:w="2500" w:type="pct"/>
          </w:tcPr>
          <w:p w14:paraId="3F8319A5" w14:textId="5A6BCB52" w:rsidR="00C66B3B" w:rsidRPr="003872E0" w:rsidRDefault="00BF0A38" w:rsidP="00F45EA9">
            <w:pPr>
              <w:pStyle w:val="ATableBody"/>
            </w:pPr>
            <w:proofErr w:type="spellStart"/>
            <w:r w:rsidRPr="003872E0">
              <w:t>ja</w:t>
            </w:r>
            <w:proofErr w:type="spellEnd"/>
          </w:p>
        </w:tc>
      </w:tr>
      <w:tr w:rsidR="00C66B3B" w:rsidRPr="003872E0" w14:paraId="305B7367" w14:textId="77777777" w:rsidTr="00D33EAB">
        <w:trPr>
          <w:trHeight w:val="454"/>
        </w:trPr>
        <w:tc>
          <w:tcPr>
            <w:tcW w:w="2500" w:type="pct"/>
          </w:tcPr>
          <w:p w14:paraId="679A3C26" w14:textId="382D21C3" w:rsidR="00C66B3B" w:rsidRPr="003872E0" w:rsidRDefault="00BF0A38" w:rsidP="00F45EA9">
            <w:pPr>
              <w:pStyle w:val="ATableBody"/>
            </w:pPr>
            <w:r w:rsidRPr="003872E0">
              <w:t>Яванский</w:t>
            </w:r>
          </w:p>
        </w:tc>
        <w:tc>
          <w:tcPr>
            <w:tcW w:w="2500" w:type="pct"/>
          </w:tcPr>
          <w:p w14:paraId="23027551" w14:textId="6499CAC4" w:rsidR="00C66B3B" w:rsidRPr="003872E0" w:rsidRDefault="00BF0A38" w:rsidP="00F45EA9">
            <w:pPr>
              <w:pStyle w:val="ATableBody"/>
            </w:pPr>
            <w:proofErr w:type="spellStart"/>
            <w:r w:rsidRPr="003872E0">
              <w:t>Jv</w:t>
            </w:r>
            <w:proofErr w:type="spellEnd"/>
          </w:p>
        </w:tc>
      </w:tr>
      <w:tr w:rsidR="00BF0A38" w:rsidRPr="003872E0" w14:paraId="17313DC5" w14:textId="77777777" w:rsidTr="00D33EAB">
        <w:trPr>
          <w:trHeight w:val="454"/>
        </w:trPr>
        <w:tc>
          <w:tcPr>
            <w:tcW w:w="2500" w:type="pct"/>
          </w:tcPr>
          <w:p w14:paraId="755129CD" w14:textId="5761D210" w:rsidR="00BF0A38" w:rsidRPr="003872E0" w:rsidRDefault="00BF0A38" w:rsidP="00F45EA9">
            <w:pPr>
              <w:pStyle w:val="ATableBody"/>
            </w:pPr>
            <w:r w:rsidRPr="003872E0">
              <w:t>Корейский</w:t>
            </w:r>
          </w:p>
        </w:tc>
        <w:tc>
          <w:tcPr>
            <w:tcW w:w="2500" w:type="pct"/>
          </w:tcPr>
          <w:p w14:paraId="45BDA35F" w14:textId="3A4BE80D" w:rsidR="00BF0A38" w:rsidRPr="003872E0" w:rsidRDefault="00BF0A38" w:rsidP="00F45EA9">
            <w:pPr>
              <w:pStyle w:val="ATableBody"/>
            </w:pPr>
            <w:proofErr w:type="spellStart"/>
            <w:r w:rsidRPr="003872E0">
              <w:t>ko</w:t>
            </w:r>
            <w:proofErr w:type="spellEnd"/>
          </w:p>
        </w:tc>
      </w:tr>
      <w:tr w:rsidR="00BF0A38" w:rsidRPr="003872E0" w14:paraId="24E44CCA" w14:textId="77777777" w:rsidTr="00D33EAB">
        <w:trPr>
          <w:trHeight w:val="454"/>
        </w:trPr>
        <w:tc>
          <w:tcPr>
            <w:tcW w:w="2500" w:type="pct"/>
          </w:tcPr>
          <w:p w14:paraId="19BEE42F" w14:textId="4AEF8AC7" w:rsidR="00BF0A38" w:rsidRPr="003872E0" w:rsidRDefault="00BF0A38" w:rsidP="00F45EA9">
            <w:pPr>
              <w:pStyle w:val="ATableBody"/>
            </w:pPr>
            <w:r w:rsidRPr="003872E0">
              <w:t>Мандаринский</w:t>
            </w:r>
          </w:p>
        </w:tc>
        <w:tc>
          <w:tcPr>
            <w:tcW w:w="2500" w:type="pct"/>
          </w:tcPr>
          <w:p w14:paraId="4B44AE6C" w14:textId="4C7ABA78" w:rsidR="00BF0A38" w:rsidRPr="003872E0" w:rsidRDefault="00BF0A38" w:rsidP="00F45EA9">
            <w:pPr>
              <w:pStyle w:val="ATableBody"/>
            </w:pPr>
            <w:proofErr w:type="spellStart"/>
            <w:r w:rsidRPr="003872E0">
              <w:t>zh_cmn</w:t>
            </w:r>
            <w:proofErr w:type="spellEnd"/>
          </w:p>
        </w:tc>
      </w:tr>
      <w:tr w:rsidR="00BF0A38" w:rsidRPr="003872E0" w14:paraId="1600217A" w14:textId="77777777" w:rsidTr="00D33EAB">
        <w:trPr>
          <w:trHeight w:val="454"/>
        </w:trPr>
        <w:tc>
          <w:tcPr>
            <w:tcW w:w="2500" w:type="pct"/>
          </w:tcPr>
          <w:p w14:paraId="1C1FA414" w14:textId="38B7EBBA" w:rsidR="00BF0A38" w:rsidRPr="003872E0" w:rsidRDefault="00BF0A38" w:rsidP="00F45EA9">
            <w:pPr>
              <w:pStyle w:val="ATableBody"/>
            </w:pPr>
            <w:r w:rsidRPr="003872E0">
              <w:t>Маратхи</w:t>
            </w:r>
          </w:p>
        </w:tc>
        <w:tc>
          <w:tcPr>
            <w:tcW w:w="2500" w:type="pct"/>
          </w:tcPr>
          <w:p w14:paraId="04E666BD" w14:textId="6FC84D5E" w:rsidR="00BF0A38" w:rsidRPr="003872E0" w:rsidRDefault="00BF0A38" w:rsidP="00F45EA9">
            <w:pPr>
              <w:pStyle w:val="ATableBody"/>
            </w:pPr>
            <w:proofErr w:type="spellStart"/>
            <w:r w:rsidRPr="003872E0">
              <w:t>mr</w:t>
            </w:r>
            <w:proofErr w:type="spellEnd"/>
          </w:p>
        </w:tc>
      </w:tr>
      <w:tr w:rsidR="00BF0A38" w:rsidRPr="003872E0" w14:paraId="341CD2C1" w14:textId="77777777" w:rsidTr="00D33EAB">
        <w:trPr>
          <w:trHeight w:val="454"/>
        </w:trPr>
        <w:tc>
          <w:tcPr>
            <w:tcW w:w="2500" w:type="pct"/>
          </w:tcPr>
          <w:p w14:paraId="5BD1BC60" w14:textId="493E9D58" w:rsidR="00BF0A38" w:rsidRPr="003872E0" w:rsidRDefault="00BF0A38" w:rsidP="00F45EA9">
            <w:pPr>
              <w:pStyle w:val="ATableBody"/>
            </w:pPr>
            <w:r w:rsidRPr="003872E0">
              <w:t>Польский</w:t>
            </w:r>
          </w:p>
        </w:tc>
        <w:tc>
          <w:tcPr>
            <w:tcW w:w="2500" w:type="pct"/>
          </w:tcPr>
          <w:p w14:paraId="183493F5" w14:textId="1D7A9414" w:rsidR="00BF0A38" w:rsidRPr="003872E0" w:rsidRDefault="00BF0A38" w:rsidP="00F45EA9">
            <w:pPr>
              <w:pStyle w:val="ATableBody"/>
            </w:pPr>
            <w:proofErr w:type="spellStart"/>
            <w:r w:rsidRPr="003872E0">
              <w:t>pl</w:t>
            </w:r>
            <w:proofErr w:type="spellEnd"/>
          </w:p>
        </w:tc>
      </w:tr>
      <w:tr w:rsidR="00BF0A38" w:rsidRPr="003872E0" w14:paraId="3144A94A" w14:textId="77777777" w:rsidTr="00D33EAB">
        <w:trPr>
          <w:trHeight w:val="454"/>
        </w:trPr>
        <w:tc>
          <w:tcPr>
            <w:tcW w:w="2500" w:type="pct"/>
          </w:tcPr>
          <w:p w14:paraId="02D7BE74" w14:textId="6FCDC7B2" w:rsidR="00BF0A38" w:rsidRPr="003872E0" w:rsidRDefault="00BF0A38" w:rsidP="00F45EA9">
            <w:pPr>
              <w:pStyle w:val="ATableBody"/>
            </w:pPr>
            <w:r w:rsidRPr="003872E0">
              <w:t>Португальский</w:t>
            </w:r>
          </w:p>
        </w:tc>
        <w:tc>
          <w:tcPr>
            <w:tcW w:w="2500" w:type="pct"/>
          </w:tcPr>
          <w:p w14:paraId="29B21E64" w14:textId="1DC78020" w:rsidR="00BF0A38" w:rsidRPr="003872E0" w:rsidRDefault="00BF0A38" w:rsidP="00F45EA9">
            <w:pPr>
              <w:pStyle w:val="ATableBody"/>
            </w:pPr>
            <w:proofErr w:type="spellStart"/>
            <w:r w:rsidRPr="003872E0">
              <w:t>Pt</w:t>
            </w:r>
            <w:proofErr w:type="spellEnd"/>
          </w:p>
        </w:tc>
      </w:tr>
      <w:tr w:rsidR="00BF0A38" w:rsidRPr="003872E0" w14:paraId="73CA66A5" w14:textId="77777777" w:rsidTr="00D33EAB">
        <w:trPr>
          <w:trHeight w:val="454"/>
        </w:trPr>
        <w:tc>
          <w:tcPr>
            <w:tcW w:w="2500" w:type="pct"/>
          </w:tcPr>
          <w:p w14:paraId="2520C0F7" w14:textId="7694166D" w:rsidR="00BF0A38" w:rsidRPr="003872E0" w:rsidRDefault="00BF0A38" w:rsidP="00F45EA9">
            <w:pPr>
              <w:pStyle w:val="ATableBody"/>
            </w:pPr>
            <w:r w:rsidRPr="003872E0">
              <w:t>Пенджаби</w:t>
            </w:r>
          </w:p>
        </w:tc>
        <w:tc>
          <w:tcPr>
            <w:tcW w:w="2500" w:type="pct"/>
          </w:tcPr>
          <w:p w14:paraId="749784B1" w14:textId="28AFBFEA" w:rsidR="00BF0A38" w:rsidRPr="003872E0" w:rsidRDefault="00BF0A38" w:rsidP="00F45EA9">
            <w:pPr>
              <w:pStyle w:val="ATableBody"/>
            </w:pPr>
            <w:proofErr w:type="spellStart"/>
            <w:r w:rsidRPr="003872E0">
              <w:t>pa</w:t>
            </w:r>
            <w:proofErr w:type="spellEnd"/>
          </w:p>
        </w:tc>
      </w:tr>
      <w:tr w:rsidR="00BF0A38" w:rsidRPr="003872E0" w14:paraId="57E533E4" w14:textId="77777777" w:rsidTr="00D33EAB">
        <w:trPr>
          <w:trHeight w:val="454"/>
        </w:trPr>
        <w:tc>
          <w:tcPr>
            <w:tcW w:w="2500" w:type="pct"/>
          </w:tcPr>
          <w:p w14:paraId="632D4241" w14:textId="42A760F6" w:rsidR="00BF0A38" w:rsidRPr="003872E0" w:rsidRDefault="00BF0A38" w:rsidP="00F45EA9">
            <w:pPr>
              <w:pStyle w:val="ATableBody"/>
            </w:pPr>
            <w:r w:rsidRPr="003872E0">
              <w:t>Румынский</w:t>
            </w:r>
          </w:p>
        </w:tc>
        <w:tc>
          <w:tcPr>
            <w:tcW w:w="2500" w:type="pct"/>
          </w:tcPr>
          <w:p w14:paraId="5A53B21F" w14:textId="113261CF" w:rsidR="00BF0A38" w:rsidRPr="003872E0" w:rsidRDefault="00BF0A38" w:rsidP="00F45EA9">
            <w:pPr>
              <w:pStyle w:val="ATableBody"/>
            </w:pPr>
            <w:proofErr w:type="spellStart"/>
            <w:r w:rsidRPr="003872E0">
              <w:t>ro</w:t>
            </w:r>
            <w:proofErr w:type="spellEnd"/>
          </w:p>
        </w:tc>
      </w:tr>
      <w:tr w:rsidR="00BF0A38" w:rsidRPr="003872E0" w14:paraId="49E3BC9A" w14:textId="77777777" w:rsidTr="00D33EAB">
        <w:trPr>
          <w:trHeight w:val="454"/>
        </w:trPr>
        <w:tc>
          <w:tcPr>
            <w:tcW w:w="2500" w:type="pct"/>
          </w:tcPr>
          <w:p w14:paraId="091E764F" w14:textId="7710632A" w:rsidR="00BF0A38" w:rsidRPr="003872E0" w:rsidRDefault="00BF0A38" w:rsidP="00F45EA9">
            <w:pPr>
              <w:pStyle w:val="ATableBody"/>
            </w:pPr>
            <w:r w:rsidRPr="003872E0">
              <w:t>Русский</w:t>
            </w:r>
          </w:p>
        </w:tc>
        <w:tc>
          <w:tcPr>
            <w:tcW w:w="2500" w:type="pct"/>
          </w:tcPr>
          <w:p w14:paraId="70AD780F" w14:textId="4184EB9D" w:rsidR="00BF0A38" w:rsidRPr="003872E0" w:rsidRDefault="00BF0A38" w:rsidP="00F45EA9">
            <w:pPr>
              <w:pStyle w:val="ATableBody"/>
            </w:pPr>
            <w:proofErr w:type="spellStart"/>
            <w:r w:rsidRPr="003872E0">
              <w:t>ru</w:t>
            </w:r>
            <w:proofErr w:type="spellEnd"/>
          </w:p>
        </w:tc>
      </w:tr>
      <w:tr w:rsidR="00BF0A38" w:rsidRPr="003872E0" w14:paraId="79F6E562" w14:textId="77777777" w:rsidTr="00D33EAB">
        <w:trPr>
          <w:trHeight w:val="454"/>
        </w:trPr>
        <w:tc>
          <w:tcPr>
            <w:tcW w:w="2500" w:type="pct"/>
          </w:tcPr>
          <w:p w14:paraId="3422D0AA" w14:textId="26D3D270" w:rsidR="00BF0A38" w:rsidRPr="003872E0" w:rsidRDefault="00BF0A38" w:rsidP="00F45EA9">
            <w:pPr>
              <w:pStyle w:val="ATableBody"/>
            </w:pPr>
            <w:r w:rsidRPr="003872E0">
              <w:t>Сербский</w:t>
            </w:r>
          </w:p>
        </w:tc>
        <w:tc>
          <w:tcPr>
            <w:tcW w:w="2500" w:type="pct"/>
          </w:tcPr>
          <w:p w14:paraId="36ABDAD5" w14:textId="0F85A01F" w:rsidR="00BF0A38" w:rsidRPr="003872E0" w:rsidRDefault="00BF0A38" w:rsidP="00F45EA9">
            <w:pPr>
              <w:pStyle w:val="ATableBody"/>
            </w:pPr>
            <w:proofErr w:type="spellStart"/>
            <w:r w:rsidRPr="003872E0">
              <w:t>sr</w:t>
            </w:r>
            <w:proofErr w:type="spellEnd"/>
          </w:p>
        </w:tc>
      </w:tr>
      <w:tr w:rsidR="00BF0A38" w:rsidRPr="003872E0" w14:paraId="1589C031" w14:textId="77777777" w:rsidTr="00D33EAB">
        <w:trPr>
          <w:trHeight w:val="454"/>
        </w:trPr>
        <w:tc>
          <w:tcPr>
            <w:tcW w:w="2500" w:type="pct"/>
          </w:tcPr>
          <w:p w14:paraId="7B593F6F" w14:textId="74D7A8D2" w:rsidR="00BF0A38" w:rsidRPr="003872E0" w:rsidRDefault="00BF0A38" w:rsidP="00F45EA9">
            <w:pPr>
              <w:pStyle w:val="ATableBody"/>
            </w:pPr>
            <w:r w:rsidRPr="003872E0">
              <w:t>Сингальский</w:t>
            </w:r>
          </w:p>
        </w:tc>
        <w:tc>
          <w:tcPr>
            <w:tcW w:w="2500" w:type="pct"/>
          </w:tcPr>
          <w:p w14:paraId="29E37199" w14:textId="1F600F73" w:rsidR="00BF0A38" w:rsidRPr="003872E0" w:rsidRDefault="00BF0A38" w:rsidP="00F45EA9">
            <w:pPr>
              <w:pStyle w:val="ATableBody"/>
            </w:pPr>
            <w:proofErr w:type="spellStart"/>
            <w:r w:rsidRPr="003872E0">
              <w:t>si</w:t>
            </w:r>
            <w:proofErr w:type="spellEnd"/>
          </w:p>
        </w:tc>
      </w:tr>
      <w:tr w:rsidR="00BF0A38" w:rsidRPr="003872E0" w14:paraId="77825C3F" w14:textId="77777777" w:rsidTr="00D33EAB">
        <w:trPr>
          <w:trHeight w:val="454"/>
        </w:trPr>
        <w:tc>
          <w:tcPr>
            <w:tcW w:w="2500" w:type="pct"/>
          </w:tcPr>
          <w:p w14:paraId="1A5A2AF7" w14:textId="1403EB57" w:rsidR="00BF0A38" w:rsidRPr="003872E0" w:rsidRDefault="00BF0A38" w:rsidP="00F45EA9">
            <w:pPr>
              <w:pStyle w:val="ATableBody"/>
            </w:pPr>
            <w:r w:rsidRPr="003872E0">
              <w:t>Словацкий</w:t>
            </w:r>
          </w:p>
        </w:tc>
        <w:tc>
          <w:tcPr>
            <w:tcW w:w="2500" w:type="pct"/>
          </w:tcPr>
          <w:p w14:paraId="102F093E" w14:textId="1B40F499" w:rsidR="00BF0A38" w:rsidRPr="003872E0" w:rsidRDefault="00BF0A38" w:rsidP="00F45EA9">
            <w:pPr>
              <w:pStyle w:val="ATableBody"/>
            </w:pPr>
            <w:proofErr w:type="spellStart"/>
            <w:r w:rsidRPr="003872E0">
              <w:t>sk</w:t>
            </w:r>
            <w:proofErr w:type="spellEnd"/>
          </w:p>
        </w:tc>
      </w:tr>
      <w:tr w:rsidR="00BF0A38" w:rsidRPr="003872E0" w14:paraId="06125FAF" w14:textId="77777777" w:rsidTr="00D33EAB">
        <w:trPr>
          <w:trHeight w:val="454"/>
        </w:trPr>
        <w:tc>
          <w:tcPr>
            <w:tcW w:w="2500" w:type="pct"/>
          </w:tcPr>
          <w:p w14:paraId="0088FECF" w14:textId="176C0EA9" w:rsidR="00BF0A38" w:rsidRPr="003872E0" w:rsidRDefault="00BF0A38" w:rsidP="00F45EA9">
            <w:pPr>
              <w:pStyle w:val="ATableBody"/>
            </w:pPr>
            <w:r w:rsidRPr="003872E0">
              <w:t>Испанский</w:t>
            </w:r>
          </w:p>
        </w:tc>
        <w:tc>
          <w:tcPr>
            <w:tcW w:w="2500" w:type="pct"/>
          </w:tcPr>
          <w:p w14:paraId="22A3EEF1" w14:textId="415AD65A" w:rsidR="00BF0A38" w:rsidRPr="003872E0" w:rsidRDefault="00BF0A38" w:rsidP="00F45EA9">
            <w:pPr>
              <w:pStyle w:val="ATableBody"/>
            </w:pPr>
            <w:proofErr w:type="spellStart"/>
            <w:r w:rsidRPr="003872E0">
              <w:t>es</w:t>
            </w:r>
            <w:proofErr w:type="spellEnd"/>
          </w:p>
        </w:tc>
      </w:tr>
      <w:tr w:rsidR="00BF0A38" w:rsidRPr="003872E0" w14:paraId="7B0E89FB" w14:textId="77777777" w:rsidTr="00D33EAB">
        <w:trPr>
          <w:trHeight w:val="454"/>
        </w:trPr>
        <w:tc>
          <w:tcPr>
            <w:tcW w:w="2500" w:type="pct"/>
          </w:tcPr>
          <w:p w14:paraId="7716A7A9" w14:textId="0D2E3D69" w:rsidR="00BF0A38" w:rsidRPr="003872E0" w:rsidRDefault="00BF0A38" w:rsidP="00F45EA9">
            <w:pPr>
              <w:pStyle w:val="ATableBody"/>
            </w:pPr>
            <w:r w:rsidRPr="003872E0">
              <w:t>Шведский</w:t>
            </w:r>
          </w:p>
        </w:tc>
        <w:tc>
          <w:tcPr>
            <w:tcW w:w="2500" w:type="pct"/>
          </w:tcPr>
          <w:p w14:paraId="3B2AFBE6" w14:textId="748E7815" w:rsidR="00BF0A38" w:rsidRPr="003872E0" w:rsidRDefault="00BF0A38" w:rsidP="00F45EA9">
            <w:pPr>
              <w:pStyle w:val="ATableBody"/>
            </w:pPr>
            <w:proofErr w:type="spellStart"/>
            <w:r w:rsidRPr="003872E0">
              <w:t>Sv</w:t>
            </w:r>
            <w:proofErr w:type="spellEnd"/>
          </w:p>
        </w:tc>
      </w:tr>
      <w:tr w:rsidR="00BF0A38" w:rsidRPr="003872E0" w14:paraId="2C9280E7" w14:textId="77777777" w:rsidTr="00D33EAB">
        <w:trPr>
          <w:trHeight w:val="454"/>
        </w:trPr>
        <w:tc>
          <w:tcPr>
            <w:tcW w:w="2500" w:type="pct"/>
          </w:tcPr>
          <w:p w14:paraId="1E4A9E1A" w14:textId="7D924915" w:rsidR="00BF0A38" w:rsidRPr="003872E0" w:rsidRDefault="00BF0A38" w:rsidP="00F45EA9">
            <w:pPr>
              <w:pStyle w:val="ATableBody"/>
            </w:pPr>
            <w:r w:rsidRPr="003872E0">
              <w:t>Тамильский</w:t>
            </w:r>
          </w:p>
        </w:tc>
        <w:tc>
          <w:tcPr>
            <w:tcW w:w="2500" w:type="pct"/>
          </w:tcPr>
          <w:p w14:paraId="2FA01D58" w14:textId="5BDA89AD" w:rsidR="00BF0A38" w:rsidRPr="003872E0" w:rsidRDefault="00BF0A38" w:rsidP="00F45EA9">
            <w:pPr>
              <w:pStyle w:val="ATableBody"/>
            </w:pPr>
            <w:proofErr w:type="spellStart"/>
            <w:r w:rsidRPr="003872E0">
              <w:t>ta</w:t>
            </w:r>
            <w:proofErr w:type="spellEnd"/>
          </w:p>
        </w:tc>
      </w:tr>
      <w:tr w:rsidR="00BF0A38" w:rsidRPr="003872E0" w14:paraId="05176C02" w14:textId="77777777" w:rsidTr="00D33EAB">
        <w:trPr>
          <w:trHeight w:val="454"/>
        </w:trPr>
        <w:tc>
          <w:tcPr>
            <w:tcW w:w="2500" w:type="pct"/>
          </w:tcPr>
          <w:p w14:paraId="5819F12E" w14:textId="6D794A5A" w:rsidR="00BF0A38" w:rsidRPr="003872E0" w:rsidRDefault="00BF0A38" w:rsidP="00F45EA9">
            <w:pPr>
              <w:pStyle w:val="ATableBody"/>
            </w:pPr>
            <w:r w:rsidRPr="003872E0">
              <w:t>Телугу</w:t>
            </w:r>
          </w:p>
        </w:tc>
        <w:tc>
          <w:tcPr>
            <w:tcW w:w="2500" w:type="pct"/>
          </w:tcPr>
          <w:p w14:paraId="76466180" w14:textId="4CEC306D" w:rsidR="00BF0A38" w:rsidRPr="003872E0" w:rsidRDefault="00BF0A38" w:rsidP="00F45EA9">
            <w:pPr>
              <w:pStyle w:val="ATableBody"/>
            </w:pPr>
            <w:proofErr w:type="spellStart"/>
            <w:r w:rsidRPr="003872E0">
              <w:t>te</w:t>
            </w:r>
            <w:proofErr w:type="spellEnd"/>
          </w:p>
        </w:tc>
      </w:tr>
      <w:tr w:rsidR="00BF0A38" w:rsidRPr="003872E0" w14:paraId="57B4BDA4" w14:textId="77777777" w:rsidTr="00D33EAB">
        <w:trPr>
          <w:trHeight w:val="454"/>
        </w:trPr>
        <w:tc>
          <w:tcPr>
            <w:tcW w:w="2500" w:type="pct"/>
          </w:tcPr>
          <w:p w14:paraId="6C9AA0D1" w14:textId="43D59AB0" w:rsidR="00BF0A38" w:rsidRPr="003872E0" w:rsidRDefault="00BF0A38" w:rsidP="00F45EA9">
            <w:pPr>
              <w:pStyle w:val="ATableBody"/>
            </w:pPr>
            <w:r w:rsidRPr="003872E0">
              <w:t>Турецкий</w:t>
            </w:r>
          </w:p>
        </w:tc>
        <w:tc>
          <w:tcPr>
            <w:tcW w:w="2500" w:type="pct"/>
          </w:tcPr>
          <w:p w14:paraId="03185655" w14:textId="0BA95F56" w:rsidR="00BF0A38" w:rsidRPr="003872E0" w:rsidRDefault="00BF0A38" w:rsidP="00F45EA9">
            <w:pPr>
              <w:pStyle w:val="ATableBody"/>
            </w:pPr>
            <w:proofErr w:type="spellStart"/>
            <w:r w:rsidRPr="003872E0">
              <w:t>tr</w:t>
            </w:r>
            <w:proofErr w:type="spellEnd"/>
          </w:p>
        </w:tc>
      </w:tr>
      <w:tr w:rsidR="00BF0A38" w:rsidRPr="003872E0" w14:paraId="0287B26B" w14:textId="77777777" w:rsidTr="00D33EAB">
        <w:trPr>
          <w:trHeight w:val="454"/>
        </w:trPr>
        <w:tc>
          <w:tcPr>
            <w:tcW w:w="2500" w:type="pct"/>
          </w:tcPr>
          <w:p w14:paraId="522F1D0A" w14:textId="0B1320DE" w:rsidR="00BF0A38" w:rsidRPr="003872E0" w:rsidRDefault="00BF0A38" w:rsidP="00F45EA9">
            <w:pPr>
              <w:pStyle w:val="ATableBody"/>
            </w:pPr>
            <w:r w:rsidRPr="003872E0">
              <w:t>Украинский</w:t>
            </w:r>
          </w:p>
        </w:tc>
        <w:tc>
          <w:tcPr>
            <w:tcW w:w="2500" w:type="pct"/>
          </w:tcPr>
          <w:p w14:paraId="7479DFB2" w14:textId="2F6BB875" w:rsidR="00BF0A38" w:rsidRPr="003872E0" w:rsidRDefault="00BF0A38" w:rsidP="00F45EA9">
            <w:pPr>
              <w:pStyle w:val="ATableBody"/>
            </w:pPr>
            <w:proofErr w:type="spellStart"/>
            <w:r w:rsidRPr="003872E0">
              <w:t>uk</w:t>
            </w:r>
            <w:proofErr w:type="spellEnd"/>
          </w:p>
        </w:tc>
      </w:tr>
      <w:tr w:rsidR="00BF0A38" w:rsidRPr="003872E0" w14:paraId="23AB8427" w14:textId="77777777" w:rsidTr="00D33EAB">
        <w:trPr>
          <w:trHeight w:val="454"/>
        </w:trPr>
        <w:tc>
          <w:tcPr>
            <w:tcW w:w="2500" w:type="pct"/>
          </w:tcPr>
          <w:p w14:paraId="1E9C42BA" w14:textId="4189F975" w:rsidR="00BF0A38" w:rsidRPr="003872E0" w:rsidRDefault="00BF0A38" w:rsidP="00F45EA9">
            <w:pPr>
              <w:pStyle w:val="ATableBody"/>
            </w:pPr>
            <w:r w:rsidRPr="003872E0">
              <w:t>Урду</w:t>
            </w:r>
          </w:p>
        </w:tc>
        <w:tc>
          <w:tcPr>
            <w:tcW w:w="2500" w:type="pct"/>
          </w:tcPr>
          <w:p w14:paraId="6BB897FC" w14:textId="02EF6A86" w:rsidR="00BF0A38" w:rsidRPr="003872E0" w:rsidRDefault="00BF0A38" w:rsidP="00F45EA9">
            <w:pPr>
              <w:pStyle w:val="ATableBody"/>
            </w:pPr>
            <w:proofErr w:type="spellStart"/>
            <w:r w:rsidRPr="003872E0">
              <w:t>ur</w:t>
            </w:r>
            <w:proofErr w:type="spellEnd"/>
          </w:p>
        </w:tc>
      </w:tr>
      <w:tr w:rsidR="00BF0A38" w:rsidRPr="003872E0" w14:paraId="2C8424F8" w14:textId="77777777" w:rsidTr="00D33EAB">
        <w:trPr>
          <w:trHeight w:val="454"/>
        </w:trPr>
        <w:tc>
          <w:tcPr>
            <w:tcW w:w="2500" w:type="pct"/>
          </w:tcPr>
          <w:p w14:paraId="61FA1D5E" w14:textId="0E6F2B06" w:rsidR="00BF0A38" w:rsidRPr="003872E0" w:rsidRDefault="00BF0A38" w:rsidP="00F45EA9">
            <w:pPr>
              <w:pStyle w:val="ATableBody"/>
            </w:pPr>
            <w:r w:rsidRPr="003872E0">
              <w:t>Вьетнамский</w:t>
            </w:r>
          </w:p>
        </w:tc>
        <w:tc>
          <w:tcPr>
            <w:tcW w:w="2500" w:type="pct"/>
          </w:tcPr>
          <w:p w14:paraId="53458174" w14:textId="6878D881" w:rsidR="00BF0A38" w:rsidRPr="003872E0" w:rsidRDefault="00BF0A38" w:rsidP="00F45EA9">
            <w:pPr>
              <w:pStyle w:val="ATableBody"/>
            </w:pPr>
            <w:proofErr w:type="spellStart"/>
            <w:r w:rsidRPr="003872E0">
              <w:t>vi</w:t>
            </w:r>
            <w:proofErr w:type="spellEnd"/>
          </w:p>
        </w:tc>
      </w:tr>
      <w:tr w:rsidR="00BF0A38" w:rsidRPr="003872E0" w14:paraId="0B833A69" w14:textId="77777777" w:rsidTr="00D33EAB">
        <w:trPr>
          <w:trHeight w:val="454"/>
        </w:trPr>
        <w:tc>
          <w:tcPr>
            <w:tcW w:w="2500" w:type="pct"/>
          </w:tcPr>
          <w:p w14:paraId="52D8F0F2" w14:textId="1527BEDA" w:rsidR="00BF0A38" w:rsidRPr="003872E0" w:rsidRDefault="00BF0A38" w:rsidP="00F45EA9">
            <w:pPr>
              <w:pStyle w:val="ATableBody"/>
            </w:pPr>
            <w:r w:rsidRPr="003872E0">
              <w:t>Ву (шанхайский)</w:t>
            </w:r>
          </w:p>
        </w:tc>
        <w:tc>
          <w:tcPr>
            <w:tcW w:w="2500" w:type="pct"/>
          </w:tcPr>
          <w:p w14:paraId="67A04BA7" w14:textId="42B39E12" w:rsidR="00BF0A38" w:rsidRPr="003872E0" w:rsidRDefault="00BF0A38" w:rsidP="00F45EA9">
            <w:pPr>
              <w:pStyle w:val="ATableBody"/>
            </w:pPr>
            <w:proofErr w:type="spellStart"/>
            <w:r w:rsidRPr="003872E0">
              <w:t>zh_wuu</w:t>
            </w:r>
            <w:proofErr w:type="spellEnd"/>
          </w:p>
        </w:tc>
      </w:tr>
      <w:tr w:rsidR="00BF0A38" w:rsidRPr="003872E0" w14:paraId="7D01B9F2" w14:textId="77777777" w:rsidTr="00D33EAB">
        <w:trPr>
          <w:trHeight w:val="454"/>
        </w:trPr>
        <w:tc>
          <w:tcPr>
            <w:tcW w:w="2500" w:type="pct"/>
          </w:tcPr>
          <w:p w14:paraId="21479C22" w14:textId="0E03C642" w:rsidR="00BF0A38" w:rsidRPr="003872E0" w:rsidRDefault="00BF0A38" w:rsidP="00F45EA9">
            <w:pPr>
              <w:pStyle w:val="ATableBody"/>
            </w:pPr>
            <w:proofErr w:type="spellStart"/>
            <w:r w:rsidRPr="003872E0">
              <w:t>Сян</w:t>
            </w:r>
            <w:proofErr w:type="spellEnd"/>
          </w:p>
        </w:tc>
        <w:tc>
          <w:tcPr>
            <w:tcW w:w="2500" w:type="pct"/>
          </w:tcPr>
          <w:p w14:paraId="533D981F" w14:textId="54E22498" w:rsidR="00BF0A38" w:rsidRPr="003872E0" w:rsidRDefault="00BF0A38" w:rsidP="00F45EA9">
            <w:pPr>
              <w:pStyle w:val="ATableBody"/>
            </w:pPr>
            <w:proofErr w:type="spellStart"/>
            <w:r w:rsidRPr="003872E0">
              <w:t>zh_hsn</w:t>
            </w:r>
            <w:proofErr w:type="spellEnd"/>
          </w:p>
        </w:tc>
      </w:tr>
      <w:tr w:rsidR="00BF0A38" w:rsidRPr="003872E0" w14:paraId="27437E86" w14:textId="77777777" w:rsidTr="00D33EAB">
        <w:trPr>
          <w:trHeight w:val="454"/>
        </w:trPr>
        <w:tc>
          <w:tcPr>
            <w:tcW w:w="2500" w:type="pct"/>
          </w:tcPr>
          <w:p w14:paraId="3E0406D0" w14:textId="38532429" w:rsidR="00BF0A38" w:rsidRPr="003872E0" w:rsidRDefault="00BF0A38" w:rsidP="00F45EA9">
            <w:pPr>
              <w:pStyle w:val="ATableBody"/>
            </w:pPr>
            <w:r w:rsidRPr="003872E0">
              <w:t>Юэ (кантонский)</w:t>
            </w:r>
          </w:p>
        </w:tc>
        <w:tc>
          <w:tcPr>
            <w:tcW w:w="2500" w:type="pct"/>
          </w:tcPr>
          <w:p w14:paraId="3B8638F2" w14:textId="04F13C82" w:rsidR="00BF0A38" w:rsidRPr="003872E0" w:rsidRDefault="00BF0A38" w:rsidP="00F45EA9">
            <w:pPr>
              <w:pStyle w:val="ATableBody"/>
            </w:pPr>
            <w:proofErr w:type="spellStart"/>
            <w:r w:rsidRPr="003872E0">
              <w:t>zh_yue</w:t>
            </w:r>
            <w:proofErr w:type="spellEnd"/>
          </w:p>
        </w:tc>
      </w:tr>
      <w:tr w:rsidR="00BF0A38" w:rsidRPr="003872E0" w14:paraId="6237289A" w14:textId="77777777" w:rsidTr="00D33EAB">
        <w:trPr>
          <w:trHeight w:val="454"/>
        </w:trPr>
        <w:tc>
          <w:tcPr>
            <w:tcW w:w="2500" w:type="pct"/>
          </w:tcPr>
          <w:p w14:paraId="6A70F817" w14:textId="4D4A7AFB" w:rsidR="00BF0A38" w:rsidRPr="003872E0" w:rsidRDefault="00BF0A38" w:rsidP="00F45EA9">
            <w:pPr>
              <w:pStyle w:val="ATableBody"/>
            </w:pPr>
            <w:r w:rsidRPr="003872E0">
              <w:lastRenderedPageBreak/>
              <w:t>Зулу</w:t>
            </w:r>
          </w:p>
        </w:tc>
        <w:tc>
          <w:tcPr>
            <w:tcW w:w="2500" w:type="pct"/>
          </w:tcPr>
          <w:p w14:paraId="0AEA8684" w14:textId="2A8A8903" w:rsidR="00BF0A38" w:rsidRPr="003872E0" w:rsidRDefault="00BF0A38" w:rsidP="00F45EA9">
            <w:pPr>
              <w:pStyle w:val="ATableBody"/>
            </w:pPr>
            <w:proofErr w:type="spellStart"/>
            <w:r w:rsidRPr="003872E0">
              <w:t>zu</w:t>
            </w:r>
            <w:proofErr w:type="spellEnd"/>
          </w:p>
        </w:tc>
      </w:tr>
    </w:tbl>
    <w:p w14:paraId="0C9DADF1" w14:textId="7F1601B6" w:rsidR="003517D3" w:rsidRPr="003872E0" w:rsidRDefault="003517D3" w:rsidP="003872E0">
      <w:pPr>
        <w:pStyle w:val="AHeading2"/>
        <w:rPr>
          <w:rFonts w:asciiTheme="minorHAnsi" w:hAnsiTheme="minorHAnsi" w:cstheme="minorHAnsi"/>
        </w:rPr>
      </w:pPr>
      <w:bookmarkStart w:id="13" w:name="_Toc152757391"/>
      <w:r w:rsidRPr="003872E0">
        <w:rPr>
          <w:rFonts w:asciiTheme="minorHAnsi" w:hAnsiTheme="minorHAnsi" w:cstheme="minorHAnsi"/>
        </w:rPr>
        <w:t>Местоположение объекта</w:t>
      </w:r>
      <w:bookmarkEnd w:id="13"/>
    </w:p>
    <w:p w14:paraId="1CBD7295" w14:textId="51561D85" w:rsidR="003517D3" w:rsidRPr="003872E0" w:rsidRDefault="003517D3" w:rsidP="00242465">
      <w:pPr>
        <w:pStyle w:val="ABody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>Местоположение объекта возвращается с каждым ответом API. Это фактически сопоставленное местоположение, для которого была возвращена информация.</w:t>
      </w:r>
    </w:p>
    <w:p w14:paraId="273488F2" w14:textId="5E649C01" w:rsidR="003517D3" w:rsidRPr="003872E0" w:rsidRDefault="003517D3" w:rsidP="00242465">
      <w:pPr>
        <w:pStyle w:val="ABody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 xml:space="preserve">Возвращаемая информация о местоположении включает </w:t>
      </w:r>
      <w:proofErr w:type="spellStart"/>
      <w:r w:rsidRPr="003872E0">
        <w:rPr>
          <w:rFonts w:asciiTheme="minorHAnsi" w:hAnsiTheme="minorHAnsi" w:cstheme="minorHAnsi"/>
        </w:rPr>
        <w:t>геоточки</w:t>
      </w:r>
      <w:proofErr w:type="spellEnd"/>
      <w:r w:rsidRPr="003872E0">
        <w:rPr>
          <w:rFonts w:asciiTheme="minorHAnsi" w:hAnsiTheme="minorHAnsi" w:cstheme="minorHAnsi"/>
        </w:rPr>
        <w:t>, название, регион, страну и информацию о часовом поясе.</w:t>
      </w:r>
    </w:p>
    <w:p w14:paraId="22DEB78B" w14:textId="36AC2C6E" w:rsidR="00741FFB" w:rsidRPr="003872E0" w:rsidRDefault="00741FFB" w:rsidP="00242465">
      <w:pPr>
        <w:pStyle w:val="ATableName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>– Поля местоположения объекта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3"/>
        <w:gridCol w:w="2280"/>
        <w:gridCol w:w="5748"/>
      </w:tblGrid>
      <w:tr w:rsidR="00741FFB" w:rsidRPr="003872E0" w14:paraId="0B62EE15" w14:textId="77777777" w:rsidTr="00741FFB">
        <w:trPr>
          <w:trHeight w:val="454"/>
          <w:tblHeader/>
        </w:trPr>
        <w:tc>
          <w:tcPr>
            <w:tcW w:w="950" w:type="pct"/>
            <w:vAlign w:val="center"/>
          </w:tcPr>
          <w:p w14:paraId="55341900" w14:textId="3B6F5B61" w:rsidR="00741FFB" w:rsidRPr="003872E0" w:rsidRDefault="00741FFB" w:rsidP="00242465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Поле</w:t>
            </w:r>
          </w:p>
        </w:tc>
        <w:tc>
          <w:tcPr>
            <w:tcW w:w="1150" w:type="pct"/>
            <w:vAlign w:val="center"/>
          </w:tcPr>
          <w:p w14:paraId="4AAFF61B" w14:textId="72E1CE3B" w:rsidR="00741FFB" w:rsidRPr="003872E0" w:rsidRDefault="00741FFB" w:rsidP="00242465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Тип данных</w:t>
            </w:r>
          </w:p>
        </w:tc>
        <w:tc>
          <w:tcPr>
            <w:tcW w:w="2900" w:type="pct"/>
            <w:vAlign w:val="center"/>
          </w:tcPr>
          <w:p w14:paraId="5B81533B" w14:textId="77777777" w:rsidR="00741FFB" w:rsidRPr="003872E0" w:rsidRDefault="00741FFB" w:rsidP="00242465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Описание</w:t>
            </w:r>
          </w:p>
        </w:tc>
      </w:tr>
      <w:tr w:rsidR="00741FFB" w:rsidRPr="003872E0" w14:paraId="759FDA39" w14:textId="77777777" w:rsidTr="00741FFB">
        <w:trPr>
          <w:trHeight w:val="454"/>
        </w:trPr>
        <w:tc>
          <w:tcPr>
            <w:tcW w:w="950" w:type="pct"/>
          </w:tcPr>
          <w:p w14:paraId="6D544177" w14:textId="38D359B8" w:rsidR="00741FFB" w:rsidRPr="003872E0" w:rsidRDefault="00741FFB" w:rsidP="00F45EA9">
            <w:pPr>
              <w:pStyle w:val="ATableBody"/>
            </w:pPr>
            <w:proofErr w:type="spellStart"/>
            <w:r w:rsidRPr="003872E0">
              <w:t>lat</w:t>
            </w:r>
            <w:proofErr w:type="spellEnd"/>
          </w:p>
        </w:tc>
        <w:tc>
          <w:tcPr>
            <w:tcW w:w="1150" w:type="pct"/>
          </w:tcPr>
          <w:p w14:paraId="54606804" w14:textId="01817308" w:rsidR="00741FFB" w:rsidRPr="003872E0" w:rsidRDefault="00741FFB" w:rsidP="00F45EA9">
            <w:pPr>
              <w:pStyle w:val="ATableBody"/>
            </w:pPr>
            <w:r w:rsidRPr="003872E0">
              <w:t>десятичный</w:t>
            </w:r>
          </w:p>
        </w:tc>
        <w:tc>
          <w:tcPr>
            <w:tcW w:w="2900" w:type="pct"/>
          </w:tcPr>
          <w:p w14:paraId="11834FFA" w14:textId="083E2E9E" w:rsidR="00741FFB" w:rsidRPr="003872E0" w:rsidRDefault="00741FFB" w:rsidP="00F45EA9">
            <w:pPr>
              <w:pStyle w:val="ATableBody"/>
            </w:pPr>
            <w:r w:rsidRPr="003872E0">
              <w:t>Широта в десятичных градусах</w:t>
            </w:r>
          </w:p>
        </w:tc>
      </w:tr>
      <w:tr w:rsidR="00741FFB" w:rsidRPr="003872E0" w14:paraId="47E57982" w14:textId="77777777" w:rsidTr="00741FFB">
        <w:trPr>
          <w:trHeight w:val="454"/>
        </w:trPr>
        <w:tc>
          <w:tcPr>
            <w:tcW w:w="950" w:type="pct"/>
          </w:tcPr>
          <w:p w14:paraId="1083A396" w14:textId="6E16C1DA" w:rsidR="00741FFB" w:rsidRPr="003872E0" w:rsidRDefault="00741FFB" w:rsidP="00F45EA9">
            <w:pPr>
              <w:pStyle w:val="ATableBody"/>
            </w:pPr>
            <w:proofErr w:type="spellStart"/>
            <w:r w:rsidRPr="003872E0">
              <w:t>lon</w:t>
            </w:r>
            <w:proofErr w:type="spellEnd"/>
          </w:p>
        </w:tc>
        <w:tc>
          <w:tcPr>
            <w:tcW w:w="1150" w:type="pct"/>
          </w:tcPr>
          <w:p w14:paraId="2527741B" w14:textId="7967D127" w:rsidR="00741FFB" w:rsidRPr="003872E0" w:rsidRDefault="00741FFB" w:rsidP="00F45EA9">
            <w:pPr>
              <w:pStyle w:val="ATableBody"/>
              <w:rPr>
                <w:lang w:val="en-US"/>
              </w:rPr>
            </w:pPr>
            <w:r w:rsidRPr="003872E0">
              <w:t>десятичный</w:t>
            </w:r>
          </w:p>
        </w:tc>
        <w:tc>
          <w:tcPr>
            <w:tcW w:w="2900" w:type="pct"/>
          </w:tcPr>
          <w:p w14:paraId="759DF5A4" w14:textId="128098E5" w:rsidR="00741FFB" w:rsidRPr="003872E0" w:rsidRDefault="00741FFB" w:rsidP="00F45EA9">
            <w:pPr>
              <w:pStyle w:val="ATableBody"/>
            </w:pPr>
            <w:r w:rsidRPr="003872E0">
              <w:t>Долгота в десятичных градусах</w:t>
            </w:r>
          </w:p>
        </w:tc>
      </w:tr>
      <w:tr w:rsidR="00741FFB" w:rsidRPr="003872E0" w14:paraId="053953DF" w14:textId="77777777" w:rsidTr="00741FFB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95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49733D7A" w14:textId="7D97B8E8" w:rsidR="00741FFB" w:rsidRPr="003872E0" w:rsidRDefault="00741FFB" w:rsidP="00F45EA9">
            <w:pPr>
              <w:pStyle w:val="ATableBody"/>
            </w:pPr>
            <w:proofErr w:type="spellStart"/>
            <w:r w:rsidRPr="003872E0">
              <w:t>name</w:t>
            </w:r>
            <w:proofErr w:type="spellEnd"/>
          </w:p>
        </w:tc>
        <w:tc>
          <w:tcPr>
            <w:tcW w:w="1150" w:type="pct"/>
          </w:tcPr>
          <w:p w14:paraId="650A5593" w14:textId="66D6D31F" w:rsidR="00741FFB" w:rsidRPr="003872E0" w:rsidRDefault="00741FFB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90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5881C397" w14:textId="20EFB26E" w:rsidR="00741FFB" w:rsidRPr="003872E0" w:rsidRDefault="00741FFB" w:rsidP="00F45EA9">
            <w:pPr>
              <w:pStyle w:val="ATableBody"/>
            </w:pPr>
            <w:r w:rsidRPr="003872E0">
              <w:t>Название местоположения</w:t>
            </w:r>
          </w:p>
        </w:tc>
      </w:tr>
      <w:tr w:rsidR="00741FFB" w:rsidRPr="003D1825" w14:paraId="77DAB574" w14:textId="77777777" w:rsidTr="00741FFB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95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3484EB79" w14:textId="7E1EC2B8" w:rsidR="00741FFB" w:rsidRPr="003872E0" w:rsidRDefault="00741FFB" w:rsidP="00F45EA9">
            <w:pPr>
              <w:pStyle w:val="ATableBody"/>
            </w:pPr>
            <w:proofErr w:type="spellStart"/>
            <w:r w:rsidRPr="003872E0">
              <w:t>region</w:t>
            </w:r>
            <w:proofErr w:type="spellEnd"/>
          </w:p>
        </w:tc>
        <w:tc>
          <w:tcPr>
            <w:tcW w:w="1150" w:type="pct"/>
          </w:tcPr>
          <w:p w14:paraId="6A4A41D8" w14:textId="19EACAB9" w:rsidR="00741FFB" w:rsidRPr="003872E0" w:rsidRDefault="00741FFB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90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3DCCE0D9" w14:textId="4CFE602F" w:rsidR="00741FFB" w:rsidRPr="003872E0" w:rsidRDefault="00741FFB" w:rsidP="00F45EA9">
            <w:pPr>
              <w:pStyle w:val="ATableBody"/>
            </w:pPr>
            <w:r w:rsidRPr="003872E0">
              <w:t>Регион или штат местоположения, если имеется</w:t>
            </w:r>
          </w:p>
        </w:tc>
      </w:tr>
      <w:tr w:rsidR="00741FFB" w:rsidRPr="003872E0" w14:paraId="499712F4" w14:textId="77777777" w:rsidTr="00741FFB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95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07201CA1" w14:textId="4E354202" w:rsidR="00741FFB" w:rsidRPr="003872E0" w:rsidRDefault="00741FFB" w:rsidP="00F45EA9">
            <w:pPr>
              <w:pStyle w:val="ATableBody"/>
            </w:pPr>
            <w:proofErr w:type="spellStart"/>
            <w:r w:rsidRPr="003872E0">
              <w:t>country</w:t>
            </w:r>
            <w:proofErr w:type="spellEnd"/>
          </w:p>
        </w:tc>
        <w:tc>
          <w:tcPr>
            <w:tcW w:w="1150" w:type="pct"/>
          </w:tcPr>
          <w:p w14:paraId="75F6F4F2" w14:textId="7E1A52ED" w:rsidR="00741FFB" w:rsidRPr="003872E0" w:rsidRDefault="00741FFB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90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1E1FEB6A" w14:textId="51FD5122" w:rsidR="00741FFB" w:rsidRPr="003872E0" w:rsidRDefault="00741FFB" w:rsidP="00F45EA9">
            <w:pPr>
              <w:pStyle w:val="ATableBody"/>
            </w:pPr>
            <w:r w:rsidRPr="003872E0">
              <w:t>Страна местоположения</w:t>
            </w:r>
          </w:p>
        </w:tc>
      </w:tr>
      <w:tr w:rsidR="00741FFB" w:rsidRPr="003872E0" w14:paraId="1B6A3B66" w14:textId="77777777" w:rsidTr="00741FFB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95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09F43809" w14:textId="15A10EE9" w:rsidR="00741FFB" w:rsidRPr="003872E0" w:rsidRDefault="00741FFB" w:rsidP="00F45EA9">
            <w:pPr>
              <w:pStyle w:val="ATableBody"/>
            </w:pPr>
            <w:proofErr w:type="spellStart"/>
            <w:r w:rsidRPr="003872E0">
              <w:t>tz_id</w:t>
            </w:r>
            <w:proofErr w:type="spellEnd"/>
          </w:p>
        </w:tc>
        <w:tc>
          <w:tcPr>
            <w:tcW w:w="1150" w:type="pct"/>
          </w:tcPr>
          <w:p w14:paraId="79165CE0" w14:textId="4435A1D0" w:rsidR="00741FFB" w:rsidRPr="003872E0" w:rsidRDefault="00741FFB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90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69F5F2A3" w14:textId="1A583005" w:rsidR="00741FFB" w:rsidRPr="003872E0" w:rsidRDefault="00741FFB" w:rsidP="00F45EA9">
            <w:pPr>
              <w:pStyle w:val="ATableBody"/>
            </w:pPr>
            <w:r w:rsidRPr="003872E0">
              <w:t>Имя часового пояса</w:t>
            </w:r>
          </w:p>
        </w:tc>
      </w:tr>
      <w:tr w:rsidR="00741FFB" w:rsidRPr="003D1825" w14:paraId="1A3CBCF2" w14:textId="77777777" w:rsidTr="00741FFB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95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4737160C" w14:textId="29EA797D" w:rsidR="00741FFB" w:rsidRPr="003872E0" w:rsidRDefault="00741FFB" w:rsidP="00F45EA9">
            <w:pPr>
              <w:pStyle w:val="ATableBody"/>
            </w:pPr>
            <w:proofErr w:type="spellStart"/>
            <w:r w:rsidRPr="003872E0">
              <w:t>localtime_epoch</w:t>
            </w:r>
            <w:proofErr w:type="spellEnd"/>
          </w:p>
        </w:tc>
        <w:tc>
          <w:tcPr>
            <w:tcW w:w="1150" w:type="pct"/>
          </w:tcPr>
          <w:p w14:paraId="2755B80E" w14:textId="3389E77B" w:rsidR="00741FFB" w:rsidRPr="003872E0" w:rsidRDefault="00741FFB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90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1E82C7EE" w14:textId="29BCDFAE" w:rsidR="00741FFB" w:rsidRPr="003872E0" w:rsidRDefault="00741FFB" w:rsidP="00F45EA9">
            <w:pPr>
              <w:pStyle w:val="ATableBody"/>
            </w:pPr>
            <w:r w:rsidRPr="003872E0">
              <w:t>Местная дата и время в формате unix</w:t>
            </w:r>
            <w:r w:rsidR="00F845C0" w:rsidRPr="00F845C0">
              <w:t xml:space="preserve"> </w:t>
            </w:r>
            <w:r w:rsidR="00F845C0">
              <w:rPr>
                <w:lang w:val="en-US"/>
              </w:rPr>
              <w:t>epoch</w:t>
            </w:r>
          </w:p>
        </w:tc>
      </w:tr>
      <w:tr w:rsidR="00741FFB" w:rsidRPr="003872E0" w14:paraId="6DB1C3D6" w14:textId="77777777" w:rsidTr="00741FFB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95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73936A3B" w14:textId="5612C326" w:rsidR="00741FFB" w:rsidRPr="003872E0" w:rsidRDefault="00741FFB" w:rsidP="00F45EA9">
            <w:pPr>
              <w:pStyle w:val="ATableBody"/>
            </w:pPr>
            <w:proofErr w:type="spellStart"/>
            <w:r w:rsidRPr="003872E0">
              <w:t>localtime</w:t>
            </w:r>
            <w:proofErr w:type="spellEnd"/>
          </w:p>
        </w:tc>
        <w:tc>
          <w:tcPr>
            <w:tcW w:w="1150" w:type="pct"/>
          </w:tcPr>
          <w:p w14:paraId="795F4314" w14:textId="5469A2C1" w:rsidR="00741FFB" w:rsidRPr="003872E0" w:rsidRDefault="00741FFB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90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569D5AD0" w14:textId="13907E7E" w:rsidR="00741FFB" w:rsidRPr="003872E0" w:rsidRDefault="00741FFB" w:rsidP="00F45EA9">
            <w:pPr>
              <w:pStyle w:val="ATableBody"/>
            </w:pPr>
            <w:r w:rsidRPr="003872E0">
              <w:t>Локальная дата и время</w:t>
            </w:r>
          </w:p>
        </w:tc>
      </w:tr>
    </w:tbl>
    <w:p w14:paraId="15F2BB8E" w14:textId="46C32500" w:rsidR="00741FFB" w:rsidRPr="003872E0" w:rsidRDefault="00DB3A7F" w:rsidP="003872E0">
      <w:pPr>
        <w:pStyle w:val="AHeading2"/>
        <w:rPr>
          <w:rFonts w:asciiTheme="minorHAnsi" w:hAnsiTheme="minorHAnsi" w:cstheme="minorHAnsi"/>
        </w:rPr>
      </w:pPr>
      <w:bookmarkStart w:id="14" w:name="_Toc152757392"/>
      <w:r w:rsidRPr="003872E0">
        <w:rPr>
          <w:rFonts w:asciiTheme="minorHAnsi" w:hAnsiTheme="minorHAnsi" w:cstheme="minorHAnsi"/>
        </w:rPr>
        <w:t>Опо</w:t>
      </w:r>
      <w:r w:rsidR="00C22BC1" w:rsidRPr="003872E0">
        <w:rPr>
          <w:rFonts w:asciiTheme="minorHAnsi" w:hAnsiTheme="minorHAnsi" w:cstheme="minorHAnsi"/>
        </w:rPr>
        <w:t>в</w:t>
      </w:r>
      <w:r w:rsidRPr="003872E0">
        <w:rPr>
          <w:rFonts w:asciiTheme="minorHAnsi" w:hAnsiTheme="minorHAnsi" w:cstheme="minorHAnsi"/>
        </w:rPr>
        <w:t>ещения</w:t>
      </w:r>
      <w:r w:rsidR="00741FFB" w:rsidRPr="003872E0">
        <w:rPr>
          <w:rFonts w:asciiTheme="minorHAnsi" w:hAnsiTheme="minorHAnsi" w:cstheme="minorHAnsi"/>
        </w:rPr>
        <w:t xml:space="preserve"> о погоде</w:t>
      </w:r>
      <w:bookmarkEnd w:id="14"/>
    </w:p>
    <w:p w14:paraId="77A909D5" w14:textId="77777777" w:rsidR="00741FFB" w:rsidRPr="003872E0" w:rsidRDefault="00741FFB" w:rsidP="00242465">
      <w:pPr>
        <w:pStyle w:val="ABody"/>
        <w:rPr>
          <w:rFonts w:asciiTheme="minorHAnsi" w:hAnsiTheme="minorHAnsi" w:cstheme="minorHAnsi"/>
        </w:rPr>
      </w:pPr>
      <w:proofErr w:type="spellStart"/>
      <w:r w:rsidRPr="003872E0">
        <w:rPr>
          <w:rFonts w:asciiTheme="minorHAnsi" w:hAnsiTheme="minorHAnsi" w:cstheme="minorHAnsi"/>
        </w:rPr>
        <w:t>Forecast</w:t>
      </w:r>
      <w:proofErr w:type="spellEnd"/>
      <w:r w:rsidRPr="003872E0">
        <w:rPr>
          <w:rFonts w:asciiTheme="minorHAnsi" w:hAnsiTheme="minorHAnsi" w:cstheme="minorHAnsi"/>
        </w:rPr>
        <w:t xml:space="preserve"> API возвращает оповещения и предупреждения, выпущенные правительственными агентствами (США, Великобритания, Европа и остальной мир), в виде массива, если они доступны для местоположения, указанного через </w:t>
      </w:r>
      <w:proofErr w:type="spellStart"/>
      <w:r w:rsidRPr="003872E0">
        <w:rPr>
          <w:rFonts w:asciiTheme="minorHAnsi" w:hAnsiTheme="minorHAnsi" w:cstheme="minorHAnsi"/>
        </w:rPr>
        <w:t>Forecast</w:t>
      </w:r>
      <w:proofErr w:type="spellEnd"/>
      <w:r w:rsidRPr="003872E0">
        <w:rPr>
          <w:rFonts w:asciiTheme="minorHAnsi" w:hAnsiTheme="minorHAnsi" w:cstheme="minorHAnsi"/>
        </w:rPr>
        <w:t xml:space="preserve"> API.</w:t>
      </w:r>
    </w:p>
    <w:p w14:paraId="1BA53673" w14:textId="77777777" w:rsidR="00741FFB" w:rsidRPr="003872E0" w:rsidRDefault="00741FFB" w:rsidP="00242465">
      <w:pPr>
        <w:pStyle w:val="ABody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 xml:space="preserve">По умолчанию оповещения не возвращаются. Чтобы вернуть оповещения в ответ от </w:t>
      </w:r>
      <w:proofErr w:type="spellStart"/>
      <w:r w:rsidRPr="003872E0">
        <w:rPr>
          <w:rFonts w:asciiTheme="minorHAnsi" w:hAnsiTheme="minorHAnsi" w:cstheme="minorHAnsi"/>
        </w:rPr>
        <w:t>Forecast</w:t>
      </w:r>
      <w:proofErr w:type="spellEnd"/>
      <w:r w:rsidRPr="003872E0">
        <w:rPr>
          <w:rFonts w:asciiTheme="minorHAnsi" w:hAnsiTheme="minorHAnsi" w:cstheme="minorHAnsi"/>
        </w:rPr>
        <w:t xml:space="preserve"> API, передайте параметр </w:t>
      </w:r>
      <w:proofErr w:type="spellStart"/>
      <w:r w:rsidRPr="003872E0">
        <w:rPr>
          <w:rFonts w:asciiTheme="minorHAnsi" w:hAnsiTheme="minorHAnsi" w:cstheme="minorHAnsi"/>
        </w:rPr>
        <w:t>alerts</w:t>
      </w:r>
      <w:proofErr w:type="spellEnd"/>
      <w:r w:rsidRPr="003872E0">
        <w:rPr>
          <w:rFonts w:asciiTheme="minorHAnsi" w:hAnsiTheme="minorHAnsi" w:cstheme="minorHAnsi"/>
        </w:rPr>
        <w:t>=</w:t>
      </w:r>
      <w:proofErr w:type="spellStart"/>
      <w:r w:rsidRPr="003872E0">
        <w:rPr>
          <w:rFonts w:asciiTheme="minorHAnsi" w:hAnsiTheme="minorHAnsi" w:cstheme="minorHAnsi"/>
        </w:rPr>
        <w:t>yes</w:t>
      </w:r>
      <w:proofErr w:type="spellEnd"/>
      <w:r w:rsidRPr="003872E0">
        <w:rPr>
          <w:rFonts w:asciiTheme="minorHAnsi" w:hAnsiTheme="minorHAnsi" w:cstheme="minorHAnsi"/>
        </w:rPr>
        <w:t>.</w:t>
      </w:r>
    </w:p>
    <w:p w14:paraId="610B057F" w14:textId="77777777" w:rsidR="00741FFB" w:rsidRPr="003872E0" w:rsidRDefault="00741FFB" w:rsidP="00242465">
      <w:pPr>
        <w:pStyle w:val="ABody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>Примечание</w:t>
      </w:r>
      <w:proofErr w:type="gramStart"/>
      <w:r w:rsidRPr="003872E0">
        <w:rPr>
          <w:rFonts w:asciiTheme="minorHAnsi" w:hAnsiTheme="minorHAnsi" w:cstheme="minorHAnsi"/>
        </w:rPr>
        <w:t>: Некоторые</w:t>
      </w:r>
      <w:proofErr w:type="gramEnd"/>
      <w:r w:rsidRPr="003872E0">
        <w:rPr>
          <w:rFonts w:asciiTheme="minorHAnsi" w:hAnsiTheme="minorHAnsi" w:cstheme="minorHAnsi"/>
        </w:rPr>
        <w:t xml:space="preserve"> из оповещений могут быть на местном языке локации.</w:t>
      </w:r>
    </w:p>
    <w:p w14:paraId="0B77448D" w14:textId="7AA2EFD1" w:rsidR="00C22BC1" w:rsidRPr="003872E0" w:rsidRDefault="00C22BC1" w:rsidP="00242465">
      <w:pPr>
        <w:pStyle w:val="ATableName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>– Поля оповещений о погоде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3"/>
        <w:gridCol w:w="2280"/>
        <w:gridCol w:w="5748"/>
      </w:tblGrid>
      <w:tr w:rsidR="00C22BC1" w:rsidRPr="003872E0" w14:paraId="5D72B705" w14:textId="77777777" w:rsidTr="00D33EAB">
        <w:trPr>
          <w:trHeight w:val="454"/>
          <w:tblHeader/>
        </w:trPr>
        <w:tc>
          <w:tcPr>
            <w:tcW w:w="950" w:type="pct"/>
            <w:vAlign w:val="center"/>
          </w:tcPr>
          <w:p w14:paraId="798D9189" w14:textId="77777777" w:rsidR="00C22BC1" w:rsidRPr="003872E0" w:rsidRDefault="00C22BC1" w:rsidP="00242465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Поле</w:t>
            </w:r>
          </w:p>
        </w:tc>
        <w:tc>
          <w:tcPr>
            <w:tcW w:w="1150" w:type="pct"/>
            <w:vAlign w:val="center"/>
          </w:tcPr>
          <w:p w14:paraId="47153D70" w14:textId="77777777" w:rsidR="00C22BC1" w:rsidRPr="003872E0" w:rsidRDefault="00C22BC1" w:rsidP="00242465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Тип данных</w:t>
            </w:r>
          </w:p>
        </w:tc>
        <w:tc>
          <w:tcPr>
            <w:tcW w:w="2900" w:type="pct"/>
            <w:vAlign w:val="center"/>
          </w:tcPr>
          <w:p w14:paraId="14E2D785" w14:textId="77777777" w:rsidR="00C22BC1" w:rsidRPr="003872E0" w:rsidRDefault="00C22BC1" w:rsidP="00242465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Описание</w:t>
            </w:r>
          </w:p>
        </w:tc>
      </w:tr>
      <w:tr w:rsidR="00C22BC1" w:rsidRPr="003872E0" w14:paraId="1D755605" w14:textId="77777777" w:rsidTr="00D33EAB">
        <w:trPr>
          <w:trHeight w:val="454"/>
        </w:trPr>
        <w:tc>
          <w:tcPr>
            <w:tcW w:w="950" w:type="pct"/>
          </w:tcPr>
          <w:p w14:paraId="14E43361" w14:textId="7D229D07" w:rsidR="00C22BC1" w:rsidRPr="003872E0" w:rsidRDefault="00C22BC1" w:rsidP="00F45EA9">
            <w:pPr>
              <w:pStyle w:val="ATableBody"/>
            </w:pPr>
            <w:r w:rsidRPr="003872E0">
              <w:t>headline</w:t>
            </w:r>
          </w:p>
        </w:tc>
        <w:tc>
          <w:tcPr>
            <w:tcW w:w="1150" w:type="pct"/>
          </w:tcPr>
          <w:p w14:paraId="1193CDAF" w14:textId="16A05E08" w:rsidR="00C22BC1" w:rsidRPr="003872E0" w:rsidRDefault="00C22BC1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900" w:type="pct"/>
          </w:tcPr>
          <w:p w14:paraId="6E4663F3" w14:textId="4E9E45B1" w:rsidR="00C22BC1" w:rsidRPr="003872E0" w:rsidRDefault="00C22BC1" w:rsidP="00F45EA9">
            <w:pPr>
              <w:pStyle w:val="ATableBody"/>
            </w:pPr>
            <w:r w:rsidRPr="003872E0">
              <w:t>Заголовок оповещения</w:t>
            </w:r>
          </w:p>
        </w:tc>
      </w:tr>
      <w:tr w:rsidR="00C22BC1" w:rsidRPr="003872E0" w14:paraId="6620A9A8" w14:textId="77777777" w:rsidTr="00D33EAB">
        <w:trPr>
          <w:trHeight w:val="454"/>
        </w:trPr>
        <w:tc>
          <w:tcPr>
            <w:tcW w:w="950" w:type="pct"/>
          </w:tcPr>
          <w:p w14:paraId="3971B125" w14:textId="54BBC778" w:rsidR="00C22BC1" w:rsidRPr="003872E0" w:rsidRDefault="00662FDD" w:rsidP="00F45EA9">
            <w:pPr>
              <w:pStyle w:val="ATableBody"/>
            </w:pPr>
            <w:proofErr w:type="spellStart"/>
            <w:r w:rsidRPr="003872E0">
              <w:t>msgType</w:t>
            </w:r>
            <w:proofErr w:type="spellEnd"/>
          </w:p>
        </w:tc>
        <w:tc>
          <w:tcPr>
            <w:tcW w:w="1150" w:type="pct"/>
          </w:tcPr>
          <w:p w14:paraId="59A59C2D" w14:textId="5DF3BA20" w:rsidR="00C22BC1" w:rsidRPr="003872E0" w:rsidRDefault="00662FDD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900" w:type="pct"/>
          </w:tcPr>
          <w:p w14:paraId="41654BFB" w14:textId="16752A4A" w:rsidR="00C22BC1" w:rsidRPr="003872E0" w:rsidRDefault="00662FDD" w:rsidP="00F45EA9">
            <w:pPr>
              <w:pStyle w:val="ATableBody"/>
            </w:pPr>
            <w:r w:rsidRPr="003872E0">
              <w:t>Тип оповещения</w:t>
            </w:r>
          </w:p>
        </w:tc>
      </w:tr>
      <w:tr w:rsidR="00C22BC1" w:rsidRPr="003872E0" w14:paraId="385A83B6" w14:textId="77777777" w:rsidTr="00D33EAB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95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0E198B32" w14:textId="4E57CF19" w:rsidR="00C22BC1" w:rsidRPr="003872E0" w:rsidRDefault="00662FDD" w:rsidP="00F45EA9">
            <w:pPr>
              <w:pStyle w:val="ATableBody"/>
            </w:pPr>
            <w:proofErr w:type="spellStart"/>
            <w:r w:rsidRPr="003872E0">
              <w:t>severity</w:t>
            </w:r>
            <w:proofErr w:type="spellEnd"/>
          </w:p>
        </w:tc>
        <w:tc>
          <w:tcPr>
            <w:tcW w:w="1150" w:type="pct"/>
          </w:tcPr>
          <w:p w14:paraId="04FDA5A1" w14:textId="2E07137D" w:rsidR="00C22BC1" w:rsidRPr="003872E0" w:rsidRDefault="00662FDD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90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11C7C844" w14:textId="6460CECB" w:rsidR="00C22BC1" w:rsidRPr="003872E0" w:rsidRDefault="000D7DB4" w:rsidP="00F45EA9">
            <w:pPr>
              <w:pStyle w:val="ATableBody"/>
            </w:pPr>
            <w:r w:rsidRPr="003872E0">
              <w:t>Степень строгости оповещения</w:t>
            </w:r>
          </w:p>
        </w:tc>
      </w:tr>
      <w:tr w:rsidR="000D7DB4" w:rsidRPr="003872E0" w14:paraId="672FF8C6" w14:textId="77777777" w:rsidTr="00D33EAB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95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2BF6E348" w14:textId="7E099977" w:rsidR="000D7DB4" w:rsidRPr="003872E0" w:rsidRDefault="000D7DB4" w:rsidP="00F45EA9">
            <w:pPr>
              <w:pStyle w:val="ATableBody"/>
            </w:pPr>
            <w:proofErr w:type="spellStart"/>
            <w:r w:rsidRPr="003872E0">
              <w:lastRenderedPageBreak/>
              <w:t>urgency</w:t>
            </w:r>
            <w:proofErr w:type="spellEnd"/>
          </w:p>
        </w:tc>
        <w:tc>
          <w:tcPr>
            <w:tcW w:w="1150" w:type="pct"/>
          </w:tcPr>
          <w:p w14:paraId="397A1BE5" w14:textId="0DDE7A9D" w:rsidR="000D7DB4" w:rsidRPr="003872E0" w:rsidRDefault="000D7DB4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90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1C8CF8C2" w14:textId="72778047" w:rsidR="000D7DB4" w:rsidRPr="003872E0" w:rsidRDefault="000D7DB4" w:rsidP="00F45EA9">
            <w:pPr>
              <w:pStyle w:val="ATableBody"/>
            </w:pPr>
            <w:r w:rsidRPr="003872E0">
              <w:t>Срочность</w:t>
            </w:r>
          </w:p>
        </w:tc>
      </w:tr>
      <w:tr w:rsidR="000D7DB4" w:rsidRPr="003872E0" w14:paraId="1C4780E5" w14:textId="77777777" w:rsidTr="00D33EAB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95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7E22DCFF" w14:textId="7D36EE6B" w:rsidR="000D7DB4" w:rsidRPr="003872E0" w:rsidRDefault="000D7DB4" w:rsidP="00F45EA9">
            <w:pPr>
              <w:pStyle w:val="ATableBody"/>
            </w:pPr>
            <w:proofErr w:type="spellStart"/>
            <w:r w:rsidRPr="003872E0">
              <w:t>areas</w:t>
            </w:r>
            <w:proofErr w:type="spellEnd"/>
          </w:p>
        </w:tc>
        <w:tc>
          <w:tcPr>
            <w:tcW w:w="1150" w:type="pct"/>
          </w:tcPr>
          <w:p w14:paraId="1A853067" w14:textId="4486BFE1" w:rsidR="000D7DB4" w:rsidRPr="003872E0" w:rsidRDefault="000D7DB4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90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029EAC60" w14:textId="50A54BDF" w:rsidR="000D7DB4" w:rsidRPr="003872E0" w:rsidRDefault="000D7DB4" w:rsidP="00F45EA9">
            <w:pPr>
              <w:pStyle w:val="ATableBody"/>
            </w:pPr>
            <w:r w:rsidRPr="003872E0">
              <w:t>Охватываемые области</w:t>
            </w:r>
          </w:p>
        </w:tc>
      </w:tr>
      <w:tr w:rsidR="000D7DB4" w:rsidRPr="003872E0" w14:paraId="6443F5A1" w14:textId="77777777" w:rsidTr="00D33EAB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95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20F4D794" w14:textId="6C213DAA" w:rsidR="000D7DB4" w:rsidRPr="003872E0" w:rsidRDefault="000D7DB4" w:rsidP="00F45EA9">
            <w:pPr>
              <w:pStyle w:val="ATableBody"/>
            </w:pPr>
            <w:proofErr w:type="spellStart"/>
            <w:r w:rsidRPr="003872E0">
              <w:t>category</w:t>
            </w:r>
            <w:proofErr w:type="spellEnd"/>
          </w:p>
        </w:tc>
        <w:tc>
          <w:tcPr>
            <w:tcW w:w="1150" w:type="pct"/>
          </w:tcPr>
          <w:p w14:paraId="6BFF1D22" w14:textId="59744F6A" w:rsidR="000D7DB4" w:rsidRPr="003872E0" w:rsidRDefault="000D7DB4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90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350D8F6C" w14:textId="6AE9F394" w:rsidR="000D7DB4" w:rsidRPr="003872E0" w:rsidRDefault="000D7DB4" w:rsidP="00F45EA9">
            <w:pPr>
              <w:pStyle w:val="ATableBody"/>
            </w:pPr>
            <w:r w:rsidRPr="003872E0">
              <w:t>Категория</w:t>
            </w:r>
          </w:p>
        </w:tc>
      </w:tr>
      <w:tr w:rsidR="000D7DB4" w:rsidRPr="003872E0" w14:paraId="59D2EA6A" w14:textId="77777777" w:rsidTr="00D33EAB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95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70186579" w14:textId="7E31C24A" w:rsidR="000D7DB4" w:rsidRPr="003872E0" w:rsidRDefault="000D7DB4" w:rsidP="00F45EA9">
            <w:pPr>
              <w:pStyle w:val="ATableBody"/>
            </w:pPr>
            <w:r w:rsidRPr="003872E0">
              <w:t>certainty</w:t>
            </w:r>
          </w:p>
        </w:tc>
        <w:tc>
          <w:tcPr>
            <w:tcW w:w="1150" w:type="pct"/>
          </w:tcPr>
          <w:p w14:paraId="72F9CCB6" w14:textId="546CEE32" w:rsidR="000D7DB4" w:rsidRPr="003872E0" w:rsidRDefault="000D7DB4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90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742F68C3" w14:textId="74CFF5DA" w:rsidR="000D7DB4" w:rsidRPr="003872E0" w:rsidRDefault="000D7DB4" w:rsidP="00F45EA9">
            <w:pPr>
              <w:pStyle w:val="ATableBody"/>
            </w:pPr>
            <w:proofErr w:type="spellStart"/>
            <w:r w:rsidRPr="003872E0">
              <w:t>Одозначность</w:t>
            </w:r>
            <w:proofErr w:type="spellEnd"/>
          </w:p>
        </w:tc>
      </w:tr>
      <w:tr w:rsidR="000D7DB4" w:rsidRPr="003872E0" w14:paraId="37A2D18A" w14:textId="77777777" w:rsidTr="00D33EAB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95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38DB3508" w14:textId="57991C0F" w:rsidR="000D7DB4" w:rsidRPr="003872E0" w:rsidRDefault="000D7DB4" w:rsidP="00F45EA9">
            <w:pPr>
              <w:pStyle w:val="ATableBody"/>
              <w:rPr>
                <w:lang w:val="en-US"/>
              </w:rPr>
            </w:pPr>
            <w:proofErr w:type="spellStart"/>
            <w:r w:rsidRPr="003872E0">
              <w:t>event</w:t>
            </w:r>
            <w:proofErr w:type="spellEnd"/>
          </w:p>
        </w:tc>
        <w:tc>
          <w:tcPr>
            <w:tcW w:w="1150" w:type="pct"/>
          </w:tcPr>
          <w:p w14:paraId="4C8E4A86" w14:textId="546DC63E" w:rsidR="000D7DB4" w:rsidRPr="003872E0" w:rsidRDefault="000D7DB4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90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09CDCFA0" w14:textId="5229E080" w:rsidR="000D7DB4" w:rsidRPr="003872E0" w:rsidRDefault="000D7DB4" w:rsidP="00F45EA9">
            <w:pPr>
              <w:pStyle w:val="ATableBody"/>
            </w:pPr>
            <w:r w:rsidRPr="003872E0">
              <w:t>Событие</w:t>
            </w:r>
          </w:p>
        </w:tc>
      </w:tr>
      <w:tr w:rsidR="000D7DB4" w:rsidRPr="003872E0" w14:paraId="354D5A7F" w14:textId="77777777" w:rsidTr="00D33EAB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95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30A28942" w14:textId="524729A9" w:rsidR="000D7DB4" w:rsidRPr="003872E0" w:rsidRDefault="000D7DB4" w:rsidP="00F45EA9">
            <w:pPr>
              <w:pStyle w:val="ATableBody"/>
              <w:rPr>
                <w:lang w:val="en-US"/>
              </w:rPr>
            </w:pPr>
            <w:proofErr w:type="spellStart"/>
            <w:r w:rsidRPr="003872E0">
              <w:t>note</w:t>
            </w:r>
            <w:proofErr w:type="spellEnd"/>
          </w:p>
        </w:tc>
        <w:tc>
          <w:tcPr>
            <w:tcW w:w="1150" w:type="pct"/>
          </w:tcPr>
          <w:p w14:paraId="66787361" w14:textId="2012268A" w:rsidR="000D7DB4" w:rsidRPr="003872E0" w:rsidRDefault="000D7DB4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90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35EF383D" w14:textId="1198B9A9" w:rsidR="000D7DB4" w:rsidRPr="003872E0" w:rsidRDefault="000D7DB4" w:rsidP="00F45EA9">
            <w:pPr>
              <w:pStyle w:val="ATableBody"/>
            </w:pPr>
            <w:r w:rsidRPr="003872E0">
              <w:t>Примечание</w:t>
            </w:r>
          </w:p>
        </w:tc>
      </w:tr>
      <w:tr w:rsidR="000D7DB4" w:rsidRPr="003872E0" w14:paraId="351F9A29" w14:textId="77777777" w:rsidTr="00D33EAB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95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0FC6DEB6" w14:textId="0BDCAC90" w:rsidR="000D7DB4" w:rsidRPr="003872E0" w:rsidRDefault="000D7DB4" w:rsidP="00F45EA9">
            <w:pPr>
              <w:pStyle w:val="ATableBody"/>
              <w:rPr>
                <w:lang w:val="en-US"/>
              </w:rPr>
            </w:pPr>
            <w:proofErr w:type="spellStart"/>
            <w:r w:rsidRPr="003872E0">
              <w:t>effective</w:t>
            </w:r>
            <w:proofErr w:type="spellEnd"/>
          </w:p>
        </w:tc>
        <w:tc>
          <w:tcPr>
            <w:tcW w:w="1150" w:type="pct"/>
          </w:tcPr>
          <w:p w14:paraId="5B5AAB48" w14:textId="082423AE" w:rsidR="000D7DB4" w:rsidRPr="003872E0" w:rsidRDefault="000D7DB4" w:rsidP="00F45EA9">
            <w:pPr>
              <w:pStyle w:val="ATableBody"/>
              <w:rPr>
                <w:lang w:val="en-US"/>
              </w:rPr>
            </w:pPr>
            <w:r w:rsidRPr="003872E0">
              <w:t>дата</w:t>
            </w:r>
          </w:p>
        </w:tc>
        <w:tc>
          <w:tcPr>
            <w:tcW w:w="290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4069C7B7" w14:textId="5566C29E" w:rsidR="000D7DB4" w:rsidRPr="003872E0" w:rsidRDefault="000D7DB4" w:rsidP="00F45EA9">
            <w:pPr>
              <w:pStyle w:val="ATableBody"/>
            </w:pPr>
            <w:r w:rsidRPr="003872E0">
              <w:t>Дата вступления в силу</w:t>
            </w:r>
          </w:p>
        </w:tc>
      </w:tr>
      <w:tr w:rsidR="000D7DB4" w:rsidRPr="003872E0" w14:paraId="6B2C24C4" w14:textId="77777777" w:rsidTr="00D33EAB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95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58B5559B" w14:textId="1381FD31" w:rsidR="000D7DB4" w:rsidRPr="003872E0" w:rsidRDefault="000D7DB4" w:rsidP="00F45EA9">
            <w:pPr>
              <w:pStyle w:val="ATableBody"/>
            </w:pPr>
            <w:proofErr w:type="spellStart"/>
            <w:r w:rsidRPr="003872E0">
              <w:t>expires</w:t>
            </w:r>
            <w:proofErr w:type="spellEnd"/>
          </w:p>
        </w:tc>
        <w:tc>
          <w:tcPr>
            <w:tcW w:w="1150" w:type="pct"/>
          </w:tcPr>
          <w:p w14:paraId="3FA20A5A" w14:textId="30344B9F" w:rsidR="000D7DB4" w:rsidRPr="003872E0" w:rsidRDefault="000D7DB4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90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4673FFE1" w14:textId="62233644" w:rsidR="000D7DB4" w:rsidRPr="003872E0" w:rsidRDefault="000D7DB4" w:rsidP="00F45EA9">
            <w:pPr>
              <w:pStyle w:val="ATableBody"/>
            </w:pPr>
            <w:r w:rsidRPr="003872E0">
              <w:t>Срок действия</w:t>
            </w:r>
          </w:p>
        </w:tc>
      </w:tr>
      <w:tr w:rsidR="000D7DB4" w:rsidRPr="003872E0" w14:paraId="3144E5AE" w14:textId="77777777" w:rsidTr="00D33EAB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95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1CC7AE90" w14:textId="3CA7841A" w:rsidR="000D7DB4" w:rsidRPr="003872E0" w:rsidRDefault="000D7DB4" w:rsidP="00F45EA9">
            <w:pPr>
              <w:pStyle w:val="ATableBody"/>
            </w:pPr>
            <w:proofErr w:type="spellStart"/>
            <w:r w:rsidRPr="003872E0">
              <w:t>desc</w:t>
            </w:r>
            <w:proofErr w:type="spellEnd"/>
          </w:p>
        </w:tc>
        <w:tc>
          <w:tcPr>
            <w:tcW w:w="1150" w:type="pct"/>
          </w:tcPr>
          <w:p w14:paraId="33807CF7" w14:textId="530BC448" w:rsidR="000D7DB4" w:rsidRPr="003872E0" w:rsidRDefault="000D7DB4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90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6346E17A" w14:textId="7031317E" w:rsidR="000D7DB4" w:rsidRPr="003872E0" w:rsidRDefault="000D7DB4" w:rsidP="00F45EA9">
            <w:pPr>
              <w:pStyle w:val="ATableBody"/>
            </w:pPr>
            <w:r w:rsidRPr="003872E0">
              <w:t>Описание</w:t>
            </w:r>
          </w:p>
        </w:tc>
      </w:tr>
      <w:tr w:rsidR="000D7DB4" w:rsidRPr="003872E0" w14:paraId="4D47E714" w14:textId="77777777" w:rsidTr="00D33EAB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95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21A12F46" w14:textId="782D5DBB" w:rsidR="000D7DB4" w:rsidRPr="003872E0" w:rsidRDefault="000D7DB4" w:rsidP="00F45EA9">
            <w:pPr>
              <w:pStyle w:val="ATableBody"/>
            </w:pPr>
            <w:proofErr w:type="spellStart"/>
            <w:r w:rsidRPr="003872E0">
              <w:t>instruction</w:t>
            </w:r>
            <w:proofErr w:type="spellEnd"/>
          </w:p>
        </w:tc>
        <w:tc>
          <w:tcPr>
            <w:tcW w:w="1150" w:type="pct"/>
          </w:tcPr>
          <w:p w14:paraId="3F9F66D3" w14:textId="12364F74" w:rsidR="000D7DB4" w:rsidRPr="003872E0" w:rsidRDefault="000D7DB4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90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613870AF" w14:textId="18766D10" w:rsidR="000D7DB4" w:rsidRPr="003872E0" w:rsidRDefault="000D7DB4" w:rsidP="00F45EA9">
            <w:pPr>
              <w:pStyle w:val="ATableBody"/>
            </w:pPr>
            <w:r w:rsidRPr="003872E0">
              <w:t>Инструкция</w:t>
            </w:r>
          </w:p>
        </w:tc>
      </w:tr>
    </w:tbl>
    <w:p w14:paraId="00EA5429" w14:textId="773B097B" w:rsidR="00741FFB" w:rsidRPr="003872E0" w:rsidRDefault="000D7DB4" w:rsidP="003872E0">
      <w:pPr>
        <w:pStyle w:val="AHeading3"/>
        <w:rPr>
          <w:rFonts w:asciiTheme="minorHAnsi" w:hAnsiTheme="minorHAnsi" w:cstheme="minorHAnsi"/>
        </w:rPr>
      </w:pPr>
      <w:bookmarkStart w:id="15" w:name="_Toc152757393"/>
      <w:r w:rsidRPr="003872E0">
        <w:rPr>
          <w:rFonts w:asciiTheme="minorHAnsi" w:hAnsiTheme="minorHAnsi" w:cstheme="minorHAnsi"/>
        </w:rPr>
        <w:t>Пример ответа на оповещения</w:t>
      </w:r>
      <w:bookmarkEnd w:id="15"/>
    </w:p>
    <w:p w14:paraId="4AB847A2" w14:textId="4205F4FC" w:rsidR="000D7DB4" w:rsidRPr="003872E0" w:rsidRDefault="0087500F" w:rsidP="00242465">
      <w:pPr>
        <w:pStyle w:val="APicturePlace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  <w:noProof/>
          <w:snapToGrid/>
        </w:rPr>
        <w:drawing>
          <wp:inline distT="0" distB="0" distL="0" distR="0" wp14:anchorId="799435C5" wp14:editId="19708939">
            <wp:extent cx="5940000" cy="4478400"/>
            <wp:effectExtent l="0" t="0" r="3810" b="5080"/>
            <wp:docPr id="1675641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641874" name="Рисунок 167564187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4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0FD4D" w14:textId="6ED3D0B7" w:rsidR="000D7DB4" w:rsidRPr="003872E0" w:rsidRDefault="000D7DB4" w:rsidP="00242465">
      <w:pPr>
        <w:pStyle w:val="APictureName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 xml:space="preserve">– </w:t>
      </w:r>
      <w:r w:rsidR="0087500F" w:rsidRPr="003872E0">
        <w:rPr>
          <w:rFonts w:asciiTheme="minorHAnsi" w:hAnsiTheme="minorHAnsi" w:cstheme="minorHAnsi"/>
        </w:rPr>
        <w:t>Пример ответа на оповещения</w:t>
      </w:r>
    </w:p>
    <w:p w14:paraId="4D0D64C5" w14:textId="7D2438F3" w:rsidR="003517D3" w:rsidRPr="003872E0" w:rsidRDefault="00784111" w:rsidP="003872E0">
      <w:pPr>
        <w:pStyle w:val="AHeading2"/>
        <w:rPr>
          <w:rFonts w:asciiTheme="minorHAnsi" w:hAnsiTheme="minorHAnsi" w:cstheme="minorHAnsi"/>
        </w:rPr>
      </w:pPr>
      <w:bookmarkStart w:id="16" w:name="_Toc152757394"/>
      <w:r w:rsidRPr="003872E0">
        <w:rPr>
          <w:rFonts w:asciiTheme="minorHAnsi" w:hAnsiTheme="minorHAnsi" w:cstheme="minorHAnsi"/>
        </w:rPr>
        <w:lastRenderedPageBreak/>
        <w:t>Данные о качестве воздуха</w:t>
      </w:r>
      <w:bookmarkEnd w:id="16"/>
    </w:p>
    <w:p w14:paraId="11C7CEFF" w14:textId="3A0D5E8D" w:rsidR="00742D7E" w:rsidRPr="003872E0" w:rsidRDefault="00742D7E" w:rsidP="00242465">
      <w:pPr>
        <w:pStyle w:val="ABody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 xml:space="preserve">Данные о качестве воздуха </w:t>
      </w:r>
      <w:r w:rsidR="004028FC" w:rsidRPr="003872E0">
        <w:rPr>
          <w:rFonts w:asciiTheme="minorHAnsi" w:hAnsiTheme="minorHAnsi" w:cstheme="minorHAnsi"/>
        </w:rPr>
        <w:t>можно получить</w:t>
      </w:r>
      <w:r w:rsidRPr="003872E0">
        <w:rPr>
          <w:rFonts w:asciiTheme="minorHAnsi" w:hAnsiTheme="minorHAnsi" w:cstheme="minorHAnsi"/>
        </w:rPr>
        <w:t xml:space="preserve"> в ответах Прогнозного API и API реального времени. В зависимости от вашего плана подписки мы предоставляем текущие и 3-дневные данные о качестве воздуха для заданного местоположения в формате </w:t>
      </w:r>
      <w:proofErr w:type="spellStart"/>
      <w:r w:rsidRPr="003872E0">
        <w:rPr>
          <w:rFonts w:asciiTheme="minorHAnsi" w:hAnsiTheme="minorHAnsi" w:cstheme="minorHAnsi"/>
        </w:rPr>
        <w:t>json</w:t>
      </w:r>
      <w:proofErr w:type="spellEnd"/>
      <w:r w:rsidRPr="003872E0">
        <w:rPr>
          <w:rFonts w:asciiTheme="minorHAnsi" w:hAnsiTheme="minorHAnsi" w:cstheme="minorHAnsi"/>
        </w:rPr>
        <w:t xml:space="preserve"> и </w:t>
      </w:r>
      <w:proofErr w:type="spellStart"/>
      <w:r w:rsidRPr="003872E0">
        <w:rPr>
          <w:rFonts w:asciiTheme="minorHAnsi" w:hAnsiTheme="minorHAnsi" w:cstheme="minorHAnsi"/>
        </w:rPr>
        <w:t>xml</w:t>
      </w:r>
      <w:proofErr w:type="spellEnd"/>
      <w:r w:rsidRPr="003872E0">
        <w:rPr>
          <w:rFonts w:asciiTheme="minorHAnsi" w:hAnsiTheme="minorHAnsi" w:cstheme="minorHAnsi"/>
        </w:rPr>
        <w:t>.</w:t>
      </w:r>
    </w:p>
    <w:p w14:paraId="36514990" w14:textId="45EE77CA" w:rsidR="00742D7E" w:rsidRPr="003872E0" w:rsidRDefault="00742D7E" w:rsidP="00242465">
      <w:pPr>
        <w:pStyle w:val="ABody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>Он предоставляет данные об индексе качества воздуха по основным загрязняющим газам, таким как угарный газ (CO), озон (O3), диоксид азота (NO2), диоксид серы (SO2), PM 2.5 и PM 10.</w:t>
      </w:r>
    </w:p>
    <w:p w14:paraId="2F78352F" w14:textId="4BBB1F68" w:rsidR="00742D7E" w:rsidRPr="003872E0" w:rsidRDefault="00742D7E" w:rsidP="00242465">
      <w:pPr>
        <w:pStyle w:val="ABody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 xml:space="preserve">По умолчанию данные о качестве воздуха не предоставляются. Чтобы </w:t>
      </w:r>
      <w:r w:rsidR="004028FC" w:rsidRPr="003872E0">
        <w:rPr>
          <w:rFonts w:asciiTheme="minorHAnsi" w:hAnsiTheme="minorHAnsi" w:cstheme="minorHAnsi"/>
        </w:rPr>
        <w:t>получить</w:t>
      </w:r>
      <w:r w:rsidRPr="003872E0">
        <w:rPr>
          <w:rFonts w:asciiTheme="minorHAnsi" w:hAnsiTheme="minorHAnsi" w:cstheme="minorHAnsi"/>
        </w:rPr>
        <w:t xml:space="preserve"> данные о качестве воздуха в ответе от Прогнозного API и API реального времени, передайте параметр </w:t>
      </w:r>
      <w:proofErr w:type="spellStart"/>
      <w:r w:rsidRPr="003872E0">
        <w:rPr>
          <w:rFonts w:asciiTheme="minorHAnsi" w:hAnsiTheme="minorHAnsi" w:cstheme="minorHAnsi"/>
        </w:rPr>
        <w:t>aqi</w:t>
      </w:r>
      <w:proofErr w:type="spellEnd"/>
      <w:r w:rsidRPr="003872E0">
        <w:rPr>
          <w:rFonts w:asciiTheme="minorHAnsi" w:hAnsiTheme="minorHAnsi" w:cstheme="minorHAnsi"/>
        </w:rPr>
        <w:t>=</w:t>
      </w:r>
      <w:proofErr w:type="spellStart"/>
      <w:r w:rsidRPr="003872E0">
        <w:rPr>
          <w:rFonts w:asciiTheme="minorHAnsi" w:hAnsiTheme="minorHAnsi" w:cstheme="minorHAnsi"/>
        </w:rPr>
        <w:t>yes</w:t>
      </w:r>
      <w:proofErr w:type="spellEnd"/>
      <w:r w:rsidRPr="003872E0">
        <w:rPr>
          <w:rFonts w:asciiTheme="minorHAnsi" w:hAnsiTheme="minorHAnsi" w:cstheme="minorHAnsi"/>
        </w:rPr>
        <w:t>.</w:t>
      </w:r>
    </w:p>
    <w:p w14:paraId="172A816D" w14:textId="77A88EA7" w:rsidR="004028FC" w:rsidRPr="003872E0" w:rsidRDefault="004028FC" w:rsidP="00242465">
      <w:pPr>
        <w:pStyle w:val="ATableName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>– Параметры качества воздуха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3"/>
        <w:gridCol w:w="2280"/>
        <w:gridCol w:w="5748"/>
      </w:tblGrid>
      <w:tr w:rsidR="004028FC" w:rsidRPr="003872E0" w14:paraId="27E43274" w14:textId="77777777" w:rsidTr="00D33EAB">
        <w:trPr>
          <w:trHeight w:val="454"/>
          <w:tblHeader/>
        </w:trPr>
        <w:tc>
          <w:tcPr>
            <w:tcW w:w="950" w:type="pct"/>
            <w:vAlign w:val="center"/>
          </w:tcPr>
          <w:p w14:paraId="54B3FDE6" w14:textId="77777777" w:rsidR="004028FC" w:rsidRPr="003872E0" w:rsidRDefault="004028FC" w:rsidP="00242465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Поле</w:t>
            </w:r>
          </w:p>
        </w:tc>
        <w:tc>
          <w:tcPr>
            <w:tcW w:w="1150" w:type="pct"/>
            <w:vAlign w:val="center"/>
          </w:tcPr>
          <w:p w14:paraId="18204F74" w14:textId="77777777" w:rsidR="004028FC" w:rsidRPr="003872E0" w:rsidRDefault="004028FC" w:rsidP="00242465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Тип данных</w:t>
            </w:r>
          </w:p>
        </w:tc>
        <w:tc>
          <w:tcPr>
            <w:tcW w:w="2900" w:type="pct"/>
            <w:vAlign w:val="center"/>
          </w:tcPr>
          <w:p w14:paraId="2A94C206" w14:textId="77777777" w:rsidR="004028FC" w:rsidRPr="003872E0" w:rsidRDefault="004028FC" w:rsidP="00242465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Описание</w:t>
            </w:r>
          </w:p>
        </w:tc>
      </w:tr>
      <w:tr w:rsidR="004028FC" w:rsidRPr="003872E0" w14:paraId="22AAB783" w14:textId="77777777" w:rsidTr="00D33EAB">
        <w:trPr>
          <w:trHeight w:val="454"/>
        </w:trPr>
        <w:tc>
          <w:tcPr>
            <w:tcW w:w="950" w:type="pct"/>
          </w:tcPr>
          <w:p w14:paraId="7870508C" w14:textId="3D493466" w:rsidR="004028FC" w:rsidRPr="003872E0" w:rsidRDefault="004028FC" w:rsidP="00F45EA9">
            <w:pPr>
              <w:pStyle w:val="ATableBody"/>
              <w:rPr>
                <w:lang w:val="en-US"/>
              </w:rPr>
            </w:pPr>
            <w:proofErr w:type="spellStart"/>
            <w:r w:rsidRPr="003872E0">
              <w:t>co</w:t>
            </w:r>
            <w:proofErr w:type="spellEnd"/>
          </w:p>
        </w:tc>
        <w:tc>
          <w:tcPr>
            <w:tcW w:w="1150" w:type="pct"/>
          </w:tcPr>
          <w:p w14:paraId="07CF04D9" w14:textId="70FE6055" w:rsidR="004028FC" w:rsidRPr="003872E0" w:rsidRDefault="004028FC" w:rsidP="00F45EA9">
            <w:pPr>
              <w:pStyle w:val="ATableBody"/>
            </w:pPr>
            <w:r w:rsidRPr="003872E0">
              <w:t>вещественное</w:t>
            </w:r>
          </w:p>
        </w:tc>
        <w:tc>
          <w:tcPr>
            <w:tcW w:w="2900" w:type="pct"/>
          </w:tcPr>
          <w:p w14:paraId="2BF9A138" w14:textId="31991C5B" w:rsidR="004028FC" w:rsidRPr="003872E0" w:rsidRDefault="004028FC" w:rsidP="00F45EA9">
            <w:pPr>
              <w:pStyle w:val="ATableBody"/>
            </w:pPr>
            <w:r w:rsidRPr="003872E0">
              <w:t>Монооксид углерода (мкг/м3)</w:t>
            </w:r>
          </w:p>
        </w:tc>
      </w:tr>
      <w:tr w:rsidR="004028FC" w:rsidRPr="003872E0" w14:paraId="3F9DCFFD" w14:textId="77777777" w:rsidTr="00D33EAB">
        <w:trPr>
          <w:trHeight w:val="454"/>
        </w:trPr>
        <w:tc>
          <w:tcPr>
            <w:tcW w:w="950" w:type="pct"/>
          </w:tcPr>
          <w:p w14:paraId="0A4EF216" w14:textId="7483AD01" w:rsidR="004028FC" w:rsidRPr="003872E0" w:rsidRDefault="004028FC" w:rsidP="00F45EA9">
            <w:pPr>
              <w:pStyle w:val="ATableBody"/>
            </w:pPr>
            <w:r w:rsidRPr="003872E0">
              <w:t>o3</w:t>
            </w:r>
          </w:p>
        </w:tc>
        <w:tc>
          <w:tcPr>
            <w:tcW w:w="1150" w:type="pct"/>
          </w:tcPr>
          <w:p w14:paraId="11A9F323" w14:textId="2855A7AA" w:rsidR="004028FC" w:rsidRPr="003872E0" w:rsidRDefault="004028FC" w:rsidP="00F45EA9">
            <w:pPr>
              <w:pStyle w:val="ATableBody"/>
            </w:pPr>
            <w:r w:rsidRPr="003872E0">
              <w:t>вещественное</w:t>
            </w:r>
          </w:p>
        </w:tc>
        <w:tc>
          <w:tcPr>
            <w:tcW w:w="2900" w:type="pct"/>
          </w:tcPr>
          <w:p w14:paraId="3FE14195" w14:textId="7EA8E780" w:rsidR="004028FC" w:rsidRPr="003872E0" w:rsidRDefault="004028FC" w:rsidP="00F45EA9">
            <w:pPr>
              <w:pStyle w:val="ATableBody"/>
            </w:pPr>
            <w:r w:rsidRPr="003872E0">
              <w:t>Озон (мкг/м3)</w:t>
            </w:r>
          </w:p>
        </w:tc>
      </w:tr>
      <w:tr w:rsidR="004028FC" w:rsidRPr="003872E0" w14:paraId="63E928F6" w14:textId="77777777" w:rsidTr="00D33EAB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95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2440F51A" w14:textId="3802EFAA" w:rsidR="004028FC" w:rsidRPr="003872E0" w:rsidRDefault="004028FC" w:rsidP="00F45EA9">
            <w:pPr>
              <w:pStyle w:val="ATableBody"/>
            </w:pPr>
            <w:r w:rsidRPr="003872E0">
              <w:t>no2</w:t>
            </w:r>
          </w:p>
        </w:tc>
        <w:tc>
          <w:tcPr>
            <w:tcW w:w="1150" w:type="pct"/>
          </w:tcPr>
          <w:p w14:paraId="6B07B844" w14:textId="28BE06B5" w:rsidR="004028FC" w:rsidRPr="003872E0" w:rsidRDefault="004028FC" w:rsidP="00F45EA9">
            <w:pPr>
              <w:pStyle w:val="ATableBody"/>
            </w:pPr>
            <w:r w:rsidRPr="003872E0">
              <w:t>вещественное</w:t>
            </w:r>
          </w:p>
        </w:tc>
        <w:tc>
          <w:tcPr>
            <w:tcW w:w="290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2234F008" w14:textId="0BAD7A12" w:rsidR="004028FC" w:rsidRPr="003872E0" w:rsidRDefault="004028FC" w:rsidP="00F45EA9">
            <w:pPr>
              <w:pStyle w:val="ATableBody"/>
            </w:pPr>
            <w:r w:rsidRPr="003872E0">
              <w:t>Диоксид азота (мкг/м3)</w:t>
            </w:r>
          </w:p>
        </w:tc>
      </w:tr>
      <w:tr w:rsidR="004028FC" w:rsidRPr="003872E0" w14:paraId="0E180880" w14:textId="77777777" w:rsidTr="00D33EAB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95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0D1708CF" w14:textId="39A002B5" w:rsidR="004028FC" w:rsidRPr="003872E0" w:rsidRDefault="004028FC" w:rsidP="00F45EA9">
            <w:pPr>
              <w:pStyle w:val="ATableBody"/>
            </w:pPr>
            <w:r w:rsidRPr="003872E0">
              <w:t>so2</w:t>
            </w:r>
          </w:p>
        </w:tc>
        <w:tc>
          <w:tcPr>
            <w:tcW w:w="1150" w:type="pct"/>
          </w:tcPr>
          <w:p w14:paraId="47B997E9" w14:textId="7A282D7A" w:rsidR="004028FC" w:rsidRPr="003872E0" w:rsidRDefault="004028FC" w:rsidP="00F45EA9">
            <w:pPr>
              <w:pStyle w:val="ATableBody"/>
            </w:pPr>
            <w:r w:rsidRPr="003872E0">
              <w:t>вещественное</w:t>
            </w:r>
          </w:p>
        </w:tc>
        <w:tc>
          <w:tcPr>
            <w:tcW w:w="290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36058DA7" w14:textId="55017CDB" w:rsidR="004028FC" w:rsidRPr="003872E0" w:rsidRDefault="004028FC" w:rsidP="00F45EA9">
            <w:pPr>
              <w:pStyle w:val="ATableBody"/>
            </w:pPr>
            <w:r w:rsidRPr="003872E0">
              <w:t>Диоксид серы (мкг/м3)</w:t>
            </w:r>
          </w:p>
        </w:tc>
      </w:tr>
      <w:tr w:rsidR="004028FC" w:rsidRPr="003872E0" w14:paraId="792F5DBA" w14:textId="77777777" w:rsidTr="00D33EAB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95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14E57726" w14:textId="2427B51A" w:rsidR="004028FC" w:rsidRPr="003872E0" w:rsidRDefault="004028FC" w:rsidP="00F45EA9">
            <w:pPr>
              <w:pStyle w:val="ATableBody"/>
            </w:pPr>
            <w:r w:rsidRPr="003872E0">
              <w:t>pm2_5</w:t>
            </w:r>
          </w:p>
        </w:tc>
        <w:tc>
          <w:tcPr>
            <w:tcW w:w="1150" w:type="pct"/>
          </w:tcPr>
          <w:p w14:paraId="42189677" w14:textId="7265A6B1" w:rsidR="004028FC" w:rsidRPr="003872E0" w:rsidRDefault="004028FC" w:rsidP="00F45EA9">
            <w:pPr>
              <w:pStyle w:val="ATableBody"/>
            </w:pPr>
            <w:r w:rsidRPr="003872E0">
              <w:t>вещественное</w:t>
            </w:r>
          </w:p>
        </w:tc>
        <w:tc>
          <w:tcPr>
            <w:tcW w:w="290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44512CC5" w14:textId="268C9B42" w:rsidR="004028FC" w:rsidRPr="003872E0" w:rsidRDefault="004028FC" w:rsidP="00F45EA9">
            <w:pPr>
              <w:pStyle w:val="ATableBody"/>
            </w:pPr>
            <w:r w:rsidRPr="003872E0">
              <w:t>PM2.5 (мкг/м3)</w:t>
            </w:r>
          </w:p>
        </w:tc>
      </w:tr>
      <w:tr w:rsidR="004028FC" w:rsidRPr="003872E0" w14:paraId="2353F876" w14:textId="77777777" w:rsidTr="00D33EAB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95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3A8544EF" w14:textId="3EFFF548" w:rsidR="004028FC" w:rsidRPr="003872E0" w:rsidRDefault="004028FC" w:rsidP="00F45EA9">
            <w:pPr>
              <w:pStyle w:val="ATableBody"/>
            </w:pPr>
            <w:r w:rsidRPr="003872E0">
              <w:t>pm10</w:t>
            </w:r>
          </w:p>
        </w:tc>
        <w:tc>
          <w:tcPr>
            <w:tcW w:w="1150" w:type="pct"/>
          </w:tcPr>
          <w:p w14:paraId="25B25E97" w14:textId="40B8BA6E" w:rsidR="004028FC" w:rsidRPr="003872E0" w:rsidRDefault="004028FC" w:rsidP="00F45EA9">
            <w:pPr>
              <w:pStyle w:val="ATableBody"/>
            </w:pPr>
            <w:r w:rsidRPr="003872E0">
              <w:t>вещественное</w:t>
            </w:r>
          </w:p>
        </w:tc>
        <w:tc>
          <w:tcPr>
            <w:tcW w:w="290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46E3918F" w14:textId="79A6AD40" w:rsidR="004028FC" w:rsidRPr="003872E0" w:rsidRDefault="004028FC" w:rsidP="00F45EA9">
            <w:pPr>
              <w:pStyle w:val="ATableBody"/>
            </w:pPr>
            <w:r w:rsidRPr="003872E0">
              <w:t>PM10 (μg/m3)</w:t>
            </w:r>
          </w:p>
        </w:tc>
      </w:tr>
      <w:tr w:rsidR="004028FC" w:rsidRPr="003872E0" w14:paraId="073A8010" w14:textId="77777777" w:rsidTr="00D33EAB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95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2BBD71C0" w14:textId="031DC464" w:rsidR="004028FC" w:rsidRPr="003872E0" w:rsidRDefault="004028FC" w:rsidP="00F45EA9">
            <w:pPr>
              <w:pStyle w:val="ATableBody"/>
            </w:pPr>
            <w:proofErr w:type="spellStart"/>
            <w:r w:rsidRPr="003872E0">
              <w:t>us-epa-index</w:t>
            </w:r>
            <w:proofErr w:type="spellEnd"/>
          </w:p>
        </w:tc>
        <w:tc>
          <w:tcPr>
            <w:tcW w:w="1150" w:type="pct"/>
          </w:tcPr>
          <w:p w14:paraId="1DC18EB2" w14:textId="29545CAA" w:rsidR="004028FC" w:rsidRPr="003872E0" w:rsidRDefault="004028FC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90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7866038F" w14:textId="495FC8B4" w:rsidR="004028FC" w:rsidRPr="003872E0" w:rsidRDefault="004028FC" w:rsidP="00F45EA9">
            <w:pPr>
              <w:pStyle w:val="ATableBody"/>
            </w:pPr>
            <w:r w:rsidRPr="003872E0">
              <w:t>EPA стандарт:</w:t>
            </w:r>
          </w:p>
          <w:p w14:paraId="24442871" w14:textId="421FD991" w:rsidR="004028FC" w:rsidRPr="003872E0" w:rsidRDefault="004028FC" w:rsidP="00F45EA9">
            <w:pPr>
              <w:pStyle w:val="ATableBody"/>
            </w:pPr>
            <w:r w:rsidRPr="003872E0">
              <w:t>1 – хороший;</w:t>
            </w:r>
          </w:p>
          <w:p w14:paraId="65D029ED" w14:textId="6E02E52A" w:rsidR="004028FC" w:rsidRPr="003872E0" w:rsidRDefault="004028FC" w:rsidP="00F45EA9">
            <w:pPr>
              <w:pStyle w:val="ATableBody"/>
            </w:pPr>
            <w:r w:rsidRPr="003872E0">
              <w:t>2 – умеренный;</w:t>
            </w:r>
          </w:p>
          <w:p w14:paraId="7DE54FBF" w14:textId="001E7D10" w:rsidR="004028FC" w:rsidRPr="003872E0" w:rsidRDefault="004028FC" w:rsidP="00F45EA9">
            <w:pPr>
              <w:pStyle w:val="ATableBody"/>
            </w:pPr>
            <w:r w:rsidRPr="003872E0">
              <w:t>3 - нездоровый для чувствительной группы;</w:t>
            </w:r>
          </w:p>
          <w:p w14:paraId="61314CBE" w14:textId="4DECD3CE" w:rsidR="004028FC" w:rsidRPr="003872E0" w:rsidRDefault="004028FC" w:rsidP="00F45EA9">
            <w:pPr>
              <w:pStyle w:val="ATableBody"/>
            </w:pPr>
            <w:r w:rsidRPr="003872E0">
              <w:t>4 – нездоровый;</w:t>
            </w:r>
          </w:p>
          <w:p w14:paraId="3B5A06B1" w14:textId="23E9A3FB" w:rsidR="004028FC" w:rsidRPr="003872E0" w:rsidRDefault="004028FC" w:rsidP="00F45EA9">
            <w:pPr>
              <w:pStyle w:val="ATableBody"/>
            </w:pPr>
            <w:r w:rsidRPr="003872E0">
              <w:t>5 – очень вредно для здоровья;</w:t>
            </w:r>
          </w:p>
          <w:p w14:paraId="258C0221" w14:textId="1B3A113B" w:rsidR="004028FC" w:rsidRPr="003872E0" w:rsidRDefault="004028FC" w:rsidP="00F45EA9">
            <w:pPr>
              <w:pStyle w:val="ATableBody"/>
              <w:rPr>
                <w:lang w:val="en-US"/>
              </w:rPr>
            </w:pPr>
            <w:r w:rsidRPr="003872E0">
              <w:t>6 – опасный.</w:t>
            </w:r>
          </w:p>
        </w:tc>
      </w:tr>
      <w:tr w:rsidR="004028FC" w:rsidRPr="003872E0" w14:paraId="4B5290B8" w14:textId="77777777" w:rsidTr="00D33EAB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95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1913155E" w14:textId="07CC8DF7" w:rsidR="004028FC" w:rsidRPr="003872E0" w:rsidRDefault="004028FC" w:rsidP="00F45EA9">
            <w:pPr>
              <w:pStyle w:val="ATableBody"/>
              <w:rPr>
                <w:lang w:val="en-US"/>
              </w:rPr>
            </w:pPr>
            <w:proofErr w:type="spellStart"/>
            <w:r w:rsidRPr="003872E0">
              <w:t>gb-defra-index</w:t>
            </w:r>
            <w:proofErr w:type="spellEnd"/>
          </w:p>
        </w:tc>
        <w:tc>
          <w:tcPr>
            <w:tcW w:w="1150" w:type="pct"/>
          </w:tcPr>
          <w:p w14:paraId="0C276A7A" w14:textId="73691EEC" w:rsidR="004028FC" w:rsidRPr="003872E0" w:rsidRDefault="004028FC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90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5F2C8E0E" w14:textId="77777777" w:rsidR="004028FC" w:rsidRPr="003872E0" w:rsidRDefault="004028FC" w:rsidP="00F45EA9">
            <w:pPr>
              <w:pStyle w:val="ATableBody"/>
            </w:pPr>
          </w:p>
        </w:tc>
      </w:tr>
    </w:tbl>
    <w:p w14:paraId="247BECD3" w14:textId="12CB7292" w:rsidR="00370587" w:rsidRPr="003872E0" w:rsidRDefault="00370587" w:rsidP="003872E0">
      <w:pPr>
        <w:pStyle w:val="AHeading3"/>
        <w:rPr>
          <w:rFonts w:asciiTheme="minorHAnsi" w:hAnsiTheme="minorHAnsi" w:cstheme="minorHAnsi"/>
        </w:rPr>
      </w:pPr>
      <w:bookmarkStart w:id="17" w:name="_Toc152757395"/>
      <w:r w:rsidRPr="003872E0">
        <w:rPr>
          <w:rFonts w:asciiTheme="minorHAnsi" w:hAnsiTheme="minorHAnsi" w:cstheme="minorHAnsi"/>
        </w:rPr>
        <w:t xml:space="preserve">Значение </w:t>
      </w:r>
      <w:r w:rsidRPr="003872E0">
        <w:rPr>
          <w:rFonts w:asciiTheme="minorHAnsi" w:hAnsiTheme="minorHAnsi" w:cstheme="minorHAnsi"/>
          <w:lang w:val="en-US"/>
        </w:rPr>
        <w:t xml:space="preserve">DEFRA </w:t>
      </w:r>
      <w:r w:rsidRPr="003872E0">
        <w:rPr>
          <w:rFonts w:asciiTheme="minorHAnsi" w:hAnsiTheme="minorHAnsi" w:cstheme="minorHAnsi"/>
        </w:rPr>
        <w:t>индекса Великобритании</w:t>
      </w:r>
      <w:bookmarkEnd w:id="17"/>
    </w:p>
    <w:p w14:paraId="3D04C0D1" w14:textId="0C474056" w:rsidR="004028FC" w:rsidRPr="003872E0" w:rsidRDefault="004028FC" w:rsidP="00242465">
      <w:pPr>
        <w:pStyle w:val="ATableName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 xml:space="preserve">– Значения </w:t>
      </w:r>
      <w:r w:rsidRPr="003872E0">
        <w:rPr>
          <w:rFonts w:asciiTheme="minorHAnsi" w:hAnsiTheme="minorHAnsi" w:cstheme="minorHAnsi"/>
          <w:lang w:val="en-US"/>
        </w:rPr>
        <w:t xml:space="preserve">DEFRA </w:t>
      </w:r>
      <w:r w:rsidRPr="003872E0">
        <w:rPr>
          <w:rFonts w:asciiTheme="minorHAnsi" w:hAnsiTheme="minorHAnsi" w:cstheme="minorHAnsi"/>
        </w:rPr>
        <w:t>индекса Великобритании</w:t>
      </w:r>
    </w:p>
    <w:tbl>
      <w:tblPr>
        <w:tblW w:w="28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01"/>
        <w:gridCol w:w="2678"/>
      </w:tblGrid>
      <w:tr w:rsidR="00BA3DBC" w:rsidRPr="003872E0" w14:paraId="4EA17E77" w14:textId="77777777" w:rsidTr="00BA3DBC">
        <w:trPr>
          <w:trHeight w:val="454"/>
          <w:tblHeader/>
          <w:jc w:val="center"/>
        </w:trPr>
        <w:tc>
          <w:tcPr>
            <w:tcW w:w="947" w:type="pct"/>
          </w:tcPr>
          <w:p w14:paraId="7A65D715" w14:textId="2D18B156" w:rsidR="004028FC" w:rsidRPr="003872E0" w:rsidRDefault="004028FC" w:rsidP="00242465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Индекс</w:t>
            </w:r>
          </w:p>
        </w:tc>
        <w:tc>
          <w:tcPr>
            <w:tcW w:w="1683" w:type="pct"/>
          </w:tcPr>
          <w:p w14:paraId="2FF93392" w14:textId="62540BBB" w:rsidR="004028FC" w:rsidRPr="003872E0" w:rsidRDefault="00F45EFA" w:rsidP="00242465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Значение</w:t>
            </w:r>
          </w:p>
        </w:tc>
        <w:tc>
          <w:tcPr>
            <w:tcW w:w="2370" w:type="pct"/>
          </w:tcPr>
          <w:p w14:paraId="063C33F2" w14:textId="04CD374E" w:rsidR="004028FC" w:rsidRPr="003872E0" w:rsidRDefault="004028FC" w:rsidP="00242465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Значение, мкг/м3</w:t>
            </w:r>
          </w:p>
        </w:tc>
      </w:tr>
      <w:tr w:rsidR="00BA3DBC" w:rsidRPr="003872E0" w14:paraId="312791C9" w14:textId="77777777" w:rsidTr="00BA3DBC">
        <w:trPr>
          <w:trHeight w:val="454"/>
          <w:jc w:val="center"/>
        </w:trPr>
        <w:tc>
          <w:tcPr>
            <w:tcW w:w="947" w:type="pct"/>
          </w:tcPr>
          <w:p w14:paraId="247D73DF" w14:textId="6E59070F" w:rsidR="004028FC" w:rsidRPr="003872E0" w:rsidRDefault="004028FC" w:rsidP="00F45EA9">
            <w:pPr>
              <w:pStyle w:val="ATableBody"/>
            </w:pPr>
            <w:r w:rsidRPr="003872E0">
              <w:t>1</w:t>
            </w:r>
          </w:p>
        </w:tc>
        <w:tc>
          <w:tcPr>
            <w:tcW w:w="1683" w:type="pct"/>
          </w:tcPr>
          <w:p w14:paraId="7BD30747" w14:textId="4BF2860F" w:rsidR="004028FC" w:rsidRPr="003872E0" w:rsidRDefault="00F45EFA" w:rsidP="00F45EA9">
            <w:pPr>
              <w:pStyle w:val="ATableBody"/>
            </w:pPr>
            <w:r w:rsidRPr="003872E0">
              <w:t>Низкое</w:t>
            </w:r>
          </w:p>
        </w:tc>
        <w:tc>
          <w:tcPr>
            <w:tcW w:w="2370" w:type="pct"/>
          </w:tcPr>
          <w:p w14:paraId="69CB23C1" w14:textId="0F9C046F" w:rsidR="004028FC" w:rsidRPr="003872E0" w:rsidRDefault="00BA3DBC" w:rsidP="00F45EA9">
            <w:pPr>
              <w:pStyle w:val="ATableBody"/>
            </w:pPr>
            <w:r w:rsidRPr="003872E0">
              <w:t>0-11</w:t>
            </w:r>
          </w:p>
        </w:tc>
      </w:tr>
      <w:tr w:rsidR="00BA3DBC" w:rsidRPr="003872E0" w14:paraId="50015E7B" w14:textId="77777777" w:rsidTr="00BA3DBC">
        <w:trPr>
          <w:trHeight w:val="454"/>
          <w:jc w:val="center"/>
        </w:trPr>
        <w:tc>
          <w:tcPr>
            <w:tcW w:w="947" w:type="pct"/>
          </w:tcPr>
          <w:p w14:paraId="56108A5C" w14:textId="6870B5BF" w:rsidR="004028FC" w:rsidRPr="003872E0" w:rsidRDefault="004028FC" w:rsidP="00F45EA9">
            <w:pPr>
              <w:pStyle w:val="ATableBody"/>
            </w:pPr>
            <w:r w:rsidRPr="003872E0">
              <w:t>2</w:t>
            </w:r>
          </w:p>
        </w:tc>
        <w:tc>
          <w:tcPr>
            <w:tcW w:w="1683" w:type="pct"/>
          </w:tcPr>
          <w:p w14:paraId="5398CA0E" w14:textId="7937A31B" w:rsidR="004028FC" w:rsidRPr="003872E0" w:rsidRDefault="00F45EFA" w:rsidP="00F45EA9">
            <w:pPr>
              <w:pStyle w:val="ATableBody"/>
            </w:pPr>
            <w:r w:rsidRPr="003872E0">
              <w:t>Низкое</w:t>
            </w:r>
          </w:p>
        </w:tc>
        <w:tc>
          <w:tcPr>
            <w:tcW w:w="2370" w:type="pct"/>
          </w:tcPr>
          <w:p w14:paraId="278C64BD" w14:textId="1BCE08EF" w:rsidR="004028FC" w:rsidRPr="003872E0" w:rsidRDefault="00BA3DBC" w:rsidP="00F45EA9">
            <w:pPr>
              <w:pStyle w:val="ATableBody"/>
            </w:pPr>
            <w:r w:rsidRPr="003872E0">
              <w:t>12-23</w:t>
            </w:r>
          </w:p>
        </w:tc>
      </w:tr>
      <w:tr w:rsidR="00BA3DBC" w:rsidRPr="003872E0" w14:paraId="7D2677B0" w14:textId="77777777" w:rsidTr="00BA3DBC">
        <w:trPr>
          <w:trHeight w:val="454"/>
          <w:jc w:val="center"/>
        </w:trPr>
        <w:tc>
          <w:tcPr>
            <w:tcW w:w="947" w:type="pct"/>
          </w:tcPr>
          <w:p w14:paraId="11FF29ED" w14:textId="46F93E6C" w:rsidR="004028FC" w:rsidRPr="003872E0" w:rsidRDefault="004028FC" w:rsidP="00F45EA9">
            <w:pPr>
              <w:pStyle w:val="ATableBody"/>
            </w:pPr>
            <w:r w:rsidRPr="003872E0">
              <w:t>3</w:t>
            </w:r>
          </w:p>
        </w:tc>
        <w:tc>
          <w:tcPr>
            <w:tcW w:w="1683" w:type="pct"/>
          </w:tcPr>
          <w:p w14:paraId="04F81157" w14:textId="52B3D6CA" w:rsidR="004028FC" w:rsidRPr="003872E0" w:rsidRDefault="00F45EFA" w:rsidP="00F45EA9">
            <w:pPr>
              <w:pStyle w:val="ATableBody"/>
            </w:pPr>
            <w:r w:rsidRPr="003872E0">
              <w:t>Низкое</w:t>
            </w:r>
          </w:p>
        </w:tc>
        <w:tc>
          <w:tcPr>
            <w:tcW w:w="2370" w:type="pct"/>
          </w:tcPr>
          <w:p w14:paraId="3BBDD879" w14:textId="1B354B1F" w:rsidR="004028FC" w:rsidRPr="003872E0" w:rsidRDefault="00BA3DBC" w:rsidP="00F45EA9">
            <w:pPr>
              <w:pStyle w:val="ATableBody"/>
            </w:pPr>
            <w:r w:rsidRPr="003872E0">
              <w:t>24-35</w:t>
            </w:r>
          </w:p>
        </w:tc>
      </w:tr>
      <w:tr w:rsidR="00BA3DBC" w:rsidRPr="003872E0" w14:paraId="3B492B08" w14:textId="77777777" w:rsidTr="00BA3DBC">
        <w:trPr>
          <w:trHeight w:val="454"/>
          <w:jc w:val="center"/>
        </w:trPr>
        <w:tc>
          <w:tcPr>
            <w:tcW w:w="947" w:type="pct"/>
          </w:tcPr>
          <w:p w14:paraId="1D7BAB6F" w14:textId="62DC8D80" w:rsidR="004028FC" w:rsidRPr="003872E0" w:rsidRDefault="004028FC" w:rsidP="00F45EA9">
            <w:pPr>
              <w:pStyle w:val="ATableBody"/>
            </w:pPr>
            <w:r w:rsidRPr="003872E0">
              <w:t>4</w:t>
            </w:r>
          </w:p>
        </w:tc>
        <w:tc>
          <w:tcPr>
            <w:tcW w:w="1683" w:type="pct"/>
          </w:tcPr>
          <w:p w14:paraId="2C6C9013" w14:textId="7C629355" w:rsidR="004028FC" w:rsidRPr="003872E0" w:rsidRDefault="00F45EFA" w:rsidP="00F45EA9">
            <w:pPr>
              <w:pStyle w:val="ATableBody"/>
            </w:pPr>
            <w:r w:rsidRPr="003872E0">
              <w:t>Умеренное</w:t>
            </w:r>
          </w:p>
        </w:tc>
        <w:tc>
          <w:tcPr>
            <w:tcW w:w="2370" w:type="pct"/>
          </w:tcPr>
          <w:p w14:paraId="5BDFFF12" w14:textId="77064378" w:rsidR="004028FC" w:rsidRPr="003872E0" w:rsidRDefault="00BA3DBC" w:rsidP="00F45EA9">
            <w:pPr>
              <w:pStyle w:val="ATableBody"/>
            </w:pPr>
            <w:r w:rsidRPr="003872E0">
              <w:t>36-41</w:t>
            </w:r>
          </w:p>
        </w:tc>
      </w:tr>
      <w:tr w:rsidR="00BA3DBC" w:rsidRPr="003872E0" w14:paraId="3EC4E8E9" w14:textId="77777777" w:rsidTr="00BA3DBC">
        <w:trPr>
          <w:trHeight w:val="454"/>
          <w:jc w:val="center"/>
        </w:trPr>
        <w:tc>
          <w:tcPr>
            <w:tcW w:w="947" w:type="pct"/>
          </w:tcPr>
          <w:p w14:paraId="2D5343FE" w14:textId="422D404A" w:rsidR="004028FC" w:rsidRPr="003872E0" w:rsidRDefault="004028FC" w:rsidP="00F45EA9">
            <w:pPr>
              <w:pStyle w:val="ATableBody"/>
            </w:pPr>
            <w:r w:rsidRPr="003872E0">
              <w:lastRenderedPageBreak/>
              <w:t>5</w:t>
            </w:r>
          </w:p>
        </w:tc>
        <w:tc>
          <w:tcPr>
            <w:tcW w:w="1683" w:type="pct"/>
          </w:tcPr>
          <w:p w14:paraId="6E642161" w14:textId="3F0FC5A7" w:rsidR="004028FC" w:rsidRPr="003872E0" w:rsidRDefault="00F45EFA" w:rsidP="00F45EA9">
            <w:pPr>
              <w:pStyle w:val="ATableBody"/>
            </w:pPr>
            <w:r w:rsidRPr="003872E0">
              <w:t>Умеренное</w:t>
            </w:r>
          </w:p>
        </w:tc>
        <w:tc>
          <w:tcPr>
            <w:tcW w:w="2370" w:type="pct"/>
          </w:tcPr>
          <w:p w14:paraId="12616DFB" w14:textId="3FC0EDCC" w:rsidR="004028FC" w:rsidRPr="003872E0" w:rsidRDefault="00BA3DBC" w:rsidP="00F45EA9">
            <w:pPr>
              <w:pStyle w:val="ATableBody"/>
            </w:pPr>
            <w:r w:rsidRPr="003872E0">
              <w:t>42-47</w:t>
            </w:r>
          </w:p>
        </w:tc>
      </w:tr>
      <w:tr w:rsidR="00BA3DBC" w:rsidRPr="003872E0" w14:paraId="3B15BE1D" w14:textId="77777777" w:rsidTr="00BA3DBC">
        <w:trPr>
          <w:trHeight w:val="454"/>
          <w:jc w:val="center"/>
        </w:trPr>
        <w:tc>
          <w:tcPr>
            <w:tcW w:w="947" w:type="pct"/>
          </w:tcPr>
          <w:p w14:paraId="3871A6FB" w14:textId="5D083A16" w:rsidR="004028FC" w:rsidRPr="003872E0" w:rsidRDefault="004028FC" w:rsidP="00F45EA9">
            <w:pPr>
              <w:pStyle w:val="ATableBody"/>
            </w:pPr>
            <w:r w:rsidRPr="003872E0">
              <w:t>6</w:t>
            </w:r>
          </w:p>
        </w:tc>
        <w:tc>
          <w:tcPr>
            <w:tcW w:w="1683" w:type="pct"/>
          </w:tcPr>
          <w:p w14:paraId="7B1FC565" w14:textId="374938AE" w:rsidR="004028FC" w:rsidRPr="003872E0" w:rsidRDefault="00F45EFA" w:rsidP="00F45EA9">
            <w:pPr>
              <w:pStyle w:val="ATableBody"/>
            </w:pPr>
            <w:r w:rsidRPr="003872E0">
              <w:t>Умеренное</w:t>
            </w:r>
          </w:p>
        </w:tc>
        <w:tc>
          <w:tcPr>
            <w:tcW w:w="2370" w:type="pct"/>
          </w:tcPr>
          <w:p w14:paraId="0CE4A835" w14:textId="7D137DAD" w:rsidR="004028FC" w:rsidRPr="003872E0" w:rsidRDefault="00BA3DBC" w:rsidP="00F45EA9">
            <w:pPr>
              <w:pStyle w:val="ATableBody"/>
            </w:pPr>
            <w:r w:rsidRPr="003872E0">
              <w:t>48-53</w:t>
            </w:r>
          </w:p>
        </w:tc>
      </w:tr>
      <w:tr w:rsidR="00BA3DBC" w:rsidRPr="003872E0" w14:paraId="39B9C3FB" w14:textId="77777777" w:rsidTr="00BA3DBC">
        <w:trPr>
          <w:trHeight w:val="454"/>
          <w:jc w:val="center"/>
        </w:trPr>
        <w:tc>
          <w:tcPr>
            <w:tcW w:w="947" w:type="pct"/>
          </w:tcPr>
          <w:p w14:paraId="1428BDFA" w14:textId="1FA94AB7" w:rsidR="004028FC" w:rsidRPr="003872E0" w:rsidRDefault="004028FC" w:rsidP="00F45EA9">
            <w:pPr>
              <w:pStyle w:val="ATableBody"/>
            </w:pPr>
            <w:r w:rsidRPr="003872E0">
              <w:t>7</w:t>
            </w:r>
          </w:p>
        </w:tc>
        <w:tc>
          <w:tcPr>
            <w:tcW w:w="1683" w:type="pct"/>
          </w:tcPr>
          <w:p w14:paraId="7A0CD46B" w14:textId="3B920E03" w:rsidR="004028FC" w:rsidRPr="003872E0" w:rsidRDefault="00F45EFA" w:rsidP="00F45EA9">
            <w:pPr>
              <w:pStyle w:val="ATableBody"/>
            </w:pPr>
            <w:r w:rsidRPr="003872E0">
              <w:t>Высокое</w:t>
            </w:r>
          </w:p>
        </w:tc>
        <w:tc>
          <w:tcPr>
            <w:tcW w:w="2370" w:type="pct"/>
          </w:tcPr>
          <w:p w14:paraId="593DFA57" w14:textId="00CCB595" w:rsidR="004028FC" w:rsidRPr="003872E0" w:rsidRDefault="00BA3DBC" w:rsidP="00F45EA9">
            <w:pPr>
              <w:pStyle w:val="ATableBody"/>
            </w:pPr>
            <w:r w:rsidRPr="003872E0">
              <w:t>54-58</w:t>
            </w:r>
          </w:p>
        </w:tc>
      </w:tr>
      <w:tr w:rsidR="00BA3DBC" w:rsidRPr="003872E0" w14:paraId="3051B2BB" w14:textId="77777777" w:rsidTr="00BA3DBC">
        <w:trPr>
          <w:trHeight w:val="454"/>
          <w:jc w:val="center"/>
        </w:trPr>
        <w:tc>
          <w:tcPr>
            <w:tcW w:w="947" w:type="pct"/>
          </w:tcPr>
          <w:p w14:paraId="1615845B" w14:textId="3CA41776" w:rsidR="004028FC" w:rsidRPr="003872E0" w:rsidRDefault="004028FC" w:rsidP="00F45EA9">
            <w:pPr>
              <w:pStyle w:val="ATableBody"/>
            </w:pPr>
            <w:r w:rsidRPr="003872E0">
              <w:t>8</w:t>
            </w:r>
          </w:p>
        </w:tc>
        <w:tc>
          <w:tcPr>
            <w:tcW w:w="1683" w:type="pct"/>
          </w:tcPr>
          <w:p w14:paraId="52835B78" w14:textId="7D168393" w:rsidR="004028FC" w:rsidRPr="003872E0" w:rsidRDefault="00F45EFA" w:rsidP="00F45EA9">
            <w:pPr>
              <w:pStyle w:val="ATableBody"/>
            </w:pPr>
            <w:r w:rsidRPr="003872E0">
              <w:t>Высокое</w:t>
            </w:r>
          </w:p>
        </w:tc>
        <w:tc>
          <w:tcPr>
            <w:tcW w:w="2370" w:type="pct"/>
          </w:tcPr>
          <w:p w14:paraId="1458DE37" w14:textId="3E9983B2" w:rsidR="004028FC" w:rsidRPr="003872E0" w:rsidRDefault="00BA3DBC" w:rsidP="00F45EA9">
            <w:pPr>
              <w:pStyle w:val="ATableBody"/>
            </w:pPr>
            <w:r w:rsidRPr="003872E0">
              <w:t>59-64</w:t>
            </w:r>
          </w:p>
        </w:tc>
      </w:tr>
      <w:tr w:rsidR="00BA3DBC" w:rsidRPr="003872E0" w14:paraId="30289504" w14:textId="77777777" w:rsidTr="00BA3DBC">
        <w:trPr>
          <w:trHeight w:val="454"/>
          <w:jc w:val="center"/>
        </w:trPr>
        <w:tc>
          <w:tcPr>
            <w:tcW w:w="947" w:type="pct"/>
          </w:tcPr>
          <w:p w14:paraId="74B34287" w14:textId="7E24E08E" w:rsidR="004028FC" w:rsidRPr="003872E0" w:rsidRDefault="004028FC" w:rsidP="00F45EA9">
            <w:pPr>
              <w:pStyle w:val="ATableBody"/>
            </w:pPr>
            <w:r w:rsidRPr="003872E0">
              <w:t>9</w:t>
            </w:r>
          </w:p>
        </w:tc>
        <w:tc>
          <w:tcPr>
            <w:tcW w:w="1683" w:type="pct"/>
          </w:tcPr>
          <w:p w14:paraId="1C0C3A45" w14:textId="3A010C70" w:rsidR="004028FC" w:rsidRPr="003872E0" w:rsidRDefault="00F45EFA" w:rsidP="00F45EA9">
            <w:pPr>
              <w:pStyle w:val="ATableBody"/>
            </w:pPr>
            <w:r w:rsidRPr="003872E0">
              <w:t>Высокое</w:t>
            </w:r>
          </w:p>
        </w:tc>
        <w:tc>
          <w:tcPr>
            <w:tcW w:w="2370" w:type="pct"/>
          </w:tcPr>
          <w:p w14:paraId="1C241AE5" w14:textId="03D6C9E6" w:rsidR="004028FC" w:rsidRPr="003872E0" w:rsidRDefault="00BA3DBC" w:rsidP="00F45EA9">
            <w:pPr>
              <w:pStyle w:val="ATableBody"/>
            </w:pPr>
            <w:r w:rsidRPr="003872E0">
              <w:t>65-70</w:t>
            </w:r>
          </w:p>
        </w:tc>
      </w:tr>
      <w:tr w:rsidR="00BA3DBC" w:rsidRPr="003872E0" w14:paraId="2C117EF3" w14:textId="77777777" w:rsidTr="00BA3DBC">
        <w:trPr>
          <w:trHeight w:val="454"/>
          <w:jc w:val="center"/>
        </w:trPr>
        <w:tc>
          <w:tcPr>
            <w:tcW w:w="947" w:type="pct"/>
          </w:tcPr>
          <w:p w14:paraId="69B89C7B" w14:textId="4E9DB76D" w:rsidR="00F45EFA" w:rsidRPr="003872E0" w:rsidRDefault="00F45EFA" w:rsidP="00F45EA9">
            <w:pPr>
              <w:pStyle w:val="ATableBody"/>
            </w:pPr>
            <w:r w:rsidRPr="003872E0">
              <w:t>10</w:t>
            </w:r>
          </w:p>
        </w:tc>
        <w:tc>
          <w:tcPr>
            <w:tcW w:w="1683" w:type="pct"/>
          </w:tcPr>
          <w:p w14:paraId="6A5818EF" w14:textId="050A2AE5" w:rsidR="00F45EFA" w:rsidRPr="003872E0" w:rsidRDefault="00F45EFA" w:rsidP="00F45EA9">
            <w:pPr>
              <w:pStyle w:val="ATableBody"/>
            </w:pPr>
            <w:r w:rsidRPr="003872E0">
              <w:t>Очень высокое</w:t>
            </w:r>
          </w:p>
        </w:tc>
        <w:tc>
          <w:tcPr>
            <w:tcW w:w="2370" w:type="pct"/>
          </w:tcPr>
          <w:p w14:paraId="50C18B80" w14:textId="4BFBB0FD" w:rsidR="00F45EFA" w:rsidRPr="003872E0" w:rsidRDefault="00BA3DBC" w:rsidP="00F45EA9">
            <w:pPr>
              <w:pStyle w:val="ATableBody"/>
            </w:pPr>
            <w:r w:rsidRPr="003872E0">
              <w:t>Более 71</w:t>
            </w:r>
          </w:p>
        </w:tc>
      </w:tr>
    </w:tbl>
    <w:p w14:paraId="5C664818" w14:textId="5BF4AB24" w:rsidR="00742D7E" w:rsidRPr="003872E0" w:rsidRDefault="00A0170D" w:rsidP="003872E0">
      <w:pPr>
        <w:pStyle w:val="AHeading2"/>
        <w:rPr>
          <w:rFonts w:asciiTheme="minorHAnsi" w:hAnsiTheme="minorHAnsi" w:cstheme="minorHAnsi"/>
          <w:lang w:val="en-US"/>
        </w:rPr>
      </w:pPr>
      <w:bookmarkStart w:id="18" w:name="_Toc152757396"/>
      <w:r w:rsidRPr="003872E0">
        <w:rPr>
          <w:rFonts w:asciiTheme="minorHAnsi" w:hAnsiTheme="minorHAnsi" w:cstheme="minorHAnsi"/>
        </w:rPr>
        <w:t xml:space="preserve">Коды ошибок </w:t>
      </w:r>
      <w:r w:rsidRPr="003872E0">
        <w:rPr>
          <w:rFonts w:asciiTheme="minorHAnsi" w:hAnsiTheme="minorHAnsi" w:cstheme="minorHAnsi"/>
          <w:lang w:val="en-US"/>
        </w:rPr>
        <w:t>API</w:t>
      </w:r>
      <w:bookmarkEnd w:id="18"/>
    </w:p>
    <w:p w14:paraId="47913262" w14:textId="1D9F707E" w:rsidR="00A0170D" w:rsidRPr="003872E0" w:rsidRDefault="00A0170D" w:rsidP="00242465">
      <w:pPr>
        <w:pStyle w:val="ABody"/>
        <w:rPr>
          <w:rFonts w:asciiTheme="minorHAnsi" w:hAnsiTheme="minorHAnsi" w:cstheme="minorHAnsi"/>
          <w:snapToGrid/>
        </w:rPr>
      </w:pPr>
      <w:r w:rsidRPr="003872E0">
        <w:rPr>
          <w:rFonts w:asciiTheme="minorHAnsi" w:hAnsiTheme="minorHAnsi" w:cstheme="minorHAnsi"/>
          <w:snapToGrid/>
        </w:rPr>
        <w:t xml:space="preserve">При возникновении ошибки ответ </w:t>
      </w:r>
      <w:r w:rsidRPr="003872E0">
        <w:rPr>
          <w:rFonts w:asciiTheme="minorHAnsi" w:hAnsiTheme="minorHAnsi" w:cstheme="minorHAnsi"/>
          <w:snapToGrid/>
          <w:lang w:val="en-US"/>
        </w:rPr>
        <w:t>API</w:t>
      </w:r>
      <w:r w:rsidRPr="003872E0">
        <w:rPr>
          <w:rFonts w:asciiTheme="minorHAnsi" w:hAnsiTheme="minorHAnsi" w:cstheme="minorHAnsi"/>
          <w:snapToGrid/>
        </w:rPr>
        <w:t xml:space="preserve"> содержит сообщение об ошибке, включающее </w:t>
      </w:r>
      <w:r w:rsidR="00834B21" w:rsidRPr="003872E0">
        <w:rPr>
          <w:rFonts w:asciiTheme="minorHAnsi" w:hAnsiTheme="minorHAnsi" w:cstheme="minorHAnsi"/>
          <w:snapToGrid/>
        </w:rPr>
        <w:t xml:space="preserve">ее </w:t>
      </w:r>
      <w:r w:rsidRPr="003872E0">
        <w:rPr>
          <w:rFonts w:asciiTheme="minorHAnsi" w:hAnsiTheme="minorHAnsi" w:cstheme="minorHAnsi"/>
          <w:snapToGrid/>
        </w:rPr>
        <w:t>код</w:t>
      </w:r>
      <w:r w:rsidR="00834B21" w:rsidRPr="003872E0">
        <w:rPr>
          <w:rFonts w:asciiTheme="minorHAnsi" w:hAnsiTheme="minorHAnsi" w:cstheme="minorHAnsi"/>
          <w:snapToGrid/>
        </w:rPr>
        <w:t>.</w:t>
      </w:r>
      <w:r w:rsidRPr="003872E0">
        <w:rPr>
          <w:rFonts w:asciiTheme="minorHAnsi" w:hAnsiTheme="minorHAnsi" w:cstheme="minorHAnsi"/>
          <w:snapToGrid/>
        </w:rPr>
        <w:t xml:space="preserve"> </w:t>
      </w:r>
      <w:r w:rsidR="00834B21" w:rsidRPr="003872E0">
        <w:rPr>
          <w:rFonts w:asciiTheme="minorHAnsi" w:hAnsiTheme="minorHAnsi" w:cstheme="minorHAnsi"/>
          <w:snapToGrid/>
        </w:rPr>
        <w:t xml:space="preserve">В таблице приведены </w:t>
      </w:r>
      <w:r w:rsidRPr="003872E0">
        <w:rPr>
          <w:rFonts w:asciiTheme="minorHAnsi" w:hAnsiTheme="minorHAnsi" w:cstheme="minorHAnsi"/>
          <w:snapToGrid/>
        </w:rPr>
        <w:t xml:space="preserve">ошибки для следующих кодов состояния </w:t>
      </w:r>
      <w:r w:rsidRPr="003872E0">
        <w:rPr>
          <w:rFonts w:asciiTheme="minorHAnsi" w:hAnsiTheme="minorHAnsi" w:cstheme="minorHAnsi"/>
          <w:snapToGrid/>
          <w:lang w:val="en-US"/>
        </w:rPr>
        <w:t>HTTP</w:t>
      </w:r>
      <w:r w:rsidRPr="003872E0">
        <w:rPr>
          <w:rFonts w:asciiTheme="minorHAnsi" w:hAnsiTheme="minorHAnsi" w:cstheme="minorHAnsi"/>
          <w:snapToGrid/>
        </w:rPr>
        <w:t xml:space="preserve"> 4</w:t>
      </w:r>
      <w:r w:rsidRPr="003872E0">
        <w:rPr>
          <w:rFonts w:asciiTheme="minorHAnsi" w:hAnsiTheme="minorHAnsi" w:cstheme="minorHAnsi"/>
          <w:snapToGrid/>
          <w:lang w:val="en-US"/>
        </w:rPr>
        <w:t>xx</w:t>
      </w:r>
      <w:r w:rsidRPr="003872E0">
        <w:rPr>
          <w:rFonts w:asciiTheme="minorHAnsi" w:hAnsiTheme="minorHAnsi" w:cstheme="minorHAnsi"/>
          <w:snapToGrid/>
        </w:rPr>
        <w:t>.</w:t>
      </w:r>
    </w:p>
    <w:p w14:paraId="713F983F" w14:textId="77777777" w:rsidR="00834B21" w:rsidRPr="003872E0" w:rsidRDefault="00834B21" w:rsidP="00242465">
      <w:pPr>
        <w:pStyle w:val="ATableName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>– Параметры качества воздуха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3"/>
        <w:gridCol w:w="2280"/>
        <w:gridCol w:w="5748"/>
      </w:tblGrid>
      <w:tr w:rsidR="00834B21" w:rsidRPr="003872E0" w14:paraId="2A865AC2" w14:textId="77777777" w:rsidTr="00D33EAB">
        <w:trPr>
          <w:trHeight w:val="454"/>
          <w:tblHeader/>
        </w:trPr>
        <w:tc>
          <w:tcPr>
            <w:tcW w:w="950" w:type="pct"/>
            <w:vAlign w:val="center"/>
          </w:tcPr>
          <w:p w14:paraId="2FC0AEEF" w14:textId="216F6B0A" w:rsidR="00834B21" w:rsidRPr="003872E0" w:rsidRDefault="00834B21" w:rsidP="00242465">
            <w:pPr>
              <w:pStyle w:val="ATableColumnName"/>
              <w:rPr>
                <w:rFonts w:asciiTheme="minorHAnsi" w:hAnsiTheme="minorHAnsi" w:cstheme="minorHAnsi"/>
                <w:lang w:val="en-US"/>
              </w:rPr>
            </w:pPr>
            <w:r w:rsidRPr="003872E0">
              <w:rPr>
                <w:rFonts w:asciiTheme="minorHAnsi" w:hAnsiTheme="minorHAnsi" w:cstheme="minorHAnsi"/>
              </w:rPr>
              <w:t xml:space="preserve">Код состояния </w:t>
            </w:r>
            <w:r w:rsidRPr="003872E0">
              <w:rPr>
                <w:rFonts w:asciiTheme="minorHAnsi" w:hAnsiTheme="minorHAnsi" w:cstheme="minorHAnsi"/>
                <w:lang w:val="en-US"/>
              </w:rPr>
              <w:t>HTTP</w:t>
            </w:r>
          </w:p>
        </w:tc>
        <w:tc>
          <w:tcPr>
            <w:tcW w:w="1150" w:type="pct"/>
            <w:vAlign w:val="center"/>
          </w:tcPr>
          <w:p w14:paraId="0E03DF05" w14:textId="783F26B3" w:rsidR="00834B21" w:rsidRPr="003872E0" w:rsidRDefault="00834B21" w:rsidP="00242465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Код ошибки</w:t>
            </w:r>
          </w:p>
        </w:tc>
        <w:tc>
          <w:tcPr>
            <w:tcW w:w="2900" w:type="pct"/>
            <w:vAlign w:val="center"/>
          </w:tcPr>
          <w:p w14:paraId="458F6E46" w14:textId="77777777" w:rsidR="00834B21" w:rsidRPr="003872E0" w:rsidRDefault="00834B21" w:rsidP="00242465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Описание</w:t>
            </w:r>
          </w:p>
        </w:tc>
      </w:tr>
      <w:tr w:rsidR="002210F5" w:rsidRPr="003872E0" w14:paraId="4D4A7552" w14:textId="77777777" w:rsidTr="00D33EAB">
        <w:trPr>
          <w:trHeight w:val="454"/>
        </w:trPr>
        <w:tc>
          <w:tcPr>
            <w:tcW w:w="950" w:type="pct"/>
          </w:tcPr>
          <w:p w14:paraId="7F548A75" w14:textId="00A5EE6C" w:rsidR="00834B21" w:rsidRPr="003872E0" w:rsidRDefault="00834B21" w:rsidP="00F45EA9">
            <w:pPr>
              <w:pStyle w:val="ATableBody"/>
            </w:pPr>
            <w:r w:rsidRPr="003872E0">
              <w:t>401</w:t>
            </w:r>
          </w:p>
        </w:tc>
        <w:tc>
          <w:tcPr>
            <w:tcW w:w="1150" w:type="pct"/>
          </w:tcPr>
          <w:p w14:paraId="69509D5E" w14:textId="6643ED18" w:rsidR="00834B21" w:rsidRPr="003872E0" w:rsidRDefault="00834B21" w:rsidP="00F45EA9">
            <w:pPr>
              <w:pStyle w:val="ATableBody"/>
            </w:pPr>
            <w:r w:rsidRPr="003872E0">
              <w:t>1002</w:t>
            </w:r>
          </w:p>
        </w:tc>
        <w:tc>
          <w:tcPr>
            <w:tcW w:w="2900" w:type="pct"/>
          </w:tcPr>
          <w:p w14:paraId="54B20A85" w14:textId="04BC3E1A" w:rsidR="00834B21" w:rsidRPr="003872E0" w:rsidRDefault="00834B21" w:rsidP="00F45EA9">
            <w:pPr>
              <w:pStyle w:val="ATableBody"/>
            </w:pPr>
            <w:r w:rsidRPr="003872E0">
              <w:t>Не предоставлен ключ API</w:t>
            </w:r>
          </w:p>
        </w:tc>
      </w:tr>
      <w:tr w:rsidR="002210F5" w:rsidRPr="003872E0" w14:paraId="1F686B56" w14:textId="77777777" w:rsidTr="00D33EAB">
        <w:trPr>
          <w:trHeight w:val="454"/>
        </w:trPr>
        <w:tc>
          <w:tcPr>
            <w:tcW w:w="950" w:type="pct"/>
          </w:tcPr>
          <w:p w14:paraId="3C839EEF" w14:textId="1CCA11B5" w:rsidR="00834B21" w:rsidRPr="003872E0" w:rsidRDefault="00834B21" w:rsidP="00F45EA9">
            <w:pPr>
              <w:pStyle w:val="ATableBody"/>
            </w:pPr>
            <w:r w:rsidRPr="003872E0">
              <w:t>400</w:t>
            </w:r>
          </w:p>
        </w:tc>
        <w:tc>
          <w:tcPr>
            <w:tcW w:w="1150" w:type="pct"/>
          </w:tcPr>
          <w:p w14:paraId="20750FFE" w14:textId="418B8E77" w:rsidR="00834B21" w:rsidRPr="003872E0" w:rsidRDefault="00834B21" w:rsidP="00F45EA9">
            <w:pPr>
              <w:pStyle w:val="ATableBody"/>
            </w:pPr>
            <w:r w:rsidRPr="003872E0">
              <w:t>1003</w:t>
            </w:r>
          </w:p>
        </w:tc>
        <w:tc>
          <w:tcPr>
            <w:tcW w:w="2900" w:type="pct"/>
          </w:tcPr>
          <w:p w14:paraId="45F33C98" w14:textId="44A73074" w:rsidR="00834B21" w:rsidRPr="003872E0" w:rsidRDefault="00834B21" w:rsidP="00F45EA9">
            <w:pPr>
              <w:pStyle w:val="ATableBody"/>
            </w:pPr>
            <w:r w:rsidRPr="003872E0">
              <w:t>Не предоставлен параметр «q»</w:t>
            </w:r>
          </w:p>
        </w:tc>
      </w:tr>
      <w:tr w:rsidR="002210F5" w:rsidRPr="003D1825" w14:paraId="41630775" w14:textId="77777777" w:rsidTr="00D33EAB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95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03EA8D19" w14:textId="4F057168" w:rsidR="00834B21" w:rsidRPr="003872E0" w:rsidRDefault="00834B21" w:rsidP="00F45EA9">
            <w:pPr>
              <w:pStyle w:val="ATableBody"/>
            </w:pPr>
            <w:r w:rsidRPr="003872E0">
              <w:t>400</w:t>
            </w:r>
          </w:p>
        </w:tc>
        <w:tc>
          <w:tcPr>
            <w:tcW w:w="1150" w:type="pct"/>
          </w:tcPr>
          <w:p w14:paraId="5833BD2A" w14:textId="335B2FCD" w:rsidR="00834B21" w:rsidRPr="003872E0" w:rsidRDefault="00834B21" w:rsidP="00F45EA9">
            <w:pPr>
              <w:pStyle w:val="ATableBody"/>
            </w:pPr>
            <w:r w:rsidRPr="003872E0">
              <w:t>1005</w:t>
            </w:r>
          </w:p>
        </w:tc>
        <w:tc>
          <w:tcPr>
            <w:tcW w:w="290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53ECE03B" w14:textId="5CFAB724" w:rsidR="00834B21" w:rsidRPr="003872E0" w:rsidRDefault="00834B21" w:rsidP="00F45EA9">
            <w:pPr>
              <w:pStyle w:val="ATableBody"/>
            </w:pPr>
            <w:r w:rsidRPr="003872E0">
              <w:t>URL-адрес запроса API недействителен</w:t>
            </w:r>
          </w:p>
        </w:tc>
      </w:tr>
      <w:tr w:rsidR="00834B21" w:rsidRPr="003D1825" w14:paraId="559A5D82" w14:textId="77777777" w:rsidTr="00D33EAB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95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0F21ED0C" w14:textId="15E307EF" w:rsidR="00834B21" w:rsidRPr="003872E0" w:rsidRDefault="00834B21" w:rsidP="00F45EA9">
            <w:pPr>
              <w:pStyle w:val="ATableBody"/>
            </w:pPr>
            <w:r w:rsidRPr="003872E0">
              <w:t>400</w:t>
            </w:r>
          </w:p>
        </w:tc>
        <w:tc>
          <w:tcPr>
            <w:tcW w:w="1150" w:type="pct"/>
          </w:tcPr>
          <w:p w14:paraId="238F9B29" w14:textId="797CDD92" w:rsidR="00834B21" w:rsidRPr="003872E0" w:rsidRDefault="00834B21" w:rsidP="00F45EA9">
            <w:pPr>
              <w:pStyle w:val="ATableBody"/>
            </w:pPr>
            <w:r w:rsidRPr="003872E0">
              <w:t>1006</w:t>
            </w:r>
          </w:p>
        </w:tc>
        <w:tc>
          <w:tcPr>
            <w:tcW w:w="290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57403767" w14:textId="1950DA97" w:rsidR="00834B21" w:rsidRPr="003872E0" w:rsidRDefault="00834B21" w:rsidP="00F45EA9">
            <w:pPr>
              <w:pStyle w:val="ATableBody"/>
            </w:pPr>
            <w:r w:rsidRPr="003872E0">
              <w:t>Не найдено местоположение, соответствующее параметру «q»</w:t>
            </w:r>
          </w:p>
        </w:tc>
      </w:tr>
      <w:tr w:rsidR="00834B21" w:rsidRPr="003872E0" w14:paraId="27B819EF" w14:textId="77777777" w:rsidTr="00D33EAB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95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1E021E11" w14:textId="7EBC5C36" w:rsidR="00834B21" w:rsidRPr="003872E0" w:rsidRDefault="00834B21" w:rsidP="00F45EA9">
            <w:pPr>
              <w:pStyle w:val="ATableBody"/>
            </w:pPr>
            <w:r w:rsidRPr="003872E0">
              <w:t>401</w:t>
            </w:r>
          </w:p>
        </w:tc>
        <w:tc>
          <w:tcPr>
            <w:tcW w:w="1150" w:type="pct"/>
          </w:tcPr>
          <w:p w14:paraId="524843D9" w14:textId="555A8EB8" w:rsidR="00834B21" w:rsidRPr="003872E0" w:rsidRDefault="00834B21" w:rsidP="00F45EA9">
            <w:pPr>
              <w:pStyle w:val="ATableBody"/>
            </w:pPr>
            <w:r w:rsidRPr="003872E0">
              <w:t>2006</w:t>
            </w:r>
          </w:p>
        </w:tc>
        <w:tc>
          <w:tcPr>
            <w:tcW w:w="290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395FB539" w14:textId="007F51B0" w:rsidR="00834B21" w:rsidRPr="003872E0" w:rsidRDefault="00834B21" w:rsidP="00F45EA9">
            <w:pPr>
              <w:pStyle w:val="ATableBody"/>
            </w:pPr>
            <w:r w:rsidRPr="003872E0">
              <w:t>Предоставленный ключ API недействителен</w:t>
            </w:r>
          </w:p>
        </w:tc>
      </w:tr>
      <w:tr w:rsidR="00834B21" w:rsidRPr="003D1825" w14:paraId="38E3E3E0" w14:textId="77777777" w:rsidTr="00D33EAB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95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5CC7B193" w14:textId="7491DF72" w:rsidR="00834B21" w:rsidRPr="003872E0" w:rsidRDefault="00834B21" w:rsidP="00F45EA9">
            <w:pPr>
              <w:pStyle w:val="ATableBody"/>
            </w:pPr>
            <w:r w:rsidRPr="003872E0">
              <w:t>403</w:t>
            </w:r>
          </w:p>
        </w:tc>
        <w:tc>
          <w:tcPr>
            <w:tcW w:w="1150" w:type="pct"/>
          </w:tcPr>
          <w:p w14:paraId="73F446BD" w14:textId="7911793B" w:rsidR="00834B21" w:rsidRPr="003872E0" w:rsidRDefault="00834B21" w:rsidP="00F45EA9">
            <w:pPr>
              <w:pStyle w:val="ATableBody"/>
            </w:pPr>
            <w:r w:rsidRPr="003872E0">
              <w:t>2007</w:t>
            </w:r>
          </w:p>
        </w:tc>
        <w:tc>
          <w:tcPr>
            <w:tcW w:w="290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7D4AC7E7" w14:textId="4DDE85A8" w:rsidR="00834B21" w:rsidRPr="003872E0" w:rsidRDefault="00834B21" w:rsidP="00F45EA9">
            <w:pPr>
              <w:pStyle w:val="ATableBody"/>
            </w:pPr>
            <w:r w:rsidRPr="003872E0">
              <w:t>API-ключ превысил месячную квоту вызовов</w:t>
            </w:r>
          </w:p>
        </w:tc>
      </w:tr>
      <w:tr w:rsidR="00834B21" w:rsidRPr="003872E0" w14:paraId="079FCBAD" w14:textId="77777777" w:rsidTr="00D33EAB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95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19A9E510" w14:textId="79E0F6A9" w:rsidR="00834B21" w:rsidRPr="003872E0" w:rsidRDefault="00834B21" w:rsidP="00F45EA9">
            <w:pPr>
              <w:pStyle w:val="ATableBody"/>
            </w:pPr>
            <w:r w:rsidRPr="003872E0">
              <w:t>403</w:t>
            </w:r>
          </w:p>
        </w:tc>
        <w:tc>
          <w:tcPr>
            <w:tcW w:w="1150" w:type="pct"/>
          </w:tcPr>
          <w:p w14:paraId="25C564BD" w14:textId="102B2853" w:rsidR="00834B21" w:rsidRPr="003872E0" w:rsidRDefault="00834B21" w:rsidP="00F45EA9">
            <w:pPr>
              <w:pStyle w:val="ATableBody"/>
            </w:pPr>
            <w:r w:rsidRPr="003872E0">
              <w:t>2008</w:t>
            </w:r>
          </w:p>
        </w:tc>
        <w:tc>
          <w:tcPr>
            <w:tcW w:w="290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54A98D55" w14:textId="77B17DD9" w:rsidR="00834B21" w:rsidRPr="003872E0" w:rsidRDefault="00834B21" w:rsidP="00F45EA9">
            <w:pPr>
              <w:pStyle w:val="ATableBody"/>
            </w:pPr>
            <w:r w:rsidRPr="003872E0">
              <w:t>Ключ API был отключен</w:t>
            </w:r>
          </w:p>
        </w:tc>
      </w:tr>
      <w:tr w:rsidR="00834B21" w:rsidRPr="003D1825" w14:paraId="53727DFD" w14:textId="77777777" w:rsidTr="00D33EAB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95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18555E80" w14:textId="3B14915F" w:rsidR="00834B21" w:rsidRPr="003872E0" w:rsidRDefault="00834B21" w:rsidP="00F45EA9">
            <w:pPr>
              <w:pStyle w:val="ATableBody"/>
            </w:pPr>
            <w:r w:rsidRPr="003872E0">
              <w:t>403</w:t>
            </w:r>
          </w:p>
        </w:tc>
        <w:tc>
          <w:tcPr>
            <w:tcW w:w="1150" w:type="pct"/>
          </w:tcPr>
          <w:p w14:paraId="1E172640" w14:textId="29AE565D" w:rsidR="00834B21" w:rsidRPr="003872E0" w:rsidRDefault="00834B21" w:rsidP="00F45EA9">
            <w:pPr>
              <w:pStyle w:val="ATableBody"/>
            </w:pPr>
            <w:r w:rsidRPr="003872E0">
              <w:t>2009</w:t>
            </w:r>
          </w:p>
        </w:tc>
        <w:tc>
          <w:tcPr>
            <w:tcW w:w="290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79231F3E" w14:textId="1E7EE319" w:rsidR="00834B21" w:rsidRPr="003872E0" w:rsidRDefault="00834B21" w:rsidP="00F45EA9">
            <w:pPr>
              <w:pStyle w:val="ATableBody"/>
            </w:pPr>
            <w:r w:rsidRPr="003872E0">
              <w:t>У ключа API нет доступа к ресурсу. Пожалуйста, проверьте на странице цен, что разрешено в вашем плане подписки на API.</w:t>
            </w:r>
          </w:p>
        </w:tc>
      </w:tr>
      <w:tr w:rsidR="00834B21" w:rsidRPr="003D1825" w14:paraId="459B33B2" w14:textId="77777777" w:rsidTr="00D33EAB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95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5FA2BDCA" w14:textId="19A81157" w:rsidR="00834B21" w:rsidRPr="003872E0" w:rsidRDefault="00834B21" w:rsidP="00F45EA9">
            <w:pPr>
              <w:pStyle w:val="ATableBody"/>
            </w:pPr>
            <w:r w:rsidRPr="003872E0">
              <w:t>400</w:t>
            </w:r>
          </w:p>
        </w:tc>
        <w:tc>
          <w:tcPr>
            <w:tcW w:w="1150" w:type="pct"/>
          </w:tcPr>
          <w:p w14:paraId="0157CFB8" w14:textId="08DCDC6E" w:rsidR="00834B21" w:rsidRPr="003872E0" w:rsidRDefault="00834B21" w:rsidP="00F45EA9">
            <w:pPr>
              <w:pStyle w:val="ATableBody"/>
            </w:pPr>
            <w:r w:rsidRPr="003872E0">
              <w:t>9000</w:t>
            </w:r>
          </w:p>
        </w:tc>
        <w:tc>
          <w:tcPr>
            <w:tcW w:w="290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20C87773" w14:textId="2298D27D" w:rsidR="00834B21" w:rsidRPr="003872E0" w:rsidRDefault="00834B21" w:rsidP="00F45EA9">
            <w:pPr>
              <w:pStyle w:val="ATableBody"/>
            </w:pPr>
            <w:proofErr w:type="spellStart"/>
            <w:r w:rsidRPr="003872E0">
              <w:t>Json</w:t>
            </w:r>
            <w:proofErr w:type="spellEnd"/>
            <w:r w:rsidRPr="003872E0">
              <w:t xml:space="preserve">-тело, переданное в массовом запросе, недействительно. Убедитесь, что это корректный </w:t>
            </w:r>
            <w:proofErr w:type="spellStart"/>
            <w:r w:rsidRPr="003872E0">
              <w:t>json</w:t>
            </w:r>
            <w:proofErr w:type="spellEnd"/>
            <w:r w:rsidRPr="003872E0">
              <w:t xml:space="preserve"> с кодировкой utf-8.</w:t>
            </w:r>
          </w:p>
        </w:tc>
      </w:tr>
      <w:tr w:rsidR="00834B21" w:rsidRPr="003872E0" w14:paraId="64B10094" w14:textId="77777777" w:rsidTr="00D33EAB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95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17342133" w14:textId="33061295" w:rsidR="00834B21" w:rsidRPr="003872E0" w:rsidRDefault="00834B21" w:rsidP="00F45EA9">
            <w:pPr>
              <w:pStyle w:val="ATableBody"/>
            </w:pPr>
            <w:r w:rsidRPr="003872E0">
              <w:t>400</w:t>
            </w:r>
          </w:p>
        </w:tc>
        <w:tc>
          <w:tcPr>
            <w:tcW w:w="1150" w:type="pct"/>
          </w:tcPr>
          <w:p w14:paraId="45EA7286" w14:textId="0C05CDDD" w:rsidR="00834B21" w:rsidRPr="003872E0" w:rsidRDefault="00834B21" w:rsidP="00F45EA9">
            <w:pPr>
              <w:pStyle w:val="ATableBody"/>
            </w:pPr>
            <w:r w:rsidRPr="003872E0">
              <w:t>9001</w:t>
            </w:r>
          </w:p>
        </w:tc>
        <w:tc>
          <w:tcPr>
            <w:tcW w:w="290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4E386615" w14:textId="18F5295A" w:rsidR="00834B21" w:rsidRPr="003872E0" w:rsidRDefault="00834B21" w:rsidP="00F45EA9">
            <w:pPr>
              <w:pStyle w:val="ATableBody"/>
            </w:pPr>
            <w:proofErr w:type="spellStart"/>
            <w:r w:rsidRPr="003872E0">
              <w:t>Json</w:t>
            </w:r>
            <w:proofErr w:type="spellEnd"/>
            <w:r w:rsidRPr="003872E0">
              <w:t>-тело содержит слишком много местоположений для массового запроса. Пожалуйста, не превышайте 50 значений в одном запросе.</w:t>
            </w:r>
          </w:p>
        </w:tc>
      </w:tr>
      <w:tr w:rsidR="00834B21" w:rsidRPr="003872E0" w14:paraId="4BB6F8D8" w14:textId="77777777" w:rsidTr="00D33EAB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95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483DC212" w14:textId="17A0ED10" w:rsidR="00834B21" w:rsidRPr="003872E0" w:rsidRDefault="00834B21" w:rsidP="00F45EA9">
            <w:pPr>
              <w:pStyle w:val="ATableBody"/>
            </w:pPr>
            <w:r w:rsidRPr="003872E0">
              <w:t>400</w:t>
            </w:r>
          </w:p>
        </w:tc>
        <w:tc>
          <w:tcPr>
            <w:tcW w:w="1150" w:type="pct"/>
          </w:tcPr>
          <w:p w14:paraId="044B0316" w14:textId="47D99859" w:rsidR="00834B21" w:rsidRPr="003872E0" w:rsidRDefault="00834B21" w:rsidP="00F45EA9">
            <w:pPr>
              <w:pStyle w:val="ATableBody"/>
            </w:pPr>
            <w:r w:rsidRPr="003872E0">
              <w:t>9999</w:t>
            </w:r>
          </w:p>
        </w:tc>
        <w:tc>
          <w:tcPr>
            <w:tcW w:w="2900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4CC20E9A" w14:textId="0BEBF0BB" w:rsidR="00834B21" w:rsidRPr="003872E0" w:rsidRDefault="00834B21" w:rsidP="00F45EA9">
            <w:pPr>
              <w:pStyle w:val="ATableBody"/>
            </w:pPr>
            <w:r w:rsidRPr="003872E0">
              <w:t>Внутренняя ошибка приложения.</w:t>
            </w:r>
          </w:p>
        </w:tc>
      </w:tr>
    </w:tbl>
    <w:p w14:paraId="08F41B46" w14:textId="3C941627" w:rsidR="00A0170D" w:rsidRPr="003872E0" w:rsidRDefault="00A0170D" w:rsidP="00242465">
      <w:pPr>
        <w:pStyle w:val="ABody"/>
        <w:rPr>
          <w:rFonts w:asciiTheme="minorHAnsi" w:hAnsiTheme="minorHAnsi" w:cstheme="minorHAnsi"/>
          <w:snapToGrid/>
        </w:rPr>
      </w:pPr>
    </w:p>
    <w:p w14:paraId="50CC3028" w14:textId="1529C31B" w:rsidR="00E23ED5" w:rsidRPr="003872E0" w:rsidRDefault="00D866D2" w:rsidP="00E23ED5">
      <w:pPr>
        <w:pStyle w:val="AHeading1"/>
        <w:rPr>
          <w:rFonts w:asciiTheme="minorHAnsi" w:hAnsiTheme="minorHAnsi" w:cstheme="minorHAnsi"/>
          <w:lang w:val="ru-RU"/>
        </w:rPr>
      </w:pPr>
      <w:bookmarkStart w:id="19" w:name="_Toc152757397"/>
      <w:r w:rsidRPr="003872E0">
        <w:rPr>
          <w:rFonts w:asciiTheme="minorHAnsi" w:hAnsiTheme="minorHAnsi" w:cstheme="minorHAnsi"/>
        </w:rPr>
        <w:lastRenderedPageBreak/>
        <w:t>API</w:t>
      </w:r>
      <w:bookmarkEnd w:id="19"/>
    </w:p>
    <w:p w14:paraId="4B44E5A3" w14:textId="033698A7" w:rsidR="008E39C6" w:rsidRPr="003872E0" w:rsidRDefault="008E39C6" w:rsidP="003872E0">
      <w:pPr>
        <w:pStyle w:val="AHeading2"/>
        <w:rPr>
          <w:rFonts w:asciiTheme="minorHAnsi" w:hAnsiTheme="minorHAnsi" w:cstheme="minorHAnsi"/>
        </w:rPr>
      </w:pPr>
      <w:bookmarkStart w:id="20" w:name="_Toc152757398"/>
      <w:r w:rsidRPr="003872E0">
        <w:rPr>
          <w:rFonts w:asciiTheme="minorHAnsi" w:hAnsiTheme="minorHAnsi" w:cstheme="minorHAnsi"/>
        </w:rPr>
        <w:t>API реального времени</w:t>
      </w:r>
      <w:bookmarkEnd w:id="20"/>
    </w:p>
    <w:p w14:paraId="53ADE757" w14:textId="225CCCA5" w:rsidR="008E39C6" w:rsidRPr="003872E0" w:rsidRDefault="008E39C6" w:rsidP="00242465">
      <w:pPr>
        <w:pStyle w:val="ABody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 xml:space="preserve">Метод API </w:t>
      </w:r>
      <w:r w:rsidR="00326DEA" w:rsidRPr="003872E0">
        <w:rPr>
          <w:rFonts w:asciiTheme="minorHAnsi" w:hAnsiTheme="minorHAnsi" w:cstheme="minorHAnsi"/>
        </w:rPr>
        <w:t>«Текущая погода»</w:t>
      </w:r>
      <w:r w:rsidRPr="003872E0">
        <w:rPr>
          <w:rFonts w:asciiTheme="minorHAnsi" w:hAnsiTheme="minorHAnsi" w:cstheme="minorHAnsi"/>
        </w:rPr>
        <w:t xml:space="preserve"> или </w:t>
      </w:r>
      <w:r w:rsidR="00326DEA" w:rsidRPr="003872E0">
        <w:rPr>
          <w:rFonts w:asciiTheme="minorHAnsi" w:hAnsiTheme="minorHAnsi" w:cstheme="minorHAnsi"/>
        </w:rPr>
        <w:t>«Погода реального времени»</w:t>
      </w:r>
      <w:r w:rsidRPr="003872E0">
        <w:rPr>
          <w:rFonts w:asciiTheme="minorHAnsi" w:hAnsiTheme="minorHAnsi" w:cstheme="minorHAnsi"/>
        </w:rPr>
        <w:t xml:space="preserve"> позволяет получить актуальную информацию о текущей погоде в формате </w:t>
      </w:r>
      <w:proofErr w:type="spellStart"/>
      <w:r w:rsidRPr="003872E0">
        <w:rPr>
          <w:rFonts w:asciiTheme="minorHAnsi" w:hAnsiTheme="minorHAnsi" w:cstheme="minorHAnsi"/>
        </w:rPr>
        <w:t>json</w:t>
      </w:r>
      <w:proofErr w:type="spellEnd"/>
      <w:r w:rsidRPr="003872E0">
        <w:rPr>
          <w:rFonts w:asciiTheme="minorHAnsi" w:hAnsiTheme="minorHAnsi" w:cstheme="minorHAnsi"/>
        </w:rPr>
        <w:t xml:space="preserve"> и </w:t>
      </w:r>
      <w:proofErr w:type="spellStart"/>
      <w:r w:rsidRPr="003872E0">
        <w:rPr>
          <w:rFonts w:asciiTheme="minorHAnsi" w:hAnsiTheme="minorHAnsi" w:cstheme="minorHAnsi"/>
        </w:rPr>
        <w:t>xml</w:t>
      </w:r>
      <w:proofErr w:type="spellEnd"/>
      <w:r w:rsidRPr="003872E0">
        <w:rPr>
          <w:rFonts w:asciiTheme="minorHAnsi" w:hAnsiTheme="minorHAnsi" w:cstheme="minorHAnsi"/>
        </w:rPr>
        <w:t xml:space="preserve">. Данные возвращаются в виде </w:t>
      </w:r>
      <w:r w:rsidR="00426859">
        <w:rPr>
          <w:rFonts w:asciiTheme="minorHAnsi" w:hAnsiTheme="minorHAnsi" w:cstheme="minorHAnsi"/>
          <w:lang w:val="en-US"/>
        </w:rPr>
        <w:t>Current</w:t>
      </w:r>
      <w:r w:rsidR="00426859" w:rsidRPr="00CE12EB">
        <w:rPr>
          <w:rFonts w:asciiTheme="minorHAnsi" w:hAnsiTheme="minorHAnsi" w:cstheme="minorHAnsi"/>
        </w:rPr>
        <w:t xml:space="preserve"> </w:t>
      </w:r>
      <w:r w:rsidR="00426859">
        <w:rPr>
          <w:rFonts w:asciiTheme="minorHAnsi" w:hAnsiTheme="minorHAnsi" w:cstheme="minorHAnsi"/>
          <w:lang w:val="en-US"/>
        </w:rPr>
        <w:t>Object</w:t>
      </w:r>
      <w:r w:rsidRPr="003872E0">
        <w:rPr>
          <w:rFonts w:asciiTheme="minorHAnsi" w:hAnsiTheme="minorHAnsi" w:cstheme="minorHAnsi"/>
        </w:rPr>
        <w:t>.</w:t>
      </w:r>
    </w:p>
    <w:p w14:paraId="3C88EEDC" w14:textId="48901631" w:rsidR="008E39C6" w:rsidRPr="003872E0" w:rsidRDefault="00CE12EB" w:rsidP="00242465">
      <w:pPr>
        <w:pStyle w:val="ABod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Current</w:t>
      </w:r>
      <w:r w:rsidRPr="00CE12E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n-US"/>
        </w:rPr>
        <w:t>Object</w:t>
      </w:r>
      <w:r w:rsidR="008E39C6" w:rsidRPr="003872E0">
        <w:rPr>
          <w:rFonts w:asciiTheme="minorHAnsi" w:hAnsiTheme="minorHAnsi" w:cstheme="minorHAnsi"/>
        </w:rPr>
        <w:t xml:space="preserve"> содержит информацию о текущей погоде или погоде в реальном времени для </w:t>
      </w:r>
      <w:r w:rsidR="00326DEA" w:rsidRPr="003872E0">
        <w:rPr>
          <w:rFonts w:asciiTheme="minorHAnsi" w:hAnsiTheme="minorHAnsi" w:cstheme="minorHAnsi"/>
        </w:rPr>
        <w:t>за</w:t>
      </w:r>
      <w:r w:rsidR="008E39C6" w:rsidRPr="003872E0">
        <w:rPr>
          <w:rFonts w:asciiTheme="minorHAnsi" w:hAnsiTheme="minorHAnsi" w:cstheme="minorHAnsi"/>
        </w:rPr>
        <w:t>данного города.</w:t>
      </w:r>
    </w:p>
    <w:p w14:paraId="56B5362B" w14:textId="3C022429" w:rsidR="00C67F31" w:rsidRPr="003872E0" w:rsidRDefault="00C67F31" w:rsidP="00242465">
      <w:pPr>
        <w:pStyle w:val="ATableName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 xml:space="preserve">– Поля </w:t>
      </w:r>
      <w:r w:rsidRPr="003872E0">
        <w:rPr>
          <w:rFonts w:asciiTheme="minorHAnsi" w:hAnsiTheme="minorHAnsi" w:cstheme="minorHAnsi"/>
          <w:lang w:val="en-US"/>
        </w:rPr>
        <w:t xml:space="preserve">API </w:t>
      </w:r>
      <w:r w:rsidRPr="003872E0">
        <w:rPr>
          <w:rFonts w:asciiTheme="minorHAnsi" w:hAnsiTheme="minorHAnsi" w:cstheme="minorHAnsi"/>
        </w:rPr>
        <w:t>реального времени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4"/>
        <w:gridCol w:w="2109"/>
        <w:gridCol w:w="5578"/>
      </w:tblGrid>
      <w:tr w:rsidR="003872E0" w:rsidRPr="003872E0" w14:paraId="4FFCF0A3" w14:textId="77777777" w:rsidTr="00242465">
        <w:trPr>
          <w:trHeight w:val="454"/>
          <w:tblHeader/>
        </w:trPr>
        <w:tc>
          <w:tcPr>
            <w:tcW w:w="1122" w:type="pct"/>
            <w:vAlign w:val="center"/>
          </w:tcPr>
          <w:p w14:paraId="00EBFEF8" w14:textId="469E66E3" w:rsidR="00C67F31" w:rsidRPr="003872E0" w:rsidRDefault="00C67F31" w:rsidP="00242465">
            <w:pPr>
              <w:pStyle w:val="ATableColumnName"/>
              <w:rPr>
                <w:rFonts w:asciiTheme="minorHAnsi" w:hAnsiTheme="minorHAnsi" w:cstheme="minorHAnsi"/>
                <w:lang w:val="en-US"/>
              </w:rPr>
            </w:pPr>
            <w:r w:rsidRPr="003872E0">
              <w:rPr>
                <w:rFonts w:asciiTheme="minorHAnsi" w:hAnsiTheme="minorHAnsi" w:cstheme="minorHAnsi"/>
              </w:rPr>
              <w:t>Поле</w:t>
            </w:r>
          </w:p>
        </w:tc>
        <w:tc>
          <w:tcPr>
            <w:tcW w:w="1064" w:type="pct"/>
            <w:vAlign w:val="center"/>
          </w:tcPr>
          <w:p w14:paraId="78A1206B" w14:textId="41FBE0F4" w:rsidR="00C67F31" w:rsidRPr="003872E0" w:rsidRDefault="00C67F31" w:rsidP="00242465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Тип данных</w:t>
            </w:r>
          </w:p>
        </w:tc>
        <w:tc>
          <w:tcPr>
            <w:tcW w:w="2814" w:type="pct"/>
            <w:vAlign w:val="center"/>
          </w:tcPr>
          <w:p w14:paraId="5865AF25" w14:textId="77777777" w:rsidR="00C67F31" w:rsidRPr="003872E0" w:rsidRDefault="00C67F31" w:rsidP="00242465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Описание</w:t>
            </w:r>
          </w:p>
        </w:tc>
      </w:tr>
      <w:tr w:rsidR="00C67F31" w:rsidRPr="003D1825" w14:paraId="7EAA29D7" w14:textId="77777777" w:rsidTr="00242465">
        <w:trPr>
          <w:trHeight w:val="454"/>
        </w:trPr>
        <w:tc>
          <w:tcPr>
            <w:tcW w:w="1122" w:type="pct"/>
          </w:tcPr>
          <w:p w14:paraId="35A88105" w14:textId="5C384C5D" w:rsidR="00C67F31" w:rsidRPr="003872E0" w:rsidRDefault="00C67F31" w:rsidP="00F45EA9">
            <w:pPr>
              <w:pStyle w:val="ATableBody"/>
            </w:pPr>
            <w:proofErr w:type="spellStart"/>
            <w:r w:rsidRPr="003872E0">
              <w:t>last_updated</w:t>
            </w:r>
            <w:proofErr w:type="spellEnd"/>
          </w:p>
        </w:tc>
        <w:tc>
          <w:tcPr>
            <w:tcW w:w="1064" w:type="pct"/>
          </w:tcPr>
          <w:p w14:paraId="1C6A748F" w14:textId="3F1B098C" w:rsidR="00C67F31" w:rsidRPr="003872E0" w:rsidRDefault="00C67F31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814" w:type="pct"/>
          </w:tcPr>
          <w:p w14:paraId="3B066053" w14:textId="2C6FFB45" w:rsidR="00C67F31" w:rsidRPr="003872E0" w:rsidRDefault="00C67F31" w:rsidP="00F45EA9">
            <w:pPr>
              <w:pStyle w:val="ATableBody"/>
            </w:pPr>
            <w:r w:rsidRPr="003872E0">
              <w:t>Локальное время, когда данные реального времени были обновлены</w:t>
            </w:r>
          </w:p>
        </w:tc>
      </w:tr>
      <w:tr w:rsidR="00C67F31" w:rsidRPr="003D1825" w14:paraId="01A41A55" w14:textId="77777777" w:rsidTr="00242465">
        <w:trPr>
          <w:trHeight w:val="454"/>
        </w:trPr>
        <w:tc>
          <w:tcPr>
            <w:tcW w:w="1122" w:type="pct"/>
          </w:tcPr>
          <w:p w14:paraId="61140734" w14:textId="5B9F4F14" w:rsidR="00C67F31" w:rsidRPr="003872E0" w:rsidRDefault="00C67F31" w:rsidP="00F45EA9">
            <w:pPr>
              <w:pStyle w:val="ATableBody"/>
            </w:pPr>
            <w:proofErr w:type="spellStart"/>
            <w:r w:rsidRPr="003872E0">
              <w:t>last_updated_epoch</w:t>
            </w:r>
            <w:proofErr w:type="spellEnd"/>
          </w:p>
        </w:tc>
        <w:tc>
          <w:tcPr>
            <w:tcW w:w="1064" w:type="pct"/>
          </w:tcPr>
          <w:p w14:paraId="58653785" w14:textId="2A297D8A" w:rsidR="00C67F31" w:rsidRPr="003872E0" w:rsidRDefault="00C67F31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814" w:type="pct"/>
          </w:tcPr>
          <w:p w14:paraId="3E0FDD28" w14:textId="5DD9B0EC" w:rsidR="00C67F31" w:rsidRPr="00F845C0" w:rsidRDefault="00C67F31" w:rsidP="00F45EA9">
            <w:pPr>
              <w:pStyle w:val="ATableBody"/>
            </w:pPr>
            <w:r w:rsidRPr="003872E0">
              <w:t>Локальное время, когда данные реального времени были обновлены в unix</w:t>
            </w:r>
            <w:r w:rsidR="00F845C0" w:rsidRPr="00F845C0">
              <w:t xml:space="preserve"> </w:t>
            </w:r>
            <w:r w:rsidR="00F845C0">
              <w:rPr>
                <w:lang w:val="en-US"/>
              </w:rPr>
              <w:t>epoch</w:t>
            </w:r>
            <w:r w:rsidR="00F845C0" w:rsidRPr="00F845C0">
              <w:t xml:space="preserve"> </w:t>
            </w:r>
            <w:r w:rsidR="00F845C0">
              <w:t>формате</w:t>
            </w:r>
          </w:p>
        </w:tc>
      </w:tr>
      <w:tr w:rsidR="00C67F31" w:rsidRPr="003872E0" w14:paraId="56CAEDB8" w14:textId="77777777" w:rsidTr="00242465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1122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0F92D758" w14:textId="509168BF" w:rsidR="00C67F31" w:rsidRPr="003872E0" w:rsidRDefault="00810DB1" w:rsidP="00F45EA9">
            <w:pPr>
              <w:pStyle w:val="ATableBody"/>
            </w:pPr>
            <w:proofErr w:type="spellStart"/>
            <w:r w:rsidRPr="003872E0">
              <w:t>temp_c</w:t>
            </w:r>
            <w:proofErr w:type="spellEnd"/>
          </w:p>
        </w:tc>
        <w:tc>
          <w:tcPr>
            <w:tcW w:w="1064" w:type="pct"/>
          </w:tcPr>
          <w:p w14:paraId="0F5C01BF" w14:textId="600EEB48" w:rsidR="00C67F31" w:rsidRPr="003872E0" w:rsidRDefault="00810DB1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814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57BBB2E5" w14:textId="2355DFD8" w:rsidR="00C67F31" w:rsidRPr="003872E0" w:rsidRDefault="00810DB1" w:rsidP="00F45EA9">
            <w:pPr>
              <w:pStyle w:val="ATableBody"/>
            </w:pPr>
            <w:r w:rsidRPr="003872E0">
              <w:t>Температура в градусах Цельсия</w:t>
            </w:r>
          </w:p>
        </w:tc>
      </w:tr>
      <w:tr w:rsidR="00810DB1" w:rsidRPr="003872E0" w14:paraId="667DF10B" w14:textId="77777777" w:rsidTr="00242465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1122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1669C4A0" w14:textId="72AE3968" w:rsidR="00810DB1" w:rsidRPr="003872E0" w:rsidRDefault="00810DB1" w:rsidP="00F45EA9">
            <w:pPr>
              <w:pStyle w:val="ATableBody"/>
            </w:pPr>
            <w:proofErr w:type="spellStart"/>
            <w:r w:rsidRPr="003872E0">
              <w:t>temp_f</w:t>
            </w:r>
            <w:proofErr w:type="spellEnd"/>
          </w:p>
        </w:tc>
        <w:tc>
          <w:tcPr>
            <w:tcW w:w="1064" w:type="pct"/>
          </w:tcPr>
          <w:p w14:paraId="72A8EC63" w14:textId="3B390AE7" w:rsidR="00810DB1" w:rsidRPr="003872E0" w:rsidRDefault="00810DB1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814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55818FFE" w14:textId="60AC4532" w:rsidR="00810DB1" w:rsidRPr="003872E0" w:rsidRDefault="00810DB1" w:rsidP="00F45EA9">
            <w:pPr>
              <w:pStyle w:val="ATableBody"/>
            </w:pPr>
            <w:r w:rsidRPr="003872E0">
              <w:t>Температура в градусах Фаренгейта</w:t>
            </w:r>
          </w:p>
        </w:tc>
      </w:tr>
      <w:tr w:rsidR="00810DB1" w:rsidRPr="003D1825" w14:paraId="4B48F154" w14:textId="77777777" w:rsidTr="00242465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1122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3E4C4687" w14:textId="082DDBBB" w:rsidR="00810DB1" w:rsidRPr="003872E0" w:rsidRDefault="00810DB1" w:rsidP="00F45EA9">
            <w:pPr>
              <w:pStyle w:val="ATableBody"/>
            </w:pPr>
            <w:proofErr w:type="spellStart"/>
            <w:r w:rsidRPr="003872E0">
              <w:t>feelslike_c</w:t>
            </w:r>
            <w:proofErr w:type="spellEnd"/>
          </w:p>
        </w:tc>
        <w:tc>
          <w:tcPr>
            <w:tcW w:w="1064" w:type="pct"/>
          </w:tcPr>
          <w:p w14:paraId="0F3A79F8" w14:textId="1C947A3B" w:rsidR="00810DB1" w:rsidRPr="003872E0" w:rsidRDefault="00810DB1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814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5165D92A" w14:textId="59A38582" w:rsidR="00810DB1" w:rsidRPr="003872E0" w:rsidRDefault="00810DB1" w:rsidP="00F45EA9">
            <w:pPr>
              <w:pStyle w:val="ATableBody"/>
            </w:pPr>
            <w:r w:rsidRPr="003872E0">
              <w:t>Чувствуется как температура в градусах Цельсия</w:t>
            </w:r>
          </w:p>
        </w:tc>
      </w:tr>
      <w:tr w:rsidR="00810DB1" w:rsidRPr="003D1825" w14:paraId="09E15CE4" w14:textId="77777777" w:rsidTr="00242465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1122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13A61DF1" w14:textId="49852EEC" w:rsidR="00810DB1" w:rsidRPr="003872E0" w:rsidRDefault="00810DB1" w:rsidP="00F45EA9">
            <w:pPr>
              <w:pStyle w:val="ATableBody"/>
            </w:pPr>
            <w:proofErr w:type="spellStart"/>
            <w:r w:rsidRPr="003872E0">
              <w:t>feelslike_f</w:t>
            </w:r>
            <w:proofErr w:type="spellEnd"/>
          </w:p>
        </w:tc>
        <w:tc>
          <w:tcPr>
            <w:tcW w:w="1064" w:type="pct"/>
          </w:tcPr>
          <w:p w14:paraId="66D75D19" w14:textId="0721F69D" w:rsidR="00810DB1" w:rsidRPr="003872E0" w:rsidRDefault="00810DB1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814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6F1B6AE9" w14:textId="03653F41" w:rsidR="00810DB1" w:rsidRPr="003872E0" w:rsidRDefault="00810DB1" w:rsidP="00F45EA9">
            <w:pPr>
              <w:pStyle w:val="ATableBody"/>
            </w:pPr>
            <w:r w:rsidRPr="003872E0">
              <w:t>Чувствуется как температура по Фаренгейту</w:t>
            </w:r>
          </w:p>
        </w:tc>
      </w:tr>
      <w:tr w:rsidR="00810DB1" w:rsidRPr="003872E0" w14:paraId="737A3195" w14:textId="77777777" w:rsidTr="00242465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1122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3FF64943" w14:textId="59580A88" w:rsidR="00810DB1" w:rsidRPr="003872E0" w:rsidRDefault="00810DB1" w:rsidP="00F45EA9">
            <w:pPr>
              <w:pStyle w:val="ATableBody"/>
            </w:pPr>
            <w:proofErr w:type="spellStart"/>
            <w:r w:rsidRPr="003872E0">
              <w:t>condition:text</w:t>
            </w:r>
            <w:proofErr w:type="spellEnd"/>
          </w:p>
        </w:tc>
        <w:tc>
          <w:tcPr>
            <w:tcW w:w="1064" w:type="pct"/>
          </w:tcPr>
          <w:p w14:paraId="66656AD3" w14:textId="4788A430" w:rsidR="00810DB1" w:rsidRPr="003872E0" w:rsidRDefault="00810DB1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814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5BC01889" w14:textId="0E628B0F" w:rsidR="00810DB1" w:rsidRPr="003872E0" w:rsidRDefault="00810DB1" w:rsidP="00F45EA9">
            <w:pPr>
              <w:pStyle w:val="ATableBody"/>
            </w:pPr>
            <w:r w:rsidRPr="003872E0">
              <w:t>Текст</w:t>
            </w:r>
            <w:r w:rsidRPr="003872E0">
              <w:rPr>
                <w:lang w:val="en-US"/>
              </w:rPr>
              <w:t xml:space="preserve"> </w:t>
            </w:r>
            <w:r w:rsidRPr="003872E0">
              <w:t>состояния</w:t>
            </w:r>
            <w:r w:rsidRPr="003872E0">
              <w:rPr>
                <w:lang w:val="en-US"/>
              </w:rPr>
              <w:t xml:space="preserve"> </w:t>
            </w:r>
            <w:r w:rsidRPr="003872E0">
              <w:t>погоды</w:t>
            </w:r>
          </w:p>
        </w:tc>
      </w:tr>
      <w:tr w:rsidR="00810DB1" w:rsidRPr="003872E0" w14:paraId="1E7392AC" w14:textId="77777777" w:rsidTr="00242465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1122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71DE3122" w14:textId="1C0267F4" w:rsidR="00810DB1" w:rsidRPr="003872E0" w:rsidRDefault="00810DB1" w:rsidP="00F45EA9">
            <w:pPr>
              <w:pStyle w:val="ATableBody"/>
            </w:pPr>
            <w:proofErr w:type="spellStart"/>
            <w:proofErr w:type="gramStart"/>
            <w:r w:rsidRPr="003872E0">
              <w:t>condition:icon</w:t>
            </w:r>
            <w:proofErr w:type="spellEnd"/>
            <w:proofErr w:type="gramEnd"/>
          </w:p>
        </w:tc>
        <w:tc>
          <w:tcPr>
            <w:tcW w:w="1064" w:type="pct"/>
          </w:tcPr>
          <w:p w14:paraId="740FDC7C" w14:textId="0852469F" w:rsidR="00810DB1" w:rsidRPr="003872E0" w:rsidRDefault="00810DB1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814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1F8A79E9" w14:textId="5E385B35" w:rsidR="00810DB1" w:rsidRPr="003872E0" w:rsidRDefault="00810DB1" w:rsidP="00F45EA9">
            <w:pPr>
              <w:pStyle w:val="ATableBody"/>
            </w:pPr>
            <w:r w:rsidRPr="003872E0">
              <w:rPr>
                <w:lang w:val="en-US"/>
              </w:rPr>
              <w:t>U</w:t>
            </w:r>
            <w:proofErr w:type="spellStart"/>
            <w:r w:rsidRPr="003872E0">
              <w:t>rl</w:t>
            </w:r>
            <w:proofErr w:type="spellEnd"/>
            <w:r w:rsidRPr="003872E0">
              <w:t xml:space="preserve"> иконки погоды</w:t>
            </w:r>
          </w:p>
        </w:tc>
      </w:tr>
      <w:tr w:rsidR="00810DB1" w:rsidRPr="003872E0" w14:paraId="7740C723" w14:textId="77777777" w:rsidTr="00242465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1122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070763D0" w14:textId="3CF7A2E5" w:rsidR="00810DB1" w:rsidRPr="003872E0" w:rsidRDefault="00F74208" w:rsidP="00F45EA9">
            <w:pPr>
              <w:pStyle w:val="ATableBody"/>
              <w:rPr>
                <w:lang w:val="en-US"/>
              </w:rPr>
            </w:pPr>
            <w:proofErr w:type="spellStart"/>
            <w:proofErr w:type="gramStart"/>
            <w:r w:rsidRPr="003872E0">
              <w:t>condition:code</w:t>
            </w:r>
            <w:proofErr w:type="spellEnd"/>
            <w:proofErr w:type="gramEnd"/>
          </w:p>
        </w:tc>
        <w:tc>
          <w:tcPr>
            <w:tcW w:w="1064" w:type="pct"/>
          </w:tcPr>
          <w:p w14:paraId="418CE792" w14:textId="5E70F71A" w:rsidR="00810DB1" w:rsidRPr="003872E0" w:rsidRDefault="00F74208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814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559CB10B" w14:textId="6CBA5DB6" w:rsidR="00810DB1" w:rsidRPr="003872E0" w:rsidRDefault="00F74208" w:rsidP="00F45EA9">
            <w:pPr>
              <w:pStyle w:val="ATableBody"/>
              <w:rPr>
                <w:lang w:val="en-US"/>
              </w:rPr>
            </w:pPr>
            <w:r w:rsidRPr="003872E0">
              <w:t>Уникальный код состояния погоды</w:t>
            </w:r>
          </w:p>
        </w:tc>
      </w:tr>
      <w:tr w:rsidR="00810DB1" w:rsidRPr="003D1825" w14:paraId="09CFAEE2" w14:textId="77777777" w:rsidTr="00242465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1122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2CA5B35E" w14:textId="0AB93033" w:rsidR="00810DB1" w:rsidRPr="003872E0" w:rsidRDefault="00F74208" w:rsidP="00F45EA9">
            <w:pPr>
              <w:pStyle w:val="ATableBody"/>
              <w:rPr>
                <w:lang w:val="en-US"/>
              </w:rPr>
            </w:pPr>
            <w:proofErr w:type="spellStart"/>
            <w:r w:rsidRPr="003872E0">
              <w:t>wind_mph</w:t>
            </w:r>
            <w:proofErr w:type="spellEnd"/>
          </w:p>
        </w:tc>
        <w:tc>
          <w:tcPr>
            <w:tcW w:w="1064" w:type="pct"/>
          </w:tcPr>
          <w:p w14:paraId="6BDEE23B" w14:textId="4E245840" w:rsidR="00810DB1" w:rsidRPr="003872E0" w:rsidRDefault="00F74208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814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6099DD67" w14:textId="44AA0D99" w:rsidR="00810DB1" w:rsidRPr="003872E0" w:rsidRDefault="00F74208" w:rsidP="00F45EA9">
            <w:pPr>
              <w:pStyle w:val="ATableBody"/>
            </w:pPr>
            <w:r w:rsidRPr="003872E0">
              <w:t>Скорость ветра в милях в час</w:t>
            </w:r>
          </w:p>
        </w:tc>
      </w:tr>
      <w:tr w:rsidR="00810DB1" w:rsidRPr="003D1825" w14:paraId="711E6AD0" w14:textId="77777777" w:rsidTr="00242465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1122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23E78369" w14:textId="3AF8AB96" w:rsidR="00810DB1" w:rsidRPr="003872E0" w:rsidRDefault="00F74208" w:rsidP="00F45EA9">
            <w:pPr>
              <w:pStyle w:val="ATableBody"/>
            </w:pPr>
            <w:proofErr w:type="spellStart"/>
            <w:r w:rsidRPr="003872E0">
              <w:t>wind_kph</w:t>
            </w:r>
            <w:proofErr w:type="spellEnd"/>
          </w:p>
        </w:tc>
        <w:tc>
          <w:tcPr>
            <w:tcW w:w="1064" w:type="pct"/>
          </w:tcPr>
          <w:p w14:paraId="03A91443" w14:textId="7647DF24" w:rsidR="00810DB1" w:rsidRPr="003872E0" w:rsidRDefault="00F74208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814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087AFBE6" w14:textId="4AD8716F" w:rsidR="00810DB1" w:rsidRPr="003872E0" w:rsidRDefault="00F74208" w:rsidP="00F45EA9">
            <w:pPr>
              <w:pStyle w:val="ATableBody"/>
            </w:pPr>
            <w:r w:rsidRPr="003872E0">
              <w:t>Скорость ветра в километрах в час</w:t>
            </w:r>
          </w:p>
        </w:tc>
      </w:tr>
      <w:tr w:rsidR="00810DB1" w:rsidRPr="003872E0" w14:paraId="78ED6DD6" w14:textId="77777777" w:rsidTr="00242465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1122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021179E3" w14:textId="77C46E9E" w:rsidR="00810DB1" w:rsidRPr="003872E0" w:rsidRDefault="00B93A7E" w:rsidP="00F45EA9">
            <w:pPr>
              <w:pStyle w:val="ATableBody"/>
            </w:pPr>
            <w:proofErr w:type="spellStart"/>
            <w:r w:rsidRPr="003872E0">
              <w:t>wind_degree</w:t>
            </w:r>
            <w:proofErr w:type="spellEnd"/>
          </w:p>
        </w:tc>
        <w:tc>
          <w:tcPr>
            <w:tcW w:w="1064" w:type="pct"/>
          </w:tcPr>
          <w:p w14:paraId="737DB973" w14:textId="48069A8B" w:rsidR="00810DB1" w:rsidRPr="003872E0" w:rsidRDefault="00B93A7E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814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394075A1" w14:textId="6C849AC5" w:rsidR="00810DB1" w:rsidRPr="003872E0" w:rsidRDefault="00B93A7E" w:rsidP="00F45EA9">
            <w:pPr>
              <w:pStyle w:val="ATableBody"/>
            </w:pPr>
            <w:r w:rsidRPr="003872E0">
              <w:t>Направление ветра в градусах</w:t>
            </w:r>
          </w:p>
        </w:tc>
      </w:tr>
      <w:tr w:rsidR="00810DB1" w:rsidRPr="003872E0" w14:paraId="53BB0B07" w14:textId="77777777" w:rsidTr="00242465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1122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323D5BDC" w14:textId="76F5EAE0" w:rsidR="00810DB1" w:rsidRPr="003872E0" w:rsidRDefault="00B93A7E" w:rsidP="00F45EA9">
            <w:pPr>
              <w:pStyle w:val="ATableBody"/>
            </w:pPr>
            <w:proofErr w:type="spellStart"/>
            <w:r w:rsidRPr="003872E0">
              <w:t>wind_dir</w:t>
            </w:r>
            <w:proofErr w:type="spellEnd"/>
          </w:p>
        </w:tc>
        <w:tc>
          <w:tcPr>
            <w:tcW w:w="1064" w:type="pct"/>
          </w:tcPr>
          <w:p w14:paraId="76F9C6AF" w14:textId="15E91761" w:rsidR="00810DB1" w:rsidRPr="003872E0" w:rsidRDefault="00B93A7E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814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67481784" w14:textId="3632638A" w:rsidR="00810DB1" w:rsidRPr="003872E0" w:rsidRDefault="00B93A7E" w:rsidP="00F45EA9">
            <w:pPr>
              <w:pStyle w:val="ATableBody"/>
            </w:pPr>
            <w:r w:rsidRPr="003872E0">
              <w:t>Направление ветра по 16-точечному компасу. Например, NSW</w:t>
            </w:r>
          </w:p>
        </w:tc>
      </w:tr>
      <w:tr w:rsidR="00810DB1" w:rsidRPr="003872E0" w14:paraId="0A6BE674" w14:textId="77777777" w:rsidTr="00242465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1122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29F2358A" w14:textId="05068708" w:rsidR="00810DB1" w:rsidRPr="003872E0" w:rsidRDefault="00D167F4" w:rsidP="00F45EA9">
            <w:pPr>
              <w:pStyle w:val="ATableBody"/>
            </w:pPr>
            <w:proofErr w:type="spellStart"/>
            <w:r w:rsidRPr="003872E0">
              <w:t>pressure_mb</w:t>
            </w:r>
            <w:proofErr w:type="spellEnd"/>
          </w:p>
        </w:tc>
        <w:tc>
          <w:tcPr>
            <w:tcW w:w="1064" w:type="pct"/>
          </w:tcPr>
          <w:p w14:paraId="4BFCB929" w14:textId="5A3AA377" w:rsidR="00810DB1" w:rsidRPr="003872E0" w:rsidRDefault="00D167F4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814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3958456B" w14:textId="4621753B" w:rsidR="00810DB1" w:rsidRPr="003872E0" w:rsidRDefault="00D167F4" w:rsidP="00F45EA9">
            <w:pPr>
              <w:pStyle w:val="ATableBody"/>
            </w:pPr>
            <w:r w:rsidRPr="003872E0">
              <w:t>Давление в миллибарах</w:t>
            </w:r>
          </w:p>
        </w:tc>
      </w:tr>
      <w:tr w:rsidR="00810DB1" w:rsidRPr="003872E0" w14:paraId="2029C5F3" w14:textId="77777777" w:rsidTr="00242465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1122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5E0F97F8" w14:textId="704D9EEA" w:rsidR="00810DB1" w:rsidRPr="003872E0" w:rsidRDefault="00D167F4" w:rsidP="00F45EA9">
            <w:pPr>
              <w:pStyle w:val="ATableBody"/>
            </w:pPr>
            <w:proofErr w:type="spellStart"/>
            <w:r w:rsidRPr="003872E0">
              <w:t>pressure_in</w:t>
            </w:r>
            <w:proofErr w:type="spellEnd"/>
          </w:p>
        </w:tc>
        <w:tc>
          <w:tcPr>
            <w:tcW w:w="1064" w:type="pct"/>
          </w:tcPr>
          <w:p w14:paraId="1745FA0F" w14:textId="102EC6BC" w:rsidR="00810DB1" w:rsidRPr="003872E0" w:rsidRDefault="00D167F4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814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7296D9AD" w14:textId="0C9B38F2" w:rsidR="00810DB1" w:rsidRPr="003872E0" w:rsidRDefault="00D167F4" w:rsidP="00F45EA9">
            <w:pPr>
              <w:pStyle w:val="ATableBody"/>
            </w:pPr>
            <w:r w:rsidRPr="003872E0">
              <w:t>Давление</w:t>
            </w:r>
            <w:r w:rsidRPr="003872E0">
              <w:rPr>
                <w:lang w:val="en-US"/>
              </w:rPr>
              <w:t xml:space="preserve"> </w:t>
            </w:r>
            <w:r w:rsidRPr="003872E0">
              <w:t>в</w:t>
            </w:r>
            <w:r w:rsidRPr="003872E0">
              <w:rPr>
                <w:lang w:val="en-US"/>
              </w:rPr>
              <w:t xml:space="preserve"> </w:t>
            </w:r>
            <w:r w:rsidRPr="003872E0">
              <w:t>дюймах</w:t>
            </w:r>
          </w:p>
        </w:tc>
      </w:tr>
      <w:tr w:rsidR="00D167F4" w:rsidRPr="003872E0" w14:paraId="47A61BC3" w14:textId="77777777" w:rsidTr="00242465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1122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6C69B2CC" w14:textId="510BCA4F" w:rsidR="00D167F4" w:rsidRPr="003872E0" w:rsidRDefault="0017572D" w:rsidP="00F45EA9">
            <w:pPr>
              <w:pStyle w:val="ATableBody"/>
              <w:rPr>
                <w:lang w:val="en-US"/>
              </w:rPr>
            </w:pPr>
            <w:proofErr w:type="spellStart"/>
            <w:r w:rsidRPr="003872E0">
              <w:t>precip_mm</w:t>
            </w:r>
            <w:proofErr w:type="spellEnd"/>
          </w:p>
        </w:tc>
        <w:tc>
          <w:tcPr>
            <w:tcW w:w="1064" w:type="pct"/>
          </w:tcPr>
          <w:p w14:paraId="2DFD3AE4" w14:textId="3F536EA9" w:rsidR="00D167F4" w:rsidRPr="003872E0" w:rsidRDefault="0017572D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814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66C8FD31" w14:textId="39E44D98" w:rsidR="00D167F4" w:rsidRPr="003872E0" w:rsidRDefault="0017572D" w:rsidP="00F45EA9">
            <w:pPr>
              <w:pStyle w:val="ATableBody"/>
            </w:pPr>
            <w:r w:rsidRPr="003872E0">
              <w:t>Количество осадков в миллиметрах</w:t>
            </w:r>
          </w:p>
        </w:tc>
      </w:tr>
      <w:tr w:rsidR="00D167F4" w:rsidRPr="003872E0" w14:paraId="78B41AB4" w14:textId="77777777" w:rsidTr="00242465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1122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5D94A91F" w14:textId="05AAA8F8" w:rsidR="00D167F4" w:rsidRPr="003872E0" w:rsidRDefault="00242465" w:rsidP="00F45EA9">
            <w:pPr>
              <w:pStyle w:val="ATableBody"/>
              <w:rPr>
                <w:lang w:val="en-US"/>
              </w:rPr>
            </w:pPr>
            <w:proofErr w:type="spellStart"/>
            <w:r w:rsidRPr="003872E0">
              <w:t>precip_in</w:t>
            </w:r>
            <w:proofErr w:type="spellEnd"/>
          </w:p>
        </w:tc>
        <w:tc>
          <w:tcPr>
            <w:tcW w:w="1064" w:type="pct"/>
          </w:tcPr>
          <w:p w14:paraId="2B28FA6E" w14:textId="7EC91E23" w:rsidR="00D167F4" w:rsidRPr="003872E0" w:rsidRDefault="0017572D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814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5E1C2494" w14:textId="0681841C" w:rsidR="00D167F4" w:rsidRPr="003872E0" w:rsidRDefault="00242465" w:rsidP="00F45EA9">
            <w:pPr>
              <w:pStyle w:val="ATableBody"/>
            </w:pPr>
            <w:r w:rsidRPr="003872E0">
              <w:t>Количество осадков в дюймах</w:t>
            </w:r>
          </w:p>
        </w:tc>
      </w:tr>
      <w:tr w:rsidR="00D167F4" w:rsidRPr="003872E0" w14:paraId="70FF2B0A" w14:textId="77777777" w:rsidTr="00242465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1122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1BD01CD1" w14:textId="27D217C5" w:rsidR="00D167F4" w:rsidRPr="003872E0" w:rsidRDefault="00242465" w:rsidP="00F45EA9">
            <w:pPr>
              <w:pStyle w:val="ATableBody"/>
              <w:rPr>
                <w:lang w:val="en-US"/>
              </w:rPr>
            </w:pPr>
            <w:proofErr w:type="spellStart"/>
            <w:r w:rsidRPr="003872E0">
              <w:lastRenderedPageBreak/>
              <w:t>humidity</w:t>
            </w:r>
            <w:proofErr w:type="spellEnd"/>
          </w:p>
        </w:tc>
        <w:tc>
          <w:tcPr>
            <w:tcW w:w="1064" w:type="pct"/>
          </w:tcPr>
          <w:p w14:paraId="19EE34A0" w14:textId="0D777C73" w:rsidR="00D167F4" w:rsidRPr="003872E0" w:rsidRDefault="00242465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814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6265A887" w14:textId="31B5C904" w:rsidR="00D167F4" w:rsidRPr="003872E0" w:rsidRDefault="00242465" w:rsidP="00F45EA9">
            <w:pPr>
              <w:pStyle w:val="ATableBody"/>
            </w:pPr>
            <w:r w:rsidRPr="003872E0">
              <w:t>Влажность в процентах</w:t>
            </w:r>
          </w:p>
        </w:tc>
      </w:tr>
      <w:tr w:rsidR="00D167F4" w:rsidRPr="003872E0" w14:paraId="2EC03752" w14:textId="77777777" w:rsidTr="00242465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1122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157F3BD7" w14:textId="453041FC" w:rsidR="00D167F4" w:rsidRPr="003872E0" w:rsidRDefault="00242465" w:rsidP="00F45EA9">
            <w:pPr>
              <w:pStyle w:val="ATableBody"/>
              <w:rPr>
                <w:lang w:val="en-US"/>
              </w:rPr>
            </w:pPr>
            <w:proofErr w:type="spellStart"/>
            <w:r w:rsidRPr="003872E0">
              <w:t>cloud</w:t>
            </w:r>
            <w:proofErr w:type="spellEnd"/>
          </w:p>
        </w:tc>
        <w:tc>
          <w:tcPr>
            <w:tcW w:w="1064" w:type="pct"/>
          </w:tcPr>
          <w:p w14:paraId="4D275FC0" w14:textId="1F8B397A" w:rsidR="00D167F4" w:rsidRPr="003872E0" w:rsidRDefault="00242465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814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7A912EE0" w14:textId="25ED63B0" w:rsidR="00D167F4" w:rsidRPr="003872E0" w:rsidRDefault="00242465" w:rsidP="00F45EA9">
            <w:pPr>
              <w:pStyle w:val="ATableBody"/>
            </w:pPr>
            <w:r w:rsidRPr="003872E0">
              <w:t>Облачность в процентах</w:t>
            </w:r>
          </w:p>
        </w:tc>
      </w:tr>
      <w:tr w:rsidR="00242465" w:rsidRPr="003D1825" w14:paraId="0A1AA192" w14:textId="77777777" w:rsidTr="00242465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1122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1BA29559" w14:textId="3BD1E072" w:rsidR="00242465" w:rsidRPr="003872E0" w:rsidRDefault="00242465" w:rsidP="00F45EA9">
            <w:pPr>
              <w:pStyle w:val="ATableBody"/>
            </w:pPr>
            <w:proofErr w:type="spellStart"/>
            <w:r w:rsidRPr="003872E0">
              <w:t>is_day</w:t>
            </w:r>
            <w:proofErr w:type="spellEnd"/>
          </w:p>
        </w:tc>
        <w:tc>
          <w:tcPr>
            <w:tcW w:w="1064" w:type="pct"/>
          </w:tcPr>
          <w:p w14:paraId="47483FF0" w14:textId="7F3DF487" w:rsidR="00242465" w:rsidRPr="003872E0" w:rsidRDefault="00242465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814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39C9B467" w14:textId="65736579" w:rsidR="00242465" w:rsidRPr="003872E0" w:rsidRDefault="00242465" w:rsidP="00F45EA9">
            <w:pPr>
              <w:pStyle w:val="ATableBody"/>
            </w:pPr>
            <w:r w:rsidRPr="003872E0">
              <w:t>1 = Да 0 = Нет. Показывать значок дневного или ночного состояния</w:t>
            </w:r>
          </w:p>
        </w:tc>
      </w:tr>
      <w:tr w:rsidR="00242465" w:rsidRPr="003872E0" w14:paraId="5F0A61D0" w14:textId="77777777" w:rsidTr="00242465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1122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0B0E1205" w14:textId="36034CB2" w:rsidR="00242465" w:rsidRPr="003872E0" w:rsidRDefault="00242465" w:rsidP="00F45EA9">
            <w:pPr>
              <w:pStyle w:val="ATableBody"/>
            </w:pPr>
            <w:proofErr w:type="spellStart"/>
            <w:r w:rsidRPr="003872E0">
              <w:t>uv</w:t>
            </w:r>
            <w:proofErr w:type="spellEnd"/>
          </w:p>
        </w:tc>
        <w:tc>
          <w:tcPr>
            <w:tcW w:w="1064" w:type="pct"/>
          </w:tcPr>
          <w:p w14:paraId="35D60DB4" w14:textId="24FFBCC0" w:rsidR="00242465" w:rsidRPr="003872E0" w:rsidRDefault="00242465" w:rsidP="00F45EA9">
            <w:pPr>
              <w:pStyle w:val="ATableBody"/>
            </w:pPr>
            <w:r w:rsidRPr="003872E0">
              <w:t>десят</w:t>
            </w:r>
            <w:r w:rsidR="003D49F7" w:rsidRPr="003872E0">
              <w:t>и</w:t>
            </w:r>
            <w:r w:rsidRPr="003872E0">
              <w:t>чное</w:t>
            </w:r>
          </w:p>
        </w:tc>
        <w:tc>
          <w:tcPr>
            <w:tcW w:w="2814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6FD87B98" w14:textId="33089EDE" w:rsidR="00242465" w:rsidRPr="003872E0" w:rsidRDefault="00242465" w:rsidP="00F45EA9">
            <w:pPr>
              <w:pStyle w:val="ATableBody"/>
            </w:pPr>
            <w:r w:rsidRPr="003872E0">
              <w:t>Индекс ультрафиолетового излучения</w:t>
            </w:r>
          </w:p>
        </w:tc>
      </w:tr>
      <w:tr w:rsidR="00242465" w:rsidRPr="003D1825" w14:paraId="40835648" w14:textId="77777777" w:rsidTr="00242465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1122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723D1665" w14:textId="26E275D2" w:rsidR="00242465" w:rsidRPr="003872E0" w:rsidRDefault="00242465" w:rsidP="00F45EA9">
            <w:pPr>
              <w:pStyle w:val="ATableBody"/>
            </w:pPr>
            <w:proofErr w:type="spellStart"/>
            <w:r w:rsidRPr="003872E0">
              <w:t>gust_mph</w:t>
            </w:r>
            <w:proofErr w:type="spellEnd"/>
          </w:p>
        </w:tc>
        <w:tc>
          <w:tcPr>
            <w:tcW w:w="1064" w:type="pct"/>
          </w:tcPr>
          <w:p w14:paraId="2C9107B8" w14:textId="40EC65A5" w:rsidR="00242465" w:rsidRPr="003872E0" w:rsidRDefault="00242465" w:rsidP="00F45EA9">
            <w:pPr>
              <w:pStyle w:val="ATableBody"/>
            </w:pPr>
            <w:r w:rsidRPr="003872E0">
              <w:t>десят</w:t>
            </w:r>
            <w:r w:rsidR="003D49F7" w:rsidRPr="003872E0">
              <w:t>и</w:t>
            </w:r>
            <w:r w:rsidRPr="003872E0">
              <w:t>чное</w:t>
            </w:r>
          </w:p>
        </w:tc>
        <w:tc>
          <w:tcPr>
            <w:tcW w:w="2814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52E1EE64" w14:textId="1F162A7C" w:rsidR="00242465" w:rsidRPr="003872E0" w:rsidRDefault="00242465" w:rsidP="00F45EA9">
            <w:pPr>
              <w:pStyle w:val="ATableBody"/>
            </w:pPr>
            <w:r w:rsidRPr="003872E0">
              <w:t>Порывы ветра в милях в час</w:t>
            </w:r>
          </w:p>
        </w:tc>
      </w:tr>
      <w:tr w:rsidR="00242465" w:rsidRPr="003D1825" w14:paraId="36FAE28E" w14:textId="77777777" w:rsidTr="00242465">
        <w:tblPrEx>
          <w:tblLook w:val="0600" w:firstRow="0" w:lastRow="0" w:firstColumn="0" w:lastColumn="0" w:noHBand="1" w:noVBand="1"/>
        </w:tblPrEx>
        <w:trPr>
          <w:trHeight w:val="397"/>
        </w:trPr>
        <w:tc>
          <w:tcPr>
            <w:tcW w:w="1122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40DC5D9E" w14:textId="51FF5D95" w:rsidR="00242465" w:rsidRPr="003872E0" w:rsidRDefault="00242465" w:rsidP="00F45EA9">
            <w:pPr>
              <w:pStyle w:val="ATableBody"/>
            </w:pPr>
            <w:proofErr w:type="spellStart"/>
            <w:r w:rsidRPr="003872E0">
              <w:t>gust_kph</w:t>
            </w:r>
            <w:proofErr w:type="spellEnd"/>
          </w:p>
        </w:tc>
        <w:tc>
          <w:tcPr>
            <w:tcW w:w="1064" w:type="pct"/>
          </w:tcPr>
          <w:p w14:paraId="6100552E" w14:textId="686AA2D6" w:rsidR="00242465" w:rsidRPr="003872E0" w:rsidRDefault="00242465" w:rsidP="00F45EA9">
            <w:pPr>
              <w:pStyle w:val="ATableBody"/>
            </w:pPr>
            <w:r w:rsidRPr="003872E0">
              <w:t>десят</w:t>
            </w:r>
            <w:r w:rsidR="003D49F7" w:rsidRPr="003872E0">
              <w:t>и</w:t>
            </w:r>
            <w:r w:rsidRPr="003872E0">
              <w:t>чное</w:t>
            </w:r>
          </w:p>
        </w:tc>
        <w:tc>
          <w:tcPr>
            <w:tcW w:w="2814" w:type="pct"/>
            <w:shd w:val="clear" w:color="auto" w:fill="auto"/>
            <w:tcMar>
              <w:top w:w="85" w:type="dxa"/>
              <w:left w:w="100" w:type="dxa"/>
              <w:bottom w:w="85" w:type="dxa"/>
              <w:right w:w="100" w:type="dxa"/>
            </w:tcMar>
          </w:tcPr>
          <w:p w14:paraId="64D0BD4B" w14:textId="30689ED4" w:rsidR="00242465" w:rsidRPr="003872E0" w:rsidRDefault="00242465" w:rsidP="00F45EA9">
            <w:pPr>
              <w:pStyle w:val="ATableBody"/>
            </w:pPr>
            <w:r w:rsidRPr="003872E0">
              <w:t>Порывы ветра в километрах в час</w:t>
            </w:r>
          </w:p>
        </w:tc>
      </w:tr>
    </w:tbl>
    <w:p w14:paraId="2BDCF5C4" w14:textId="7AE9C10C" w:rsidR="00242465" w:rsidRPr="003872E0" w:rsidRDefault="00242465" w:rsidP="003872E0">
      <w:pPr>
        <w:pStyle w:val="AHeading2"/>
        <w:numPr>
          <w:ilvl w:val="1"/>
          <w:numId w:val="52"/>
        </w:numPr>
        <w:rPr>
          <w:rFonts w:asciiTheme="minorHAnsi" w:hAnsiTheme="minorHAnsi" w:cstheme="minorHAnsi"/>
        </w:rPr>
      </w:pPr>
      <w:bookmarkStart w:id="21" w:name="_Toc152757399"/>
      <w:r w:rsidRPr="003872E0">
        <w:rPr>
          <w:rFonts w:asciiTheme="minorHAnsi" w:hAnsiTheme="minorHAnsi" w:cstheme="minorHAnsi"/>
        </w:rPr>
        <w:t>API</w:t>
      </w:r>
      <w:r w:rsidR="000A3D82" w:rsidRPr="003872E0">
        <w:rPr>
          <w:rFonts w:asciiTheme="minorHAnsi" w:hAnsiTheme="minorHAnsi" w:cstheme="minorHAnsi"/>
          <w:lang w:val="en-US"/>
        </w:rPr>
        <w:t xml:space="preserve"> </w:t>
      </w:r>
      <w:r w:rsidR="000A3D82" w:rsidRPr="003872E0">
        <w:rPr>
          <w:rFonts w:asciiTheme="minorHAnsi" w:hAnsiTheme="minorHAnsi" w:cstheme="minorHAnsi"/>
        </w:rPr>
        <w:t>прогноза</w:t>
      </w:r>
      <w:bookmarkEnd w:id="21"/>
    </w:p>
    <w:p w14:paraId="2C95BFC8" w14:textId="07D6A131" w:rsidR="00F63AC6" w:rsidRPr="003872E0" w:rsidRDefault="00F63AC6" w:rsidP="00F63AC6">
      <w:pPr>
        <w:pStyle w:val="ABody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 xml:space="preserve">Метод API прогноза погоды возвращает, в зависимости от уровня вашего тарифного плана, прогноз погоды на ближайшие 14 дней и погодное оповещение в формате </w:t>
      </w:r>
      <w:proofErr w:type="spellStart"/>
      <w:r w:rsidRPr="003872E0">
        <w:rPr>
          <w:rFonts w:asciiTheme="minorHAnsi" w:hAnsiTheme="minorHAnsi" w:cstheme="minorHAnsi"/>
        </w:rPr>
        <w:t>json</w:t>
      </w:r>
      <w:proofErr w:type="spellEnd"/>
      <w:r w:rsidRPr="003872E0">
        <w:rPr>
          <w:rFonts w:asciiTheme="minorHAnsi" w:hAnsiTheme="minorHAnsi" w:cstheme="minorHAnsi"/>
        </w:rPr>
        <w:t xml:space="preserve"> или </w:t>
      </w:r>
      <w:proofErr w:type="spellStart"/>
      <w:r w:rsidRPr="003872E0">
        <w:rPr>
          <w:rFonts w:asciiTheme="minorHAnsi" w:hAnsiTheme="minorHAnsi" w:cstheme="minorHAnsi"/>
        </w:rPr>
        <w:t>xml</w:t>
      </w:r>
      <w:proofErr w:type="spellEnd"/>
      <w:r w:rsidRPr="003872E0">
        <w:rPr>
          <w:rFonts w:asciiTheme="minorHAnsi" w:hAnsiTheme="minorHAnsi" w:cstheme="minorHAnsi"/>
        </w:rPr>
        <w:t xml:space="preserve">. Данные возвращаются в виде </w:t>
      </w:r>
      <w:r w:rsidR="00515E54">
        <w:rPr>
          <w:rFonts w:asciiTheme="minorHAnsi" w:hAnsiTheme="minorHAnsi" w:cstheme="minorHAnsi"/>
          <w:lang w:val="en-US"/>
        </w:rPr>
        <w:t>Forecast</w:t>
      </w:r>
      <w:r w:rsidR="00515E54" w:rsidRPr="00CE12EB">
        <w:rPr>
          <w:rFonts w:asciiTheme="minorHAnsi" w:hAnsiTheme="minorHAnsi" w:cstheme="minorHAnsi"/>
        </w:rPr>
        <w:t xml:space="preserve"> </w:t>
      </w:r>
      <w:r w:rsidR="00515E54">
        <w:rPr>
          <w:rFonts w:asciiTheme="minorHAnsi" w:hAnsiTheme="minorHAnsi" w:cstheme="minorHAnsi"/>
          <w:lang w:val="en-US"/>
        </w:rPr>
        <w:t>Object</w:t>
      </w:r>
      <w:r w:rsidRPr="003872E0">
        <w:rPr>
          <w:rFonts w:asciiTheme="minorHAnsi" w:hAnsiTheme="minorHAnsi" w:cstheme="minorHAnsi"/>
        </w:rPr>
        <w:t>.</w:t>
      </w:r>
    </w:p>
    <w:p w14:paraId="6530DDA7" w14:textId="738104FD" w:rsidR="00F63AC6" w:rsidRPr="003872E0" w:rsidRDefault="00CE12EB" w:rsidP="00F63AC6">
      <w:pPr>
        <w:pStyle w:val="ABod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Forecast</w:t>
      </w:r>
      <w:r w:rsidRPr="00CE12E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n-US"/>
        </w:rPr>
        <w:t>Object</w:t>
      </w:r>
      <w:r w:rsidR="00F63AC6" w:rsidRPr="003872E0">
        <w:rPr>
          <w:rFonts w:asciiTheme="minorHAnsi" w:hAnsiTheme="minorHAnsi" w:cstheme="minorHAnsi"/>
        </w:rPr>
        <w:t xml:space="preserve"> содержит астрономические данные, прогноз погоды на день и информацию о погоде для данного города с почасовым интервалом.</w:t>
      </w:r>
    </w:p>
    <w:p w14:paraId="02AE9AA0" w14:textId="77777777" w:rsidR="00F63AC6" w:rsidRPr="003872E0" w:rsidRDefault="00F63AC6" w:rsidP="00F63AC6">
      <w:pPr>
        <w:pStyle w:val="ABody"/>
        <w:rPr>
          <w:rFonts w:asciiTheme="minorHAnsi" w:hAnsiTheme="minorHAnsi" w:cstheme="minorHAnsi"/>
        </w:rPr>
      </w:pPr>
      <w:proofErr w:type="spellStart"/>
      <w:r w:rsidRPr="003872E0">
        <w:rPr>
          <w:rFonts w:asciiTheme="minorHAnsi" w:hAnsiTheme="minorHAnsi" w:cstheme="minorHAnsi"/>
        </w:rPr>
        <w:t>forecastday</w:t>
      </w:r>
      <w:proofErr w:type="spellEnd"/>
      <w:r w:rsidRPr="003872E0">
        <w:rPr>
          <w:rFonts w:asciiTheme="minorHAnsi" w:hAnsiTheme="minorHAnsi" w:cstheme="minorHAnsi"/>
        </w:rPr>
        <w:t>: Родительский элемент</w:t>
      </w:r>
    </w:p>
    <w:p w14:paraId="4FEDFFA4" w14:textId="2962978C" w:rsidR="00F63AC6" w:rsidRPr="003872E0" w:rsidRDefault="00F63AC6" w:rsidP="00F63AC6">
      <w:pPr>
        <w:pStyle w:val="ABody"/>
        <w:rPr>
          <w:rFonts w:asciiTheme="minorHAnsi" w:hAnsiTheme="minorHAnsi" w:cstheme="minorHAnsi"/>
        </w:rPr>
      </w:pPr>
      <w:proofErr w:type="spellStart"/>
      <w:r w:rsidRPr="003872E0">
        <w:rPr>
          <w:rFonts w:asciiTheme="minorHAnsi" w:hAnsiTheme="minorHAnsi" w:cstheme="minorHAnsi"/>
        </w:rPr>
        <w:t>forecastday</w:t>
      </w:r>
      <w:proofErr w:type="spellEnd"/>
      <w:r w:rsidRPr="003872E0">
        <w:rPr>
          <w:rFonts w:asciiTheme="minorHAnsi" w:hAnsiTheme="minorHAnsi" w:cstheme="minorHAnsi"/>
        </w:rPr>
        <w:t xml:space="preserve"> -&gt; </w:t>
      </w:r>
      <w:proofErr w:type="spellStart"/>
      <w:r w:rsidRPr="003872E0">
        <w:rPr>
          <w:rFonts w:asciiTheme="minorHAnsi" w:hAnsiTheme="minorHAnsi" w:cstheme="minorHAnsi"/>
        </w:rPr>
        <w:t>day</w:t>
      </w:r>
      <w:proofErr w:type="spellEnd"/>
      <w:r w:rsidRPr="003872E0">
        <w:rPr>
          <w:rFonts w:asciiTheme="minorHAnsi" w:hAnsiTheme="minorHAnsi" w:cstheme="minorHAnsi"/>
        </w:rPr>
        <w:t>: Элемент '</w:t>
      </w:r>
      <w:proofErr w:type="spellStart"/>
      <w:r w:rsidRPr="003872E0">
        <w:rPr>
          <w:rFonts w:asciiTheme="minorHAnsi" w:hAnsiTheme="minorHAnsi" w:cstheme="minorHAnsi"/>
        </w:rPr>
        <w:t>day</w:t>
      </w:r>
      <w:proofErr w:type="spellEnd"/>
      <w:r w:rsidRPr="003872E0">
        <w:rPr>
          <w:rFonts w:asciiTheme="minorHAnsi" w:hAnsiTheme="minorHAnsi" w:cstheme="minorHAnsi"/>
        </w:rPr>
        <w:t xml:space="preserve">' внутри </w:t>
      </w:r>
      <w:proofErr w:type="spellStart"/>
      <w:r w:rsidRPr="003872E0">
        <w:rPr>
          <w:rFonts w:asciiTheme="minorHAnsi" w:hAnsiTheme="minorHAnsi" w:cstheme="minorHAnsi"/>
        </w:rPr>
        <w:t>forecastday</w:t>
      </w:r>
      <w:proofErr w:type="spellEnd"/>
      <w:r w:rsidRPr="003872E0">
        <w:rPr>
          <w:rFonts w:asciiTheme="minorHAnsi" w:hAnsiTheme="minorHAnsi" w:cstheme="minorHAnsi"/>
        </w:rPr>
        <w:t xml:space="preserve"> содержит максимальную или минимальную температуру, среднюю температуру</w:t>
      </w:r>
    </w:p>
    <w:p w14:paraId="3C547DF1" w14:textId="77777777" w:rsidR="00F63AC6" w:rsidRPr="003872E0" w:rsidRDefault="00F63AC6" w:rsidP="00F63AC6">
      <w:pPr>
        <w:pStyle w:val="ABody"/>
        <w:rPr>
          <w:rFonts w:asciiTheme="minorHAnsi" w:hAnsiTheme="minorHAnsi" w:cstheme="minorHAnsi"/>
        </w:rPr>
      </w:pPr>
      <w:proofErr w:type="spellStart"/>
      <w:r w:rsidRPr="003872E0">
        <w:rPr>
          <w:rFonts w:asciiTheme="minorHAnsi" w:hAnsiTheme="minorHAnsi" w:cstheme="minorHAnsi"/>
        </w:rPr>
        <w:t>forecastday</w:t>
      </w:r>
      <w:proofErr w:type="spellEnd"/>
      <w:r w:rsidRPr="003872E0">
        <w:rPr>
          <w:rFonts w:asciiTheme="minorHAnsi" w:hAnsiTheme="minorHAnsi" w:cstheme="minorHAnsi"/>
        </w:rPr>
        <w:t xml:space="preserve"> -&gt; astro</w:t>
      </w:r>
    </w:p>
    <w:p w14:paraId="49A10230" w14:textId="6607167C" w:rsidR="008E39C6" w:rsidRPr="003872E0" w:rsidRDefault="00F63AC6" w:rsidP="00F63AC6">
      <w:pPr>
        <w:pStyle w:val="ABody"/>
        <w:rPr>
          <w:rFonts w:asciiTheme="minorHAnsi" w:hAnsiTheme="minorHAnsi" w:cstheme="minorHAnsi"/>
        </w:rPr>
      </w:pPr>
      <w:proofErr w:type="spellStart"/>
      <w:r w:rsidRPr="003872E0">
        <w:rPr>
          <w:rFonts w:asciiTheme="minorHAnsi" w:hAnsiTheme="minorHAnsi" w:cstheme="minorHAnsi"/>
        </w:rPr>
        <w:t>forecastday</w:t>
      </w:r>
      <w:proofErr w:type="spellEnd"/>
      <w:r w:rsidRPr="003872E0">
        <w:rPr>
          <w:rFonts w:asciiTheme="minorHAnsi" w:hAnsiTheme="minorHAnsi" w:cstheme="minorHAnsi"/>
        </w:rPr>
        <w:t xml:space="preserve"> -&gt; </w:t>
      </w:r>
      <w:proofErr w:type="spellStart"/>
      <w:r w:rsidRPr="003872E0">
        <w:rPr>
          <w:rFonts w:asciiTheme="minorHAnsi" w:hAnsiTheme="minorHAnsi" w:cstheme="minorHAnsi"/>
        </w:rPr>
        <w:t>hour</w:t>
      </w:r>
      <w:proofErr w:type="spellEnd"/>
    </w:p>
    <w:p w14:paraId="4506D8EF" w14:textId="7B138DBB" w:rsidR="00032365" w:rsidRPr="003872E0" w:rsidRDefault="00032365" w:rsidP="00032365">
      <w:pPr>
        <w:pStyle w:val="ATableName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 xml:space="preserve">– </w:t>
      </w:r>
      <w:r w:rsidR="00D53C88" w:rsidRPr="003872E0">
        <w:rPr>
          <w:rFonts w:asciiTheme="minorHAnsi" w:hAnsiTheme="minorHAnsi" w:cstheme="minorHAnsi"/>
        </w:rPr>
        <w:t xml:space="preserve">Элемент </w:t>
      </w:r>
      <w:proofErr w:type="spellStart"/>
      <w:r w:rsidR="00D53C88" w:rsidRPr="003872E0">
        <w:rPr>
          <w:rFonts w:asciiTheme="minorHAnsi" w:hAnsiTheme="minorHAnsi" w:cstheme="minorHAnsi"/>
          <w:lang w:val="en-US"/>
        </w:rPr>
        <w:t>forecastday</w:t>
      </w:r>
      <w:proofErr w:type="spellEnd"/>
      <w:r w:rsidR="00EC79A2" w:rsidRPr="003872E0">
        <w:rPr>
          <w:rFonts w:asciiTheme="minorHAnsi" w:hAnsiTheme="minorHAnsi" w:cstheme="minorHAnsi"/>
        </w:rPr>
        <w:t xml:space="preserve"> и родительский элемент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5"/>
        <w:gridCol w:w="4956"/>
      </w:tblGrid>
      <w:tr w:rsidR="00032365" w:rsidRPr="003872E0" w14:paraId="60803AC0" w14:textId="77777777" w:rsidTr="00D33EAB">
        <w:trPr>
          <w:trHeight w:val="454"/>
          <w:tblHeader/>
        </w:trPr>
        <w:tc>
          <w:tcPr>
            <w:tcW w:w="2500" w:type="pct"/>
            <w:vAlign w:val="center"/>
          </w:tcPr>
          <w:p w14:paraId="32BD176D" w14:textId="292B2130" w:rsidR="00032365" w:rsidRPr="003872E0" w:rsidRDefault="00032365" w:rsidP="00D33EAB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Элемент</w:t>
            </w:r>
          </w:p>
        </w:tc>
        <w:tc>
          <w:tcPr>
            <w:tcW w:w="2500" w:type="pct"/>
            <w:vAlign w:val="center"/>
          </w:tcPr>
          <w:p w14:paraId="1B3878D5" w14:textId="6F1DBDDC" w:rsidR="00032365" w:rsidRPr="003872E0" w:rsidRDefault="00032365" w:rsidP="00D33EAB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Родительский элемент</w:t>
            </w:r>
          </w:p>
        </w:tc>
      </w:tr>
      <w:tr w:rsidR="00032365" w:rsidRPr="003872E0" w14:paraId="098AB06D" w14:textId="77777777" w:rsidTr="00D33EAB">
        <w:trPr>
          <w:trHeight w:val="454"/>
        </w:trPr>
        <w:tc>
          <w:tcPr>
            <w:tcW w:w="2500" w:type="pct"/>
          </w:tcPr>
          <w:p w14:paraId="325ABA82" w14:textId="4C465E6C" w:rsidR="00032365" w:rsidRPr="003872E0" w:rsidRDefault="00E01B25" w:rsidP="00F45EA9">
            <w:pPr>
              <w:pStyle w:val="ATableBody"/>
            </w:pPr>
            <w:proofErr w:type="spellStart"/>
            <w:r w:rsidRPr="003872E0">
              <w:t>forecastday</w:t>
            </w:r>
            <w:proofErr w:type="spellEnd"/>
            <w:r w:rsidRPr="003872E0">
              <w:t xml:space="preserve"> -&gt; </w:t>
            </w:r>
            <w:proofErr w:type="spellStart"/>
            <w:r w:rsidRPr="003872E0">
              <w:t>day</w:t>
            </w:r>
            <w:proofErr w:type="spellEnd"/>
          </w:p>
        </w:tc>
        <w:tc>
          <w:tcPr>
            <w:tcW w:w="2500" w:type="pct"/>
          </w:tcPr>
          <w:p w14:paraId="230ADB4B" w14:textId="371E0835" w:rsidR="00E01B25" w:rsidRPr="00532E37" w:rsidRDefault="00E01B25" w:rsidP="00F45EA9">
            <w:pPr>
              <w:pStyle w:val="ATableBody"/>
            </w:pPr>
            <w:r w:rsidRPr="003872E0">
              <w:t>Элемент</w:t>
            </w:r>
            <w:r w:rsidRPr="00532E37">
              <w:t xml:space="preserve"> </w:t>
            </w:r>
            <w:r w:rsidRPr="003872E0">
              <w:rPr>
                <w:lang w:val="en-US"/>
              </w:rPr>
              <w:t>day</w:t>
            </w:r>
            <w:r w:rsidRPr="00532E37">
              <w:t xml:space="preserve"> </w:t>
            </w:r>
            <w:r w:rsidRPr="003872E0">
              <w:t>содержит</w:t>
            </w:r>
            <w:r w:rsidRPr="00532E37">
              <w:t>:</w:t>
            </w:r>
          </w:p>
          <w:p w14:paraId="6E8FB847" w14:textId="4252E217" w:rsidR="00E01B25" w:rsidRPr="003872E0" w:rsidRDefault="00E01B25" w:rsidP="00F45EA9">
            <w:pPr>
              <w:pStyle w:val="ATableBody"/>
            </w:pPr>
            <w:r w:rsidRPr="003872E0">
              <w:t>- Максимальн</w:t>
            </w:r>
            <w:r w:rsidR="00532E37">
              <w:t>ую</w:t>
            </w:r>
            <w:r w:rsidRPr="003872E0">
              <w:t>, минимальн</w:t>
            </w:r>
            <w:r w:rsidR="00532E37">
              <w:t>ую</w:t>
            </w:r>
            <w:r w:rsidRPr="003872E0">
              <w:t xml:space="preserve"> и средн</w:t>
            </w:r>
            <w:r w:rsidR="00532E37">
              <w:t>юю</w:t>
            </w:r>
            <w:r w:rsidRPr="003872E0">
              <w:t xml:space="preserve"> температур</w:t>
            </w:r>
            <w:r w:rsidR="00532E37">
              <w:t>у</w:t>
            </w:r>
            <w:r w:rsidRPr="003872E0">
              <w:t>;</w:t>
            </w:r>
          </w:p>
          <w:p w14:paraId="1A9D7DF2" w14:textId="1736D7AA" w:rsidR="00E01B25" w:rsidRPr="003872E0" w:rsidRDefault="00E01B25" w:rsidP="00F45EA9">
            <w:pPr>
              <w:pStyle w:val="ATableBody"/>
            </w:pPr>
            <w:r w:rsidRPr="003872E0">
              <w:t>- Максимальн</w:t>
            </w:r>
            <w:r w:rsidR="00532E37">
              <w:t>ую</w:t>
            </w:r>
            <w:r w:rsidRPr="003872E0">
              <w:t xml:space="preserve"> скорость ветра;</w:t>
            </w:r>
          </w:p>
          <w:p w14:paraId="26F57406" w14:textId="5102F622" w:rsidR="00E01B25" w:rsidRPr="003872E0" w:rsidRDefault="00E01B25" w:rsidP="00F45EA9">
            <w:pPr>
              <w:pStyle w:val="ATableBody"/>
            </w:pPr>
            <w:r w:rsidRPr="003872E0">
              <w:t>- Общее количество осадков;</w:t>
            </w:r>
          </w:p>
          <w:p w14:paraId="5DB1D023" w14:textId="54289B28" w:rsidR="00032365" w:rsidRPr="003872E0" w:rsidRDefault="00E01B25" w:rsidP="00F45EA9">
            <w:pPr>
              <w:pStyle w:val="ATableBody"/>
            </w:pPr>
            <w:r w:rsidRPr="003872E0">
              <w:t>- Состояние погоды на день.</w:t>
            </w:r>
          </w:p>
        </w:tc>
      </w:tr>
      <w:tr w:rsidR="00032365" w:rsidRPr="003D1825" w14:paraId="48E85BAA" w14:textId="77777777" w:rsidTr="00D33EAB">
        <w:trPr>
          <w:trHeight w:val="454"/>
        </w:trPr>
        <w:tc>
          <w:tcPr>
            <w:tcW w:w="2500" w:type="pct"/>
          </w:tcPr>
          <w:p w14:paraId="289EF3AE" w14:textId="31A725D1" w:rsidR="00032365" w:rsidRPr="003872E0" w:rsidRDefault="00E01B25" w:rsidP="00F45EA9">
            <w:pPr>
              <w:pStyle w:val="ATableBody"/>
            </w:pPr>
            <w:proofErr w:type="spellStart"/>
            <w:r w:rsidRPr="003872E0">
              <w:t>forecastday</w:t>
            </w:r>
            <w:proofErr w:type="spellEnd"/>
            <w:r w:rsidRPr="003872E0">
              <w:t xml:space="preserve"> -&gt; astro</w:t>
            </w:r>
          </w:p>
        </w:tc>
        <w:tc>
          <w:tcPr>
            <w:tcW w:w="2500" w:type="pct"/>
          </w:tcPr>
          <w:p w14:paraId="74F728E2" w14:textId="38A2054E" w:rsidR="00032365" w:rsidRPr="003872E0" w:rsidRDefault="007B6E1A" w:rsidP="00F45EA9">
            <w:pPr>
              <w:pStyle w:val="ATableBody"/>
            </w:pPr>
            <w:r>
              <w:t xml:space="preserve">Элемент </w:t>
            </w:r>
            <w:r w:rsidR="00E01B25" w:rsidRPr="003872E0">
              <w:t>astro содержит данные о восходе и заходе Солнца, восходе и заходе Луны</w:t>
            </w:r>
          </w:p>
        </w:tc>
      </w:tr>
      <w:tr w:rsidR="00E01B25" w:rsidRPr="003D1825" w14:paraId="592FD1B5" w14:textId="77777777" w:rsidTr="00D33EAB">
        <w:trPr>
          <w:trHeight w:val="454"/>
        </w:trPr>
        <w:tc>
          <w:tcPr>
            <w:tcW w:w="2500" w:type="pct"/>
          </w:tcPr>
          <w:p w14:paraId="7E551594" w14:textId="13B3F011" w:rsidR="00E01B25" w:rsidRPr="003872E0" w:rsidRDefault="00E01B25" w:rsidP="00F45EA9">
            <w:pPr>
              <w:pStyle w:val="ATableBody"/>
            </w:pPr>
            <w:proofErr w:type="spellStart"/>
            <w:r w:rsidRPr="003872E0">
              <w:t>forecastday</w:t>
            </w:r>
            <w:proofErr w:type="spellEnd"/>
            <w:r w:rsidRPr="003872E0">
              <w:t xml:space="preserve"> -&gt; </w:t>
            </w:r>
            <w:proofErr w:type="spellStart"/>
            <w:r w:rsidRPr="003872E0">
              <w:t>hour</w:t>
            </w:r>
            <w:proofErr w:type="spellEnd"/>
          </w:p>
        </w:tc>
        <w:tc>
          <w:tcPr>
            <w:tcW w:w="2500" w:type="pct"/>
          </w:tcPr>
          <w:p w14:paraId="2129BC76" w14:textId="3AB25675" w:rsidR="00E01B25" w:rsidRPr="003872E0" w:rsidRDefault="007B6E1A" w:rsidP="00F45EA9">
            <w:pPr>
              <w:pStyle w:val="ATableBody"/>
            </w:pPr>
            <w:r>
              <w:t xml:space="preserve">Элемент </w:t>
            </w:r>
            <w:proofErr w:type="spellStart"/>
            <w:r w:rsidR="00E01B25" w:rsidRPr="003872E0">
              <w:t>hour</w:t>
            </w:r>
            <w:proofErr w:type="spellEnd"/>
            <w:r w:rsidR="00E01B25" w:rsidRPr="003872E0">
              <w:t xml:space="preserve"> содержит почасовую информацию о прогнозе погоды</w:t>
            </w:r>
          </w:p>
        </w:tc>
      </w:tr>
    </w:tbl>
    <w:p w14:paraId="41971E81" w14:textId="2184923B" w:rsidR="00032365" w:rsidRPr="003872E0" w:rsidRDefault="00E01B25" w:rsidP="003872E0">
      <w:pPr>
        <w:pStyle w:val="AHeading3"/>
        <w:rPr>
          <w:rFonts w:asciiTheme="minorHAnsi" w:hAnsiTheme="minorHAnsi" w:cstheme="minorHAnsi"/>
        </w:rPr>
      </w:pPr>
      <w:bookmarkStart w:id="22" w:name="_Toc152757400"/>
      <w:r w:rsidRPr="003872E0">
        <w:rPr>
          <w:rFonts w:asciiTheme="minorHAnsi" w:hAnsiTheme="minorHAnsi" w:cstheme="minorHAnsi"/>
        </w:rPr>
        <w:lastRenderedPageBreak/>
        <w:t xml:space="preserve">Элемент </w:t>
      </w:r>
      <w:proofErr w:type="spellStart"/>
      <w:r w:rsidRPr="003872E0">
        <w:rPr>
          <w:rFonts w:asciiTheme="minorHAnsi" w:hAnsiTheme="minorHAnsi" w:cstheme="minorHAnsi"/>
        </w:rPr>
        <w:t>forecastday</w:t>
      </w:r>
      <w:bookmarkEnd w:id="22"/>
      <w:proofErr w:type="spellEnd"/>
    </w:p>
    <w:p w14:paraId="27DC4313" w14:textId="4919C1C4" w:rsidR="000A3D82" w:rsidRPr="003872E0" w:rsidRDefault="000A3D82" w:rsidP="000A3D82">
      <w:pPr>
        <w:pStyle w:val="ATableName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 xml:space="preserve">– </w:t>
      </w:r>
      <w:r w:rsidR="000A7E0F" w:rsidRPr="003872E0">
        <w:rPr>
          <w:rFonts w:asciiTheme="minorHAnsi" w:hAnsiTheme="minorHAnsi" w:cstheme="minorHAnsi"/>
        </w:rPr>
        <w:t xml:space="preserve">Элемент </w:t>
      </w:r>
      <w:proofErr w:type="spellStart"/>
      <w:r w:rsidR="000A7E0F" w:rsidRPr="003872E0">
        <w:rPr>
          <w:rFonts w:asciiTheme="minorHAnsi" w:hAnsiTheme="minorHAnsi" w:cstheme="minorHAnsi"/>
          <w:lang w:val="en-US"/>
        </w:rPr>
        <w:t>forecastday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4"/>
        <w:gridCol w:w="2109"/>
        <w:gridCol w:w="5578"/>
      </w:tblGrid>
      <w:tr w:rsidR="003872E0" w:rsidRPr="003872E0" w14:paraId="07E8A6D2" w14:textId="77777777" w:rsidTr="00D33EAB">
        <w:trPr>
          <w:trHeight w:val="454"/>
          <w:tblHeader/>
        </w:trPr>
        <w:tc>
          <w:tcPr>
            <w:tcW w:w="1122" w:type="pct"/>
            <w:vAlign w:val="center"/>
          </w:tcPr>
          <w:p w14:paraId="480601CC" w14:textId="77777777" w:rsidR="000A3D82" w:rsidRPr="003872E0" w:rsidRDefault="000A3D82" w:rsidP="00D33EAB">
            <w:pPr>
              <w:pStyle w:val="ATableColumnName"/>
              <w:rPr>
                <w:rFonts w:asciiTheme="minorHAnsi" w:hAnsiTheme="minorHAnsi" w:cstheme="minorHAnsi"/>
                <w:lang w:val="en-US"/>
              </w:rPr>
            </w:pPr>
            <w:r w:rsidRPr="003872E0">
              <w:rPr>
                <w:rFonts w:asciiTheme="minorHAnsi" w:hAnsiTheme="minorHAnsi" w:cstheme="minorHAnsi"/>
              </w:rPr>
              <w:t>Поле</w:t>
            </w:r>
          </w:p>
        </w:tc>
        <w:tc>
          <w:tcPr>
            <w:tcW w:w="1064" w:type="pct"/>
            <w:vAlign w:val="center"/>
          </w:tcPr>
          <w:p w14:paraId="297FDD68" w14:textId="77777777" w:rsidR="000A3D82" w:rsidRPr="003872E0" w:rsidRDefault="000A3D82" w:rsidP="00D33EAB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Тип данных</w:t>
            </w:r>
          </w:p>
        </w:tc>
        <w:tc>
          <w:tcPr>
            <w:tcW w:w="2814" w:type="pct"/>
            <w:vAlign w:val="center"/>
          </w:tcPr>
          <w:p w14:paraId="295DA0A5" w14:textId="77777777" w:rsidR="000A3D82" w:rsidRPr="003872E0" w:rsidRDefault="000A3D82" w:rsidP="00D33EAB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Описание</w:t>
            </w:r>
          </w:p>
        </w:tc>
      </w:tr>
      <w:tr w:rsidR="000A3D82" w:rsidRPr="003872E0" w14:paraId="57F31925" w14:textId="77777777" w:rsidTr="00D33EAB">
        <w:trPr>
          <w:trHeight w:val="454"/>
        </w:trPr>
        <w:tc>
          <w:tcPr>
            <w:tcW w:w="1122" w:type="pct"/>
          </w:tcPr>
          <w:p w14:paraId="035487B5" w14:textId="6C0FF754" w:rsidR="000A3D82" w:rsidRPr="003872E0" w:rsidRDefault="00EF34BC" w:rsidP="00F45EA9">
            <w:pPr>
              <w:pStyle w:val="ATableBody"/>
            </w:pPr>
            <w:proofErr w:type="spellStart"/>
            <w:r w:rsidRPr="003872E0">
              <w:t>date</w:t>
            </w:r>
            <w:proofErr w:type="spellEnd"/>
          </w:p>
        </w:tc>
        <w:tc>
          <w:tcPr>
            <w:tcW w:w="1064" w:type="pct"/>
          </w:tcPr>
          <w:p w14:paraId="5CE6CDD2" w14:textId="542C22A0" w:rsidR="000A3D82" w:rsidRPr="003872E0" w:rsidRDefault="00EF34BC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814" w:type="pct"/>
          </w:tcPr>
          <w:p w14:paraId="1D72CB6F" w14:textId="3A6783EF" w:rsidR="000A3D82" w:rsidRPr="003872E0" w:rsidRDefault="00EF34BC" w:rsidP="00F45EA9">
            <w:pPr>
              <w:pStyle w:val="ATableBody"/>
            </w:pPr>
            <w:r w:rsidRPr="003872E0">
              <w:t>Дата прогноза</w:t>
            </w:r>
          </w:p>
        </w:tc>
      </w:tr>
      <w:tr w:rsidR="000A3D82" w:rsidRPr="003D1825" w14:paraId="73B79076" w14:textId="77777777" w:rsidTr="00D33EAB">
        <w:trPr>
          <w:trHeight w:val="454"/>
        </w:trPr>
        <w:tc>
          <w:tcPr>
            <w:tcW w:w="1122" w:type="pct"/>
          </w:tcPr>
          <w:p w14:paraId="241886A5" w14:textId="676218F0" w:rsidR="000A3D82" w:rsidRPr="003872E0" w:rsidRDefault="00EF34BC" w:rsidP="00F45EA9">
            <w:pPr>
              <w:pStyle w:val="ATableBody"/>
            </w:pPr>
            <w:proofErr w:type="spellStart"/>
            <w:r w:rsidRPr="003872E0">
              <w:t>date_epoch</w:t>
            </w:r>
            <w:proofErr w:type="spellEnd"/>
          </w:p>
        </w:tc>
        <w:tc>
          <w:tcPr>
            <w:tcW w:w="1064" w:type="pct"/>
          </w:tcPr>
          <w:p w14:paraId="5BF2387D" w14:textId="2572B936" w:rsidR="000A3D82" w:rsidRPr="003872E0" w:rsidRDefault="00EF34BC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814" w:type="pct"/>
          </w:tcPr>
          <w:p w14:paraId="766DF75D" w14:textId="4A44546C" w:rsidR="000A3D82" w:rsidRPr="00F845C0" w:rsidRDefault="00EF34BC" w:rsidP="00F45EA9">
            <w:pPr>
              <w:pStyle w:val="ATableBody"/>
            </w:pPr>
            <w:r w:rsidRPr="003872E0">
              <w:t>Дата прогноза в формате времени unix</w:t>
            </w:r>
            <w:r w:rsidR="00F845C0">
              <w:t xml:space="preserve"> </w:t>
            </w:r>
            <w:r w:rsidR="00F845C0">
              <w:rPr>
                <w:lang w:val="en-US"/>
              </w:rPr>
              <w:t>epoch</w:t>
            </w:r>
          </w:p>
        </w:tc>
      </w:tr>
      <w:tr w:rsidR="00EF34BC" w:rsidRPr="003872E0" w14:paraId="49A522FE" w14:textId="77777777" w:rsidTr="00D33EAB">
        <w:trPr>
          <w:trHeight w:val="454"/>
        </w:trPr>
        <w:tc>
          <w:tcPr>
            <w:tcW w:w="1122" w:type="pct"/>
          </w:tcPr>
          <w:p w14:paraId="05397C1C" w14:textId="084489F6" w:rsidR="00EF34BC" w:rsidRPr="003872E0" w:rsidRDefault="00EF34BC" w:rsidP="00F45EA9">
            <w:pPr>
              <w:pStyle w:val="ATableBody"/>
            </w:pPr>
            <w:proofErr w:type="spellStart"/>
            <w:r w:rsidRPr="003872E0">
              <w:t>day</w:t>
            </w:r>
            <w:proofErr w:type="spellEnd"/>
          </w:p>
        </w:tc>
        <w:tc>
          <w:tcPr>
            <w:tcW w:w="1064" w:type="pct"/>
          </w:tcPr>
          <w:p w14:paraId="095AF699" w14:textId="0A5FBE6D" w:rsidR="00EF34BC" w:rsidRPr="003872E0" w:rsidRDefault="00EF34BC" w:rsidP="00F45EA9">
            <w:pPr>
              <w:pStyle w:val="ATableBody"/>
            </w:pPr>
            <w:r w:rsidRPr="003872E0">
              <w:t>элемент</w:t>
            </w:r>
          </w:p>
        </w:tc>
        <w:tc>
          <w:tcPr>
            <w:tcW w:w="2814" w:type="pct"/>
          </w:tcPr>
          <w:p w14:paraId="01B2F672" w14:textId="303D335A" w:rsidR="00EF34BC" w:rsidRPr="003872E0" w:rsidRDefault="00EF34BC" w:rsidP="00F45EA9">
            <w:pPr>
              <w:pStyle w:val="ATableBody"/>
            </w:pPr>
            <w:r w:rsidRPr="003872E0">
              <w:t xml:space="preserve">См. элемент </w:t>
            </w:r>
            <w:r w:rsidR="001B4906">
              <w:rPr>
                <w:lang w:val="en-US"/>
              </w:rPr>
              <w:t>day</w:t>
            </w:r>
          </w:p>
        </w:tc>
      </w:tr>
      <w:tr w:rsidR="00EF34BC" w:rsidRPr="003872E0" w14:paraId="64EFD662" w14:textId="77777777" w:rsidTr="00D33EAB">
        <w:trPr>
          <w:trHeight w:val="454"/>
        </w:trPr>
        <w:tc>
          <w:tcPr>
            <w:tcW w:w="1122" w:type="pct"/>
          </w:tcPr>
          <w:p w14:paraId="47140816" w14:textId="23CB44EE" w:rsidR="00EF34BC" w:rsidRPr="003872E0" w:rsidRDefault="00EF34BC" w:rsidP="00F45EA9">
            <w:pPr>
              <w:pStyle w:val="ATableBody"/>
            </w:pPr>
            <w:r w:rsidRPr="003872E0">
              <w:t>astro</w:t>
            </w:r>
          </w:p>
        </w:tc>
        <w:tc>
          <w:tcPr>
            <w:tcW w:w="1064" w:type="pct"/>
          </w:tcPr>
          <w:p w14:paraId="6686FD32" w14:textId="1496A520" w:rsidR="00EF34BC" w:rsidRPr="003872E0" w:rsidRDefault="00EF34BC" w:rsidP="00F45EA9">
            <w:pPr>
              <w:pStyle w:val="ATableBody"/>
            </w:pPr>
            <w:r w:rsidRPr="003872E0">
              <w:t>элемент</w:t>
            </w:r>
          </w:p>
        </w:tc>
        <w:tc>
          <w:tcPr>
            <w:tcW w:w="2814" w:type="pct"/>
          </w:tcPr>
          <w:p w14:paraId="63AC52C2" w14:textId="56459E3C" w:rsidR="00EF34BC" w:rsidRPr="003872E0" w:rsidRDefault="00EF34BC" w:rsidP="00F45EA9">
            <w:pPr>
              <w:pStyle w:val="ATableBody"/>
            </w:pPr>
            <w:r w:rsidRPr="003872E0">
              <w:t>См. элемент</w:t>
            </w:r>
            <w:r w:rsidR="001B4906">
              <w:rPr>
                <w:lang w:val="en-US"/>
              </w:rPr>
              <w:t xml:space="preserve"> </w:t>
            </w:r>
            <w:r w:rsidR="00F845C0">
              <w:rPr>
                <w:lang w:val="en-US"/>
              </w:rPr>
              <w:t>astro</w:t>
            </w:r>
          </w:p>
        </w:tc>
      </w:tr>
      <w:tr w:rsidR="00EF34BC" w:rsidRPr="003872E0" w14:paraId="3A00C341" w14:textId="77777777" w:rsidTr="00D33EAB">
        <w:trPr>
          <w:trHeight w:val="454"/>
        </w:trPr>
        <w:tc>
          <w:tcPr>
            <w:tcW w:w="1122" w:type="pct"/>
          </w:tcPr>
          <w:p w14:paraId="0F90CDD8" w14:textId="13CCB9CC" w:rsidR="00EF34BC" w:rsidRPr="003872E0" w:rsidRDefault="00EF34BC" w:rsidP="00F45EA9">
            <w:pPr>
              <w:pStyle w:val="ATableBody"/>
            </w:pPr>
            <w:r w:rsidRPr="003872E0">
              <w:t>hour</w:t>
            </w:r>
          </w:p>
        </w:tc>
        <w:tc>
          <w:tcPr>
            <w:tcW w:w="1064" w:type="pct"/>
          </w:tcPr>
          <w:p w14:paraId="413587F3" w14:textId="72497B56" w:rsidR="00EF34BC" w:rsidRPr="003872E0" w:rsidRDefault="00EF34BC" w:rsidP="00F45EA9">
            <w:pPr>
              <w:pStyle w:val="ATableBody"/>
            </w:pPr>
            <w:r w:rsidRPr="003872E0">
              <w:t>элемент</w:t>
            </w:r>
          </w:p>
        </w:tc>
        <w:tc>
          <w:tcPr>
            <w:tcW w:w="2814" w:type="pct"/>
          </w:tcPr>
          <w:p w14:paraId="3DAD3CC2" w14:textId="3001A116" w:rsidR="00EF34BC" w:rsidRPr="003872E0" w:rsidRDefault="00EF34BC" w:rsidP="00F45EA9">
            <w:pPr>
              <w:pStyle w:val="ATableBody"/>
            </w:pPr>
            <w:r w:rsidRPr="003872E0">
              <w:t xml:space="preserve">См. элемент </w:t>
            </w:r>
            <w:r w:rsidR="001B4906">
              <w:rPr>
                <w:lang w:val="en-US"/>
              </w:rPr>
              <w:t>hour</w:t>
            </w:r>
          </w:p>
        </w:tc>
      </w:tr>
    </w:tbl>
    <w:p w14:paraId="6EAD88D5" w14:textId="0139AB6D" w:rsidR="00943A82" w:rsidRPr="003872E0" w:rsidRDefault="00943A82" w:rsidP="003872E0">
      <w:pPr>
        <w:pStyle w:val="AHeading3"/>
        <w:rPr>
          <w:rFonts w:asciiTheme="minorHAnsi" w:hAnsiTheme="minorHAnsi" w:cstheme="minorHAnsi"/>
        </w:rPr>
      </w:pPr>
      <w:bookmarkStart w:id="23" w:name="_Toc152757401"/>
      <w:r w:rsidRPr="003872E0">
        <w:rPr>
          <w:rFonts w:asciiTheme="minorHAnsi" w:hAnsiTheme="minorHAnsi" w:cstheme="minorHAnsi"/>
        </w:rPr>
        <w:t>day Element</w:t>
      </w:r>
      <w:bookmarkEnd w:id="23"/>
    </w:p>
    <w:p w14:paraId="31D890B2" w14:textId="666058C1" w:rsidR="00943A82" w:rsidRPr="003872E0" w:rsidRDefault="00943A82" w:rsidP="00943A82">
      <w:pPr>
        <w:pStyle w:val="ATableName"/>
        <w:ind w:left="709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 xml:space="preserve">– </w:t>
      </w:r>
      <w:r w:rsidRPr="003872E0">
        <w:rPr>
          <w:rFonts w:asciiTheme="minorHAnsi" w:hAnsiTheme="minorHAnsi" w:cstheme="minorHAnsi"/>
          <w:lang w:val="en-US"/>
        </w:rPr>
        <w:t>day</w:t>
      </w:r>
      <w:r w:rsidRPr="003872E0">
        <w:rPr>
          <w:rFonts w:asciiTheme="minorHAnsi" w:hAnsiTheme="minorHAnsi" w:cstheme="minorHAnsi"/>
        </w:rPr>
        <w:t xml:space="preserve"> </w:t>
      </w:r>
      <w:r w:rsidRPr="003872E0">
        <w:rPr>
          <w:rFonts w:asciiTheme="minorHAnsi" w:hAnsiTheme="minorHAnsi" w:cstheme="minorHAnsi"/>
          <w:lang w:val="en-US"/>
        </w:rPr>
        <w:t>Element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2"/>
        <w:gridCol w:w="2006"/>
        <w:gridCol w:w="5473"/>
      </w:tblGrid>
      <w:tr w:rsidR="00631303" w:rsidRPr="003872E0" w14:paraId="455D6D92" w14:textId="77777777" w:rsidTr="006D57F5">
        <w:trPr>
          <w:trHeight w:val="454"/>
          <w:tblHeader/>
        </w:trPr>
        <w:tc>
          <w:tcPr>
            <w:tcW w:w="1227" w:type="pct"/>
            <w:vAlign w:val="center"/>
          </w:tcPr>
          <w:p w14:paraId="5C33C8F1" w14:textId="77777777" w:rsidR="00943A82" w:rsidRPr="003872E0" w:rsidRDefault="00943A82" w:rsidP="00D33EAB">
            <w:pPr>
              <w:pStyle w:val="ATableColumnName"/>
              <w:rPr>
                <w:rFonts w:asciiTheme="minorHAnsi" w:hAnsiTheme="minorHAnsi" w:cstheme="minorHAnsi"/>
                <w:lang w:val="en-US"/>
              </w:rPr>
            </w:pPr>
            <w:r w:rsidRPr="003872E0">
              <w:rPr>
                <w:rFonts w:asciiTheme="minorHAnsi" w:hAnsiTheme="minorHAnsi" w:cstheme="minorHAnsi"/>
              </w:rPr>
              <w:t>Поле</w:t>
            </w:r>
          </w:p>
        </w:tc>
        <w:tc>
          <w:tcPr>
            <w:tcW w:w="1012" w:type="pct"/>
            <w:vAlign w:val="center"/>
          </w:tcPr>
          <w:p w14:paraId="49B0A772" w14:textId="77777777" w:rsidR="00943A82" w:rsidRPr="003872E0" w:rsidRDefault="00943A82" w:rsidP="00D33EAB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Тип данных</w:t>
            </w:r>
          </w:p>
        </w:tc>
        <w:tc>
          <w:tcPr>
            <w:tcW w:w="2761" w:type="pct"/>
            <w:vAlign w:val="center"/>
          </w:tcPr>
          <w:p w14:paraId="19149323" w14:textId="77777777" w:rsidR="00943A82" w:rsidRPr="003872E0" w:rsidRDefault="00943A82" w:rsidP="00D33EAB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Описание</w:t>
            </w:r>
          </w:p>
        </w:tc>
      </w:tr>
      <w:tr w:rsidR="00943A82" w:rsidRPr="003D1825" w14:paraId="31F1AB12" w14:textId="77777777" w:rsidTr="006D57F5">
        <w:trPr>
          <w:trHeight w:val="454"/>
        </w:trPr>
        <w:tc>
          <w:tcPr>
            <w:tcW w:w="1227" w:type="pct"/>
          </w:tcPr>
          <w:p w14:paraId="2C415B4C" w14:textId="74B12565" w:rsidR="00943A82" w:rsidRPr="003872E0" w:rsidRDefault="003D49F7" w:rsidP="00F45EA9">
            <w:pPr>
              <w:pStyle w:val="ATableBody"/>
            </w:pPr>
            <w:proofErr w:type="spellStart"/>
            <w:r w:rsidRPr="003872E0">
              <w:t>maxtemp_c</w:t>
            </w:r>
            <w:proofErr w:type="spellEnd"/>
          </w:p>
        </w:tc>
        <w:tc>
          <w:tcPr>
            <w:tcW w:w="1012" w:type="pct"/>
          </w:tcPr>
          <w:p w14:paraId="6258439B" w14:textId="5A4F0583" w:rsidR="00943A82" w:rsidRPr="003872E0" w:rsidRDefault="003D49F7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6F2678B5" w14:textId="66AB872A" w:rsidR="00943A82" w:rsidRPr="003872E0" w:rsidRDefault="003D49F7" w:rsidP="00F45EA9">
            <w:pPr>
              <w:pStyle w:val="ATableBody"/>
            </w:pPr>
            <w:r w:rsidRPr="003872E0">
              <w:t>Максимальная температура в градусах Цельсия за день</w:t>
            </w:r>
          </w:p>
        </w:tc>
      </w:tr>
      <w:tr w:rsidR="00943A82" w:rsidRPr="003D1825" w14:paraId="2F5F6790" w14:textId="77777777" w:rsidTr="006D57F5">
        <w:trPr>
          <w:trHeight w:val="454"/>
        </w:trPr>
        <w:tc>
          <w:tcPr>
            <w:tcW w:w="1227" w:type="pct"/>
          </w:tcPr>
          <w:p w14:paraId="37B464D4" w14:textId="5C145BA3" w:rsidR="00943A82" w:rsidRPr="003872E0" w:rsidRDefault="003D49F7" w:rsidP="00F45EA9">
            <w:pPr>
              <w:pStyle w:val="ATableBody"/>
            </w:pPr>
            <w:proofErr w:type="spellStart"/>
            <w:r w:rsidRPr="003872E0">
              <w:t>maxtemp_f</w:t>
            </w:r>
            <w:proofErr w:type="spellEnd"/>
          </w:p>
        </w:tc>
        <w:tc>
          <w:tcPr>
            <w:tcW w:w="1012" w:type="pct"/>
          </w:tcPr>
          <w:p w14:paraId="1E8CDE7A" w14:textId="15DDF9B2" w:rsidR="00943A82" w:rsidRPr="003872E0" w:rsidRDefault="003D49F7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1D3FB069" w14:textId="5D6D4D18" w:rsidR="00943A82" w:rsidRPr="003872E0" w:rsidRDefault="003D49F7" w:rsidP="00F45EA9">
            <w:pPr>
              <w:pStyle w:val="ATableBody"/>
            </w:pPr>
            <w:r w:rsidRPr="003872E0">
              <w:t xml:space="preserve">Максимальная температура </w:t>
            </w:r>
            <w:r w:rsidR="00EF7076" w:rsidRPr="003872E0">
              <w:t>в градусах</w:t>
            </w:r>
            <w:r w:rsidRPr="003872E0">
              <w:t xml:space="preserve"> Фаренгейт</w:t>
            </w:r>
            <w:r w:rsidR="00EF7076" w:rsidRPr="003872E0">
              <w:t>а</w:t>
            </w:r>
            <w:r w:rsidRPr="003872E0">
              <w:t xml:space="preserve"> за день</w:t>
            </w:r>
          </w:p>
        </w:tc>
      </w:tr>
      <w:tr w:rsidR="00943A82" w:rsidRPr="003D1825" w14:paraId="0CE387AC" w14:textId="77777777" w:rsidTr="006D57F5">
        <w:trPr>
          <w:trHeight w:val="454"/>
        </w:trPr>
        <w:tc>
          <w:tcPr>
            <w:tcW w:w="1227" w:type="pct"/>
          </w:tcPr>
          <w:p w14:paraId="16A6657E" w14:textId="0E941612" w:rsidR="00943A82" w:rsidRPr="003872E0" w:rsidRDefault="00EF7076" w:rsidP="00F45EA9">
            <w:pPr>
              <w:pStyle w:val="ATableBody"/>
            </w:pPr>
            <w:proofErr w:type="spellStart"/>
            <w:r w:rsidRPr="003872E0">
              <w:t>mintemp_c</w:t>
            </w:r>
            <w:proofErr w:type="spellEnd"/>
          </w:p>
        </w:tc>
        <w:tc>
          <w:tcPr>
            <w:tcW w:w="1012" w:type="pct"/>
          </w:tcPr>
          <w:p w14:paraId="08905D2E" w14:textId="7FC0E2C6" w:rsidR="00943A82" w:rsidRPr="003872E0" w:rsidRDefault="003D49F7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25536F5A" w14:textId="45336EB4" w:rsidR="00943A82" w:rsidRPr="003872E0" w:rsidRDefault="00EF7076" w:rsidP="00F45EA9">
            <w:pPr>
              <w:pStyle w:val="ATableBody"/>
            </w:pPr>
            <w:r w:rsidRPr="003872E0">
              <w:t>Минимальная температура в градусах Цельсия за день</w:t>
            </w:r>
          </w:p>
        </w:tc>
      </w:tr>
      <w:tr w:rsidR="00943A82" w:rsidRPr="003D1825" w14:paraId="57C10B66" w14:textId="77777777" w:rsidTr="006D57F5">
        <w:trPr>
          <w:trHeight w:val="454"/>
        </w:trPr>
        <w:tc>
          <w:tcPr>
            <w:tcW w:w="1227" w:type="pct"/>
          </w:tcPr>
          <w:p w14:paraId="590B93C2" w14:textId="4739B80E" w:rsidR="00943A82" w:rsidRPr="003872E0" w:rsidRDefault="00EF7076" w:rsidP="00F45EA9">
            <w:pPr>
              <w:pStyle w:val="ATableBody"/>
            </w:pPr>
            <w:proofErr w:type="spellStart"/>
            <w:r w:rsidRPr="003872E0">
              <w:t>mintemp_f</w:t>
            </w:r>
            <w:proofErr w:type="spellEnd"/>
          </w:p>
        </w:tc>
        <w:tc>
          <w:tcPr>
            <w:tcW w:w="1012" w:type="pct"/>
          </w:tcPr>
          <w:p w14:paraId="2C306321" w14:textId="25C8C037" w:rsidR="00943A82" w:rsidRPr="003872E0" w:rsidRDefault="003D49F7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5757A0CF" w14:textId="612AD930" w:rsidR="00943A82" w:rsidRPr="003872E0" w:rsidRDefault="00EF7076" w:rsidP="00F45EA9">
            <w:pPr>
              <w:pStyle w:val="ATableBody"/>
            </w:pPr>
            <w:r w:rsidRPr="003872E0">
              <w:t>Минимальная температура в градусах Фаренгейта за день</w:t>
            </w:r>
          </w:p>
        </w:tc>
      </w:tr>
      <w:tr w:rsidR="00943A82" w:rsidRPr="003D1825" w14:paraId="1B93A38A" w14:textId="77777777" w:rsidTr="006D57F5">
        <w:trPr>
          <w:trHeight w:val="454"/>
        </w:trPr>
        <w:tc>
          <w:tcPr>
            <w:tcW w:w="1227" w:type="pct"/>
          </w:tcPr>
          <w:p w14:paraId="076C5BC0" w14:textId="45C273D6" w:rsidR="00943A82" w:rsidRPr="003872E0" w:rsidRDefault="00C95FFB" w:rsidP="00F45EA9">
            <w:pPr>
              <w:pStyle w:val="ATableBody"/>
            </w:pPr>
            <w:proofErr w:type="spellStart"/>
            <w:r w:rsidRPr="003872E0">
              <w:t>avgtemp_c</w:t>
            </w:r>
            <w:proofErr w:type="spellEnd"/>
          </w:p>
        </w:tc>
        <w:tc>
          <w:tcPr>
            <w:tcW w:w="1012" w:type="pct"/>
          </w:tcPr>
          <w:p w14:paraId="630888D3" w14:textId="2182C23E" w:rsidR="00943A82" w:rsidRPr="003872E0" w:rsidRDefault="003D49F7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5975E9B5" w14:textId="43DAF28F" w:rsidR="00943A82" w:rsidRPr="003872E0" w:rsidRDefault="00C95FFB" w:rsidP="00F45EA9">
            <w:pPr>
              <w:pStyle w:val="ATableBody"/>
            </w:pPr>
            <w:r w:rsidRPr="003872E0">
              <w:t>Среднее значение температуры в градусах Цельсия за день</w:t>
            </w:r>
          </w:p>
        </w:tc>
      </w:tr>
      <w:tr w:rsidR="00943A82" w:rsidRPr="003D1825" w14:paraId="2907ACCD" w14:textId="77777777" w:rsidTr="006D57F5">
        <w:trPr>
          <w:trHeight w:val="454"/>
        </w:trPr>
        <w:tc>
          <w:tcPr>
            <w:tcW w:w="1227" w:type="pct"/>
          </w:tcPr>
          <w:p w14:paraId="1D1F7726" w14:textId="5FD271F0" w:rsidR="00943A82" w:rsidRPr="003872E0" w:rsidRDefault="00C95FFB" w:rsidP="00F45EA9">
            <w:pPr>
              <w:pStyle w:val="ATableBody"/>
            </w:pPr>
            <w:proofErr w:type="spellStart"/>
            <w:r w:rsidRPr="003872E0">
              <w:t>avgtemp_f</w:t>
            </w:r>
            <w:proofErr w:type="spellEnd"/>
          </w:p>
        </w:tc>
        <w:tc>
          <w:tcPr>
            <w:tcW w:w="1012" w:type="pct"/>
          </w:tcPr>
          <w:p w14:paraId="5B2AA78C" w14:textId="30628A35" w:rsidR="00943A82" w:rsidRPr="003872E0" w:rsidRDefault="003D49F7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0E6A8F49" w14:textId="419835E9" w:rsidR="00943A82" w:rsidRPr="003872E0" w:rsidRDefault="00C95FFB" w:rsidP="00F45EA9">
            <w:pPr>
              <w:pStyle w:val="ATableBody"/>
            </w:pPr>
            <w:r w:rsidRPr="003872E0">
              <w:t>Среднее значение температуры в градусах Фаренгейта за день</w:t>
            </w:r>
          </w:p>
        </w:tc>
      </w:tr>
      <w:tr w:rsidR="00943A82" w:rsidRPr="003D1825" w14:paraId="387CB1D1" w14:textId="77777777" w:rsidTr="006D57F5">
        <w:trPr>
          <w:trHeight w:val="454"/>
        </w:trPr>
        <w:tc>
          <w:tcPr>
            <w:tcW w:w="1227" w:type="pct"/>
          </w:tcPr>
          <w:p w14:paraId="7D7BFE41" w14:textId="0841BD35" w:rsidR="00943A82" w:rsidRPr="003872E0" w:rsidRDefault="00184ED9" w:rsidP="00F45EA9">
            <w:pPr>
              <w:pStyle w:val="ATableBody"/>
            </w:pPr>
            <w:proofErr w:type="spellStart"/>
            <w:r w:rsidRPr="003872E0">
              <w:t>maxwind_mph</w:t>
            </w:r>
            <w:proofErr w:type="spellEnd"/>
          </w:p>
        </w:tc>
        <w:tc>
          <w:tcPr>
            <w:tcW w:w="1012" w:type="pct"/>
          </w:tcPr>
          <w:p w14:paraId="18D610DB" w14:textId="19520A14" w:rsidR="00943A82" w:rsidRPr="003872E0" w:rsidRDefault="00184ED9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6751642B" w14:textId="0758FCF2" w:rsidR="00943A82" w:rsidRPr="003872E0" w:rsidRDefault="00184ED9" w:rsidP="00F45EA9">
            <w:pPr>
              <w:pStyle w:val="ATableBody"/>
            </w:pPr>
            <w:r w:rsidRPr="003872E0">
              <w:t>Максимальная скорость ветра в милях в час</w:t>
            </w:r>
          </w:p>
        </w:tc>
      </w:tr>
      <w:tr w:rsidR="00943A82" w:rsidRPr="003D1825" w14:paraId="388C9CA9" w14:textId="77777777" w:rsidTr="006D57F5">
        <w:trPr>
          <w:trHeight w:val="454"/>
        </w:trPr>
        <w:tc>
          <w:tcPr>
            <w:tcW w:w="1227" w:type="pct"/>
          </w:tcPr>
          <w:p w14:paraId="73E91570" w14:textId="7AFB59C5" w:rsidR="00943A82" w:rsidRPr="003872E0" w:rsidRDefault="00184ED9" w:rsidP="00F45EA9">
            <w:pPr>
              <w:pStyle w:val="ATableBody"/>
            </w:pPr>
            <w:proofErr w:type="spellStart"/>
            <w:r w:rsidRPr="003872E0">
              <w:t>maxwind_kph</w:t>
            </w:r>
            <w:proofErr w:type="spellEnd"/>
          </w:p>
        </w:tc>
        <w:tc>
          <w:tcPr>
            <w:tcW w:w="1012" w:type="pct"/>
          </w:tcPr>
          <w:p w14:paraId="4FE85C41" w14:textId="7B596A18" w:rsidR="00943A82" w:rsidRPr="003872E0" w:rsidRDefault="00184ED9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2027F91D" w14:textId="7BEC8675" w:rsidR="00943A82" w:rsidRPr="003872E0" w:rsidRDefault="00184ED9" w:rsidP="00F45EA9">
            <w:pPr>
              <w:pStyle w:val="ATableBody"/>
            </w:pPr>
            <w:r w:rsidRPr="003872E0">
              <w:t>Максимальная скорость ветра в километрах в час</w:t>
            </w:r>
          </w:p>
        </w:tc>
      </w:tr>
      <w:tr w:rsidR="00943A82" w:rsidRPr="003D1825" w14:paraId="075EF048" w14:textId="77777777" w:rsidTr="006D57F5">
        <w:trPr>
          <w:trHeight w:val="454"/>
        </w:trPr>
        <w:tc>
          <w:tcPr>
            <w:tcW w:w="1227" w:type="pct"/>
          </w:tcPr>
          <w:p w14:paraId="4AA8464E" w14:textId="09339C25" w:rsidR="00943A82" w:rsidRPr="003872E0" w:rsidRDefault="00184ED9" w:rsidP="00F45EA9">
            <w:pPr>
              <w:pStyle w:val="ATableBody"/>
            </w:pPr>
            <w:proofErr w:type="spellStart"/>
            <w:r w:rsidRPr="003872E0">
              <w:t>totalprecip_mm</w:t>
            </w:r>
            <w:proofErr w:type="spellEnd"/>
          </w:p>
        </w:tc>
        <w:tc>
          <w:tcPr>
            <w:tcW w:w="1012" w:type="pct"/>
          </w:tcPr>
          <w:p w14:paraId="349E0942" w14:textId="304809D7" w:rsidR="00943A82" w:rsidRPr="003872E0" w:rsidRDefault="00184ED9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2DD60A89" w14:textId="3BEF3FB3" w:rsidR="00943A82" w:rsidRPr="003872E0" w:rsidRDefault="00184ED9" w:rsidP="00F45EA9">
            <w:pPr>
              <w:pStyle w:val="ATableBody"/>
            </w:pPr>
            <w:r w:rsidRPr="003872E0">
              <w:t>Общее количество осадков в миллиметрах</w:t>
            </w:r>
          </w:p>
        </w:tc>
      </w:tr>
      <w:tr w:rsidR="00943A82" w:rsidRPr="003D1825" w14:paraId="6B0C570A" w14:textId="77777777" w:rsidTr="006D57F5">
        <w:trPr>
          <w:trHeight w:val="454"/>
        </w:trPr>
        <w:tc>
          <w:tcPr>
            <w:tcW w:w="1227" w:type="pct"/>
          </w:tcPr>
          <w:p w14:paraId="12C0F7DC" w14:textId="66191000" w:rsidR="00943A82" w:rsidRPr="003872E0" w:rsidRDefault="00184ED9" w:rsidP="00F45EA9">
            <w:pPr>
              <w:pStyle w:val="ATableBody"/>
            </w:pPr>
            <w:proofErr w:type="spellStart"/>
            <w:r w:rsidRPr="003872E0">
              <w:t>totalprecip_in</w:t>
            </w:r>
            <w:proofErr w:type="spellEnd"/>
          </w:p>
        </w:tc>
        <w:tc>
          <w:tcPr>
            <w:tcW w:w="1012" w:type="pct"/>
          </w:tcPr>
          <w:p w14:paraId="0FF16E91" w14:textId="56AE3EF7" w:rsidR="00943A82" w:rsidRPr="003872E0" w:rsidRDefault="00184ED9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3C2B7AA1" w14:textId="646B7FFB" w:rsidR="00943A82" w:rsidRPr="003872E0" w:rsidRDefault="00184ED9" w:rsidP="00F45EA9">
            <w:pPr>
              <w:pStyle w:val="ATableBody"/>
            </w:pPr>
            <w:r w:rsidRPr="003872E0">
              <w:t>Общее количество осадков в дюймах</w:t>
            </w:r>
          </w:p>
        </w:tc>
      </w:tr>
      <w:tr w:rsidR="00184ED9" w:rsidRPr="003D1825" w14:paraId="57371A7E" w14:textId="77777777" w:rsidTr="006D57F5">
        <w:trPr>
          <w:trHeight w:val="454"/>
        </w:trPr>
        <w:tc>
          <w:tcPr>
            <w:tcW w:w="1227" w:type="pct"/>
          </w:tcPr>
          <w:p w14:paraId="1F91B3B1" w14:textId="66AE21FF" w:rsidR="00184ED9" w:rsidRPr="003872E0" w:rsidRDefault="00B34CFA" w:rsidP="00F45EA9">
            <w:pPr>
              <w:pStyle w:val="ATableBody"/>
            </w:pPr>
            <w:proofErr w:type="spellStart"/>
            <w:r w:rsidRPr="003872E0">
              <w:t>avgvis_km</w:t>
            </w:r>
            <w:proofErr w:type="spellEnd"/>
          </w:p>
        </w:tc>
        <w:tc>
          <w:tcPr>
            <w:tcW w:w="1012" w:type="pct"/>
          </w:tcPr>
          <w:p w14:paraId="33A7496F" w14:textId="5AB48C0B" w:rsidR="00184ED9" w:rsidRPr="003872E0" w:rsidRDefault="00B34CFA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33B8E507" w14:textId="0B19A4BE" w:rsidR="00184ED9" w:rsidRPr="003872E0" w:rsidRDefault="00B34CFA" w:rsidP="00F45EA9">
            <w:pPr>
              <w:pStyle w:val="ATableBody"/>
            </w:pPr>
            <w:r w:rsidRPr="003872E0">
              <w:t>Среднее значение видимости в километрах</w:t>
            </w:r>
          </w:p>
        </w:tc>
      </w:tr>
      <w:tr w:rsidR="00184ED9" w:rsidRPr="003872E0" w14:paraId="7A8AD793" w14:textId="77777777" w:rsidTr="006D57F5">
        <w:trPr>
          <w:trHeight w:val="454"/>
        </w:trPr>
        <w:tc>
          <w:tcPr>
            <w:tcW w:w="1227" w:type="pct"/>
          </w:tcPr>
          <w:p w14:paraId="162FD256" w14:textId="3D3FBE6D" w:rsidR="00184ED9" w:rsidRPr="003872E0" w:rsidRDefault="00B34CFA" w:rsidP="00F45EA9">
            <w:pPr>
              <w:pStyle w:val="ATableBody"/>
            </w:pPr>
            <w:proofErr w:type="spellStart"/>
            <w:r w:rsidRPr="003872E0">
              <w:t>avgvis_miles</w:t>
            </w:r>
            <w:proofErr w:type="spellEnd"/>
          </w:p>
        </w:tc>
        <w:tc>
          <w:tcPr>
            <w:tcW w:w="1012" w:type="pct"/>
          </w:tcPr>
          <w:p w14:paraId="43A4FD57" w14:textId="5B6D7AC7" w:rsidR="00184ED9" w:rsidRPr="003872E0" w:rsidRDefault="00B34CFA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2B97D31D" w14:textId="71D1B75B" w:rsidR="00184ED9" w:rsidRPr="003872E0" w:rsidRDefault="00B34CFA" w:rsidP="00F45EA9">
            <w:pPr>
              <w:pStyle w:val="ATableBody"/>
            </w:pPr>
            <w:r w:rsidRPr="003872E0">
              <w:t>Средняя видимость в милях</w:t>
            </w:r>
          </w:p>
        </w:tc>
      </w:tr>
      <w:tr w:rsidR="00184ED9" w:rsidRPr="003872E0" w14:paraId="46F06C20" w14:textId="77777777" w:rsidTr="006D57F5">
        <w:trPr>
          <w:trHeight w:val="454"/>
        </w:trPr>
        <w:tc>
          <w:tcPr>
            <w:tcW w:w="1227" w:type="pct"/>
          </w:tcPr>
          <w:p w14:paraId="46113538" w14:textId="75B78A20" w:rsidR="00184ED9" w:rsidRPr="003872E0" w:rsidRDefault="00B34CFA" w:rsidP="00F45EA9">
            <w:pPr>
              <w:pStyle w:val="ATableBody"/>
            </w:pPr>
            <w:proofErr w:type="spellStart"/>
            <w:r w:rsidRPr="003872E0">
              <w:t>avghumidity</w:t>
            </w:r>
            <w:proofErr w:type="spellEnd"/>
          </w:p>
        </w:tc>
        <w:tc>
          <w:tcPr>
            <w:tcW w:w="1012" w:type="pct"/>
          </w:tcPr>
          <w:p w14:paraId="1D336D21" w14:textId="015586A7" w:rsidR="00184ED9" w:rsidRPr="003872E0" w:rsidRDefault="00B34CFA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761" w:type="pct"/>
          </w:tcPr>
          <w:p w14:paraId="58EE3EEA" w14:textId="15740FF4" w:rsidR="00184ED9" w:rsidRPr="003872E0" w:rsidRDefault="00B34CFA" w:rsidP="00F45EA9">
            <w:pPr>
              <w:pStyle w:val="ATableBody"/>
            </w:pPr>
            <w:r w:rsidRPr="003872E0">
              <w:t>Средняя влажность в процентах</w:t>
            </w:r>
          </w:p>
        </w:tc>
      </w:tr>
      <w:tr w:rsidR="00184ED9" w:rsidRPr="003872E0" w14:paraId="1320D80E" w14:textId="77777777" w:rsidTr="006D57F5">
        <w:trPr>
          <w:trHeight w:val="454"/>
        </w:trPr>
        <w:tc>
          <w:tcPr>
            <w:tcW w:w="1227" w:type="pct"/>
          </w:tcPr>
          <w:p w14:paraId="0612BE9D" w14:textId="0C5E64D2" w:rsidR="00184ED9" w:rsidRPr="003872E0" w:rsidRDefault="007B6B40" w:rsidP="00F45EA9">
            <w:pPr>
              <w:pStyle w:val="ATableBody"/>
            </w:pPr>
            <w:proofErr w:type="spellStart"/>
            <w:r w:rsidRPr="003872E0">
              <w:t>condition:text</w:t>
            </w:r>
            <w:proofErr w:type="spellEnd"/>
          </w:p>
        </w:tc>
        <w:tc>
          <w:tcPr>
            <w:tcW w:w="1012" w:type="pct"/>
          </w:tcPr>
          <w:p w14:paraId="182752CC" w14:textId="24019259" w:rsidR="00184ED9" w:rsidRPr="003872E0" w:rsidRDefault="00B34CFA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761" w:type="pct"/>
          </w:tcPr>
          <w:p w14:paraId="37A013B5" w14:textId="2094BAB7" w:rsidR="00184ED9" w:rsidRPr="003872E0" w:rsidRDefault="007B6B40" w:rsidP="00F45EA9">
            <w:pPr>
              <w:pStyle w:val="ATableBody"/>
            </w:pPr>
            <w:r w:rsidRPr="003872E0">
              <w:t>Текст</w:t>
            </w:r>
            <w:r w:rsidRPr="003872E0">
              <w:rPr>
                <w:lang w:val="en-US"/>
              </w:rPr>
              <w:t xml:space="preserve"> </w:t>
            </w:r>
            <w:r w:rsidRPr="003872E0">
              <w:t>состояния</w:t>
            </w:r>
            <w:r w:rsidRPr="003872E0">
              <w:rPr>
                <w:lang w:val="en-US"/>
              </w:rPr>
              <w:t xml:space="preserve"> </w:t>
            </w:r>
            <w:r w:rsidRPr="003872E0">
              <w:t>погоды</w:t>
            </w:r>
          </w:p>
        </w:tc>
      </w:tr>
      <w:tr w:rsidR="00184ED9" w:rsidRPr="003872E0" w14:paraId="4E975802" w14:textId="77777777" w:rsidTr="006D57F5">
        <w:trPr>
          <w:trHeight w:val="454"/>
        </w:trPr>
        <w:tc>
          <w:tcPr>
            <w:tcW w:w="1227" w:type="pct"/>
          </w:tcPr>
          <w:p w14:paraId="23EBCA99" w14:textId="125764E4" w:rsidR="00184ED9" w:rsidRPr="003872E0" w:rsidRDefault="007B6B40" w:rsidP="00F45EA9">
            <w:pPr>
              <w:pStyle w:val="ATableBody"/>
            </w:pPr>
            <w:proofErr w:type="gramStart"/>
            <w:r w:rsidRPr="003872E0">
              <w:t>condition:icon</w:t>
            </w:r>
            <w:proofErr w:type="gramEnd"/>
          </w:p>
        </w:tc>
        <w:tc>
          <w:tcPr>
            <w:tcW w:w="1012" w:type="pct"/>
          </w:tcPr>
          <w:p w14:paraId="27C82048" w14:textId="0FDCF908" w:rsidR="00184ED9" w:rsidRPr="003872E0" w:rsidRDefault="00B34CFA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761" w:type="pct"/>
          </w:tcPr>
          <w:p w14:paraId="438B35AF" w14:textId="04CBC55E" w:rsidR="00184ED9" w:rsidRPr="003872E0" w:rsidRDefault="007B6B40" w:rsidP="00F45EA9">
            <w:pPr>
              <w:pStyle w:val="ATableBody"/>
            </w:pPr>
            <w:r w:rsidRPr="003872E0">
              <w:t>Значок погодного состояния</w:t>
            </w:r>
          </w:p>
        </w:tc>
      </w:tr>
      <w:tr w:rsidR="00184ED9" w:rsidRPr="003872E0" w14:paraId="41573C69" w14:textId="77777777" w:rsidTr="006D57F5">
        <w:trPr>
          <w:trHeight w:val="454"/>
        </w:trPr>
        <w:tc>
          <w:tcPr>
            <w:tcW w:w="1227" w:type="pct"/>
          </w:tcPr>
          <w:p w14:paraId="1D3F40F3" w14:textId="450933A6" w:rsidR="00184ED9" w:rsidRPr="003872E0" w:rsidRDefault="007B6B40" w:rsidP="00F45EA9">
            <w:pPr>
              <w:pStyle w:val="ATableBody"/>
            </w:pPr>
            <w:proofErr w:type="gramStart"/>
            <w:r w:rsidRPr="003872E0">
              <w:t>condition:code</w:t>
            </w:r>
            <w:proofErr w:type="gramEnd"/>
          </w:p>
        </w:tc>
        <w:tc>
          <w:tcPr>
            <w:tcW w:w="1012" w:type="pct"/>
          </w:tcPr>
          <w:p w14:paraId="1EAB7EA6" w14:textId="7289314A" w:rsidR="00184ED9" w:rsidRPr="003872E0" w:rsidRDefault="00B34CFA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761" w:type="pct"/>
          </w:tcPr>
          <w:p w14:paraId="34266E03" w14:textId="185F542F" w:rsidR="00184ED9" w:rsidRPr="003872E0" w:rsidRDefault="007B6B40" w:rsidP="00F45EA9">
            <w:pPr>
              <w:pStyle w:val="ATableBody"/>
            </w:pPr>
            <w:r w:rsidRPr="003872E0">
              <w:t>Код погодного состояния</w:t>
            </w:r>
          </w:p>
        </w:tc>
      </w:tr>
      <w:tr w:rsidR="00184ED9" w:rsidRPr="003872E0" w14:paraId="366F387E" w14:textId="77777777" w:rsidTr="006D57F5">
        <w:trPr>
          <w:trHeight w:val="454"/>
        </w:trPr>
        <w:tc>
          <w:tcPr>
            <w:tcW w:w="1227" w:type="pct"/>
          </w:tcPr>
          <w:p w14:paraId="789683E6" w14:textId="35A80E37" w:rsidR="00184ED9" w:rsidRPr="003872E0" w:rsidRDefault="007B6B40" w:rsidP="00F45EA9">
            <w:pPr>
              <w:pStyle w:val="ATableBody"/>
            </w:pPr>
            <w:proofErr w:type="spellStart"/>
            <w:r w:rsidRPr="003872E0">
              <w:t>uv</w:t>
            </w:r>
            <w:proofErr w:type="spellEnd"/>
          </w:p>
        </w:tc>
        <w:tc>
          <w:tcPr>
            <w:tcW w:w="1012" w:type="pct"/>
          </w:tcPr>
          <w:p w14:paraId="414EF67B" w14:textId="338AAC14" w:rsidR="00184ED9" w:rsidRPr="003872E0" w:rsidRDefault="007B6B40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0D52A421" w14:textId="1C2D48EC" w:rsidR="00184ED9" w:rsidRPr="003872E0" w:rsidRDefault="007B6B40" w:rsidP="00F45EA9">
            <w:pPr>
              <w:pStyle w:val="ATableBody"/>
            </w:pPr>
            <w:r w:rsidRPr="003872E0">
              <w:t>Индекс ультрафиолетового излучения</w:t>
            </w:r>
          </w:p>
        </w:tc>
      </w:tr>
      <w:tr w:rsidR="00184ED9" w:rsidRPr="003D1825" w14:paraId="1E7FD52B" w14:textId="77777777" w:rsidTr="006D57F5">
        <w:trPr>
          <w:trHeight w:val="454"/>
        </w:trPr>
        <w:tc>
          <w:tcPr>
            <w:tcW w:w="1227" w:type="pct"/>
          </w:tcPr>
          <w:p w14:paraId="0D762A0E" w14:textId="52BBE50F" w:rsidR="00184ED9" w:rsidRPr="003872E0" w:rsidRDefault="007B6B40" w:rsidP="00F45EA9">
            <w:pPr>
              <w:pStyle w:val="ATableBody"/>
            </w:pPr>
            <w:r w:rsidRPr="003872E0">
              <w:lastRenderedPageBreak/>
              <w:t>daily_will_it_rain</w:t>
            </w:r>
          </w:p>
        </w:tc>
        <w:tc>
          <w:tcPr>
            <w:tcW w:w="1012" w:type="pct"/>
          </w:tcPr>
          <w:p w14:paraId="09382664" w14:textId="417AC098" w:rsidR="00184ED9" w:rsidRPr="003872E0" w:rsidRDefault="007B6B40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761" w:type="pct"/>
          </w:tcPr>
          <w:p w14:paraId="4A2592DC" w14:textId="19CD015B" w:rsidR="00184ED9" w:rsidRPr="003872E0" w:rsidRDefault="007B6B40" w:rsidP="00F45EA9">
            <w:pPr>
              <w:pStyle w:val="ATableBody"/>
            </w:pPr>
            <w:r w:rsidRPr="003872E0">
              <w:t>1 = Да</w:t>
            </w:r>
            <w:r w:rsidR="00631303" w:rsidRPr="003872E0">
              <w:t>,</w:t>
            </w:r>
            <w:r w:rsidRPr="003872E0">
              <w:t xml:space="preserve"> 0 = Нет. Будет ли идти дождь или нет.</w:t>
            </w:r>
          </w:p>
        </w:tc>
      </w:tr>
      <w:tr w:rsidR="007B6B40" w:rsidRPr="003D1825" w14:paraId="589643C4" w14:textId="77777777" w:rsidTr="006D57F5">
        <w:trPr>
          <w:trHeight w:val="454"/>
        </w:trPr>
        <w:tc>
          <w:tcPr>
            <w:tcW w:w="1227" w:type="pct"/>
          </w:tcPr>
          <w:p w14:paraId="55EA365C" w14:textId="04108071" w:rsidR="007B6B40" w:rsidRPr="003872E0" w:rsidRDefault="007B6B40" w:rsidP="00F45EA9">
            <w:pPr>
              <w:pStyle w:val="ATableBody"/>
            </w:pPr>
            <w:proofErr w:type="spellStart"/>
            <w:r w:rsidRPr="003872E0">
              <w:t>daily_will_it_snow</w:t>
            </w:r>
            <w:proofErr w:type="spellEnd"/>
          </w:p>
        </w:tc>
        <w:tc>
          <w:tcPr>
            <w:tcW w:w="1012" w:type="pct"/>
          </w:tcPr>
          <w:p w14:paraId="15344D67" w14:textId="1D3B5C44" w:rsidR="007B6B40" w:rsidRPr="003872E0" w:rsidRDefault="007B6B40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761" w:type="pct"/>
          </w:tcPr>
          <w:p w14:paraId="128A2410" w14:textId="7791521C" w:rsidR="007B6B40" w:rsidRPr="003872E0" w:rsidRDefault="00631303" w:rsidP="00F45EA9">
            <w:pPr>
              <w:pStyle w:val="ATableBody"/>
            </w:pPr>
            <w:r w:rsidRPr="003872E0">
              <w:t>1 = Да, 0 = Нет. Будет ли идти снег или нет.</w:t>
            </w:r>
          </w:p>
        </w:tc>
      </w:tr>
      <w:tr w:rsidR="007B6B40" w:rsidRPr="003872E0" w14:paraId="6B9A5F68" w14:textId="77777777" w:rsidTr="006D57F5">
        <w:trPr>
          <w:trHeight w:val="454"/>
        </w:trPr>
        <w:tc>
          <w:tcPr>
            <w:tcW w:w="1227" w:type="pct"/>
          </w:tcPr>
          <w:p w14:paraId="61E470CF" w14:textId="6ECF9CAF" w:rsidR="007B6B40" w:rsidRPr="003872E0" w:rsidRDefault="00631303" w:rsidP="00F45EA9">
            <w:pPr>
              <w:pStyle w:val="ATableBody"/>
            </w:pPr>
            <w:proofErr w:type="spellStart"/>
            <w:r w:rsidRPr="003872E0">
              <w:t>daily_chance_of_rain</w:t>
            </w:r>
            <w:proofErr w:type="spellEnd"/>
          </w:p>
        </w:tc>
        <w:tc>
          <w:tcPr>
            <w:tcW w:w="1012" w:type="pct"/>
          </w:tcPr>
          <w:p w14:paraId="13C8A273" w14:textId="094F5667" w:rsidR="007B6B40" w:rsidRPr="003872E0" w:rsidRDefault="007B6B40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761" w:type="pct"/>
          </w:tcPr>
          <w:p w14:paraId="130CC2D0" w14:textId="105341E8" w:rsidR="007B6B40" w:rsidRPr="003872E0" w:rsidRDefault="00631303" w:rsidP="00F45EA9">
            <w:pPr>
              <w:pStyle w:val="ATableBody"/>
            </w:pPr>
            <w:r w:rsidRPr="003872E0">
              <w:t>Вероятность дождя в процентах</w:t>
            </w:r>
          </w:p>
        </w:tc>
      </w:tr>
      <w:tr w:rsidR="007B6B40" w:rsidRPr="003D1825" w14:paraId="10F4A87D" w14:textId="77777777" w:rsidTr="006D57F5">
        <w:trPr>
          <w:trHeight w:val="454"/>
        </w:trPr>
        <w:tc>
          <w:tcPr>
            <w:tcW w:w="1227" w:type="pct"/>
          </w:tcPr>
          <w:p w14:paraId="4B17F21E" w14:textId="40DF4773" w:rsidR="007B6B40" w:rsidRPr="003872E0" w:rsidRDefault="00631303" w:rsidP="00F45EA9">
            <w:pPr>
              <w:pStyle w:val="ATableBody"/>
            </w:pPr>
            <w:r w:rsidRPr="003872E0">
              <w:t>daily_chance_of_snow</w:t>
            </w:r>
          </w:p>
        </w:tc>
        <w:tc>
          <w:tcPr>
            <w:tcW w:w="1012" w:type="pct"/>
          </w:tcPr>
          <w:p w14:paraId="70B04296" w14:textId="43B25BA6" w:rsidR="007B6B40" w:rsidRPr="003872E0" w:rsidRDefault="007B6B40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761" w:type="pct"/>
          </w:tcPr>
          <w:p w14:paraId="34F75E97" w14:textId="65140F49" w:rsidR="007B6B40" w:rsidRPr="003872E0" w:rsidRDefault="00631303" w:rsidP="00F45EA9">
            <w:pPr>
              <w:pStyle w:val="ATableBody"/>
            </w:pPr>
            <w:r w:rsidRPr="003872E0">
              <w:t>Вероятность выпадения снега в процентах</w:t>
            </w:r>
          </w:p>
        </w:tc>
      </w:tr>
    </w:tbl>
    <w:p w14:paraId="04E0D885" w14:textId="232CBE4C" w:rsidR="006D57F5" w:rsidRPr="003872E0" w:rsidRDefault="006D57F5" w:rsidP="003872E0">
      <w:pPr>
        <w:pStyle w:val="AHeading3"/>
        <w:rPr>
          <w:rFonts w:asciiTheme="minorHAnsi" w:hAnsiTheme="minorHAnsi" w:cstheme="minorHAnsi"/>
        </w:rPr>
      </w:pPr>
      <w:bookmarkStart w:id="24" w:name="_Toc152757402"/>
      <w:r w:rsidRPr="003872E0">
        <w:rPr>
          <w:rFonts w:asciiTheme="minorHAnsi" w:hAnsiTheme="minorHAnsi" w:cstheme="minorHAnsi"/>
        </w:rPr>
        <w:t xml:space="preserve">astro </w:t>
      </w:r>
      <w:proofErr w:type="spellStart"/>
      <w:r w:rsidRPr="003872E0">
        <w:rPr>
          <w:rFonts w:asciiTheme="minorHAnsi" w:hAnsiTheme="minorHAnsi" w:cstheme="minorHAnsi"/>
        </w:rPr>
        <w:t>Element</w:t>
      </w:r>
      <w:bookmarkEnd w:id="24"/>
      <w:proofErr w:type="spellEnd"/>
    </w:p>
    <w:p w14:paraId="40DF2BC6" w14:textId="05CCA9D2" w:rsidR="006D57F5" w:rsidRPr="003872E0" w:rsidRDefault="006D57F5" w:rsidP="006D57F5">
      <w:pPr>
        <w:pStyle w:val="ATableName"/>
        <w:ind w:left="709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 xml:space="preserve">– </w:t>
      </w:r>
      <w:r w:rsidRPr="003872E0">
        <w:rPr>
          <w:rFonts w:asciiTheme="minorHAnsi" w:hAnsiTheme="minorHAnsi" w:cstheme="minorHAnsi"/>
          <w:lang w:val="en-US"/>
        </w:rPr>
        <w:t>astro</w:t>
      </w:r>
      <w:r w:rsidRPr="003872E0">
        <w:rPr>
          <w:rFonts w:asciiTheme="minorHAnsi" w:hAnsiTheme="minorHAnsi" w:cstheme="minorHAnsi"/>
        </w:rPr>
        <w:t xml:space="preserve"> </w:t>
      </w:r>
      <w:r w:rsidRPr="003872E0">
        <w:rPr>
          <w:rFonts w:asciiTheme="minorHAnsi" w:hAnsiTheme="minorHAnsi" w:cstheme="minorHAnsi"/>
          <w:lang w:val="en-US"/>
        </w:rPr>
        <w:t>Element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2"/>
        <w:gridCol w:w="2006"/>
        <w:gridCol w:w="5473"/>
      </w:tblGrid>
      <w:tr w:rsidR="006D57F5" w:rsidRPr="003872E0" w14:paraId="3782F2FD" w14:textId="77777777" w:rsidTr="006D57F5">
        <w:trPr>
          <w:trHeight w:val="454"/>
          <w:tblHeader/>
        </w:trPr>
        <w:tc>
          <w:tcPr>
            <w:tcW w:w="1227" w:type="pct"/>
            <w:vAlign w:val="center"/>
          </w:tcPr>
          <w:p w14:paraId="4C9F3361" w14:textId="77777777" w:rsidR="006D57F5" w:rsidRPr="003872E0" w:rsidRDefault="006D57F5" w:rsidP="00D33EAB">
            <w:pPr>
              <w:pStyle w:val="ATableColumnName"/>
              <w:rPr>
                <w:rFonts w:asciiTheme="minorHAnsi" w:hAnsiTheme="minorHAnsi" w:cstheme="minorHAnsi"/>
                <w:lang w:val="en-US"/>
              </w:rPr>
            </w:pPr>
            <w:r w:rsidRPr="003872E0">
              <w:rPr>
                <w:rFonts w:asciiTheme="minorHAnsi" w:hAnsiTheme="minorHAnsi" w:cstheme="minorHAnsi"/>
              </w:rPr>
              <w:t>Поле</w:t>
            </w:r>
          </w:p>
        </w:tc>
        <w:tc>
          <w:tcPr>
            <w:tcW w:w="1012" w:type="pct"/>
            <w:vAlign w:val="center"/>
          </w:tcPr>
          <w:p w14:paraId="1282F206" w14:textId="77777777" w:rsidR="006D57F5" w:rsidRPr="003872E0" w:rsidRDefault="006D57F5" w:rsidP="00D33EAB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Тип данных</w:t>
            </w:r>
          </w:p>
        </w:tc>
        <w:tc>
          <w:tcPr>
            <w:tcW w:w="2761" w:type="pct"/>
            <w:vAlign w:val="center"/>
          </w:tcPr>
          <w:p w14:paraId="448B853B" w14:textId="77777777" w:rsidR="006D57F5" w:rsidRPr="003872E0" w:rsidRDefault="006D57F5" w:rsidP="00D33EAB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Описание</w:t>
            </w:r>
          </w:p>
        </w:tc>
      </w:tr>
      <w:tr w:rsidR="006D57F5" w:rsidRPr="003872E0" w14:paraId="5BC7B492" w14:textId="77777777" w:rsidTr="006D57F5">
        <w:trPr>
          <w:trHeight w:val="454"/>
        </w:trPr>
        <w:tc>
          <w:tcPr>
            <w:tcW w:w="1227" w:type="pct"/>
          </w:tcPr>
          <w:p w14:paraId="35B0A37C" w14:textId="5131AF1D" w:rsidR="006D57F5" w:rsidRPr="003872E0" w:rsidRDefault="006D57F5" w:rsidP="00F45EA9">
            <w:pPr>
              <w:pStyle w:val="ATableBody"/>
            </w:pPr>
            <w:proofErr w:type="spellStart"/>
            <w:r w:rsidRPr="003872E0">
              <w:t>sunrise</w:t>
            </w:r>
            <w:proofErr w:type="spellEnd"/>
          </w:p>
        </w:tc>
        <w:tc>
          <w:tcPr>
            <w:tcW w:w="1012" w:type="pct"/>
          </w:tcPr>
          <w:p w14:paraId="547CA223" w14:textId="1B7221A5" w:rsidR="006D57F5" w:rsidRPr="003872E0" w:rsidRDefault="006D57F5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761" w:type="pct"/>
          </w:tcPr>
          <w:p w14:paraId="4C650D9A" w14:textId="4D9B5197" w:rsidR="006D57F5" w:rsidRPr="003872E0" w:rsidRDefault="006D57F5" w:rsidP="00F45EA9">
            <w:pPr>
              <w:pStyle w:val="ATableBody"/>
            </w:pPr>
            <w:r w:rsidRPr="003872E0">
              <w:t xml:space="preserve">Время восхода </w:t>
            </w:r>
            <w:r w:rsidR="0007057C" w:rsidRPr="003872E0">
              <w:t>С</w:t>
            </w:r>
            <w:r w:rsidRPr="003872E0">
              <w:t>олнца</w:t>
            </w:r>
          </w:p>
        </w:tc>
      </w:tr>
      <w:tr w:rsidR="0007057C" w:rsidRPr="003872E0" w14:paraId="4D35D916" w14:textId="77777777" w:rsidTr="006D57F5">
        <w:trPr>
          <w:trHeight w:val="454"/>
        </w:trPr>
        <w:tc>
          <w:tcPr>
            <w:tcW w:w="1227" w:type="pct"/>
          </w:tcPr>
          <w:p w14:paraId="4B9766F9" w14:textId="20690A46" w:rsidR="0007057C" w:rsidRPr="003872E0" w:rsidRDefault="0007057C" w:rsidP="00F45EA9">
            <w:pPr>
              <w:pStyle w:val="ATableBody"/>
            </w:pPr>
            <w:proofErr w:type="spellStart"/>
            <w:r w:rsidRPr="003872E0">
              <w:t>sunset</w:t>
            </w:r>
            <w:proofErr w:type="spellEnd"/>
          </w:p>
        </w:tc>
        <w:tc>
          <w:tcPr>
            <w:tcW w:w="1012" w:type="pct"/>
          </w:tcPr>
          <w:p w14:paraId="0A562E56" w14:textId="58E1A3C5" w:rsidR="0007057C" w:rsidRPr="003872E0" w:rsidRDefault="0007057C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761" w:type="pct"/>
          </w:tcPr>
          <w:p w14:paraId="273C3E7C" w14:textId="5A95E12D" w:rsidR="0007057C" w:rsidRPr="003872E0" w:rsidRDefault="0007057C" w:rsidP="00F45EA9">
            <w:pPr>
              <w:pStyle w:val="ATableBody"/>
            </w:pPr>
            <w:r w:rsidRPr="003872E0">
              <w:t>Время заката Солнца</w:t>
            </w:r>
          </w:p>
        </w:tc>
      </w:tr>
      <w:tr w:rsidR="0007057C" w:rsidRPr="003872E0" w14:paraId="5AB7B68E" w14:textId="77777777" w:rsidTr="006D57F5">
        <w:trPr>
          <w:trHeight w:val="454"/>
        </w:trPr>
        <w:tc>
          <w:tcPr>
            <w:tcW w:w="1227" w:type="pct"/>
          </w:tcPr>
          <w:p w14:paraId="19B07321" w14:textId="5365098A" w:rsidR="0007057C" w:rsidRPr="003872E0" w:rsidRDefault="0007057C" w:rsidP="00F45EA9">
            <w:pPr>
              <w:pStyle w:val="ATableBody"/>
            </w:pPr>
            <w:r w:rsidRPr="003872E0">
              <w:t>moonrise</w:t>
            </w:r>
          </w:p>
        </w:tc>
        <w:tc>
          <w:tcPr>
            <w:tcW w:w="1012" w:type="pct"/>
          </w:tcPr>
          <w:p w14:paraId="213D68DF" w14:textId="6354B2E0" w:rsidR="0007057C" w:rsidRPr="003872E0" w:rsidRDefault="0007057C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761" w:type="pct"/>
          </w:tcPr>
          <w:p w14:paraId="4BECE91C" w14:textId="42EC5496" w:rsidR="0007057C" w:rsidRPr="003872E0" w:rsidRDefault="0007057C" w:rsidP="00F45EA9">
            <w:pPr>
              <w:pStyle w:val="ATableBody"/>
            </w:pPr>
            <w:r w:rsidRPr="003872E0">
              <w:t>Время восхода Луны</w:t>
            </w:r>
          </w:p>
        </w:tc>
      </w:tr>
      <w:tr w:rsidR="0007057C" w:rsidRPr="003872E0" w14:paraId="29A99BF7" w14:textId="77777777" w:rsidTr="006D57F5">
        <w:trPr>
          <w:trHeight w:val="454"/>
        </w:trPr>
        <w:tc>
          <w:tcPr>
            <w:tcW w:w="1227" w:type="pct"/>
          </w:tcPr>
          <w:p w14:paraId="6CE24873" w14:textId="79491594" w:rsidR="0007057C" w:rsidRPr="003872E0" w:rsidRDefault="0007057C" w:rsidP="00F45EA9">
            <w:pPr>
              <w:pStyle w:val="ATableBody"/>
            </w:pPr>
            <w:r w:rsidRPr="003872E0">
              <w:t>moonset</w:t>
            </w:r>
          </w:p>
        </w:tc>
        <w:tc>
          <w:tcPr>
            <w:tcW w:w="1012" w:type="pct"/>
          </w:tcPr>
          <w:p w14:paraId="40025FDC" w14:textId="435F344F" w:rsidR="0007057C" w:rsidRPr="003872E0" w:rsidRDefault="0007057C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761" w:type="pct"/>
          </w:tcPr>
          <w:p w14:paraId="36244CF8" w14:textId="7F75E524" w:rsidR="0007057C" w:rsidRPr="003872E0" w:rsidRDefault="0007057C" w:rsidP="00F45EA9">
            <w:pPr>
              <w:pStyle w:val="ATableBody"/>
            </w:pPr>
            <w:r w:rsidRPr="003872E0">
              <w:t>Время</w:t>
            </w:r>
            <w:r w:rsidRPr="003872E0">
              <w:rPr>
                <w:lang w:val="en-US"/>
              </w:rPr>
              <w:t xml:space="preserve"> </w:t>
            </w:r>
            <w:r w:rsidRPr="003872E0">
              <w:t>захода</w:t>
            </w:r>
            <w:r w:rsidRPr="003872E0">
              <w:rPr>
                <w:lang w:val="en-US"/>
              </w:rPr>
              <w:t xml:space="preserve"> </w:t>
            </w:r>
            <w:r w:rsidRPr="003872E0">
              <w:t>Луны</w:t>
            </w:r>
          </w:p>
        </w:tc>
      </w:tr>
      <w:tr w:rsidR="00FA6688" w:rsidRPr="003872E0" w14:paraId="79FF0096" w14:textId="77777777" w:rsidTr="006D57F5">
        <w:trPr>
          <w:trHeight w:val="454"/>
        </w:trPr>
        <w:tc>
          <w:tcPr>
            <w:tcW w:w="1227" w:type="pct"/>
          </w:tcPr>
          <w:p w14:paraId="386544C1" w14:textId="1E114052" w:rsidR="00FA6688" w:rsidRPr="003872E0" w:rsidRDefault="00FA6688" w:rsidP="00F45EA9">
            <w:pPr>
              <w:pStyle w:val="ATableBody"/>
            </w:pPr>
            <w:proofErr w:type="spellStart"/>
            <w:r w:rsidRPr="003872E0">
              <w:t>moon_phase</w:t>
            </w:r>
            <w:proofErr w:type="spellEnd"/>
          </w:p>
        </w:tc>
        <w:tc>
          <w:tcPr>
            <w:tcW w:w="1012" w:type="pct"/>
          </w:tcPr>
          <w:p w14:paraId="200B766F" w14:textId="488AADD2" w:rsidR="00FA6688" w:rsidRPr="003872E0" w:rsidRDefault="00FA6688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761" w:type="pct"/>
          </w:tcPr>
          <w:p w14:paraId="49E49F98" w14:textId="77777777" w:rsidR="00FA6688" w:rsidRPr="003872E0" w:rsidRDefault="00FA6688" w:rsidP="00F45EA9">
            <w:pPr>
              <w:pStyle w:val="ATableBody"/>
            </w:pPr>
            <w:r w:rsidRPr="003872E0">
              <w:t>Фазы</w:t>
            </w:r>
            <w:r w:rsidRPr="003872E0">
              <w:rPr>
                <w:lang w:val="en-US"/>
              </w:rPr>
              <w:t xml:space="preserve"> </w:t>
            </w:r>
            <w:r w:rsidRPr="003872E0">
              <w:t>Луны</w:t>
            </w:r>
            <w:r w:rsidRPr="003872E0">
              <w:rPr>
                <w:lang w:val="en-US"/>
              </w:rPr>
              <w:t xml:space="preserve">. </w:t>
            </w:r>
            <w:r w:rsidRPr="003872E0">
              <w:t>Возвращаемое значение:</w:t>
            </w:r>
          </w:p>
          <w:p w14:paraId="2DE1BB1C" w14:textId="571A8632" w:rsidR="00FA6688" w:rsidRPr="003872E0" w:rsidRDefault="00FA6688" w:rsidP="00F45EA9">
            <w:pPr>
              <w:pStyle w:val="ATableBody"/>
            </w:pPr>
            <w:r w:rsidRPr="003872E0">
              <w:t>- Новолуние;</w:t>
            </w:r>
          </w:p>
          <w:p w14:paraId="47D3DE3D" w14:textId="45536269" w:rsidR="00FA6688" w:rsidRPr="003872E0" w:rsidRDefault="00FA6688" w:rsidP="00F45EA9">
            <w:pPr>
              <w:pStyle w:val="ATableBody"/>
            </w:pPr>
            <w:r w:rsidRPr="003872E0">
              <w:t>- Растущий полумесяц;</w:t>
            </w:r>
          </w:p>
          <w:p w14:paraId="2601A56D" w14:textId="1793116E" w:rsidR="00FA6688" w:rsidRPr="003872E0" w:rsidRDefault="00FA6688" w:rsidP="00F45EA9">
            <w:pPr>
              <w:pStyle w:val="ATableBody"/>
            </w:pPr>
            <w:r w:rsidRPr="003872E0">
              <w:t>- Первая четверть;</w:t>
            </w:r>
          </w:p>
          <w:p w14:paraId="28340337" w14:textId="30969F56" w:rsidR="00FA6688" w:rsidRPr="003872E0" w:rsidRDefault="00FA6688" w:rsidP="00F45EA9">
            <w:pPr>
              <w:pStyle w:val="ATableBody"/>
            </w:pPr>
            <w:r w:rsidRPr="003872E0">
              <w:t>- Растущая Луна;</w:t>
            </w:r>
          </w:p>
          <w:p w14:paraId="6E6C2CCB" w14:textId="15ACDC0E" w:rsidR="00FA6688" w:rsidRPr="003872E0" w:rsidRDefault="00FA6688" w:rsidP="00F45EA9">
            <w:pPr>
              <w:pStyle w:val="ATableBody"/>
            </w:pPr>
            <w:r w:rsidRPr="003872E0">
              <w:t>- Полнолуние;</w:t>
            </w:r>
          </w:p>
          <w:p w14:paraId="46FF6374" w14:textId="3DAD6E24" w:rsidR="00FA6688" w:rsidRPr="003872E0" w:rsidRDefault="00FA6688" w:rsidP="00F45EA9">
            <w:pPr>
              <w:pStyle w:val="ATableBody"/>
            </w:pPr>
            <w:r w:rsidRPr="003872E0">
              <w:t>- Убывающая Луна;</w:t>
            </w:r>
          </w:p>
          <w:p w14:paraId="4E972EC8" w14:textId="655A3CAA" w:rsidR="00FA6688" w:rsidRPr="003872E0" w:rsidRDefault="00FA6688" w:rsidP="00F45EA9">
            <w:pPr>
              <w:pStyle w:val="ATableBody"/>
            </w:pPr>
            <w:r w:rsidRPr="003872E0">
              <w:t>- Последняя четверть;</w:t>
            </w:r>
          </w:p>
          <w:p w14:paraId="72CB3D63" w14:textId="15C37ACA" w:rsidR="00FA6688" w:rsidRPr="003872E0" w:rsidRDefault="00FA6688" w:rsidP="00F45EA9">
            <w:pPr>
              <w:pStyle w:val="ATableBody"/>
            </w:pPr>
            <w:r w:rsidRPr="003872E0">
              <w:t>- Убывающий полумесяц.</w:t>
            </w:r>
          </w:p>
        </w:tc>
      </w:tr>
      <w:tr w:rsidR="00FA6688" w:rsidRPr="003872E0" w14:paraId="16B4FEE3" w14:textId="77777777" w:rsidTr="006D57F5">
        <w:trPr>
          <w:trHeight w:val="454"/>
        </w:trPr>
        <w:tc>
          <w:tcPr>
            <w:tcW w:w="1227" w:type="pct"/>
          </w:tcPr>
          <w:p w14:paraId="4ADBD532" w14:textId="62AC0091" w:rsidR="00FA6688" w:rsidRPr="003872E0" w:rsidRDefault="00FA6688" w:rsidP="00F45EA9">
            <w:pPr>
              <w:pStyle w:val="ATableBody"/>
              <w:rPr>
                <w:lang w:val="en-US"/>
              </w:rPr>
            </w:pPr>
            <w:proofErr w:type="spellStart"/>
            <w:r w:rsidRPr="003872E0">
              <w:t>moon_illumination</w:t>
            </w:r>
            <w:proofErr w:type="spellEnd"/>
          </w:p>
        </w:tc>
        <w:tc>
          <w:tcPr>
            <w:tcW w:w="1012" w:type="pct"/>
          </w:tcPr>
          <w:p w14:paraId="6E8EC8A9" w14:textId="42F25440" w:rsidR="00FA6688" w:rsidRPr="003872E0" w:rsidRDefault="00FA6688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76B4F201" w14:textId="68E4906F" w:rsidR="00FA6688" w:rsidRPr="003872E0" w:rsidRDefault="00FA6688" w:rsidP="00F45EA9">
            <w:pPr>
              <w:pStyle w:val="ATableBody"/>
            </w:pPr>
            <w:r w:rsidRPr="003872E0">
              <w:t>Освещенность Луны в %</w:t>
            </w:r>
          </w:p>
        </w:tc>
      </w:tr>
    </w:tbl>
    <w:p w14:paraId="789CAA10" w14:textId="014265D8" w:rsidR="007C4716" w:rsidRPr="003872E0" w:rsidRDefault="007C4716" w:rsidP="003872E0">
      <w:pPr>
        <w:pStyle w:val="AHeading3"/>
        <w:rPr>
          <w:rFonts w:asciiTheme="minorHAnsi" w:hAnsiTheme="minorHAnsi" w:cstheme="minorHAnsi"/>
        </w:rPr>
      </w:pPr>
      <w:bookmarkStart w:id="25" w:name="_Toc152757403"/>
      <w:r w:rsidRPr="003872E0">
        <w:rPr>
          <w:rFonts w:asciiTheme="minorHAnsi" w:hAnsiTheme="minorHAnsi" w:cstheme="minorHAnsi"/>
        </w:rPr>
        <w:t>hour Element</w:t>
      </w:r>
      <w:bookmarkEnd w:id="25"/>
    </w:p>
    <w:p w14:paraId="2D351908" w14:textId="7E8BF021" w:rsidR="007C4716" w:rsidRPr="003872E0" w:rsidRDefault="007C4716" w:rsidP="007C4716">
      <w:pPr>
        <w:pStyle w:val="ATableName"/>
        <w:ind w:left="709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 xml:space="preserve">– </w:t>
      </w:r>
      <w:r w:rsidRPr="003872E0">
        <w:rPr>
          <w:rFonts w:asciiTheme="minorHAnsi" w:hAnsiTheme="minorHAnsi" w:cstheme="minorHAnsi"/>
          <w:lang w:val="en-US"/>
        </w:rPr>
        <w:t>hour</w:t>
      </w:r>
      <w:r w:rsidRPr="003872E0">
        <w:rPr>
          <w:rFonts w:asciiTheme="minorHAnsi" w:hAnsiTheme="minorHAnsi" w:cstheme="minorHAnsi"/>
        </w:rPr>
        <w:t xml:space="preserve"> </w:t>
      </w:r>
      <w:r w:rsidRPr="003872E0">
        <w:rPr>
          <w:rFonts w:asciiTheme="minorHAnsi" w:hAnsiTheme="minorHAnsi" w:cstheme="minorHAnsi"/>
          <w:lang w:val="en-US"/>
        </w:rPr>
        <w:t>Element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2"/>
        <w:gridCol w:w="2006"/>
        <w:gridCol w:w="5473"/>
      </w:tblGrid>
      <w:tr w:rsidR="007C4716" w:rsidRPr="003872E0" w14:paraId="152F826B" w14:textId="77777777" w:rsidTr="00D33EAB">
        <w:trPr>
          <w:trHeight w:val="454"/>
          <w:tblHeader/>
        </w:trPr>
        <w:tc>
          <w:tcPr>
            <w:tcW w:w="1227" w:type="pct"/>
            <w:vAlign w:val="center"/>
          </w:tcPr>
          <w:p w14:paraId="690E23FE" w14:textId="77777777" w:rsidR="007C4716" w:rsidRPr="003872E0" w:rsidRDefault="007C4716" w:rsidP="00D33EAB">
            <w:pPr>
              <w:pStyle w:val="ATableColumnName"/>
              <w:rPr>
                <w:rFonts w:asciiTheme="minorHAnsi" w:hAnsiTheme="minorHAnsi" w:cstheme="minorHAnsi"/>
                <w:lang w:val="en-US"/>
              </w:rPr>
            </w:pPr>
            <w:r w:rsidRPr="003872E0">
              <w:rPr>
                <w:rFonts w:asciiTheme="minorHAnsi" w:hAnsiTheme="minorHAnsi" w:cstheme="minorHAnsi"/>
              </w:rPr>
              <w:t>Поле</w:t>
            </w:r>
          </w:p>
        </w:tc>
        <w:tc>
          <w:tcPr>
            <w:tcW w:w="1012" w:type="pct"/>
            <w:vAlign w:val="center"/>
          </w:tcPr>
          <w:p w14:paraId="5E87AA2D" w14:textId="77777777" w:rsidR="007C4716" w:rsidRPr="003872E0" w:rsidRDefault="007C4716" w:rsidP="00D33EAB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Тип данных</w:t>
            </w:r>
          </w:p>
        </w:tc>
        <w:tc>
          <w:tcPr>
            <w:tcW w:w="2761" w:type="pct"/>
            <w:vAlign w:val="center"/>
          </w:tcPr>
          <w:p w14:paraId="15987790" w14:textId="77777777" w:rsidR="007C4716" w:rsidRPr="003872E0" w:rsidRDefault="007C4716" w:rsidP="00D33EAB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Описание</w:t>
            </w:r>
          </w:p>
        </w:tc>
      </w:tr>
      <w:tr w:rsidR="007C4716" w:rsidRPr="003D1825" w14:paraId="16D926D8" w14:textId="77777777" w:rsidTr="00D33EAB">
        <w:trPr>
          <w:trHeight w:val="454"/>
        </w:trPr>
        <w:tc>
          <w:tcPr>
            <w:tcW w:w="1227" w:type="pct"/>
          </w:tcPr>
          <w:p w14:paraId="5AAAF1B3" w14:textId="29DF7CD2" w:rsidR="007C4716" w:rsidRPr="003872E0" w:rsidRDefault="000E12B7" w:rsidP="00F45EA9">
            <w:pPr>
              <w:pStyle w:val="ATableBody"/>
            </w:pPr>
            <w:proofErr w:type="spellStart"/>
            <w:r w:rsidRPr="003872E0">
              <w:t>time_epoch</w:t>
            </w:r>
            <w:proofErr w:type="spellEnd"/>
          </w:p>
        </w:tc>
        <w:tc>
          <w:tcPr>
            <w:tcW w:w="1012" w:type="pct"/>
          </w:tcPr>
          <w:p w14:paraId="6B074E05" w14:textId="52E1D1A8" w:rsidR="007C4716" w:rsidRPr="003872E0" w:rsidRDefault="000E12B7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761" w:type="pct"/>
          </w:tcPr>
          <w:p w14:paraId="12490889" w14:textId="67515E1C" w:rsidR="007C4716" w:rsidRPr="00F845C0" w:rsidRDefault="000E12B7" w:rsidP="00F45EA9">
            <w:pPr>
              <w:pStyle w:val="ATableBody"/>
            </w:pPr>
            <w:r w:rsidRPr="003872E0">
              <w:t xml:space="preserve">Время </w:t>
            </w:r>
            <w:r w:rsidR="00F845C0">
              <w:t xml:space="preserve">в формате </w:t>
            </w:r>
            <w:r w:rsidR="00F845C0">
              <w:rPr>
                <w:lang w:val="en-US"/>
              </w:rPr>
              <w:t>nix</w:t>
            </w:r>
            <w:r w:rsidR="00F845C0" w:rsidRPr="00F845C0">
              <w:t xml:space="preserve"> </w:t>
            </w:r>
            <w:r w:rsidR="00F845C0">
              <w:rPr>
                <w:lang w:val="en-US"/>
              </w:rPr>
              <w:t>epoch</w:t>
            </w:r>
          </w:p>
        </w:tc>
      </w:tr>
      <w:tr w:rsidR="000E12B7" w:rsidRPr="003872E0" w14:paraId="731F5B42" w14:textId="77777777" w:rsidTr="00D33EAB">
        <w:trPr>
          <w:trHeight w:val="454"/>
        </w:trPr>
        <w:tc>
          <w:tcPr>
            <w:tcW w:w="1227" w:type="pct"/>
          </w:tcPr>
          <w:p w14:paraId="04BA8D9B" w14:textId="2E844B48" w:rsidR="000E12B7" w:rsidRPr="003872E0" w:rsidRDefault="000E12B7" w:rsidP="00F45EA9">
            <w:pPr>
              <w:pStyle w:val="ATableBody"/>
            </w:pPr>
            <w:proofErr w:type="spellStart"/>
            <w:r w:rsidRPr="003872E0">
              <w:t>time</w:t>
            </w:r>
            <w:proofErr w:type="spellEnd"/>
          </w:p>
        </w:tc>
        <w:tc>
          <w:tcPr>
            <w:tcW w:w="1012" w:type="pct"/>
          </w:tcPr>
          <w:p w14:paraId="03D71960" w14:textId="48528F4F" w:rsidR="000E12B7" w:rsidRPr="003872E0" w:rsidRDefault="000E12B7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761" w:type="pct"/>
          </w:tcPr>
          <w:p w14:paraId="6DF535D7" w14:textId="2385E3FE" w:rsidR="000E12B7" w:rsidRPr="003872E0" w:rsidRDefault="000E12B7" w:rsidP="00F45EA9">
            <w:pPr>
              <w:pStyle w:val="ATableBody"/>
            </w:pPr>
            <w:r w:rsidRPr="003872E0">
              <w:t>Дата и время</w:t>
            </w:r>
          </w:p>
        </w:tc>
      </w:tr>
      <w:tr w:rsidR="000E12B7" w:rsidRPr="003D1825" w14:paraId="054CE6A2" w14:textId="77777777" w:rsidTr="00D33EAB">
        <w:trPr>
          <w:trHeight w:val="454"/>
        </w:trPr>
        <w:tc>
          <w:tcPr>
            <w:tcW w:w="1227" w:type="pct"/>
          </w:tcPr>
          <w:p w14:paraId="0C8A301F" w14:textId="0D7D5E79" w:rsidR="000E12B7" w:rsidRPr="003872E0" w:rsidRDefault="000E12B7" w:rsidP="00F45EA9">
            <w:pPr>
              <w:pStyle w:val="ATableBody"/>
            </w:pPr>
            <w:proofErr w:type="spellStart"/>
            <w:r w:rsidRPr="003872E0">
              <w:t>temp_c</w:t>
            </w:r>
            <w:proofErr w:type="spellEnd"/>
          </w:p>
        </w:tc>
        <w:tc>
          <w:tcPr>
            <w:tcW w:w="1012" w:type="pct"/>
          </w:tcPr>
          <w:p w14:paraId="2C64C9DD" w14:textId="1CDEA7D2" w:rsidR="000E12B7" w:rsidRPr="003872E0" w:rsidRDefault="000E12B7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31A0EA65" w14:textId="62884FCD" w:rsidR="000E12B7" w:rsidRPr="003872E0" w:rsidRDefault="000E12B7" w:rsidP="00F45EA9">
            <w:pPr>
              <w:pStyle w:val="ATableBody"/>
            </w:pPr>
            <w:r w:rsidRPr="003872E0">
              <w:t>Значение температуры в градусах Цельсия</w:t>
            </w:r>
          </w:p>
        </w:tc>
      </w:tr>
      <w:tr w:rsidR="000E12B7" w:rsidRPr="003D1825" w14:paraId="1290E7CD" w14:textId="77777777" w:rsidTr="00D33EAB">
        <w:trPr>
          <w:trHeight w:val="454"/>
        </w:trPr>
        <w:tc>
          <w:tcPr>
            <w:tcW w:w="1227" w:type="pct"/>
          </w:tcPr>
          <w:p w14:paraId="012C7519" w14:textId="79E645B1" w:rsidR="000E12B7" w:rsidRPr="003872E0" w:rsidRDefault="000E12B7" w:rsidP="00F45EA9">
            <w:pPr>
              <w:pStyle w:val="ATableBody"/>
            </w:pPr>
            <w:proofErr w:type="spellStart"/>
            <w:r w:rsidRPr="003872E0">
              <w:t>temp_f</w:t>
            </w:r>
            <w:proofErr w:type="spellEnd"/>
          </w:p>
        </w:tc>
        <w:tc>
          <w:tcPr>
            <w:tcW w:w="1012" w:type="pct"/>
          </w:tcPr>
          <w:p w14:paraId="2194F9A1" w14:textId="24D8F0D8" w:rsidR="000E12B7" w:rsidRPr="003872E0" w:rsidRDefault="000E12B7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6B395C25" w14:textId="226A6515" w:rsidR="000E12B7" w:rsidRPr="003872E0" w:rsidRDefault="000E12B7" w:rsidP="00F45EA9">
            <w:pPr>
              <w:pStyle w:val="ATableBody"/>
            </w:pPr>
            <w:r w:rsidRPr="003872E0">
              <w:t>Значение температуры в градусах Фаренгейта</w:t>
            </w:r>
          </w:p>
        </w:tc>
      </w:tr>
      <w:tr w:rsidR="000E12B7" w:rsidRPr="003872E0" w14:paraId="55D76BC8" w14:textId="77777777" w:rsidTr="00D33EAB">
        <w:trPr>
          <w:trHeight w:val="454"/>
        </w:trPr>
        <w:tc>
          <w:tcPr>
            <w:tcW w:w="1227" w:type="pct"/>
          </w:tcPr>
          <w:p w14:paraId="233618F7" w14:textId="7EAFEEA9" w:rsidR="000E12B7" w:rsidRPr="003872E0" w:rsidRDefault="00A833BD" w:rsidP="00F45EA9">
            <w:pPr>
              <w:pStyle w:val="ATableBody"/>
            </w:pPr>
            <w:proofErr w:type="spellStart"/>
            <w:r w:rsidRPr="003872E0">
              <w:t>condition:text</w:t>
            </w:r>
            <w:proofErr w:type="spellEnd"/>
          </w:p>
        </w:tc>
        <w:tc>
          <w:tcPr>
            <w:tcW w:w="1012" w:type="pct"/>
          </w:tcPr>
          <w:p w14:paraId="6D6889BA" w14:textId="357C341E" w:rsidR="000E12B7" w:rsidRPr="003872E0" w:rsidRDefault="00A833BD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761" w:type="pct"/>
          </w:tcPr>
          <w:p w14:paraId="5E78A825" w14:textId="66B4A8E6" w:rsidR="000E12B7" w:rsidRPr="003872E0" w:rsidRDefault="00A833BD" w:rsidP="00F45EA9">
            <w:pPr>
              <w:pStyle w:val="ATableBody"/>
            </w:pPr>
            <w:r w:rsidRPr="003872E0">
              <w:t>Текст</w:t>
            </w:r>
            <w:r w:rsidRPr="003872E0">
              <w:rPr>
                <w:lang w:val="en-US"/>
              </w:rPr>
              <w:t xml:space="preserve"> </w:t>
            </w:r>
            <w:r w:rsidRPr="003872E0">
              <w:t>состояния</w:t>
            </w:r>
            <w:r w:rsidRPr="003872E0">
              <w:rPr>
                <w:lang w:val="en-US"/>
              </w:rPr>
              <w:t xml:space="preserve"> </w:t>
            </w:r>
            <w:r w:rsidRPr="003872E0">
              <w:t>погоды</w:t>
            </w:r>
          </w:p>
        </w:tc>
      </w:tr>
      <w:tr w:rsidR="000E12B7" w:rsidRPr="003872E0" w14:paraId="2FD3A611" w14:textId="77777777" w:rsidTr="00D33EAB">
        <w:trPr>
          <w:trHeight w:val="454"/>
        </w:trPr>
        <w:tc>
          <w:tcPr>
            <w:tcW w:w="1227" w:type="pct"/>
          </w:tcPr>
          <w:p w14:paraId="6A9BAB19" w14:textId="47D7EACD" w:rsidR="000E12B7" w:rsidRPr="003872E0" w:rsidRDefault="00A833BD" w:rsidP="00F45EA9">
            <w:pPr>
              <w:pStyle w:val="ATableBody"/>
            </w:pPr>
            <w:proofErr w:type="spellStart"/>
            <w:proofErr w:type="gramStart"/>
            <w:r w:rsidRPr="003872E0">
              <w:t>condition:icon</w:t>
            </w:r>
            <w:proofErr w:type="spellEnd"/>
            <w:proofErr w:type="gramEnd"/>
          </w:p>
        </w:tc>
        <w:tc>
          <w:tcPr>
            <w:tcW w:w="1012" w:type="pct"/>
          </w:tcPr>
          <w:p w14:paraId="70FFC688" w14:textId="609F10C3" w:rsidR="000E12B7" w:rsidRPr="003872E0" w:rsidRDefault="00A833BD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761" w:type="pct"/>
          </w:tcPr>
          <w:p w14:paraId="1F703CA7" w14:textId="3BC06A54" w:rsidR="000E12B7" w:rsidRPr="003872E0" w:rsidRDefault="00A833BD" w:rsidP="00F45EA9">
            <w:pPr>
              <w:pStyle w:val="ATableBody"/>
            </w:pPr>
            <w:r w:rsidRPr="003872E0">
              <w:t>Значок состояния погоды</w:t>
            </w:r>
          </w:p>
        </w:tc>
      </w:tr>
      <w:tr w:rsidR="000E12B7" w:rsidRPr="003872E0" w14:paraId="74455AAE" w14:textId="77777777" w:rsidTr="00D33EAB">
        <w:trPr>
          <w:trHeight w:val="454"/>
        </w:trPr>
        <w:tc>
          <w:tcPr>
            <w:tcW w:w="1227" w:type="pct"/>
          </w:tcPr>
          <w:p w14:paraId="1DC41919" w14:textId="5F553F55" w:rsidR="000E12B7" w:rsidRPr="003872E0" w:rsidRDefault="00A833BD" w:rsidP="00F45EA9">
            <w:pPr>
              <w:pStyle w:val="ATableBody"/>
            </w:pPr>
            <w:proofErr w:type="spellStart"/>
            <w:proofErr w:type="gramStart"/>
            <w:r w:rsidRPr="003872E0">
              <w:t>condition:code</w:t>
            </w:r>
            <w:proofErr w:type="spellEnd"/>
            <w:proofErr w:type="gramEnd"/>
          </w:p>
        </w:tc>
        <w:tc>
          <w:tcPr>
            <w:tcW w:w="1012" w:type="pct"/>
          </w:tcPr>
          <w:p w14:paraId="0703A768" w14:textId="73FE5A87" w:rsidR="000E12B7" w:rsidRPr="003872E0" w:rsidRDefault="00A833BD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761" w:type="pct"/>
          </w:tcPr>
          <w:p w14:paraId="3239F3A9" w14:textId="5FBBEC22" w:rsidR="000E12B7" w:rsidRPr="003872E0" w:rsidRDefault="00A833BD" w:rsidP="00F45EA9">
            <w:pPr>
              <w:pStyle w:val="ATableBody"/>
            </w:pPr>
            <w:r w:rsidRPr="003872E0">
              <w:t>Код погодного состояния</w:t>
            </w:r>
          </w:p>
        </w:tc>
      </w:tr>
      <w:tr w:rsidR="00281FCB" w:rsidRPr="003D1825" w14:paraId="4CBEB9FF" w14:textId="77777777" w:rsidTr="00D33EAB">
        <w:trPr>
          <w:trHeight w:val="454"/>
        </w:trPr>
        <w:tc>
          <w:tcPr>
            <w:tcW w:w="1227" w:type="pct"/>
          </w:tcPr>
          <w:p w14:paraId="6A4D3578" w14:textId="0EE14787" w:rsidR="00281FCB" w:rsidRPr="003872E0" w:rsidRDefault="00281FCB" w:rsidP="00F45EA9">
            <w:pPr>
              <w:pStyle w:val="ATableBody"/>
            </w:pPr>
            <w:proofErr w:type="spellStart"/>
            <w:r w:rsidRPr="003872E0">
              <w:t>wind_mph</w:t>
            </w:r>
            <w:proofErr w:type="spellEnd"/>
          </w:p>
        </w:tc>
        <w:tc>
          <w:tcPr>
            <w:tcW w:w="1012" w:type="pct"/>
          </w:tcPr>
          <w:p w14:paraId="2F093AC6" w14:textId="0E9D9A4C" w:rsidR="00281FCB" w:rsidRPr="003872E0" w:rsidRDefault="00281FCB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10209347" w14:textId="475EC977" w:rsidR="00281FCB" w:rsidRPr="003872E0" w:rsidRDefault="00281FCB" w:rsidP="00F45EA9">
            <w:pPr>
              <w:pStyle w:val="ATableBody"/>
            </w:pPr>
            <w:r w:rsidRPr="003872E0">
              <w:t>Максимальная скорость ветра в милях в час</w:t>
            </w:r>
          </w:p>
        </w:tc>
      </w:tr>
      <w:tr w:rsidR="00281FCB" w:rsidRPr="003D1825" w14:paraId="7B527351" w14:textId="77777777" w:rsidTr="00D33EAB">
        <w:trPr>
          <w:trHeight w:val="454"/>
        </w:trPr>
        <w:tc>
          <w:tcPr>
            <w:tcW w:w="1227" w:type="pct"/>
          </w:tcPr>
          <w:p w14:paraId="6FEB73FF" w14:textId="280B498C" w:rsidR="00281FCB" w:rsidRPr="003872E0" w:rsidRDefault="00281FCB" w:rsidP="00F45EA9">
            <w:pPr>
              <w:pStyle w:val="ATableBody"/>
            </w:pPr>
            <w:proofErr w:type="spellStart"/>
            <w:r w:rsidRPr="003872E0">
              <w:lastRenderedPageBreak/>
              <w:t>wind_kph</w:t>
            </w:r>
            <w:proofErr w:type="spellEnd"/>
          </w:p>
        </w:tc>
        <w:tc>
          <w:tcPr>
            <w:tcW w:w="1012" w:type="pct"/>
          </w:tcPr>
          <w:p w14:paraId="36CDE138" w14:textId="4F351E10" w:rsidR="00281FCB" w:rsidRPr="003872E0" w:rsidRDefault="00281FCB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1345E442" w14:textId="1A63B067" w:rsidR="00281FCB" w:rsidRPr="003872E0" w:rsidRDefault="00281FCB" w:rsidP="00F45EA9">
            <w:pPr>
              <w:pStyle w:val="ATableBody"/>
            </w:pPr>
            <w:r w:rsidRPr="003872E0">
              <w:t>Максимальная скорость ветра в километрах в час</w:t>
            </w:r>
          </w:p>
        </w:tc>
      </w:tr>
      <w:tr w:rsidR="00A833BD" w:rsidRPr="003872E0" w14:paraId="34F663A5" w14:textId="77777777" w:rsidTr="00D33EAB">
        <w:trPr>
          <w:trHeight w:val="454"/>
        </w:trPr>
        <w:tc>
          <w:tcPr>
            <w:tcW w:w="1227" w:type="pct"/>
          </w:tcPr>
          <w:p w14:paraId="2698740A" w14:textId="2EA95156" w:rsidR="00A833BD" w:rsidRPr="003872E0" w:rsidRDefault="00281FCB" w:rsidP="00F45EA9">
            <w:pPr>
              <w:pStyle w:val="ATableBody"/>
            </w:pPr>
            <w:proofErr w:type="spellStart"/>
            <w:r w:rsidRPr="003872E0">
              <w:t>wind_degree</w:t>
            </w:r>
            <w:proofErr w:type="spellEnd"/>
          </w:p>
        </w:tc>
        <w:tc>
          <w:tcPr>
            <w:tcW w:w="1012" w:type="pct"/>
          </w:tcPr>
          <w:p w14:paraId="41A860D9" w14:textId="287C2E4C" w:rsidR="00A833BD" w:rsidRPr="003872E0" w:rsidRDefault="00281FCB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761" w:type="pct"/>
          </w:tcPr>
          <w:p w14:paraId="73984E07" w14:textId="7D730E8B" w:rsidR="00A833BD" w:rsidRPr="003872E0" w:rsidRDefault="00281FCB" w:rsidP="00F45EA9">
            <w:pPr>
              <w:pStyle w:val="ATableBody"/>
            </w:pPr>
            <w:r w:rsidRPr="003872E0">
              <w:t>Направление ветра в градусах</w:t>
            </w:r>
          </w:p>
        </w:tc>
      </w:tr>
      <w:tr w:rsidR="00281FCB" w:rsidRPr="003872E0" w14:paraId="4D2BF4D5" w14:textId="77777777" w:rsidTr="00D33EAB">
        <w:trPr>
          <w:trHeight w:val="454"/>
        </w:trPr>
        <w:tc>
          <w:tcPr>
            <w:tcW w:w="1227" w:type="pct"/>
          </w:tcPr>
          <w:p w14:paraId="6588B4A8" w14:textId="680CBE96" w:rsidR="00281FCB" w:rsidRPr="003872E0" w:rsidRDefault="000014FD" w:rsidP="00F45EA9">
            <w:pPr>
              <w:pStyle w:val="ATableBody"/>
            </w:pPr>
            <w:proofErr w:type="spellStart"/>
            <w:r w:rsidRPr="003872E0">
              <w:t>wind_dir</w:t>
            </w:r>
            <w:proofErr w:type="spellEnd"/>
          </w:p>
        </w:tc>
        <w:tc>
          <w:tcPr>
            <w:tcW w:w="1012" w:type="pct"/>
          </w:tcPr>
          <w:p w14:paraId="48877CC7" w14:textId="44B91D7A" w:rsidR="00281FCB" w:rsidRPr="003872E0" w:rsidRDefault="000014FD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761" w:type="pct"/>
          </w:tcPr>
          <w:p w14:paraId="10CABFC7" w14:textId="4201F45D" w:rsidR="00281FCB" w:rsidRPr="003872E0" w:rsidRDefault="002210F5" w:rsidP="00F45EA9">
            <w:pPr>
              <w:pStyle w:val="ATableBody"/>
            </w:pPr>
            <w:r w:rsidRPr="003872E0">
              <w:t>Направление ветра по 16-точечному компасу. Например, NSW</w:t>
            </w:r>
          </w:p>
        </w:tc>
      </w:tr>
      <w:tr w:rsidR="00281FCB" w:rsidRPr="003872E0" w14:paraId="5FBAD12F" w14:textId="77777777" w:rsidTr="00D33EAB">
        <w:trPr>
          <w:trHeight w:val="454"/>
        </w:trPr>
        <w:tc>
          <w:tcPr>
            <w:tcW w:w="1227" w:type="pct"/>
          </w:tcPr>
          <w:p w14:paraId="6A1C0CF0" w14:textId="371A0642" w:rsidR="00281FCB" w:rsidRPr="003872E0" w:rsidRDefault="002210F5" w:rsidP="00F45EA9">
            <w:pPr>
              <w:pStyle w:val="ATableBody"/>
            </w:pPr>
            <w:proofErr w:type="spellStart"/>
            <w:r w:rsidRPr="003872E0">
              <w:t>pressure_mb</w:t>
            </w:r>
            <w:proofErr w:type="spellEnd"/>
          </w:p>
        </w:tc>
        <w:tc>
          <w:tcPr>
            <w:tcW w:w="1012" w:type="pct"/>
          </w:tcPr>
          <w:p w14:paraId="51293352" w14:textId="639DC36D" w:rsidR="00281FCB" w:rsidRPr="003872E0" w:rsidRDefault="002210F5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34A2AC5A" w14:textId="60087604" w:rsidR="00281FCB" w:rsidRPr="003872E0" w:rsidRDefault="002210F5" w:rsidP="00F45EA9">
            <w:pPr>
              <w:pStyle w:val="ATableBody"/>
            </w:pPr>
            <w:r w:rsidRPr="003872E0">
              <w:t>Давление в миллибарах</w:t>
            </w:r>
          </w:p>
        </w:tc>
      </w:tr>
      <w:tr w:rsidR="00281FCB" w:rsidRPr="003872E0" w14:paraId="49A1911A" w14:textId="77777777" w:rsidTr="00D33EAB">
        <w:trPr>
          <w:trHeight w:val="454"/>
        </w:trPr>
        <w:tc>
          <w:tcPr>
            <w:tcW w:w="1227" w:type="pct"/>
          </w:tcPr>
          <w:p w14:paraId="68E02AE7" w14:textId="0098E053" w:rsidR="00281FCB" w:rsidRPr="003872E0" w:rsidRDefault="002210F5" w:rsidP="00F45EA9">
            <w:pPr>
              <w:pStyle w:val="ATableBody"/>
            </w:pPr>
            <w:proofErr w:type="spellStart"/>
            <w:r w:rsidRPr="003872E0">
              <w:t>pressure_in</w:t>
            </w:r>
            <w:proofErr w:type="spellEnd"/>
          </w:p>
        </w:tc>
        <w:tc>
          <w:tcPr>
            <w:tcW w:w="1012" w:type="pct"/>
          </w:tcPr>
          <w:p w14:paraId="7ADAC584" w14:textId="365F2156" w:rsidR="00281FCB" w:rsidRPr="003872E0" w:rsidRDefault="002210F5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35D864D8" w14:textId="3FA45650" w:rsidR="00281FCB" w:rsidRPr="003872E0" w:rsidRDefault="002210F5" w:rsidP="00F45EA9">
            <w:pPr>
              <w:pStyle w:val="ATableBody"/>
            </w:pPr>
            <w:r w:rsidRPr="003872E0">
              <w:t>Давление</w:t>
            </w:r>
            <w:r w:rsidRPr="003872E0">
              <w:rPr>
                <w:lang w:val="en-US"/>
              </w:rPr>
              <w:t xml:space="preserve"> </w:t>
            </w:r>
            <w:r w:rsidRPr="003872E0">
              <w:t>в</w:t>
            </w:r>
            <w:r w:rsidRPr="003872E0">
              <w:rPr>
                <w:lang w:val="en-US"/>
              </w:rPr>
              <w:t xml:space="preserve"> </w:t>
            </w:r>
            <w:r w:rsidRPr="003872E0">
              <w:t>дюймах</w:t>
            </w:r>
          </w:p>
        </w:tc>
      </w:tr>
      <w:tr w:rsidR="00281FCB" w:rsidRPr="003872E0" w14:paraId="50E84BF7" w14:textId="77777777" w:rsidTr="00D33EAB">
        <w:trPr>
          <w:trHeight w:val="454"/>
        </w:trPr>
        <w:tc>
          <w:tcPr>
            <w:tcW w:w="1227" w:type="pct"/>
          </w:tcPr>
          <w:p w14:paraId="7E417BCE" w14:textId="3C32203E" w:rsidR="00281FCB" w:rsidRPr="003872E0" w:rsidRDefault="002210F5" w:rsidP="00F45EA9">
            <w:pPr>
              <w:pStyle w:val="ATableBody"/>
            </w:pPr>
            <w:proofErr w:type="spellStart"/>
            <w:r w:rsidRPr="003872E0">
              <w:t>precip_mm</w:t>
            </w:r>
            <w:proofErr w:type="spellEnd"/>
          </w:p>
        </w:tc>
        <w:tc>
          <w:tcPr>
            <w:tcW w:w="1012" w:type="pct"/>
          </w:tcPr>
          <w:p w14:paraId="31379828" w14:textId="7A8EB9EE" w:rsidR="00281FCB" w:rsidRPr="003872E0" w:rsidRDefault="002210F5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3CD4F5D9" w14:textId="1E901341" w:rsidR="00281FCB" w:rsidRPr="003872E0" w:rsidRDefault="002210F5" w:rsidP="00F45EA9">
            <w:pPr>
              <w:pStyle w:val="ATableBody"/>
            </w:pPr>
            <w:r w:rsidRPr="003872E0">
              <w:t>Количество осадков в миллиметрах</w:t>
            </w:r>
          </w:p>
        </w:tc>
      </w:tr>
      <w:tr w:rsidR="00B127F3" w:rsidRPr="003872E0" w14:paraId="2B538AAC" w14:textId="77777777" w:rsidTr="00D33EAB">
        <w:trPr>
          <w:trHeight w:val="454"/>
        </w:trPr>
        <w:tc>
          <w:tcPr>
            <w:tcW w:w="1227" w:type="pct"/>
          </w:tcPr>
          <w:p w14:paraId="2269F175" w14:textId="6A3E7012" w:rsidR="00B127F3" w:rsidRPr="003872E0" w:rsidRDefault="00B127F3" w:rsidP="00F45EA9">
            <w:pPr>
              <w:pStyle w:val="ATableBody"/>
            </w:pPr>
            <w:proofErr w:type="spellStart"/>
            <w:r w:rsidRPr="003872E0">
              <w:t>precip_in</w:t>
            </w:r>
            <w:proofErr w:type="spellEnd"/>
          </w:p>
        </w:tc>
        <w:tc>
          <w:tcPr>
            <w:tcW w:w="1012" w:type="pct"/>
          </w:tcPr>
          <w:p w14:paraId="5560D006" w14:textId="58868A2D" w:rsidR="00B127F3" w:rsidRPr="003872E0" w:rsidRDefault="00B127F3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7E194AB2" w14:textId="183F7670" w:rsidR="00B127F3" w:rsidRPr="003872E0" w:rsidRDefault="00B127F3" w:rsidP="00F45EA9">
            <w:pPr>
              <w:pStyle w:val="ATableBody"/>
            </w:pPr>
            <w:r w:rsidRPr="003872E0">
              <w:t>Количество осадков в дюймах</w:t>
            </w:r>
          </w:p>
        </w:tc>
      </w:tr>
      <w:tr w:rsidR="00B127F3" w:rsidRPr="003872E0" w14:paraId="3D885414" w14:textId="77777777" w:rsidTr="00D33EAB">
        <w:trPr>
          <w:trHeight w:val="454"/>
        </w:trPr>
        <w:tc>
          <w:tcPr>
            <w:tcW w:w="1227" w:type="pct"/>
          </w:tcPr>
          <w:p w14:paraId="48E4777B" w14:textId="0FE41236" w:rsidR="00B127F3" w:rsidRPr="003872E0" w:rsidRDefault="00B127F3" w:rsidP="00F45EA9">
            <w:pPr>
              <w:pStyle w:val="ATableBody"/>
            </w:pPr>
            <w:proofErr w:type="spellStart"/>
            <w:r w:rsidRPr="003872E0">
              <w:t>humidity</w:t>
            </w:r>
            <w:proofErr w:type="spellEnd"/>
          </w:p>
        </w:tc>
        <w:tc>
          <w:tcPr>
            <w:tcW w:w="1012" w:type="pct"/>
          </w:tcPr>
          <w:p w14:paraId="7FC87522" w14:textId="52C15777" w:rsidR="00B127F3" w:rsidRPr="003872E0" w:rsidRDefault="00B127F3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761" w:type="pct"/>
          </w:tcPr>
          <w:p w14:paraId="4842962F" w14:textId="55AF67A6" w:rsidR="00B127F3" w:rsidRPr="003872E0" w:rsidRDefault="00B127F3" w:rsidP="00F45EA9">
            <w:pPr>
              <w:pStyle w:val="ATableBody"/>
            </w:pPr>
            <w:r w:rsidRPr="003872E0">
              <w:t>Влажность в процентах</w:t>
            </w:r>
          </w:p>
        </w:tc>
      </w:tr>
      <w:tr w:rsidR="00B127F3" w:rsidRPr="003872E0" w14:paraId="5D86C1D3" w14:textId="77777777" w:rsidTr="00D33EAB">
        <w:trPr>
          <w:trHeight w:val="454"/>
        </w:trPr>
        <w:tc>
          <w:tcPr>
            <w:tcW w:w="1227" w:type="pct"/>
          </w:tcPr>
          <w:p w14:paraId="5E52A2AD" w14:textId="5D08860B" w:rsidR="00B127F3" w:rsidRPr="003872E0" w:rsidRDefault="00B127F3" w:rsidP="00F45EA9">
            <w:pPr>
              <w:pStyle w:val="ATableBody"/>
            </w:pPr>
            <w:proofErr w:type="spellStart"/>
            <w:r w:rsidRPr="003872E0">
              <w:t>cloud</w:t>
            </w:r>
            <w:proofErr w:type="spellEnd"/>
          </w:p>
        </w:tc>
        <w:tc>
          <w:tcPr>
            <w:tcW w:w="1012" w:type="pct"/>
          </w:tcPr>
          <w:p w14:paraId="2337A02A" w14:textId="5E4561BF" w:rsidR="00B127F3" w:rsidRPr="003872E0" w:rsidRDefault="00B127F3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761" w:type="pct"/>
          </w:tcPr>
          <w:p w14:paraId="28083284" w14:textId="452837A7" w:rsidR="00B127F3" w:rsidRPr="003872E0" w:rsidRDefault="00B127F3" w:rsidP="00F45EA9">
            <w:pPr>
              <w:pStyle w:val="ATableBody"/>
            </w:pPr>
            <w:r w:rsidRPr="003872E0">
              <w:t>Облачность в процентах</w:t>
            </w:r>
          </w:p>
        </w:tc>
      </w:tr>
      <w:tr w:rsidR="001932AE" w:rsidRPr="003D1825" w14:paraId="46AEAFB8" w14:textId="77777777" w:rsidTr="00D33EAB">
        <w:trPr>
          <w:trHeight w:val="454"/>
        </w:trPr>
        <w:tc>
          <w:tcPr>
            <w:tcW w:w="1227" w:type="pct"/>
          </w:tcPr>
          <w:p w14:paraId="2CAF785B" w14:textId="3C30392C" w:rsidR="001932AE" w:rsidRPr="003872E0" w:rsidRDefault="001932AE" w:rsidP="00F45EA9">
            <w:pPr>
              <w:pStyle w:val="ATableBody"/>
            </w:pPr>
            <w:proofErr w:type="spellStart"/>
            <w:r w:rsidRPr="003872E0">
              <w:t>feelslike_c</w:t>
            </w:r>
            <w:proofErr w:type="spellEnd"/>
          </w:p>
        </w:tc>
        <w:tc>
          <w:tcPr>
            <w:tcW w:w="1012" w:type="pct"/>
          </w:tcPr>
          <w:p w14:paraId="62A90862" w14:textId="351B2049" w:rsidR="001932AE" w:rsidRPr="003872E0" w:rsidRDefault="001932AE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09B382D4" w14:textId="31EEC81D" w:rsidR="001932AE" w:rsidRPr="003872E0" w:rsidRDefault="001932AE" w:rsidP="00F45EA9">
            <w:pPr>
              <w:pStyle w:val="ATableBody"/>
            </w:pPr>
            <w:r w:rsidRPr="003872E0">
              <w:t>Чувствуется как температура в градусах Цельсия</w:t>
            </w:r>
          </w:p>
        </w:tc>
      </w:tr>
      <w:tr w:rsidR="001932AE" w:rsidRPr="003D1825" w14:paraId="0B2AFEF0" w14:textId="77777777" w:rsidTr="00D33EAB">
        <w:trPr>
          <w:trHeight w:val="454"/>
        </w:trPr>
        <w:tc>
          <w:tcPr>
            <w:tcW w:w="1227" w:type="pct"/>
          </w:tcPr>
          <w:p w14:paraId="084598EB" w14:textId="41DBB884" w:rsidR="001932AE" w:rsidRPr="003872E0" w:rsidRDefault="001932AE" w:rsidP="00F45EA9">
            <w:pPr>
              <w:pStyle w:val="ATableBody"/>
            </w:pPr>
            <w:proofErr w:type="spellStart"/>
            <w:r w:rsidRPr="003872E0">
              <w:t>feelslike</w:t>
            </w:r>
            <w:proofErr w:type="spellEnd"/>
            <w:r w:rsidRPr="003872E0">
              <w:t>_</w:t>
            </w:r>
            <w:r w:rsidRPr="003872E0">
              <w:rPr>
                <w:lang w:val="en-US"/>
              </w:rPr>
              <w:t>f</w:t>
            </w:r>
          </w:p>
        </w:tc>
        <w:tc>
          <w:tcPr>
            <w:tcW w:w="1012" w:type="pct"/>
          </w:tcPr>
          <w:p w14:paraId="71081B93" w14:textId="6CB263C3" w:rsidR="001932AE" w:rsidRPr="003872E0" w:rsidRDefault="001932AE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5F16DD0C" w14:textId="5E1FCDFF" w:rsidR="001932AE" w:rsidRPr="003872E0" w:rsidRDefault="001932AE" w:rsidP="00F45EA9">
            <w:pPr>
              <w:pStyle w:val="ATableBody"/>
            </w:pPr>
            <w:r w:rsidRPr="003872E0">
              <w:t xml:space="preserve">Чувствуется как температура </w:t>
            </w:r>
            <w:r w:rsidR="00DD1488">
              <w:t>в градусах</w:t>
            </w:r>
            <w:r w:rsidRPr="003872E0">
              <w:t xml:space="preserve"> Фаренгейт</w:t>
            </w:r>
            <w:r w:rsidR="00DD1488">
              <w:t>а</w:t>
            </w:r>
          </w:p>
        </w:tc>
      </w:tr>
      <w:tr w:rsidR="001932AE" w:rsidRPr="003D1825" w14:paraId="56A62359" w14:textId="77777777" w:rsidTr="00D33EAB">
        <w:trPr>
          <w:trHeight w:val="454"/>
        </w:trPr>
        <w:tc>
          <w:tcPr>
            <w:tcW w:w="1227" w:type="pct"/>
          </w:tcPr>
          <w:p w14:paraId="0158726B" w14:textId="125A0D21" w:rsidR="001932AE" w:rsidRPr="003872E0" w:rsidRDefault="001932AE" w:rsidP="00F45EA9">
            <w:pPr>
              <w:pStyle w:val="ATableBody"/>
            </w:pPr>
            <w:proofErr w:type="spellStart"/>
            <w:r w:rsidRPr="003872E0">
              <w:t>windchill_c</w:t>
            </w:r>
            <w:proofErr w:type="spellEnd"/>
          </w:p>
        </w:tc>
        <w:tc>
          <w:tcPr>
            <w:tcW w:w="1012" w:type="pct"/>
          </w:tcPr>
          <w:p w14:paraId="392A3555" w14:textId="12AA287A" w:rsidR="001932AE" w:rsidRPr="003872E0" w:rsidRDefault="001932AE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234CDC24" w14:textId="052E958B" w:rsidR="001932AE" w:rsidRPr="003872E0" w:rsidRDefault="001932AE" w:rsidP="00F45EA9">
            <w:pPr>
              <w:pStyle w:val="ATableBody"/>
            </w:pPr>
            <w:r w:rsidRPr="003872E0">
              <w:t>Температура ветра в градусах Цельсия</w:t>
            </w:r>
          </w:p>
        </w:tc>
      </w:tr>
      <w:tr w:rsidR="001932AE" w:rsidRPr="003D1825" w14:paraId="3823DE52" w14:textId="77777777" w:rsidTr="00D33EAB">
        <w:trPr>
          <w:trHeight w:val="454"/>
        </w:trPr>
        <w:tc>
          <w:tcPr>
            <w:tcW w:w="1227" w:type="pct"/>
          </w:tcPr>
          <w:p w14:paraId="76ACED48" w14:textId="250ED727" w:rsidR="001932AE" w:rsidRPr="003872E0" w:rsidRDefault="001932AE" w:rsidP="00F45EA9">
            <w:pPr>
              <w:pStyle w:val="ATableBody"/>
            </w:pPr>
            <w:proofErr w:type="spellStart"/>
            <w:r w:rsidRPr="003872E0">
              <w:t>windchill_f</w:t>
            </w:r>
            <w:proofErr w:type="spellEnd"/>
          </w:p>
        </w:tc>
        <w:tc>
          <w:tcPr>
            <w:tcW w:w="1012" w:type="pct"/>
          </w:tcPr>
          <w:p w14:paraId="6317DF03" w14:textId="24DF94BB" w:rsidR="001932AE" w:rsidRPr="003872E0" w:rsidRDefault="001932AE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25D359AC" w14:textId="672BAA2B" w:rsidR="001932AE" w:rsidRPr="003872E0" w:rsidRDefault="001932AE" w:rsidP="00F45EA9">
            <w:pPr>
              <w:pStyle w:val="ATableBody"/>
            </w:pPr>
            <w:r w:rsidRPr="003872E0">
              <w:t>Температура ветра в градусах Фаренгейта</w:t>
            </w:r>
          </w:p>
        </w:tc>
      </w:tr>
      <w:tr w:rsidR="001932AE" w:rsidRPr="003D1825" w14:paraId="7E4B8AD1" w14:textId="77777777" w:rsidTr="00D33EAB">
        <w:trPr>
          <w:trHeight w:val="454"/>
        </w:trPr>
        <w:tc>
          <w:tcPr>
            <w:tcW w:w="1227" w:type="pct"/>
          </w:tcPr>
          <w:p w14:paraId="1661B62E" w14:textId="7D576F29" w:rsidR="001932AE" w:rsidRPr="003872E0" w:rsidRDefault="001932AE" w:rsidP="00F45EA9">
            <w:pPr>
              <w:pStyle w:val="ATableBody"/>
            </w:pPr>
            <w:proofErr w:type="spellStart"/>
            <w:r w:rsidRPr="003872E0">
              <w:t>heatindex_c</w:t>
            </w:r>
            <w:proofErr w:type="spellEnd"/>
          </w:p>
        </w:tc>
        <w:tc>
          <w:tcPr>
            <w:tcW w:w="1012" w:type="pct"/>
          </w:tcPr>
          <w:p w14:paraId="3D96CA91" w14:textId="2E9847BC" w:rsidR="001932AE" w:rsidRPr="003872E0" w:rsidRDefault="001932AE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5CE5FDEE" w14:textId="112C2810" w:rsidR="001932AE" w:rsidRPr="003872E0" w:rsidRDefault="001932AE" w:rsidP="00F45EA9">
            <w:pPr>
              <w:pStyle w:val="ATableBody"/>
            </w:pPr>
            <w:r w:rsidRPr="003872E0">
              <w:t>Индекс тепла в градусах Цельсия</w:t>
            </w:r>
          </w:p>
        </w:tc>
      </w:tr>
      <w:tr w:rsidR="001932AE" w:rsidRPr="003D1825" w14:paraId="0032D7A4" w14:textId="77777777" w:rsidTr="00D33EAB">
        <w:trPr>
          <w:trHeight w:val="454"/>
        </w:trPr>
        <w:tc>
          <w:tcPr>
            <w:tcW w:w="1227" w:type="pct"/>
          </w:tcPr>
          <w:p w14:paraId="508DFCF2" w14:textId="7D1968D4" w:rsidR="001932AE" w:rsidRPr="003872E0" w:rsidRDefault="001932AE" w:rsidP="00F45EA9">
            <w:pPr>
              <w:pStyle w:val="ATableBody"/>
            </w:pPr>
            <w:proofErr w:type="spellStart"/>
            <w:r w:rsidRPr="003872E0">
              <w:t>heatindex_f</w:t>
            </w:r>
            <w:proofErr w:type="spellEnd"/>
          </w:p>
        </w:tc>
        <w:tc>
          <w:tcPr>
            <w:tcW w:w="1012" w:type="pct"/>
          </w:tcPr>
          <w:p w14:paraId="722DAA6D" w14:textId="2304C6B9" w:rsidR="001932AE" w:rsidRPr="003872E0" w:rsidRDefault="001932AE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5CF00D15" w14:textId="6609ABA0" w:rsidR="001932AE" w:rsidRPr="003872E0" w:rsidRDefault="001932AE" w:rsidP="00F45EA9">
            <w:pPr>
              <w:pStyle w:val="ATableBody"/>
            </w:pPr>
            <w:r w:rsidRPr="003872E0">
              <w:t>Индекс тепла в градусах Фаренгейта</w:t>
            </w:r>
          </w:p>
        </w:tc>
      </w:tr>
      <w:tr w:rsidR="001932AE" w:rsidRPr="003D1825" w14:paraId="59674800" w14:textId="77777777" w:rsidTr="00D33EAB">
        <w:trPr>
          <w:trHeight w:val="454"/>
        </w:trPr>
        <w:tc>
          <w:tcPr>
            <w:tcW w:w="1227" w:type="pct"/>
          </w:tcPr>
          <w:p w14:paraId="047B1158" w14:textId="2F89192D" w:rsidR="001932AE" w:rsidRPr="003872E0" w:rsidRDefault="001932AE" w:rsidP="00F45EA9">
            <w:pPr>
              <w:pStyle w:val="ATableBody"/>
              <w:rPr>
                <w:lang w:val="en-US"/>
              </w:rPr>
            </w:pPr>
            <w:proofErr w:type="spellStart"/>
            <w:r w:rsidRPr="003872E0">
              <w:t>dewpoint</w:t>
            </w:r>
            <w:proofErr w:type="spellEnd"/>
            <w:r w:rsidRPr="003872E0">
              <w:t>_</w:t>
            </w:r>
            <w:r w:rsidRPr="003872E0">
              <w:rPr>
                <w:lang w:val="en-US"/>
              </w:rPr>
              <w:t>c</w:t>
            </w:r>
          </w:p>
        </w:tc>
        <w:tc>
          <w:tcPr>
            <w:tcW w:w="1012" w:type="pct"/>
          </w:tcPr>
          <w:p w14:paraId="00550044" w14:textId="09486F5E" w:rsidR="001932AE" w:rsidRPr="003872E0" w:rsidRDefault="001932AE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57F7D305" w14:textId="1C0A13B6" w:rsidR="001932AE" w:rsidRPr="003872E0" w:rsidRDefault="001932AE" w:rsidP="00F45EA9">
            <w:pPr>
              <w:pStyle w:val="ATableBody"/>
            </w:pPr>
            <w:r w:rsidRPr="003872E0">
              <w:t>Значение точки росы в градусах Цельсия</w:t>
            </w:r>
          </w:p>
        </w:tc>
      </w:tr>
      <w:tr w:rsidR="001932AE" w:rsidRPr="003D1825" w14:paraId="0AB8DDE1" w14:textId="77777777" w:rsidTr="00D33EAB">
        <w:trPr>
          <w:trHeight w:val="454"/>
        </w:trPr>
        <w:tc>
          <w:tcPr>
            <w:tcW w:w="1227" w:type="pct"/>
          </w:tcPr>
          <w:p w14:paraId="1AD22833" w14:textId="7EDF6261" w:rsidR="001932AE" w:rsidRPr="003872E0" w:rsidRDefault="001932AE" w:rsidP="00F45EA9">
            <w:pPr>
              <w:pStyle w:val="ATableBody"/>
            </w:pPr>
            <w:proofErr w:type="spellStart"/>
            <w:r w:rsidRPr="003872E0">
              <w:t>dewpoint_f</w:t>
            </w:r>
            <w:proofErr w:type="spellEnd"/>
          </w:p>
        </w:tc>
        <w:tc>
          <w:tcPr>
            <w:tcW w:w="1012" w:type="pct"/>
          </w:tcPr>
          <w:p w14:paraId="0B5CDB10" w14:textId="3AE5198E" w:rsidR="001932AE" w:rsidRPr="003872E0" w:rsidRDefault="001932AE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044CA093" w14:textId="49A2E6E3" w:rsidR="001932AE" w:rsidRPr="003872E0" w:rsidRDefault="001932AE" w:rsidP="00F45EA9">
            <w:pPr>
              <w:pStyle w:val="ATableBody"/>
            </w:pPr>
            <w:r w:rsidRPr="003872E0">
              <w:t>Значение точки росы в градусах Фаренгейта</w:t>
            </w:r>
          </w:p>
        </w:tc>
      </w:tr>
      <w:tr w:rsidR="002D4610" w:rsidRPr="003D1825" w14:paraId="20C34869" w14:textId="77777777" w:rsidTr="00D33EAB">
        <w:trPr>
          <w:trHeight w:val="454"/>
        </w:trPr>
        <w:tc>
          <w:tcPr>
            <w:tcW w:w="1227" w:type="pct"/>
          </w:tcPr>
          <w:p w14:paraId="697D7ACC" w14:textId="2CFDC401" w:rsidR="002D4610" w:rsidRPr="003872E0" w:rsidRDefault="002D4610" w:rsidP="00F45EA9">
            <w:pPr>
              <w:pStyle w:val="ATableBody"/>
            </w:pPr>
            <w:proofErr w:type="spellStart"/>
            <w:r w:rsidRPr="003872E0">
              <w:t>will_it_rain</w:t>
            </w:r>
            <w:proofErr w:type="spellEnd"/>
          </w:p>
        </w:tc>
        <w:tc>
          <w:tcPr>
            <w:tcW w:w="1012" w:type="pct"/>
          </w:tcPr>
          <w:p w14:paraId="0DDCE690" w14:textId="52343EFD" w:rsidR="002D4610" w:rsidRPr="003872E0" w:rsidRDefault="002D4610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761" w:type="pct"/>
          </w:tcPr>
          <w:p w14:paraId="6E85DEDA" w14:textId="1DD90887" w:rsidR="002D4610" w:rsidRPr="003872E0" w:rsidRDefault="002D4610" w:rsidP="00F45EA9">
            <w:pPr>
              <w:pStyle w:val="ATableBody"/>
            </w:pPr>
            <w:r w:rsidRPr="003872E0">
              <w:t>1 = Да, 0 = Нет. Будет идти дождь или нет.</w:t>
            </w:r>
          </w:p>
        </w:tc>
      </w:tr>
      <w:tr w:rsidR="002D4610" w:rsidRPr="003D1825" w14:paraId="24D00628" w14:textId="77777777" w:rsidTr="00D33EAB">
        <w:trPr>
          <w:trHeight w:val="454"/>
        </w:trPr>
        <w:tc>
          <w:tcPr>
            <w:tcW w:w="1227" w:type="pct"/>
          </w:tcPr>
          <w:p w14:paraId="4D3128E5" w14:textId="3E73532C" w:rsidR="002D4610" w:rsidRPr="003872E0" w:rsidRDefault="002D4610" w:rsidP="00F45EA9">
            <w:pPr>
              <w:pStyle w:val="ATableBody"/>
            </w:pPr>
            <w:proofErr w:type="spellStart"/>
            <w:r w:rsidRPr="003872E0">
              <w:t>will_it_snow</w:t>
            </w:r>
            <w:proofErr w:type="spellEnd"/>
          </w:p>
        </w:tc>
        <w:tc>
          <w:tcPr>
            <w:tcW w:w="1012" w:type="pct"/>
          </w:tcPr>
          <w:p w14:paraId="71FAB307" w14:textId="3961445B" w:rsidR="002D4610" w:rsidRPr="003872E0" w:rsidRDefault="002D4610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761" w:type="pct"/>
          </w:tcPr>
          <w:p w14:paraId="39B30B94" w14:textId="15E218AB" w:rsidR="002D4610" w:rsidRPr="003872E0" w:rsidRDefault="002D4610" w:rsidP="00F45EA9">
            <w:pPr>
              <w:pStyle w:val="ATableBody"/>
            </w:pPr>
            <w:r w:rsidRPr="003872E0">
              <w:t>1 = Да, 0 = Нет. Будет идти снег или нет.</w:t>
            </w:r>
          </w:p>
        </w:tc>
      </w:tr>
      <w:tr w:rsidR="002D4610" w:rsidRPr="003D1825" w14:paraId="6F2C7F94" w14:textId="77777777" w:rsidTr="00D33EAB">
        <w:trPr>
          <w:trHeight w:val="454"/>
        </w:trPr>
        <w:tc>
          <w:tcPr>
            <w:tcW w:w="1227" w:type="pct"/>
          </w:tcPr>
          <w:p w14:paraId="61ED0406" w14:textId="2E89617B" w:rsidR="002D4610" w:rsidRPr="003872E0" w:rsidRDefault="005E4CF1" w:rsidP="00F45EA9">
            <w:pPr>
              <w:pStyle w:val="ATableBody"/>
            </w:pPr>
            <w:proofErr w:type="spellStart"/>
            <w:r w:rsidRPr="003872E0">
              <w:t>is_day</w:t>
            </w:r>
            <w:proofErr w:type="spellEnd"/>
          </w:p>
        </w:tc>
        <w:tc>
          <w:tcPr>
            <w:tcW w:w="1012" w:type="pct"/>
          </w:tcPr>
          <w:p w14:paraId="5CC05510" w14:textId="638825BB" w:rsidR="002D4610" w:rsidRPr="003872E0" w:rsidRDefault="002D4610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761" w:type="pct"/>
          </w:tcPr>
          <w:p w14:paraId="598C1C74" w14:textId="286A7ABF" w:rsidR="002D4610" w:rsidRPr="003872E0" w:rsidRDefault="005E4CF1" w:rsidP="00F45EA9">
            <w:pPr>
              <w:pStyle w:val="ATableBody"/>
            </w:pPr>
            <w:r w:rsidRPr="003872E0">
              <w:t>1 = Да, 0 = Нет. Показывать значок дневного или ночного состояния.</w:t>
            </w:r>
          </w:p>
        </w:tc>
      </w:tr>
      <w:tr w:rsidR="005E4CF1" w:rsidRPr="003872E0" w14:paraId="01DB33AF" w14:textId="77777777" w:rsidTr="00D33EAB">
        <w:trPr>
          <w:trHeight w:val="454"/>
        </w:trPr>
        <w:tc>
          <w:tcPr>
            <w:tcW w:w="1227" w:type="pct"/>
          </w:tcPr>
          <w:p w14:paraId="5C7A9ABD" w14:textId="269389C9" w:rsidR="005E4CF1" w:rsidRPr="003872E0" w:rsidRDefault="005E4CF1" w:rsidP="00F45EA9">
            <w:pPr>
              <w:pStyle w:val="ATableBody"/>
            </w:pPr>
            <w:proofErr w:type="spellStart"/>
            <w:r w:rsidRPr="003872E0">
              <w:t>vis_km</w:t>
            </w:r>
            <w:proofErr w:type="spellEnd"/>
          </w:p>
        </w:tc>
        <w:tc>
          <w:tcPr>
            <w:tcW w:w="1012" w:type="pct"/>
          </w:tcPr>
          <w:p w14:paraId="668F301B" w14:textId="187F3B4B" w:rsidR="005E4CF1" w:rsidRPr="003872E0" w:rsidRDefault="005E4CF1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1E3567C8" w14:textId="09806E08" w:rsidR="005E4CF1" w:rsidRPr="003872E0" w:rsidRDefault="005E4CF1" w:rsidP="00F45EA9">
            <w:pPr>
              <w:pStyle w:val="ATableBody"/>
            </w:pPr>
            <w:r w:rsidRPr="003872E0">
              <w:t>Видимость в километрах</w:t>
            </w:r>
          </w:p>
        </w:tc>
      </w:tr>
      <w:tr w:rsidR="005E4CF1" w:rsidRPr="003872E0" w14:paraId="40BC01BD" w14:textId="77777777" w:rsidTr="00D33EAB">
        <w:trPr>
          <w:trHeight w:val="454"/>
        </w:trPr>
        <w:tc>
          <w:tcPr>
            <w:tcW w:w="1227" w:type="pct"/>
          </w:tcPr>
          <w:p w14:paraId="389760CD" w14:textId="360AD994" w:rsidR="005E4CF1" w:rsidRPr="003872E0" w:rsidRDefault="005E4CF1" w:rsidP="00F45EA9">
            <w:pPr>
              <w:pStyle w:val="ATableBody"/>
            </w:pPr>
            <w:proofErr w:type="spellStart"/>
            <w:r w:rsidRPr="003872E0">
              <w:t>vis_miles</w:t>
            </w:r>
            <w:proofErr w:type="spellEnd"/>
          </w:p>
        </w:tc>
        <w:tc>
          <w:tcPr>
            <w:tcW w:w="1012" w:type="pct"/>
          </w:tcPr>
          <w:p w14:paraId="22697922" w14:textId="641277FF" w:rsidR="005E4CF1" w:rsidRPr="003872E0" w:rsidRDefault="005E4CF1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4358CCF7" w14:textId="1F09DB09" w:rsidR="005E4CF1" w:rsidRPr="003872E0" w:rsidRDefault="005E4CF1" w:rsidP="00F45EA9">
            <w:pPr>
              <w:pStyle w:val="ATableBody"/>
            </w:pPr>
            <w:r w:rsidRPr="003872E0">
              <w:t>Видимость в милях</w:t>
            </w:r>
          </w:p>
        </w:tc>
      </w:tr>
      <w:tr w:rsidR="005E4CF1" w:rsidRPr="003872E0" w14:paraId="4F58A534" w14:textId="77777777" w:rsidTr="00D33EAB">
        <w:trPr>
          <w:trHeight w:val="454"/>
        </w:trPr>
        <w:tc>
          <w:tcPr>
            <w:tcW w:w="1227" w:type="pct"/>
          </w:tcPr>
          <w:p w14:paraId="18F08031" w14:textId="71030AB3" w:rsidR="005E4CF1" w:rsidRPr="003872E0" w:rsidRDefault="005E4CF1" w:rsidP="00F45EA9">
            <w:pPr>
              <w:pStyle w:val="ATableBody"/>
            </w:pPr>
            <w:proofErr w:type="spellStart"/>
            <w:r w:rsidRPr="003872E0">
              <w:t>chance_of_rain</w:t>
            </w:r>
            <w:proofErr w:type="spellEnd"/>
          </w:p>
        </w:tc>
        <w:tc>
          <w:tcPr>
            <w:tcW w:w="1012" w:type="pct"/>
          </w:tcPr>
          <w:p w14:paraId="5D7295D7" w14:textId="0419EF7F" w:rsidR="005E4CF1" w:rsidRPr="003872E0" w:rsidRDefault="005E4CF1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761" w:type="pct"/>
          </w:tcPr>
          <w:p w14:paraId="0FEB423C" w14:textId="5824AF9A" w:rsidR="005E4CF1" w:rsidRPr="003872E0" w:rsidRDefault="005E4CF1" w:rsidP="00F45EA9">
            <w:pPr>
              <w:pStyle w:val="ATableBody"/>
            </w:pPr>
            <w:r w:rsidRPr="003872E0">
              <w:t>Вероятность дождя в процентах</w:t>
            </w:r>
          </w:p>
        </w:tc>
      </w:tr>
      <w:tr w:rsidR="005E4CF1" w:rsidRPr="003872E0" w14:paraId="521B1D60" w14:textId="77777777" w:rsidTr="00D33EAB">
        <w:trPr>
          <w:trHeight w:val="454"/>
        </w:trPr>
        <w:tc>
          <w:tcPr>
            <w:tcW w:w="1227" w:type="pct"/>
          </w:tcPr>
          <w:p w14:paraId="177D27F6" w14:textId="7B08916A" w:rsidR="005E4CF1" w:rsidRPr="003872E0" w:rsidRDefault="005E4CF1" w:rsidP="00F45EA9">
            <w:pPr>
              <w:pStyle w:val="ATableBody"/>
            </w:pPr>
            <w:proofErr w:type="spellStart"/>
            <w:r w:rsidRPr="003872E0">
              <w:t>chance_of_snow</w:t>
            </w:r>
            <w:proofErr w:type="spellEnd"/>
          </w:p>
        </w:tc>
        <w:tc>
          <w:tcPr>
            <w:tcW w:w="1012" w:type="pct"/>
          </w:tcPr>
          <w:p w14:paraId="3772C163" w14:textId="72057C8D" w:rsidR="005E4CF1" w:rsidRPr="003872E0" w:rsidRDefault="005E4CF1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761" w:type="pct"/>
          </w:tcPr>
          <w:p w14:paraId="4871D592" w14:textId="12717DCA" w:rsidR="005E4CF1" w:rsidRPr="003872E0" w:rsidRDefault="005E4CF1" w:rsidP="00F45EA9">
            <w:pPr>
              <w:pStyle w:val="ATableBody"/>
            </w:pPr>
            <w:r w:rsidRPr="003872E0">
              <w:t>Вероятность снега в процентах</w:t>
            </w:r>
          </w:p>
        </w:tc>
      </w:tr>
      <w:tr w:rsidR="005E4CF1" w:rsidRPr="003D1825" w14:paraId="511E3FB1" w14:textId="77777777" w:rsidTr="00D33EAB">
        <w:trPr>
          <w:trHeight w:val="454"/>
        </w:trPr>
        <w:tc>
          <w:tcPr>
            <w:tcW w:w="1227" w:type="pct"/>
          </w:tcPr>
          <w:p w14:paraId="19E14BA4" w14:textId="79C14A3D" w:rsidR="005E4CF1" w:rsidRPr="003872E0" w:rsidRDefault="005E4CF1" w:rsidP="00F45EA9">
            <w:pPr>
              <w:pStyle w:val="ATableBody"/>
            </w:pPr>
            <w:proofErr w:type="spellStart"/>
            <w:r w:rsidRPr="003872E0">
              <w:t>gust_mph</w:t>
            </w:r>
            <w:proofErr w:type="spellEnd"/>
          </w:p>
        </w:tc>
        <w:tc>
          <w:tcPr>
            <w:tcW w:w="1012" w:type="pct"/>
          </w:tcPr>
          <w:p w14:paraId="731FA452" w14:textId="37B00A0B" w:rsidR="005E4CF1" w:rsidRPr="003872E0" w:rsidRDefault="005E4CF1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1FEFE483" w14:textId="26F375DE" w:rsidR="005E4CF1" w:rsidRPr="003872E0" w:rsidRDefault="005E4CF1" w:rsidP="00F45EA9">
            <w:pPr>
              <w:pStyle w:val="ATableBody"/>
            </w:pPr>
            <w:r w:rsidRPr="003872E0">
              <w:t>Порыв ветра в милях в час</w:t>
            </w:r>
          </w:p>
        </w:tc>
      </w:tr>
      <w:tr w:rsidR="005E4CF1" w:rsidRPr="003D1825" w14:paraId="6052D4DB" w14:textId="77777777" w:rsidTr="00D33EAB">
        <w:trPr>
          <w:trHeight w:val="454"/>
        </w:trPr>
        <w:tc>
          <w:tcPr>
            <w:tcW w:w="1227" w:type="pct"/>
          </w:tcPr>
          <w:p w14:paraId="3A619C3D" w14:textId="1151322C" w:rsidR="005E4CF1" w:rsidRPr="003872E0" w:rsidRDefault="005E4CF1" w:rsidP="00F45EA9">
            <w:pPr>
              <w:pStyle w:val="ATableBody"/>
            </w:pPr>
            <w:proofErr w:type="spellStart"/>
            <w:r w:rsidRPr="003872E0">
              <w:t>gust_kph</w:t>
            </w:r>
            <w:proofErr w:type="spellEnd"/>
          </w:p>
        </w:tc>
        <w:tc>
          <w:tcPr>
            <w:tcW w:w="1012" w:type="pct"/>
          </w:tcPr>
          <w:p w14:paraId="4DB3A487" w14:textId="777E1518" w:rsidR="005E4CF1" w:rsidRPr="003872E0" w:rsidRDefault="005E4CF1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7FBBBD1C" w14:textId="64FD8410" w:rsidR="005E4CF1" w:rsidRPr="003872E0" w:rsidRDefault="005E4CF1" w:rsidP="00F45EA9">
            <w:pPr>
              <w:pStyle w:val="ATableBody"/>
            </w:pPr>
            <w:r w:rsidRPr="003872E0">
              <w:t>Порыв ветра в километрах в час</w:t>
            </w:r>
          </w:p>
        </w:tc>
      </w:tr>
      <w:tr w:rsidR="005E4CF1" w:rsidRPr="003872E0" w14:paraId="601DE7D7" w14:textId="77777777" w:rsidTr="00D33EAB">
        <w:trPr>
          <w:trHeight w:val="454"/>
        </w:trPr>
        <w:tc>
          <w:tcPr>
            <w:tcW w:w="1227" w:type="pct"/>
          </w:tcPr>
          <w:p w14:paraId="7593D6F8" w14:textId="673C618B" w:rsidR="005E4CF1" w:rsidRPr="003872E0" w:rsidRDefault="005E4CF1" w:rsidP="00F45EA9">
            <w:pPr>
              <w:pStyle w:val="ATableBody"/>
            </w:pPr>
            <w:proofErr w:type="spellStart"/>
            <w:r w:rsidRPr="003872E0">
              <w:t>uv</w:t>
            </w:r>
            <w:proofErr w:type="spellEnd"/>
          </w:p>
        </w:tc>
        <w:tc>
          <w:tcPr>
            <w:tcW w:w="1012" w:type="pct"/>
          </w:tcPr>
          <w:p w14:paraId="43AAD005" w14:textId="3AFC3666" w:rsidR="005E4CF1" w:rsidRPr="003872E0" w:rsidRDefault="005E4CF1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0AFB2743" w14:textId="6CC03F6A" w:rsidR="005E4CF1" w:rsidRPr="003872E0" w:rsidRDefault="005E4CF1" w:rsidP="00F45EA9">
            <w:pPr>
              <w:pStyle w:val="ATableBody"/>
            </w:pPr>
            <w:r w:rsidRPr="003872E0">
              <w:t>Индекс ультрафиолетового излучения</w:t>
            </w:r>
          </w:p>
        </w:tc>
      </w:tr>
    </w:tbl>
    <w:p w14:paraId="4B066834" w14:textId="1BCF32C3" w:rsidR="00140EE9" w:rsidRPr="003872E0" w:rsidRDefault="00140EE9" w:rsidP="003872E0">
      <w:pPr>
        <w:pStyle w:val="AHeading2"/>
        <w:numPr>
          <w:ilvl w:val="1"/>
          <w:numId w:val="52"/>
        </w:numPr>
        <w:rPr>
          <w:rFonts w:asciiTheme="minorHAnsi" w:hAnsiTheme="minorHAnsi" w:cstheme="minorHAnsi"/>
        </w:rPr>
      </w:pPr>
      <w:bookmarkStart w:id="26" w:name="_Toc152757404"/>
      <w:r w:rsidRPr="003872E0">
        <w:rPr>
          <w:rFonts w:asciiTheme="minorHAnsi" w:hAnsiTheme="minorHAnsi" w:cstheme="minorHAnsi"/>
        </w:rPr>
        <w:lastRenderedPageBreak/>
        <w:t>API</w:t>
      </w:r>
      <w:r w:rsidRPr="003872E0">
        <w:rPr>
          <w:rFonts w:asciiTheme="minorHAnsi" w:hAnsiTheme="minorHAnsi" w:cstheme="minorHAnsi"/>
          <w:lang w:val="en-US"/>
        </w:rPr>
        <w:t xml:space="preserve"> </w:t>
      </w:r>
      <w:r w:rsidRPr="003872E0">
        <w:rPr>
          <w:rFonts w:asciiTheme="minorHAnsi" w:hAnsiTheme="minorHAnsi" w:cstheme="minorHAnsi"/>
        </w:rPr>
        <w:t>истории</w:t>
      </w:r>
      <w:bookmarkEnd w:id="26"/>
    </w:p>
    <w:p w14:paraId="4FD87A5E" w14:textId="3776B93D" w:rsidR="00140EE9" w:rsidRPr="003872E0" w:rsidRDefault="00140EE9" w:rsidP="00140EE9">
      <w:pPr>
        <w:pStyle w:val="ABody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 xml:space="preserve">Метод API истории погоды возвращает, в зависимости от уровня вашего тарифного плана, историческое значение погоды на дату равную или более позднюю чем 1 января 2010 года в формате </w:t>
      </w:r>
      <w:proofErr w:type="spellStart"/>
      <w:r w:rsidRPr="003872E0">
        <w:rPr>
          <w:rFonts w:asciiTheme="minorHAnsi" w:hAnsiTheme="minorHAnsi" w:cstheme="minorHAnsi"/>
        </w:rPr>
        <w:t>json</w:t>
      </w:r>
      <w:proofErr w:type="spellEnd"/>
      <w:r w:rsidRPr="003872E0">
        <w:rPr>
          <w:rFonts w:asciiTheme="minorHAnsi" w:hAnsiTheme="minorHAnsi" w:cstheme="minorHAnsi"/>
        </w:rPr>
        <w:t xml:space="preserve"> или </w:t>
      </w:r>
      <w:proofErr w:type="spellStart"/>
      <w:r w:rsidRPr="003872E0">
        <w:rPr>
          <w:rFonts w:asciiTheme="minorHAnsi" w:hAnsiTheme="minorHAnsi" w:cstheme="minorHAnsi"/>
        </w:rPr>
        <w:t>xml</w:t>
      </w:r>
      <w:proofErr w:type="spellEnd"/>
      <w:r w:rsidRPr="003872E0">
        <w:rPr>
          <w:rFonts w:asciiTheme="minorHAnsi" w:hAnsiTheme="minorHAnsi" w:cstheme="minorHAnsi"/>
        </w:rPr>
        <w:t xml:space="preserve">. Данные возвращаются в виде </w:t>
      </w:r>
      <w:r w:rsidR="00836D79">
        <w:rPr>
          <w:rFonts w:asciiTheme="minorHAnsi" w:hAnsiTheme="minorHAnsi" w:cstheme="minorHAnsi"/>
          <w:lang w:val="en-US"/>
        </w:rPr>
        <w:t>Forecast</w:t>
      </w:r>
      <w:r w:rsidRPr="003872E0">
        <w:rPr>
          <w:rFonts w:asciiTheme="minorHAnsi" w:hAnsiTheme="minorHAnsi" w:cstheme="minorHAnsi"/>
        </w:rPr>
        <w:t xml:space="preserve"> </w:t>
      </w:r>
      <w:r w:rsidR="00836D79">
        <w:rPr>
          <w:rFonts w:asciiTheme="minorHAnsi" w:hAnsiTheme="minorHAnsi" w:cstheme="minorHAnsi"/>
          <w:lang w:val="en-US"/>
        </w:rPr>
        <w:t>Object</w:t>
      </w:r>
      <w:r w:rsidRPr="003872E0">
        <w:rPr>
          <w:rFonts w:asciiTheme="minorHAnsi" w:hAnsiTheme="minorHAnsi" w:cstheme="minorHAnsi"/>
        </w:rPr>
        <w:t>.</w:t>
      </w:r>
    </w:p>
    <w:p w14:paraId="3EDB3C12" w14:textId="3322927B" w:rsidR="00140EE9" w:rsidRDefault="00CE12EB" w:rsidP="00140EE9">
      <w:pPr>
        <w:pStyle w:val="ABod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Forecast</w:t>
      </w:r>
      <w:r w:rsidRPr="003872E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n-US"/>
        </w:rPr>
        <w:t>Object</w:t>
      </w:r>
      <w:r w:rsidR="00140EE9" w:rsidRPr="003872E0">
        <w:rPr>
          <w:rFonts w:asciiTheme="minorHAnsi" w:hAnsiTheme="minorHAnsi" w:cstheme="minorHAnsi"/>
        </w:rPr>
        <w:t xml:space="preserve"> содержит астрономические данные, прогноз погоды на день и информацию о погоде для данного города с почасовым интервалом.</w:t>
      </w:r>
    </w:p>
    <w:p w14:paraId="25892098" w14:textId="77777777" w:rsidR="00532E37" w:rsidRPr="003872E0" w:rsidRDefault="00532E37" w:rsidP="00532E37">
      <w:pPr>
        <w:pStyle w:val="ABody"/>
        <w:rPr>
          <w:rFonts w:asciiTheme="minorHAnsi" w:hAnsiTheme="minorHAnsi" w:cstheme="minorHAnsi"/>
        </w:rPr>
      </w:pPr>
      <w:proofErr w:type="spellStart"/>
      <w:r w:rsidRPr="003872E0">
        <w:rPr>
          <w:rFonts w:asciiTheme="minorHAnsi" w:hAnsiTheme="minorHAnsi" w:cstheme="minorHAnsi"/>
        </w:rPr>
        <w:t>forecastday</w:t>
      </w:r>
      <w:proofErr w:type="spellEnd"/>
      <w:r w:rsidRPr="003872E0">
        <w:rPr>
          <w:rFonts w:asciiTheme="minorHAnsi" w:hAnsiTheme="minorHAnsi" w:cstheme="minorHAnsi"/>
        </w:rPr>
        <w:t>: Родительский элемент</w:t>
      </w:r>
    </w:p>
    <w:p w14:paraId="18B42DF4" w14:textId="47FC1ED5" w:rsidR="00532E37" w:rsidRPr="003872E0" w:rsidRDefault="00532E37" w:rsidP="00532E37">
      <w:pPr>
        <w:pStyle w:val="ABody"/>
        <w:rPr>
          <w:rFonts w:asciiTheme="minorHAnsi" w:hAnsiTheme="minorHAnsi" w:cstheme="minorHAnsi"/>
        </w:rPr>
      </w:pPr>
      <w:proofErr w:type="spellStart"/>
      <w:r w:rsidRPr="003872E0">
        <w:rPr>
          <w:rFonts w:asciiTheme="minorHAnsi" w:hAnsiTheme="minorHAnsi" w:cstheme="minorHAnsi"/>
        </w:rPr>
        <w:t>forecastday</w:t>
      </w:r>
      <w:proofErr w:type="spellEnd"/>
      <w:r w:rsidRPr="003872E0">
        <w:rPr>
          <w:rFonts w:asciiTheme="minorHAnsi" w:hAnsiTheme="minorHAnsi" w:cstheme="minorHAnsi"/>
        </w:rPr>
        <w:t xml:space="preserve"> -&gt; </w:t>
      </w:r>
      <w:proofErr w:type="spellStart"/>
      <w:r w:rsidRPr="003872E0">
        <w:rPr>
          <w:rFonts w:asciiTheme="minorHAnsi" w:hAnsiTheme="minorHAnsi" w:cstheme="minorHAnsi"/>
        </w:rPr>
        <w:t>day</w:t>
      </w:r>
      <w:proofErr w:type="spellEnd"/>
      <w:r w:rsidRPr="003872E0">
        <w:rPr>
          <w:rFonts w:asciiTheme="minorHAnsi" w:hAnsiTheme="minorHAnsi" w:cstheme="minorHAnsi"/>
        </w:rPr>
        <w:t xml:space="preserve">: Элемент </w:t>
      </w:r>
      <w:r>
        <w:rPr>
          <w:rFonts w:asciiTheme="minorHAnsi" w:hAnsiTheme="minorHAnsi" w:cstheme="minorHAnsi"/>
        </w:rPr>
        <w:t>«</w:t>
      </w:r>
      <w:proofErr w:type="spellStart"/>
      <w:r w:rsidRPr="003872E0">
        <w:rPr>
          <w:rFonts w:asciiTheme="minorHAnsi" w:hAnsiTheme="minorHAnsi" w:cstheme="minorHAnsi"/>
        </w:rPr>
        <w:t>day</w:t>
      </w:r>
      <w:proofErr w:type="spellEnd"/>
      <w:r>
        <w:rPr>
          <w:rFonts w:asciiTheme="minorHAnsi" w:hAnsiTheme="minorHAnsi" w:cstheme="minorHAnsi"/>
        </w:rPr>
        <w:t>»</w:t>
      </w:r>
      <w:r w:rsidRPr="003872E0">
        <w:rPr>
          <w:rFonts w:asciiTheme="minorHAnsi" w:hAnsiTheme="minorHAnsi" w:cstheme="minorHAnsi"/>
        </w:rPr>
        <w:t xml:space="preserve"> внутри </w:t>
      </w:r>
      <w:proofErr w:type="spellStart"/>
      <w:r w:rsidRPr="003872E0">
        <w:rPr>
          <w:rFonts w:asciiTheme="minorHAnsi" w:hAnsiTheme="minorHAnsi" w:cstheme="minorHAnsi"/>
        </w:rPr>
        <w:t>forecastday</w:t>
      </w:r>
      <w:proofErr w:type="spellEnd"/>
      <w:r w:rsidRPr="003872E0">
        <w:rPr>
          <w:rFonts w:asciiTheme="minorHAnsi" w:hAnsiTheme="minorHAnsi" w:cstheme="minorHAnsi"/>
        </w:rPr>
        <w:t xml:space="preserve"> содержит максимальную или минимальную температуру, среднюю температуру</w:t>
      </w:r>
    </w:p>
    <w:p w14:paraId="5353AF19" w14:textId="77777777" w:rsidR="00532E37" w:rsidRPr="003872E0" w:rsidRDefault="00532E37" w:rsidP="00532E37">
      <w:pPr>
        <w:pStyle w:val="ABody"/>
        <w:rPr>
          <w:rFonts w:asciiTheme="minorHAnsi" w:hAnsiTheme="minorHAnsi" w:cstheme="minorHAnsi"/>
        </w:rPr>
      </w:pPr>
      <w:proofErr w:type="spellStart"/>
      <w:r w:rsidRPr="003872E0">
        <w:rPr>
          <w:rFonts w:asciiTheme="minorHAnsi" w:hAnsiTheme="minorHAnsi" w:cstheme="minorHAnsi"/>
        </w:rPr>
        <w:t>forecastday</w:t>
      </w:r>
      <w:proofErr w:type="spellEnd"/>
      <w:r w:rsidRPr="003872E0">
        <w:rPr>
          <w:rFonts w:asciiTheme="minorHAnsi" w:hAnsiTheme="minorHAnsi" w:cstheme="minorHAnsi"/>
        </w:rPr>
        <w:t xml:space="preserve"> -&gt; astro</w:t>
      </w:r>
    </w:p>
    <w:p w14:paraId="4C713A88" w14:textId="77777777" w:rsidR="00532E37" w:rsidRPr="003872E0" w:rsidRDefault="00532E37" w:rsidP="00532E37">
      <w:pPr>
        <w:pStyle w:val="ABody"/>
        <w:rPr>
          <w:rFonts w:asciiTheme="minorHAnsi" w:hAnsiTheme="minorHAnsi" w:cstheme="minorHAnsi"/>
        </w:rPr>
      </w:pPr>
      <w:proofErr w:type="spellStart"/>
      <w:r w:rsidRPr="003872E0">
        <w:rPr>
          <w:rFonts w:asciiTheme="minorHAnsi" w:hAnsiTheme="minorHAnsi" w:cstheme="minorHAnsi"/>
        </w:rPr>
        <w:t>forecastday</w:t>
      </w:r>
      <w:proofErr w:type="spellEnd"/>
      <w:r w:rsidRPr="003872E0">
        <w:rPr>
          <w:rFonts w:asciiTheme="minorHAnsi" w:hAnsiTheme="minorHAnsi" w:cstheme="minorHAnsi"/>
        </w:rPr>
        <w:t xml:space="preserve"> -&gt; </w:t>
      </w:r>
      <w:proofErr w:type="spellStart"/>
      <w:r w:rsidRPr="003872E0">
        <w:rPr>
          <w:rFonts w:asciiTheme="minorHAnsi" w:hAnsiTheme="minorHAnsi" w:cstheme="minorHAnsi"/>
        </w:rPr>
        <w:t>hour</w:t>
      </w:r>
      <w:proofErr w:type="spellEnd"/>
    </w:p>
    <w:p w14:paraId="131139DB" w14:textId="77777777" w:rsidR="00532E37" w:rsidRPr="003872E0" w:rsidRDefault="00532E37" w:rsidP="00532E37">
      <w:pPr>
        <w:pStyle w:val="ATableName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 xml:space="preserve">– Элемент </w:t>
      </w:r>
      <w:proofErr w:type="spellStart"/>
      <w:r w:rsidRPr="003872E0">
        <w:rPr>
          <w:rFonts w:asciiTheme="minorHAnsi" w:hAnsiTheme="minorHAnsi" w:cstheme="minorHAnsi"/>
          <w:lang w:val="en-US"/>
        </w:rPr>
        <w:t>forecastday</w:t>
      </w:r>
      <w:proofErr w:type="spellEnd"/>
      <w:r w:rsidRPr="003872E0">
        <w:rPr>
          <w:rFonts w:asciiTheme="minorHAnsi" w:hAnsiTheme="minorHAnsi" w:cstheme="minorHAnsi"/>
        </w:rPr>
        <w:t xml:space="preserve"> и родительский элемент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5"/>
        <w:gridCol w:w="4956"/>
      </w:tblGrid>
      <w:tr w:rsidR="00532E37" w:rsidRPr="003872E0" w14:paraId="0EC21A28" w14:textId="77777777" w:rsidTr="00D33EAB">
        <w:trPr>
          <w:trHeight w:val="454"/>
          <w:tblHeader/>
        </w:trPr>
        <w:tc>
          <w:tcPr>
            <w:tcW w:w="2500" w:type="pct"/>
            <w:vAlign w:val="center"/>
          </w:tcPr>
          <w:p w14:paraId="16E54C65" w14:textId="77777777" w:rsidR="00532E37" w:rsidRPr="003872E0" w:rsidRDefault="00532E37" w:rsidP="00D33EAB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Элемент</w:t>
            </w:r>
          </w:p>
        </w:tc>
        <w:tc>
          <w:tcPr>
            <w:tcW w:w="2500" w:type="pct"/>
            <w:vAlign w:val="center"/>
          </w:tcPr>
          <w:p w14:paraId="75B07D41" w14:textId="77777777" w:rsidR="00532E37" w:rsidRPr="003872E0" w:rsidRDefault="00532E37" w:rsidP="00D33EAB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Родительский элемент</w:t>
            </w:r>
          </w:p>
        </w:tc>
      </w:tr>
      <w:tr w:rsidR="00532E37" w:rsidRPr="003872E0" w14:paraId="245A66B6" w14:textId="77777777" w:rsidTr="00D33EAB">
        <w:trPr>
          <w:trHeight w:val="454"/>
        </w:trPr>
        <w:tc>
          <w:tcPr>
            <w:tcW w:w="2500" w:type="pct"/>
          </w:tcPr>
          <w:p w14:paraId="47722774" w14:textId="77777777" w:rsidR="00532E37" w:rsidRPr="003872E0" w:rsidRDefault="00532E37" w:rsidP="00F45EA9">
            <w:pPr>
              <w:pStyle w:val="ATableBody"/>
            </w:pPr>
            <w:proofErr w:type="spellStart"/>
            <w:r w:rsidRPr="003872E0">
              <w:t>forecastday</w:t>
            </w:r>
            <w:proofErr w:type="spellEnd"/>
            <w:r w:rsidRPr="003872E0">
              <w:t xml:space="preserve"> -&gt; </w:t>
            </w:r>
            <w:proofErr w:type="spellStart"/>
            <w:r w:rsidRPr="003872E0">
              <w:t>day</w:t>
            </w:r>
            <w:proofErr w:type="spellEnd"/>
          </w:p>
        </w:tc>
        <w:tc>
          <w:tcPr>
            <w:tcW w:w="2500" w:type="pct"/>
          </w:tcPr>
          <w:p w14:paraId="01606C74" w14:textId="2E37A154" w:rsidR="00532E37" w:rsidRPr="00532E37" w:rsidRDefault="00532E37" w:rsidP="00F45EA9">
            <w:pPr>
              <w:pStyle w:val="ATableBody"/>
            </w:pPr>
            <w:r w:rsidRPr="003872E0">
              <w:t>Элемент</w:t>
            </w:r>
            <w:r w:rsidRPr="00532E37">
              <w:t xml:space="preserve"> </w:t>
            </w:r>
            <w:r w:rsidRPr="003872E0">
              <w:rPr>
                <w:lang w:val="en-US"/>
              </w:rPr>
              <w:t>day</w:t>
            </w:r>
            <w:r w:rsidRPr="00532E37">
              <w:t xml:space="preserve"> </w:t>
            </w:r>
            <w:r w:rsidRPr="003872E0">
              <w:t>содержит</w:t>
            </w:r>
            <w:r w:rsidRPr="00532E37">
              <w:t>:</w:t>
            </w:r>
          </w:p>
          <w:p w14:paraId="6B2D536A" w14:textId="3EFEFCA2" w:rsidR="00532E37" w:rsidRPr="003872E0" w:rsidRDefault="00532E37" w:rsidP="00F45EA9">
            <w:pPr>
              <w:pStyle w:val="ATableBody"/>
            </w:pPr>
            <w:r w:rsidRPr="003872E0">
              <w:t>- Максимальн</w:t>
            </w:r>
            <w:r>
              <w:t>ую</w:t>
            </w:r>
            <w:r w:rsidRPr="003872E0">
              <w:t>, минимальн</w:t>
            </w:r>
            <w:r>
              <w:t>ую</w:t>
            </w:r>
            <w:r w:rsidRPr="003872E0">
              <w:t xml:space="preserve"> и средн</w:t>
            </w:r>
            <w:r>
              <w:t>юю</w:t>
            </w:r>
            <w:r w:rsidRPr="003872E0">
              <w:t xml:space="preserve"> температур</w:t>
            </w:r>
            <w:r>
              <w:t>у</w:t>
            </w:r>
            <w:r w:rsidRPr="003872E0">
              <w:t>;</w:t>
            </w:r>
          </w:p>
          <w:p w14:paraId="44E5E8F8" w14:textId="7AAFE8B6" w:rsidR="00532E37" w:rsidRPr="003872E0" w:rsidRDefault="00532E37" w:rsidP="00F45EA9">
            <w:pPr>
              <w:pStyle w:val="ATableBody"/>
            </w:pPr>
            <w:r w:rsidRPr="003872E0">
              <w:t>- Максимальн</w:t>
            </w:r>
            <w:r>
              <w:t>ую</w:t>
            </w:r>
            <w:r w:rsidRPr="003872E0">
              <w:t xml:space="preserve"> скорость ветра;</w:t>
            </w:r>
          </w:p>
          <w:p w14:paraId="432740D8" w14:textId="77777777" w:rsidR="00532E37" w:rsidRPr="003872E0" w:rsidRDefault="00532E37" w:rsidP="00F45EA9">
            <w:pPr>
              <w:pStyle w:val="ATableBody"/>
            </w:pPr>
            <w:r w:rsidRPr="003872E0">
              <w:t>- Общее количество осадков;</w:t>
            </w:r>
          </w:p>
          <w:p w14:paraId="53EF74A3" w14:textId="77777777" w:rsidR="00532E37" w:rsidRPr="003872E0" w:rsidRDefault="00532E37" w:rsidP="00F45EA9">
            <w:pPr>
              <w:pStyle w:val="ATableBody"/>
            </w:pPr>
            <w:r w:rsidRPr="003872E0">
              <w:t>- Состояние погоды на день.</w:t>
            </w:r>
          </w:p>
        </w:tc>
      </w:tr>
      <w:tr w:rsidR="00532E37" w:rsidRPr="003D1825" w14:paraId="54D4171D" w14:textId="77777777" w:rsidTr="00D33EAB">
        <w:trPr>
          <w:trHeight w:val="454"/>
        </w:trPr>
        <w:tc>
          <w:tcPr>
            <w:tcW w:w="2500" w:type="pct"/>
          </w:tcPr>
          <w:p w14:paraId="3B231142" w14:textId="77777777" w:rsidR="00532E37" w:rsidRPr="003872E0" w:rsidRDefault="00532E37" w:rsidP="00F45EA9">
            <w:pPr>
              <w:pStyle w:val="ATableBody"/>
            </w:pPr>
            <w:proofErr w:type="spellStart"/>
            <w:r w:rsidRPr="003872E0">
              <w:t>forecastday</w:t>
            </w:r>
            <w:proofErr w:type="spellEnd"/>
            <w:r w:rsidRPr="003872E0">
              <w:t xml:space="preserve"> -&gt; astro</w:t>
            </w:r>
          </w:p>
        </w:tc>
        <w:tc>
          <w:tcPr>
            <w:tcW w:w="2500" w:type="pct"/>
          </w:tcPr>
          <w:p w14:paraId="4B59F335" w14:textId="77C9E38D" w:rsidR="00532E37" w:rsidRPr="003872E0" w:rsidRDefault="00690AF2" w:rsidP="00F45EA9">
            <w:pPr>
              <w:pStyle w:val="ATableBody"/>
            </w:pPr>
            <w:r>
              <w:t xml:space="preserve">Элемент </w:t>
            </w:r>
            <w:r w:rsidR="00532E37" w:rsidRPr="003872E0">
              <w:t>astro содержит данные о восходе и заходе Солнца, восходе и заходе Луны</w:t>
            </w:r>
          </w:p>
        </w:tc>
      </w:tr>
      <w:tr w:rsidR="00532E37" w:rsidRPr="003D1825" w14:paraId="133553A8" w14:textId="77777777" w:rsidTr="00D33EAB">
        <w:trPr>
          <w:trHeight w:val="454"/>
        </w:trPr>
        <w:tc>
          <w:tcPr>
            <w:tcW w:w="2500" w:type="pct"/>
          </w:tcPr>
          <w:p w14:paraId="67878BB9" w14:textId="77777777" w:rsidR="00532E37" w:rsidRPr="003872E0" w:rsidRDefault="00532E37" w:rsidP="00F45EA9">
            <w:pPr>
              <w:pStyle w:val="ATableBody"/>
            </w:pPr>
            <w:proofErr w:type="spellStart"/>
            <w:r w:rsidRPr="003872E0">
              <w:t>forecastday</w:t>
            </w:r>
            <w:proofErr w:type="spellEnd"/>
            <w:r w:rsidRPr="003872E0">
              <w:t xml:space="preserve"> -&gt; </w:t>
            </w:r>
            <w:proofErr w:type="spellStart"/>
            <w:r w:rsidRPr="003872E0">
              <w:t>hour</w:t>
            </w:r>
            <w:proofErr w:type="spellEnd"/>
          </w:p>
        </w:tc>
        <w:tc>
          <w:tcPr>
            <w:tcW w:w="2500" w:type="pct"/>
          </w:tcPr>
          <w:p w14:paraId="56083064" w14:textId="172B8B51" w:rsidR="00532E37" w:rsidRPr="003872E0" w:rsidRDefault="00690AF2" w:rsidP="00F45EA9">
            <w:pPr>
              <w:pStyle w:val="ATableBody"/>
            </w:pPr>
            <w:r>
              <w:t xml:space="preserve">Элемент </w:t>
            </w:r>
            <w:proofErr w:type="spellStart"/>
            <w:r w:rsidR="00532E37" w:rsidRPr="003872E0">
              <w:t>hour</w:t>
            </w:r>
            <w:proofErr w:type="spellEnd"/>
            <w:r w:rsidR="00532E37" w:rsidRPr="003872E0">
              <w:t xml:space="preserve"> содержит почасовую информацию о прогнозе погоды</w:t>
            </w:r>
          </w:p>
        </w:tc>
      </w:tr>
    </w:tbl>
    <w:p w14:paraId="7FD71A03" w14:textId="77777777" w:rsidR="00532E37" w:rsidRPr="003872E0" w:rsidRDefault="00532E37" w:rsidP="00532E37">
      <w:pPr>
        <w:pStyle w:val="AHeading3"/>
        <w:rPr>
          <w:rFonts w:asciiTheme="minorHAnsi" w:hAnsiTheme="minorHAnsi" w:cstheme="minorHAnsi"/>
        </w:rPr>
      </w:pPr>
      <w:bookmarkStart w:id="27" w:name="_Toc152757405"/>
      <w:r w:rsidRPr="003872E0">
        <w:rPr>
          <w:rFonts w:asciiTheme="minorHAnsi" w:hAnsiTheme="minorHAnsi" w:cstheme="minorHAnsi"/>
        </w:rPr>
        <w:t xml:space="preserve">Элемент </w:t>
      </w:r>
      <w:proofErr w:type="spellStart"/>
      <w:r w:rsidRPr="003872E0">
        <w:rPr>
          <w:rFonts w:asciiTheme="minorHAnsi" w:hAnsiTheme="minorHAnsi" w:cstheme="minorHAnsi"/>
        </w:rPr>
        <w:t>forecastday</w:t>
      </w:r>
      <w:bookmarkEnd w:id="27"/>
      <w:proofErr w:type="spellEnd"/>
    </w:p>
    <w:p w14:paraId="7A0DD7F4" w14:textId="77777777" w:rsidR="00532E37" w:rsidRPr="003872E0" w:rsidRDefault="00532E37" w:rsidP="00532E37">
      <w:pPr>
        <w:pStyle w:val="ATableName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 xml:space="preserve">– Элемент </w:t>
      </w:r>
      <w:proofErr w:type="spellStart"/>
      <w:r w:rsidRPr="003872E0">
        <w:rPr>
          <w:rFonts w:asciiTheme="minorHAnsi" w:hAnsiTheme="minorHAnsi" w:cstheme="minorHAnsi"/>
          <w:lang w:val="en-US"/>
        </w:rPr>
        <w:t>forecastday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4"/>
        <w:gridCol w:w="2109"/>
        <w:gridCol w:w="5578"/>
      </w:tblGrid>
      <w:tr w:rsidR="00532E37" w:rsidRPr="003872E0" w14:paraId="098AB6BB" w14:textId="77777777" w:rsidTr="00D33EAB">
        <w:trPr>
          <w:trHeight w:val="454"/>
          <w:tblHeader/>
        </w:trPr>
        <w:tc>
          <w:tcPr>
            <w:tcW w:w="1122" w:type="pct"/>
            <w:vAlign w:val="center"/>
          </w:tcPr>
          <w:p w14:paraId="00229704" w14:textId="77777777" w:rsidR="00532E37" w:rsidRPr="003872E0" w:rsidRDefault="00532E37" w:rsidP="00D33EAB">
            <w:pPr>
              <w:pStyle w:val="ATableColumnName"/>
              <w:rPr>
                <w:rFonts w:asciiTheme="minorHAnsi" w:hAnsiTheme="minorHAnsi" w:cstheme="minorHAnsi"/>
                <w:lang w:val="en-US"/>
              </w:rPr>
            </w:pPr>
            <w:r w:rsidRPr="003872E0">
              <w:rPr>
                <w:rFonts w:asciiTheme="minorHAnsi" w:hAnsiTheme="minorHAnsi" w:cstheme="minorHAnsi"/>
              </w:rPr>
              <w:t>Поле</w:t>
            </w:r>
          </w:p>
        </w:tc>
        <w:tc>
          <w:tcPr>
            <w:tcW w:w="1064" w:type="pct"/>
            <w:vAlign w:val="center"/>
          </w:tcPr>
          <w:p w14:paraId="4A08332B" w14:textId="77777777" w:rsidR="00532E37" w:rsidRPr="003872E0" w:rsidRDefault="00532E37" w:rsidP="00D33EAB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Тип данных</w:t>
            </w:r>
          </w:p>
        </w:tc>
        <w:tc>
          <w:tcPr>
            <w:tcW w:w="2814" w:type="pct"/>
            <w:vAlign w:val="center"/>
          </w:tcPr>
          <w:p w14:paraId="379FD3BC" w14:textId="77777777" w:rsidR="00532E37" w:rsidRPr="003872E0" w:rsidRDefault="00532E37" w:rsidP="00D33EAB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Описание</w:t>
            </w:r>
          </w:p>
        </w:tc>
      </w:tr>
      <w:tr w:rsidR="00532E37" w:rsidRPr="003872E0" w14:paraId="04806C82" w14:textId="77777777" w:rsidTr="00D33EAB">
        <w:trPr>
          <w:trHeight w:val="454"/>
        </w:trPr>
        <w:tc>
          <w:tcPr>
            <w:tcW w:w="1122" w:type="pct"/>
          </w:tcPr>
          <w:p w14:paraId="2990D8D6" w14:textId="77777777" w:rsidR="00532E37" w:rsidRPr="003872E0" w:rsidRDefault="00532E37" w:rsidP="00F45EA9">
            <w:pPr>
              <w:pStyle w:val="ATableBody"/>
            </w:pPr>
            <w:proofErr w:type="spellStart"/>
            <w:r w:rsidRPr="003872E0">
              <w:t>date</w:t>
            </w:r>
            <w:proofErr w:type="spellEnd"/>
          </w:p>
        </w:tc>
        <w:tc>
          <w:tcPr>
            <w:tcW w:w="1064" w:type="pct"/>
          </w:tcPr>
          <w:p w14:paraId="34DB465C" w14:textId="77777777" w:rsidR="00532E37" w:rsidRPr="003872E0" w:rsidRDefault="00532E37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814" w:type="pct"/>
          </w:tcPr>
          <w:p w14:paraId="5B270F3D" w14:textId="7C8C55E6" w:rsidR="00532E37" w:rsidRPr="003872E0" w:rsidRDefault="00532E37" w:rsidP="00F45EA9">
            <w:pPr>
              <w:pStyle w:val="ATableBody"/>
            </w:pPr>
            <w:r w:rsidRPr="003872E0">
              <w:t>Дата прогноза</w:t>
            </w:r>
          </w:p>
        </w:tc>
      </w:tr>
      <w:tr w:rsidR="00532E37" w:rsidRPr="003D1825" w14:paraId="0CF51590" w14:textId="77777777" w:rsidTr="00D33EAB">
        <w:trPr>
          <w:trHeight w:val="454"/>
        </w:trPr>
        <w:tc>
          <w:tcPr>
            <w:tcW w:w="1122" w:type="pct"/>
          </w:tcPr>
          <w:p w14:paraId="4DCF666E" w14:textId="77777777" w:rsidR="00532E37" w:rsidRPr="003872E0" w:rsidRDefault="00532E37" w:rsidP="00F45EA9">
            <w:pPr>
              <w:pStyle w:val="ATableBody"/>
            </w:pPr>
            <w:proofErr w:type="spellStart"/>
            <w:r w:rsidRPr="003872E0">
              <w:t>date_epoch</w:t>
            </w:r>
            <w:proofErr w:type="spellEnd"/>
          </w:p>
        </w:tc>
        <w:tc>
          <w:tcPr>
            <w:tcW w:w="1064" w:type="pct"/>
          </w:tcPr>
          <w:p w14:paraId="28997470" w14:textId="77777777" w:rsidR="00532E37" w:rsidRPr="003872E0" w:rsidRDefault="00532E37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814" w:type="pct"/>
          </w:tcPr>
          <w:p w14:paraId="2214A470" w14:textId="59CD2B2A" w:rsidR="00532E37" w:rsidRPr="00F845C0" w:rsidRDefault="00532E37" w:rsidP="00F45EA9">
            <w:pPr>
              <w:pStyle w:val="ATableBody"/>
            </w:pPr>
            <w:r w:rsidRPr="003872E0">
              <w:t>Дата прогноза в формате времени unix</w:t>
            </w:r>
            <w:r w:rsidR="00F845C0" w:rsidRPr="00F845C0">
              <w:t xml:space="preserve"> </w:t>
            </w:r>
            <w:r w:rsidR="00F845C0">
              <w:rPr>
                <w:lang w:val="en-US"/>
              </w:rPr>
              <w:t>epoch</w:t>
            </w:r>
          </w:p>
        </w:tc>
      </w:tr>
      <w:tr w:rsidR="00532E37" w:rsidRPr="003872E0" w14:paraId="3563F98E" w14:textId="77777777" w:rsidTr="00D33EAB">
        <w:trPr>
          <w:trHeight w:val="454"/>
        </w:trPr>
        <w:tc>
          <w:tcPr>
            <w:tcW w:w="1122" w:type="pct"/>
          </w:tcPr>
          <w:p w14:paraId="3148E39F" w14:textId="77777777" w:rsidR="00532E37" w:rsidRPr="003872E0" w:rsidRDefault="00532E37" w:rsidP="00F45EA9">
            <w:pPr>
              <w:pStyle w:val="ATableBody"/>
            </w:pPr>
            <w:proofErr w:type="spellStart"/>
            <w:r w:rsidRPr="003872E0">
              <w:t>day</w:t>
            </w:r>
            <w:proofErr w:type="spellEnd"/>
          </w:p>
        </w:tc>
        <w:tc>
          <w:tcPr>
            <w:tcW w:w="1064" w:type="pct"/>
          </w:tcPr>
          <w:p w14:paraId="545107FA" w14:textId="77777777" w:rsidR="00532E37" w:rsidRPr="003872E0" w:rsidRDefault="00532E37" w:rsidP="00F45EA9">
            <w:pPr>
              <w:pStyle w:val="ATableBody"/>
            </w:pPr>
            <w:r w:rsidRPr="003872E0">
              <w:t>элемент</w:t>
            </w:r>
          </w:p>
        </w:tc>
        <w:tc>
          <w:tcPr>
            <w:tcW w:w="2814" w:type="pct"/>
          </w:tcPr>
          <w:p w14:paraId="43ABEB05" w14:textId="2EC85097" w:rsidR="00532E37" w:rsidRPr="003872E0" w:rsidRDefault="00532E37" w:rsidP="00F45EA9">
            <w:pPr>
              <w:pStyle w:val="ATableBody"/>
            </w:pPr>
            <w:r w:rsidRPr="003872E0">
              <w:t xml:space="preserve">См. элемент </w:t>
            </w:r>
            <w:r>
              <w:rPr>
                <w:lang w:val="en-US"/>
              </w:rPr>
              <w:t>day</w:t>
            </w:r>
          </w:p>
        </w:tc>
      </w:tr>
      <w:tr w:rsidR="00532E37" w:rsidRPr="003872E0" w14:paraId="68880048" w14:textId="77777777" w:rsidTr="00D33EAB">
        <w:trPr>
          <w:trHeight w:val="454"/>
        </w:trPr>
        <w:tc>
          <w:tcPr>
            <w:tcW w:w="1122" w:type="pct"/>
          </w:tcPr>
          <w:p w14:paraId="57699526" w14:textId="77777777" w:rsidR="00532E37" w:rsidRPr="003872E0" w:rsidRDefault="00532E37" w:rsidP="00F45EA9">
            <w:pPr>
              <w:pStyle w:val="ATableBody"/>
            </w:pPr>
            <w:r w:rsidRPr="003872E0">
              <w:t>astro</w:t>
            </w:r>
          </w:p>
        </w:tc>
        <w:tc>
          <w:tcPr>
            <w:tcW w:w="1064" w:type="pct"/>
          </w:tcPr>
          <w:p w14:paraId="088BC779" w14:textId="77777777" w:rsidR="00532E37" w:rsidRPr="003872E0" w:rsidRDefault="00532E37" w:rsidP="00F45EA9">
            <w:pPr>
              <w:pStyle w:val="ATableBody"/>
            </w:pPr>
            <w:r w:rsidRPr="003872E0">
              <w:t>элемент</w:t>
            </w:r>
          </w:p>
        </w:tc>
        <w:tc>
          <w:tcPr>
            <w:tcW w:w="2814" w:type="pct"/>
          </w:tcPr>
          <w:p w14:paraId="75701950" w14:textId="0A2457C0" w:rsidR="00532E37" w:rsidRPr="003872E0" w:rsidRDefault="00532E37" w:rsidP="00F45EA9">
            <w:pPr>
              <w:pStyle w:val="ATableBody"/>
            </w:pPr>
            <w:r w:rsidRPr="003872E0">
              <w:t>См. элемент</w:t>
            </w:r>
            <w:r>
              <w:t xml:space="preserve"> </w:t>
            </w:r>
            <w:r w:rsidR="00C24053">
              <w:rPr>
                <w:lang w:val="en-US"/>
              </w:rPr>
              <w:t>astro</w:t>
            </w:r>
          </w:p>
        </w:tc>
      </w:tr>
      <w:tr w:rsidR="00532E37" w:rsidRPr="003872E0" w14:paraId="4DC6FBEF" w14:textId="77777777" w:rsidTr="00D33EAB">
        <w:trPr>
          <w:trHeight w:val="454"/>
        </w:trPr>
        <w:tc>
          <w:tcPr>
            <w:tcW w:w="1122" w:type="pct"/>
          </w:tcPr>
          <w:p w14:paraId="447FAB7D" w14:textId="77777777" w:rsidR="00532E37" w:rsidRPr="003872E0" w:rsidRDefault="00532E37" w:rsidP="00F45EA9">
            <w:pPr>
              <w:pStyle w:val="ATableBody"/>
            </w:pPr>
            <w:r w:rsidRPr="003872E0">
              <w:t>hour</w:t>
            </w:r>
          </w:p>
        </w:tc>
        <w:tc>
          <w:tcPr>
            <w:tcW w:w="1064" w:type="pct"/>
          </w:tcPr>
          <w:p w14:paraId="70E2B260" w14:textId="77777777" w:rsidR="00532E37" w:rsidRPr="003872E0" w:rsidRDefault="00532E37" w:rsidP="00F45EA9">
            <w:pPr>
              <w:pStyle w:val="ATableBody"/>
            </w:pPr>
            <w:r w:rsidRPr="003872E0">
              <w:t>элемент</w:t>
            </w:r>
          </w:p>
        </w:tc>
        <w:tc>
          <w:tcPr>
            <w:tcW w:w="2814" w:type="pct"/>
          </w:tcPr>
          <w:p w14:paraId="43E1F028" w14:textId="445F1FDC" w:rsidR="00532E37" w:rsidRPr="003872E0" w:rsidRDefault="00532E37" w:rsidP="00F45EA9">
            <w:pPr>
              <w:pStyle w:val="ATableBody"/>
            </w:pPr>
            <w:r w:rsidRPr="003872E0">
              <w:t xml:space="preserve">См. элемент </w:t>
            </w:r>
            <w:r>
              <w:rPr>
                <w:lang w:val="en-US"/>
              </w:rPr>
              <w:t>hour</w:t>
            </w:r>
          </w:p>
        </w:tc>
      </w:tr>
    </w:tbl>
    <w:p w14:paraId="5F846484" w14:textId="77777777" w:rsidR="00F10A19" w:rsidRPr="003872E0" w:rsidRDefault="00F10A19" w:rsidP="00F10A19">
      <w:pPr>
        <w:pStyle w:val="AHeading3"/>
        <w:rPr>
          <w:rFonts w:asciiTheme="minorHAnsi" w:hAnsiTheme="minorHAnsi" w:cstheme="minorHAnsi"/>
        </w:rPr>
      </w:pPr>
      <w:bookmarkStart w:id="28" w:name="_Toc152757406"/>
      <w:proofErr w:type="spellStart"/>
      <w:r w:rsidRPr="003872E0">
        <w:rPr>
          <w:rFonts w:asciiTheme="minorHAnsi" w:hAnsiTheme="minorHAnsi" w:cstheme="minorHAnsi"/>
        </w:rPr>
        <w:t>day</w:t>
      </w:r>
      <w:proofErr w:type="spellEnd"/>
      <w:r w:rsidRPr="003872E0">
        <w:rPr>
          <w:rFonts w:asciiTheme="minorHAnsi" w:hAnsiTheme="minorHAnsi" w:cstheme="minorHAnsi"/>
        </w:rPr>
        <w:t xml:space="preserve"> </w:t>
      </w:r>
      <w:proofErr w:type="spellStart"/>
      <w:r w:rsidRPr="003872E0">
        <w:rPr>
          <w:rFonts w:asciiTheme="minorHAnsi" w:hAnsiTheme="minorHAnsi" w:cstheme="minorHAnsi"/>
        </w:rPr>
        <w:t>Element</w:t>
      </w:r>
      <w:bookmarkEnd w:id="28"/>
      <w:proofErr w:type="spellEnd"/>
    </w:p>
    <w:p w14:paraId="7511023A" w14:textId="77777777" w:rsidR="00F10A19" w:rsidRPr="003872E0" w:rsidRDefault="00F10A19" w:rsidP="00F10A19">
      <w:pPr>
        <w:pStyle w:val="ATableName"/>
        <w:ind w:left="709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 xml:space="preserve">– </w:t>
      </w:r>
      <w:r w:rsidRPr="003872E0">
        <w:rPr>
          <w:rFonts w:asciiTheme="minorHAnsi" w:hAnsiTheme="minorHAnsi" w:cstheme="minorHAnsi"/>
          <w:lang w:val="en-US"/>
        </w:rPr>
        <w:t>day</w:t>
      </w:r>
      <w:r w:rsidRPr="003872E0">
        <w:rPr>
          <w:rFonts w:asciiTheme="minorHAnsi" w:hAnsiTheme="minorHAnsi" w:cstheme="minorHAnsi"/>
        </w:rPr>
        <w:t xml:space="preserve"> </w:t>
      </w:r>
      <w:r w:rsidRPr="003872E0">
        <w:rPr>
          <w:rFonts w:asciiTheme="minorHAnsi" w:hAnsiTheme="minorHAnsi" w:cstheme="minorHAnsi"/>
          <w:lang w:val="en-US"/>
        </w:rPr>
        <w:t>Element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2"/>
        <w:gridCol w:w="2006"/>
        <w:gridCol w:w="5473"/>
      </w:tblGrid>
      <w:tr w:rsidR="00F10A19" w:rsidRPr="003872E0" w14:paraId="793D4DAE" w14:textId="77777777" w:rsidTr="00D33EAB">
        <w:trPr>
          <w:trHeight w:val="454"/>
          <w:tblHeader/>
        </w:trPr>
        <w:tc>
          <w:tcPr>
            <w:tcW w:w="1227" w:type="pct"/>
            <w:vAlign w:val="center"/>
          </w:tcPr>
          <w:p w14:paraId="288F68F4" w14:textId="77777777" w:rsidR="00F10A19" w:rsidRPr="003872E0" w:rsidRDefault="00F10A19" w:rsidP="00D33EAB">
            <w:pPr>
              <w:pStyle w:val="ATableColumnName"/>
              <w:rPr>
                <w:rFonts w:asciiTheme="minorHAnsi" w:hAnsiTheme="minorHAnsi" w:cstheme="minorHAnsi"/>
                <w:lang w:val="en-US"/>
              </w:rPr>
            </w:pPr>
            <w:r w:rsidRPr="003872E0">
              <w:rPr>
                <w:rFonts w:asciiTheme="minorHAnsi" w:hAnsiTheme="minorHAnsi" w:cstheme="minorHAnsi"/>
              </w:rPr>
              <w:t>Поле</w:t>
            </w:r>
          </w:p>
        </w:tc>
        <w:tc>
          <w:tcPr>
            <w:tcW w:w="1012" w:type="pct"/>
            <w:vAlign w:val="center"/>
          </w:tcPr>
          <w:p w14:paraId="20BA121D" w14:textId="77777777" w:rsidR="00F10A19" w:rsidRPr="003872E0" w:rsidRDefault="00F10A19" w:rsidP="00D33EAB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Тип данных</w:t>
            </w:r>
          </w:p>
        </w:tc>
        <w:tc>
          <w:tcPr>
            <w:tcW w:w="2761" w:type="pct"/>
            <w:vAlign w:val="center"/>
          </w:tcPr>
          <w:p w14:paraId="1D55A23A" w14:textId="77777777" w:rsidR="00F10A19" w:rsidRPr="003872E0" w:rsidRDefault="00F10A19" w:rsidP="00D33EAB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Описание</w:t>
            </w:r>
          </w:p>
        </w:tc>
      </w:tr>
      <w:tr w:rsidR="00F10A19" w:rsidRPr="003D1825" w14:paraId="31E8A388" w14:textId="77777777" w:rsidTr="00D33EAB">
        <w:trPr>
          <w:trHeight w:val="454"/>
        </w:trPr>
        <w:tc>
          <w:tcPr>
            <w:tcW w:w="1227" w:type="pct"/>
          </w:tcPr>
          <w:p w14:paraId="3FD9F868" w14:textId="77777777" w:rsidR="00F10A19" w:rsidRPr="003872E0" w:rsidRDefault="00F10A19" w:rsidP="00F45EA9">
            <w:pPr>
              <w:pStyle w:val="ATableBody"/>
            </w:pPr>
            <w:proofErr w:type="spellStart"/>
            <w:r w:rsidRPr="003872E0">
              <w:t>maxtemp_c</w:t>
            </w:r>
            <w:proofErr w:type="spellEnd"/>
          </w:p>
        </w:tc>
        <w:tc>
          <w:tcPr>
            <w:tcW w:w="1012" w:type="pct"/>
          </w:tcPr>
          <w:p w14:paraId="281B92B6" w14:textId="77777777" w:rsidR="00F10A19" w:rsidRPr="003872E0" w:rsidRDefault="00F10A19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44D81D4B" w14:textId="2F471FEA" w:rsidR="00F10A19" w:rsidRPr="003872E0" w:rsidRDefault="00F10A19" w:rsidP="00F45EA9">
            <w:pPr>
              <w:pStyle w:val="ATableBody"/>
            </w:pPr>
            <w:r w:rsidRPr="003872E0">
              <w:t>Максимальная температура в градусах Цельсия за день</w:t>
            </w:r>
          </w:p>
        </w:tc>
      </w:tr>
      <w:tr w:rsidR="00F10A19" w:rsidRPr="003D1825" w14:paraId="464E8DA2" w14:textId="77777777" w:rsidTr="00D33EAB">
        <w:trPr>
          <w:trHeight w:val="454"/>
        </w:trPr>
        <w:tc>
          <w:tcPr>
            <w:tcW w:w="1227" w:type="pct"/>
          </w:tcPr>
          <w:p w14:paraId="44D677B7" w14:textId="77777777" w:rsidR="00F10A19" w:rsidRPr="003872E0" w:rsidRDefault="00F10A19" w:rsidP="00F45EA9">
            <w:pPr>
              <w:pStyle w:val="ATableBody"/>
            </w:pPr>
            <w:proofErr w:type="spellStart"/>
            <w:r w:rsidRPr="003872E0">
              <w:lastRenderedPageBreak/>
              <w:t>maxtemp_f</w:t>
            </w:r>
            <w:proofErr w:type="spellEnd"/>
          </w:p>
        </w:tc>
        <w:tc>
          <w:tcPr>
            <w:tcW w:w="1012" w:type="pct"/>
          </w:tcPr>
          <w:p w14:paraId="72BB831D" w14:textId="77777777" w:rsidR="00F10A19" w:rsidRPr="003872E0" w:rsidRDefault="00F10A19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1EA1F55C" w14:textId="56A03291" w:rsidR="00F10A19" w:rsidRPr="003872E0" w:rsidRDefault="00F10A19" w:rsidP="00F45EA9">
            <w:pPr>
              <w:pStyle w:val="ATableBody"/>
            </w:pPr>
            <w:r w:rsidRPr="003872E0">
              <w:t>Максимальная температура в градусах Фаренгейта за день</w:t>
            </w:r>
          </w:p>
        </w:tc>
      </w:tr>
      <w:tr w:rsidR="00F10A19" w:rsidRPr="003D1825" w14:paraId="4AC14CF6" w14:textId="77777777" w:rsidTr="00D33EAB">
        <w:trPr>
          <w:trHeight w:val="454"/>
        </w:trPr>
        <w:tc>
          <w:tcPr>
            <w:tcW w:w="1227" w:type="pct"/>
          </w:tcPr>
          <w:p w14:paraId="4E9C5711" w14:textId="77777777" w:rsidR="00F10A19" w:rsidRPr="003872E0" w:rsidRDefault="00F10A19" w:rsidP="00F45EA9">
            <w:pPr>
              <w:pStyle w:val="ATableBody"/>
            </w:pPr>
            <w:proofErr w:type="spellStart"/>
            <w:r w:rsidRPr="003872E0">
              <w:t>mintemp_c</w:t>
            </w:r>
            <w:proofErr w:type="spellEnd"/>
          </w:p>
        </w:tc>
        <w:tc>
          <w:tcPr>
            <w:tcW w:w="1012" w:type="pct"/>
          </w:tcPr>
          <w:p w14:paraId="5EC5117F" w14:textId="77777777" w:rsidR="00F10A19" w:rsidRPr="003872E0" w:rsidRDefault="00F10A19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493D2BAC" w14:textId="5AC0C75B" w:rsidR="00F10A19" w:rsidRPr="003872E0" w:rsidRDefault="00F10A19" w:rsidP="00F45EA9">
            <w:pPr>
              <w:pStyle w:val="ATableBody"/>
            </w:pPr>
            <w:r w:rsidRPr="003872E0">
              <w:t>Минимальная температура в градусах Цельсия за день</w:t>
            </w:r>
          </w:p>
        </w:tc>
      </w:tr>
      <w:tr w:rsidR="00F10A19" w:rsidRPr="003D1825" w14:paraId="7ACF638F" w14:textId="77777777" w:rsidTr="00D33EAB">
        <w:trPr>
          <w:trHeight w:val="454"/>
        </w:trPr>
        <w:tc>
          <w:tcPr>
            <w:tcW w:w="1227" w:type="pct"/>
          </w:tcPr>
          <w:p w14:paraId="74B24D49" w14:textId="77777777" w:rsidR="00F10A19" w:rsidRPr="003872E0" w:rsidRDefault="00F10A19" w:rsidP="00F45EA9">
            <w:pPr>
              <w:pStyle w:val="ATableBody"/>
            </w:pPr>
            <w:proofErr w:type="spellStart"/>
            <w:r w:rsidRPr="003872E0">
              <w:t>mintemp_f</w:t>
            </w:r>
            <w:proofErr w:type="spellEnd"/>
          </w:p>
        </w:tc>
        <w:tc>
          <w:tcPr>
            <w:tcW w:w="1012" w:type="pct"/>
          </w:tcPr>
          <w:p w14:paraId="774BD424" w14:textId="77777777" w:rsidR="00F10A19" w:rsidRPr="003872E0" w:rsidRDefault="00F10A19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33165533" w14:textId="30ACD05E" w:rsidR="00F10A19" w:rsidRPr="003872E0" w:rsidRDefault="00F10A19" w:rsidP="00F45EA9">
            <w:pPr>
              <w:pStyle w:val="ATableBody"/>
            </w:pPr>
            <w:r w:rsidRPr="003872E0">
              <w:t>Минимальная температура в градусах Фаренгейта за день</w:t>
            </w:r>
          </w:p>
        </w:tc>
      </w:tr>
      <w:tr w:rsidR="00F10A19" w:rsidRPr="003D1825" w14:paraId="30EF24A5" w14:textId="77777777" w:rsidTr="00D33EAB">
        <w:trPr>
          <w:trHeight w:val="454"/>
        </w:trPr>
        <w:tc>
          <w:tcPr>
            <w:tcW w:w="1227" w:type="pct"/>
          </w:tcPr>
          <w:p w14:paraId="012B6395" w14:textId="77777777" w:rsidR="00F10A19" w:rsidRPr="003872E0" w:rsidRDefault="00F10A19" w:rsidP="00F45EA9">
            <w:pPr>
              <w:pStyle w:val="ATableBody"/>
            </w:pPr>
            <w:proofErr w:type="spellStart"/>
            <w:r w:rsidRPr="003872E0">
              <w:t>avgtemp_c</w:t>
            </w:r>
            <w:proofErr w:type="spellEnd"/>
          </w:p>
        </w:tc>
        <w:tc>
          <w:tcPr>
            <w:tcW w:w="1012" w:type="pct"/>
          </w:tcPr>
          <w:p w14:paraId="7897FD8D" w14:textId="77777777" w:rsidR="00F10A19" w:rsidRPr="003872E0" w:rsidRDefault="00F10A19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79E713CA" w14:textId="70C2659C" w:rsidR="00F10A19" w:rsidRPr="003872E0" w:rsidRDefault="00F10A19" w:rsidP="00F45EA9">
            <w:pPr>
              <w:pStyle w:val="ATableBody"/>
            </w:pPr>
            <w:r w:rsidRPr="003872E0">
              <w:t>Среднее значение температуры в градусах Цельсия за день</w:t>
            </w:r>
          </w:p>
        </w:tc>
      </w:tr>
      <w:tr w:rsidR="00F10A19" w:rsidRPr="003D1825" w14:paraId="00FB3241" w14:textId="77777777" w:rsidTr="00D33EAB">
        <w:trPr>
          <w:trHeight w:val="454"/>
        </w:trPr>
        <w:tc>
          <w:tcPr>
            <w:tcW w:w="1227" w:type="pct"/>
          </w:tcPr>
          <w:p w14:paraId="615D95F2" w14:textId="77777777" w:rsidR="00F10A19" w:rsidRPr="003872E0" w:rsidRDefault="00F10A19" w:rsidP="00F45EA9">
            <w:pPr>
              <w:pStyle w:val="ATableBody"/>
            </w:pPr>
            <w:proofErr w:type="spellStart"/>
            <w:r w:rsidRPr="003872E0">
              <w:t>avgtemp_f</w:t>
            </w:r>
            <w:proofErr w:type="spellEnd"/>
          </w:p>
        </w:tc>
        <w:tc>
          <w:tcPr>
            <w:tcW w:w="1012" w:type="pct"/>
          </w:tcPr>
          <w:p w14:paraId="5E4E541B" w14:textId="77777777" w:rsidR="00F10A19" w:rsidRPr="003872E0" w:rsidRDefault="00F10A19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7DFD7EEC" w14:textId="6CC10C1A" w:rsidR="00F10A19" w:rsidRPr="003872E0" w:rsidRDefault="00F10A19" w:rsidP="00F45EA9">
            <w:pPr>
              <w:pStyle w:val="ATableBody"/>
            </w:pPr>
            <w:r w:rsidRPr="003872E0">
              <w:t>Среднее значение температуры в градусах Фаренгейта за день</w:t>
            </w:r>
          </w:p>
        </w:tc>
      </w:tr>
      <w:tr w:rsidR="00F10A19" w:rsidRPr="003D1825" w14:paraId="628AB153" w14:textId="77777777" w:rsidTr="00D33EAB">
        <w:trPr>
          <w:trHeight w:val="454"/>
        </w:trPr>
        <w:tc>
          <w:tcPr>
            <w:tcW w:w="1227" w:type="pct"/>
          </w:tcPr>
          <w:p w14:paraId="3FC38729" w14:textId="77777777" w:rsidR="00F10A19" w:rsidRPr="003872E0" w:rsidRDefault="00F10A19" w:rsidP="00F45EA9">
            <w:pPr>
              <w:pStyle w:val="ATableBody"/>
            </w:pPr>
            <w:proofErr w:type="spellStart"/>
            <w:r w:rsidRPr="003872E0">
              <w:t>maxwind_mph</w:t>
            </w:r>
            <w:proofErr w:type="spellEnd"/>
          </w:p>
        </w:tc>
        <w:tc>
          <w:tcPr>
            <w:tcW w:w="1012" w:type="pct"/>
          </w:tcPr>
          <w:p w14:paraId="4B24F56E" w14:textId="77777777" w:rsidR="00F10A19" w:rsidRPr="003872E0" w:rsidRDefault="00F10A19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63E8517A" w14:textId="44FA3A01" w:rsidR="00F10A19" w:rsidRPr="003872E0" w:rsidRDefault="00F10A19" w:rsidP="00F45EA9">
            <w:pPr>
              <w:pStyle w:val="ATableBody"/>
            </w:pPr>
            <w:r w:rsidRPr="003872E0">
              <w:t>Максимальная скорость ветра в милях в час</w:t>
            </w:r>
          </w:p>
        </w:tc>
      </w:tr>
      <w:tr w:rsidR="00F10A19" w:rsidRPr="003D1825" w14:paraId="732F2E4D" w14:textId="77777777" w:rsidTr="00D33EAB">
        <w:trPr>
          <w:trHeight w:val="454"/>
        </w:trPr>
        <w:tc>
          <w:tcPr>
            <w:tcW w:w="1227" w:type="pct"/>
          </w:tcPr>
          <w:p w14:paraId="7DC1AE97" w14:textId="77777777" w:rsidR="00F10A19" w:rsidRPr="003872E0" w:rsidRDefault="00F10A19" w:rsidP="00F45EA9">
            <w:pPr>
              <w:pStyle w:val="ATableBody"/>
            </w:pPr>
            <w:proofErr w:type="spellStart"/>
            <w:r w:rsidRPr="003872E0">
              <w:t>maxwind_kph</w:t>
            </w:r>
            <w:proofErr w:type="spellEnd"/>
          </w:p>
        </w:tc>
        <w:tc>
          <w:tcPr>
            <w:tcW w:w="1012" w:type="pct"/>
          </w:tcPr>
          <w:p w14:paraId="0A53D736" w14:textId="77777777" w:rsidR="00F10A19" w:rsidRPr="003872E0" w:rsidRDefault="00F10A19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4D73EBF0" w14:textId="4E901C3E" w:rsidR="00F10A19" w:rsidRPr="003872E0" w:rsidRDefault="00F10A19" w:rsidP="00F45EA9">
            <w:pPr>
              <w:pStyle w:val="ATableBody"/>
            </w:pPr>
            <w:r w:rsidRPr="003872E0">
              <w:t>Максимальная скорость ветра в километрах в час</w:t>
            </w:r>
          </w:p>
        </w:tc>
      </w:tr>
      <w:tr w:rsidR="00F10A19" w:rsidRPr="003D1825" w14:paraId="286345B0" w14:textId="77777777" w:rsidTr="00D33EAB">
        <w:trPr>
          <w:trHeight w:val="454"/>
        </w:trPr>
        <w:tc>
          <w:tcPr>
            <w:tcW w:w="1227" w:type="pct"/>
          </w:tcPr>
          <w:p w14:paraId="74103130" w14:textId="77777777" w:rsidR="00F10A19" w:rsidRPr="003872E0" w:rsidRDefault="00F10A19" w:rsidP="00F45EA9">
            <w:pPr>
              <w:pStyle w:val="ATableBody"/>
            </w:pPr>
            <w:proofErr w:type="spellStart"/>
            <w:r w:rsidRPr="003872E0">
              <w:t>totalprecip_mm</w:t>
            </w:r>
            <w:proofErr w:type="spellEnd"/>
          </w:p>
        </w:tc>
        <w:tc>
          <w:tcPr>
            <w:tcW w:w="1012" w:type="pct"/>
          </w:tcPr>
          <w:p w14:paraId="2C3BE9F6" w14:textId="77777777" w:rsidR="00F10A19" w:rsidRPr="003872E0" w:rsidRDefault="00F10A19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118B4F06" w14:textId="0998553D" w:rsidR="00F10A19" w:rsidRPr="003872E0" w:rsidRDefault="00F10A19" w:rsidP="00F45EA9">
            <w:pPr>
              <w:pStyle w:val="ATableBody"/>
            </w:pPr>
            <w:r w:rsidRPr="003872E0">
              <w:t>Общее количество осадков в миллиметрах</w:t>
            </w:r>
          </w:p>
        </w:tc>
      </w:tr>
      <w:tr w:rsidR="00F10A19" w:rsidRPr="003D1825" w14:paraId="4DCF3E89" w14:textId="77777777" w:rsidTr="00D33EAB">
        <w:trPr>
          <w:trHeight w:val="454"/>
        </w:trPr>
        <w:tc>
          <w:tcPr>
            <w:tcW w:w="1227" w:type="pct"/>
          </w:tcPr>
          <w:p w14:paraId="037546BC" w14:textId="77777777" w:rsidR="00F10A19" w:rsidRPr="003872E0" w:rsidRDefault="00F10A19" w:rsidP="00F45EA9">
            <w:pPr>
              <w:pStyle w:val="ATableBody"/>
            </w:pPr>
            <w:proofErr w:type="spellStart"/>
            <w:r w:rsidRPr="003872E0">
              <w:t>totalprecip_in</w:t>
            </w:r>
            <w:proofErr w:type="spellEnd"/>
          </w:p>
        </w:tc>
        <w:tc>
          <w:tcPr>
            <w:tcW w:w="1012" w:type="pct"/>
          </w:tcPr>
          <w:p w14:paraId="45274CF3" w14:textId="77777777" w:rsidR="00F10A19" w:rsidRPr="003872E0" w:rsidRDefault="00F10A19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0FBFD807" w14:textId="340AA90D" w:rsidR="00F10A19" w:rsidRPr="003872E0" w:rsidRDefault="00F10A19" w:rsidP="00F45EA9">
            <w:pPr>
              <w:pStyle w:val="ATableBody"/>
            </w:pPr>
            <w:r w:rsidRPr="003872E0">
              <w:t>Общее количество осадков в дюймах</w:t>
            </w:r>
          </w:p>
        </w:tc>
      </w:tr>
      <w:tr w:rsidR="00F10A19" w:rsidRPr="003D1825" w14:paraId="41D43EE2" w14:textId="77777777" w:rsidTr="00D33EAB">
        <w:trPr>
          <w:trHeight w:val="454"/>
        </w:trPr>
        <w:tc>
          <w:tcPr>
            <w:tcW w:w="1227" w:type="pct"/>
          </w:tcPr>
          <w:p w14:paraId="229EFE3D" w14:textId="77777777" w:rsidR="00F10A19" w:rsidRPr="003872E0" w:rsidRDefault="00F10A19" w:rsidP="00F45EA9">
            <w:pPr>
              <w:pStyle w:val="ATableBody"/>
            </w:pPr>
            <w:proofErr w:type="spellStart"/>
            <w:r w:rsidRPr="003872E0">
              <w:t>avgvis_km</w:t>
            </w:r>
            <w:proofErr w:type="spellEnd"/>
          </w:p>
        </w:tc>
        <w:tc>
          <w:tcPr>
            <w:tcW w:w="1012" w:type="pct"/>
          </w:tcPr>
          <w:p w14:paraId="488C3649" w14:textId="77777777" w:rsidR="00F10A19" w:rsidRPr="003872E0" w:rsidRDefault="00F10A19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460B7D57" w14:textId="180431CA" w:rsidR="00F10A19" w:rsidRPr="003872E0" w:rsidRDefault="00F10A19" w:rsidP="00F45EA9">
            <w:pPr>
              <w:pStyle w:val="ATableBody"/>
            </w:pPr>
            <w:r w:rsidRPr="003872E0">
              <w:t>Среднее значение видимости в километрах</w:t>
            </w:r>
          </w:p>
        </w:tc>
      </w:tr>
      <w:tr w:rsidR="00F10A19" w:rsidRPr="003872E0" w14:paraId="10F04FFC" w14:textId="77777777" w:rsidTr="00D33EAB">
        <w:trPr>
          <w:trHeight w:val="454"/>
        </w:trPr>
        <w:tc>
          <w:tcPr>
            <w:tcW w:w="1227" w:type="pct"/>
          </w:tcPr>
          <w:p w14:paraId="067D3A7F" w14:textId="77777777" w:rsidR="00F10A19" w:rsidRPr="003872E0" w:rsidRDefault="00F10A19" w:rsidP="00F45EA9">
            <w:pPr>
              <w:pStyle w:val="ATableBody"/>
            </w:pPr>
            <w:proofErr w:type="spellStart"/>
            <w:r w:rsidRPr="003872E0">
              <w:t>avgvis_miles</w:t>
            </w:r>
            <w:proofErr w:type="spellEnd"/>
          </w:p>
        </w:tc>
        <w:tc>
          <w:tcPr>
            <w:tcW w:w="1012" w:type="pct"/>
          </w:tcPr>
          <w:p w14:paraId="0D39DE2D" w14:textId="77777777" w:rsidR="00F10A19" w:rsidRPr="003872E0" w:rsidRDefault="00F10A19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000D1521" w14:textId="73F6D298" w:rsidR="00F10A19" w:rsidRPr="003872E0" w:rsidRDefault="00F10A19" w:rsidP="00F45EA9">
            <w:pPr>
              <w:pStyle w:val="ATableBody"/>
            </w:pPr>
            <w:r w:rsidRPr="003872E0">
              <w:t>Средняя видимость в милях</w:t>
            </w:r>
          </w:p>
        </w:tc>
      </w:tr>
      <w:tr w:rsidR="00F10A19" w:rsidRPr="003872E0" w14:paraId="1EA59931" w14:textId="77777777" w:rsidTr="00D33EAB">
        <w:trPr>
          <w:trHeight w:val="454"/>
        </w:trPr>
        <w:tc>
          <w:tcPr>
            <w:tcW w:w="1227" w:type="pct"/>
          </w:tcPr>
          <w:p w14:paraId="6E39247A" w14:textId="77777777" w:rsidR="00F10A19" w:rsidRPr="003872E0" w:rsidRDefault="00F10A19" w:rsidP="00F45EA9">
            <w:pPr>
              <w:pStyle w:val="ATableBody"/>
            </w:pPr>
            <w:proofErr w:type="spellStart"/>
            <w:r w:rsidRPr="003872E0">
              <w:t>avghumidity</w:t>
            </w:r>
            <w:proofErr w:type="spellEnd"/>
          </w:p>
        </w:tc>
        <w:tc>
          <w:tcPr>
            <w:tcW w:w="1012" w:type="pct"/>
          </w:tcPr>
          <w:p w14:paraId="21395114" w14:textId="77777777" w:rsidR="00F10A19" w:rsidRPr="003872E0" w:rsidRDefault="00F10A19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761" w:type="pct"/>
          </w:tcPr>
          <w:p w14:paraId="2EE83E2A" w14:textId="5EFA049B" w:rsidR="00F10A19" w:rsidRPr="003872E0" w:rsidRDefault="00F10A19" w:rsidP="00F45EA9">
            <w:pPr>
              <w:pStyle w:val="ATableBody"/>
            </w:pPr>
            <w:r w:rsidRPr="003872E0">
              <w:t>Средняя влажность в процентах</w:t>
            </w:r>
          </w:p>
        </w:tc>
      </w:tr>
      <w:tr w:rsidR="00F10A19" w:rsidRPr="003872E0" w14:paraId="64E2FBEB" w14:textId="77777777" w:rsidTr="00D33EAB">
        <w:trPr>
          <w:trHeight w:val="454"/>
        </w:trPr>
        <w:tc>
          <w:tcPr>
            <w:tcW w:w="1227" w:type="pct"/>
          </w:tcPr>
          <w:p w14:paraId="51F2AEA9" w14:textId="77777777" w:rsidR="00F10A19" w:rsidRPr="003872E0" w:rsidRDefault="00F10A19" w:rsidP="00F45EA9">
            <w:pPr>
              <w:pStyle w:val="ATableBody"/>
            </w:pPr>
            <w:proofErr w:type="spellStart"/>
            <w:r w:rsidRPr="003872E0">
              <w:t>condition:text</w:t>
            </w:r>
            <w:proofErr w:type="spellEnd"/>
          </w:p>
        </w:tc>
        <w:tc>
          <w:tcPr>
            <w:tcW w:w="1012" w:type="pct"/>
          </w:tcPr>
          <w:p w14:paraId="66237CA2" w14:textId="77777777" w:rsidR="00F10A19" w:rsidRPr="003872E0" w:rsidRDefault="00F10A19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761" w:type="pct"/>
          </w:tcPr>
          <w:p w14:paraId="7A713AA0" w14:textId="388FA406" w:rsidR="00F10A19" w:rsidRPr="003872E0" w:rsidRDefault="00F10A19" w:rsidP="00F45EA9">
            <w:pPr>
              <w:pStyle w:val="ATableBody"/>
            </w:pPr>
            <w:r w:rsidRPr="003872E0">
              <w:t>Текст</w:t>
            </w:r>
            <w:r w:rsidRPr="003872E0">
              <w:rPr>
                <w:lang w:val="en-US"/>
              </w:rPr>
              <w:t xml:space="preserve"> </w:t>
            </w:r>
            <w:r w:rsidRPr="003872E0">
              <w:t>состояния</w:t>
            </w:r>
            <w:r w:rsidRPr="003872E0">
              <w:rPr>
                <w:lang w:val="en-US"/>
              </w:rPr>
              <w:t xml:space="preserve"> </w:t>
            </w:r>
            <w:r w:rsidRPr="003872E0">
              <w:t>погоды</w:t>
            </w:r>
          </w:p>
        </w:tc>
      </w:tr>
      <w:tr w:rsidR="00F10A19" w:rsidRPr="003872E0" w14:paraId="408EED77" w14:textId="77777777" w:rsidTr="00D33EAB">
        <w:trPr>
          <w:trHeight w:val="454"/>
        </w:trPr>
        <w:tc>
          <w:tcPr>
            <w:tcW w:w="1227" w:type="pct"/>
          </w:tcPr>
          <w:p w14:paraId="72E74082" w14:textId="77777777" w:rsidR="00F10A19" w:rsidRPr="003872E0" w:rsidRDefault="00F10A19" w:rsidP="00F45EA9">
            <w:pPr>
              <w:pStyle w:val="ATableBody"/>
            </w:pPr>
            <w:proofErr w:type="gramStart"/>
            <w:r w:rsidRPr="003872E0">
              <w:t>condition:icon</w:t>
            </w:r>
            <w:proofErr w:type="gramEnd"/>
          </w:p>
        </w:tc>
        <w:tc>
          <w:tcPr>
            <w:tcW w:w="1012" w:type="pct"/>
          </w:tcPr>
          <w:p w14:paraId="2CA2A8C6" w14:textId="77777777" w:rsidR="00F10A19" w:rsidRPr="003872E0" w:rsidRDefault="00F10A19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761" w:type="pct"/>
          </w:tcPr>
          <w:p w14:paraId="77317CD5" w14:textId="79943B5D" w:rsidR="00F10A19" w:rsidRPr="003872E0" w:rsidRDefault="00F10A19" w:rsidP="00F45EA9">
            <w:pPr>
              <w:pStyle w:val="ATableBody"/>
            </w:pPr>
            <w:r w:rsidRPr="003872E0">
              <w:t>Значок погодного состояния</w:t>
            </w:r>
          </w:p>
        </w:tc>
      </w:tr>
      <w:tr w:rsidR="00F10A19" w:rsidRPr="003872E0" w14:paraId="10F7CF88" w14:textId="77777777" w:rsidTr="00D33EAB">
        <w:trPr>
          <w:trHeight w:val="454"/>
        </w:trPr>
        <w:tc>
          <w:tcPr>
            <w:tcW w:w="1227" w:type="pct"/>
          </w:tcPr>
          <w:p w14:paraId="4638D242" w14:textId="77777777" w:rsidR="00F10A19" w:rsidRPr="003872E0" w:rsidRDefault="00F10A19" w:rsidP="00F45EA9">
            <w:pPr>
              <w:pStyle w:val="ATableBody"/>
            </w:pPr>
            <w:proofErr w:type="gramStart"/>
            <w:r w:rsidRPr="003872E0">
              <w:t>condition:code</w:t>
            </w:r>
            <w:proofErr w:type="gramEnd"/>
          </w:p>
        </w:tc>
        <w:tc>
          <w:tcPr>
            <w:tcW w:w="1012" w:type="pct"/>
          </w:tcPr>
          <w:p w14:paraId="0CE71AA0" w14:textId="77777777" w:rsidR="00F10A19" w:rsidRPr="003872E0" w:rsidRDefault="00F10A19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761" w:type="pct"/>
          </w:tcPr>
          <w:p w14:paraId="18F52E24" w14:textId="46B66009" w:rsidR="00F10A19" w:rsidRPr="003872E0" w:rsidRDefault="00F10A19" w:rsidP="00F45EA9">
            <w:pPr>
              <w:pStyle w:val="ATableBody"/>
            </w:pPr>
            <w:r w:rsidRPr="003872E0">
              <w:t>Код погодного состояния</w:t>
            </w:r>
          </w:p>
        </w:tc>
      </w:tr>
      <w:tr w:rsidR="00F10A19" w:rsidRPr="003872E0" w14:paraId="6DAA026C" w14:textId="77777777" w:rsidTr="00D33EAB">
        <w:trPr>
          <w:trHeight w:val="454"/>
        </w:trPr>
        <w:tc>
          <w:tcPr>
            <w:tcW w:w="1227" w:type="pct"/>
          </w:tcPr>
          <w:p w14:paraId="0DE14D94" w14:textId="77777777" w:rsidR="00F10A19" w:rsidRPr="003872E0" w:rsidRDefault="00F10A19" w:rsidP="00F45EA9">
            <w:pPr>
              <w:pStyle w:val="ATableBody"/>
            </w:pPr>
            <w:proofErr w:type="spellStart"/>
            <w:r w:rsidRPr="003872E0">
              <w:t>uv</w:t>
            </w:r>
            <w:proofErr w:type="spellEnd"/>
          </w:p>
        </w:tc>
        <w:tc>
          <w:tcPr>
            <w:tcW w:w="1012" w:type="pct"/>
          </w:tcPr>
          <w:p w14:paraId="1769F0F3" w14:textId="77777777" w:rsidR="00F10A19" w:rsidRPr="003872E0" w:rsidRDefault="00F10A19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564D4702" w14:textId="5D8F1FD8" w:rsidR="00F10A19" w:rsidRPr="003872E0" w:rsidRDefault="00F10A19" w:rsidP="00F45EA9">
            <w:pPr>
              <w:pStyle w:val="ATableBody"/>
            </w:pPr>
            <w:r w:rsidRPr="003872E0">
              <w:t>Индекс ультрафиолетового излучения</w:t>
            </w:r>
          </w:p>
        </w:tc>
      </w:tr>
    </w:tbl>
    <w:p w14:paraId="615FFB75" w14:textId="77777777" w:rsidR="00F10A19" w:rsidRPr="003872E0" w:rsidRDefault="00F10A19" w:rsidP="00F10A19">
      <w:pPr>
        <w:pStyle w:val="AHeading3"/>
        <w:rPr>
          <w:rFonts w:asciiTheme="minorHAnsi" w:hAnsiTheme="minorHAnsi" w:cstheme="minorHAnsi"/>
        </w:rPr>
      </w:pPr>
      <w:bookmarkStart w:id="29" w:name="_Toc152757407"/>
      <w:r w:rsidRPr="003872E0">
        <w:rPr>
          <w:rFonts w:asciiTheme="minorHAnsi" w:hAnsiTheme="minorHAnsi" w:cstheme="minorHAnsi"/>
        </w:rPr>
        <w:t xml:space="preserve">astro </w:t>
      </w:r>
      <w:proofErr w:type="spellStart"/>
      <w:r w:rsidRPr="003872E0">
        <w:rPr>
          <w:rFonts w:asciiTheme="minorHAnsi" w:hAnsiTheme="minorHAnsi" w:cstheme="minorHAnsi"/>
        </w:rPr>
        <w:t>Element</w:t>
      </w:r>
      <w:bookmarkEnd w:id="29"/>
      <w:proofErr w:type="spellEnd"/>
    </w:p>
    <w:p w14:paraId="3A3EA4AD" w14:textId="77777777" w:rsidR="00F10A19" w:rsidRPr="003872E0" w:rsidRDefault="00F10A19" w:rsidP="00F10A19">
      <w:pPr>
        <w:pStyle w:val="ATableName"/>
        <w:ind w:left="709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 xml:space="preserve">– </w:t>
      </w:r>
      <w:r w:rsidRPr="003872E0">
        <w:rPr>
          <w:rFonts w:asciiTheme="minorHAnsi" w:hAnsiTheme="minorHAnsi" w:cstheme="minorHAnsi"/>
          <w:lang w:val="en-US"/>
        </w:rPr>
        <w:t>astro</w:t>
      </w:r>
      <w:r w:rsidRPr="003872E0">
        <w:rPr>
          <w:rFonts w:asciiTheme="minorHAnsi" w:hAnsiTheme="minorHAnsi" w:cstheme="minorHAnsi"/>
        </w:rPr>
        <w:t xml:space="preserve"> </w:t>
      </w:r>
      <w:r w:rsidRPr="003872E0">
        <w:rPr>
          <w:rFonts w:asciiTheme="minorHAnsi" w:hAnsiTheme="minorHAnsi" w:cstheme="minorHAnsi"/>
          <w:lang w:val="en-US"/>
        </w:rPr>
        <w:t>Element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2"/>
        <w:gridCol w:w="2006"/>
        <w:gridCol w:w="5473"/>
      </w:tblGrid>
      <w:tr w:rsidR="00F10A19" w:rsidRPr="003872E0" w14:paraId="1EFC6CBF" w14:textId="77777777" w:rsidTr="00D33EAB">
        <w:trPr>
          <w:trHeight w:val="454"/>
          <w:tblHeader/>
        </w:trPr>
        <w:tc>
          <w:tcPr>
            <w:tcW w:w="1227" w:type="pct"/>
            <w:vAlign w:val="center"/>
          </w:tcPr>
          <w:p w14:paraId="10404D47" w14:textId="77777777" w:rsidR="00F10A19" w:rsidRPr="003872E0" w:rsidRDefault="00F10A19" w:rsidP="00D33EAB">
            <w:pPr>
              <w:pStyle w:val="ATableColumnName"/>
              <w:rPr>
                <w:rFonts w:asciiTheme="minorHAnsi" w:hAnsiTheme="minorHAnsi" w:cstheme="minorHAnsi"/>
                <w:lang w:val="en-US"/>
              </w:rPr>
            </w:pPr>
            <w:r w:rsidRPr="003872E0">
              <w:rPr>
                <w:rFonts w:asciiTheme="minorHAnsi" w:hAnsiTheme="minorHAnsi" w:cstheme="minorHAnsi"/>
              </w:rPr>
              <w:t>Поле</w:t>
            </w:r>
          </w:p>
        </w:tc>
        <w:tc>
          <w:tcPr>
            <w:tcW w:w="1012" w:type="pct"/>
            <w:vAlign w:val="center"/>
          </w:tcPr>
          <w:p w14:paraId="0DE15AC3" w14:textId="77777777" w:rsidR="00F10A19" w:rsidRPr="003872E0" w:rsidRDefault="00F10A19" w:rsidP="00D33EAB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Тип данных</w:t>
            </w:r>
          </w:p>
        </w:tc>
        <w:tc>
          <w:tcPr>
            <w:tcW w:w="2761" w:type="pct"/>
            <w:vAlign w:val="center"/>
          </w:tcPr>
          <w:p w14:paraId="1963A6A3" w14:textId="77777777" w:rsidR="00F10A19" w:rsidRPr="003872E0" w:rsidRDefault="00F10A19" w:rsidP="00D33EAB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Описание</w:t>
            </w:r>
          </w:p>
        </w:tc>
      </w:tr>
      <w:tr w:rsidR="00F10A19" w:rsidRPr="003872E0" w14:paraId="173E049C" w14:textId="77777777" w:rsidTr="00D33EAB">
        <w:trPr>
          <w:trHeight w:val="454"/>
        </w:trPr>
        <w:tc>
          <w:tcPr>
            <w:tcW w:w="1227" w:type="pct"/>
          </w:tcPr>
          <w:p w14:paraId="54E49156" w14:textId="77777777" w:rsidR="00F10A19" w:rsidRPr="003872E0" w:rsidRDefault="00F10A19" w:rsidP="00F45EA9">
            <w:pPr>
              <w:pStyle w:val="ATableBody"/>
            </w:pPr>
            <w:proofErr w:type="spellStart"/>
            <w:r w:rsidRPr="003872E0">
              <w:t>sunrise</w:t>
            </w:r>
            <w:proofErr w:type="spellEnd"/>
          </w:p>
        </w:tc>
        <w:tc>
          <w:tcPr>
            <w:tcW w:w="1012" w:type="pct"/>
          </w:tcPr>
          <w:p w14:paraId="5FA861B0" w14:textId="77777777" w:rsidR="00F10A19" w:rsidRPr="003872E0" w:rsidRDefault="00F10A19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761" w:type="pct"/>
          </w:tcPr>
          <w:p w14:paraId="59B887C9" w14:textId="3E633B42" w:rsidR="00F10A19" w:rsidRPr="003872E0" w:rsidRDefault="00F10A19" w:rsidP="00F45EA9">
            <w:pPr>
              <w:pStyle w:val="ATableBody"/>
            </w:pPr>
            <w:r w:rsidRPr="003872E0">
              <w:t>Время восхода Солнца</w:t>
            </w:r>
          </w:p>
        </w:tc>
      </w:tr>
      <w:tr w:rsidR="00F10A19" w:rsidRPr="003872E0" w14:paraId="594B62FF" w14:textId="77777777" w:rsidTr="00D33EAB">
        <w:trPr>
          <w:trHeight w:val="454"/>
        </w:trPr>
        <w:tc>
          <w:tcPr>
            <w:tcW w:w="1227" w:type="pct"/>
          </w:tcPr>
          <w:p w14:paraId="41439F4D" w14:textId="77777777" w:rsidR="00F10A19" w:rsidRPr="003872E0" w:rsidRDefault="00F10A19" w:rsidP="00F45EA9">
            <w:pPr>
              <w:pStyle w:val="ATableBody"/>
            </w:pPr>
            <w:proofErr w:type="spellStart"/>
            <w:r w:rsidRPr="003872E0">
              <w:t>sunset</w:t>
            </w:r>
            <w:proofErr w:type="spellEnd"/>
          </w:p>
        </w:tc>
        <w:tc>
          <w:tcPr>
            <w:tcW w:w="1012" w:type="pct"/>
          </w:tcPr>
          <w:p w14:paraId="5A432383" w14:textId="77777777" w:rsidR="00F10A19" w:rsidRPr="003872E0" w:rsidRDefault="00F10A19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761" w:type="pct"/>
          </w:tcPr>
          <w:p w14:paraId="5CB650EC" w14:textId="7FE5228C" w:rsidR="00F10A19" w:rsidRPr="003872E0" w:rsidRDefault="00F10A19" w:rsidP="00F45EA9">
            <w:pPr>
              <w:pStyle w:val="ATableBody"/>
            </w:pPr>
            <w:r w:rsidRPr="003872E0">
              <w:t>Время заката Солнца</w:t>
            </w:r>
          </w:p>
        </w:tc>
      </w:tr>
      <w:tr w:rsidR="00F10A19" w:rsidRPr="003872E0" w14:paraId="4E69CBC3" w14:textId="77777777" w:rsidTr="00D33EAB">
        <w:trPr>
          <w:trHeight w:val="454"/>
        </w:trPr>
        <w:tc>
          <w:tcPr>
            <w:tcW w:w="1227" w:type="pct"/>
          </w:tcPr>
          <w:p w14:paraId="3C21B4BE" w14:textId="77777777" w:rsidR="00F10A19" w:rsidRPr="003872E0" w:rsidRDefault="00F10A19" w:rsidP="00F45EA9">
            <w:pPr>
              <w:pStyle w:val="ATableBody"/>
            </w:pPr>
            <w:r w:rsidRPr="003872E0">
              <w:t>moonrise</w:t>
            </w:r>
          </w:p>
        </w:tc>
        <w:tc>
          <w:tcPr>
            <w:tcW w:w="1012" w:type="pct"/>
          </w:tcPr>
          <w:p w14:paraId="741FAA46" w14:textId="77777777" w:rsidR="00F10A19" w:rsidRPr="003872E0" w:rsidRDefault="00F10A19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761" w:type="pct"/>
          </w:tcPr>
          <w:p w14:paraId="7DD423AE" w14:textId="146B5151" w:rsidR="00F10A19" w:rsidRPr="003872E0" w:rsidRDefault="00F10A19" w:rsidP="00F45EA9">
            <w:pPr>
              <w:pStyle w:val="ATableBody"/>
            </w:pPr>
            <w:r w:rsidRPr="003872E0">
              <w:t>Время восхода Луны</w:t>
            </w:r>
          </w:p>
        </w:tc>
      </w:tr>
      <w:tr w:rsidR="00F10A19" w:rsidRPr="003872E0" w14:paraId="21FEAA15" w14:textId="77777777" w:rsidTr="00D33EAB">
        <w:trPr>
          <w:trHeight w:val="454"/>
        </w:trPr>
        <w:tc>
          <w:tcPr>
            <w:tcW w:w="1227" w:type="pct"/>
          </w:tcPr>
          <w:p w14:paraId="4BBAD3ED" w14:textId="77777777" w:rsidR="00F10A19" w:rsidRPr="003872E0" w:rsidRDefault="00F10A19" w:rsidP="00F45EA9">
            <w:pPr>
              <w:pStyle w:val="ATableBody"/>
            </w:pPr>
            <w:r w:rsidRPr="003872E0">
              <w:t>moonset</w:t>
            </w:r>
          </w:p>
        </w:tc>
        <w:tc>
          <w:tcPr>
            <w:tcW w:w="1012" w:type="pct"/>
          </w:tcPr>
          <w:p w14:paraId="59610E00" w14:textId="77777777" w:rsidR="00F10A19" w:rsidRPr="003872E0" w:rsidRDefault="00F10A19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761" w:type="pct"/>
          </w:tcPr>
          <w:p w14:paraId="7B630D35" w14:textId="741B5F06" w:rsidR="00F10A19" w:rsidRPr="003872E0" w:rsidRDefault="00F10A19" w:rsidP="00F45EA9">
            <w:pPr>
              <w:pStyle w:val="ATableBody"/>
            </w:pPr>
            <w:r w:rsidRPr="003872E0">
              <w:t>Время</w:t>
            </w:r>
            <w:r w:rsidRPr="003872E0">
              <w:rPr>
                <w:lang w:val="en-US"/>
              </w:rPr>
              <w:t xml:space="preserve"> </w:t>
            </w:r>
            <w:r w:rsidRPr="003872E0">
              <w:t>захода</w:t>
            </w:r>
            <w:r w:rsidRPr="003872E0">
              <w:rPr>
                <w:lang w:val="en-US"/>
              </w:rPr>
              <w:t xml:space="preserve"> </w:t>
            </w:r>
            <w:r w:rsidRPr="003872E0">
              <w:t>Луны</w:t>
            </w:r>
          </w:p>
        </w:tc>
      </w:tr>
      <w:tr w:rsidR="00F10A19" w:rsidRPr="003872E0" w14:paraId="3C6F464E" w14:textId="77777777" w:rsidTr="00D33EAB">
        <w:trPr>
          <w:trHeight w:val="454"/>
        </w:trPr>
        <w:tc>
          <w:tcPr>
            <w:tcW w:w="1227" w:type="pct"/>
          </w:tcPr>
          <w:p w14:paraId="41CFBCD3" w14:textId="77777777" w:rsidR="00F10A19" w:rsidRPr="003872E0" w:rsidRDefault="00F10A19" w:rsidP="00F45EA9">
            <w:pPr>
              <w:pStyle w:val="ATableBody"/>
            </w:pPr>
            <w:proofErr w:type="spellStart"/>
            <w:r w:rsidRPr="003872E0">
              <w:t>moon_phase</w:t>
            </w:r>
            <w:proofErr w:type="spellEnd"/>
          </w:p>
        </w:tc>
        <w:tc>
          <w:tcPr>
            <w:tcW w:w="1012" w:type="pct"/>
          </w:tcPr>
          <w:p w14:paraId="598BB248" w14:textId="77777777" w:rsidR="00F10A19" w:rsidRPr="003872E0" w:rsidRDefault="00F10A19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761" w:type="pct"/>
          </w:tcPr>
          <w:p w14:paraId="5F4366DF" w14:textId="77777777" w:rsidR="00F10A19" w:rsidRPr="003872E0" w:rsidRDefault="00F10A19" w:rsidP="00F45EA9">
            <w:pPr>
              <w:pStyle w:val="ATableBody"/>
            </w:pPr>
            <w:r w:rsidRPr="003872E0">
              <w:t>Фазы</w:t>
            </w:r>
            <w:r w:rsidRPr="003872E0">
              <w:rPr>
                <w:lang w:val="en-US"/>
              </w:rPr>
              <w:t xml:space="preserve"> </w:t>
            </w:r>
            <w:r w:rsidRPr="003872E0">
              <w:t>Луны</w:t>
            </w:r>
            <w:r w:rsidRPr="003872E0">
              <w:rPr>
                <w:lang w:val="en-US"/>
              </w:rPr>
              <w:t xml:space="preserve">. </w:t>
            </w:r>
            <w:r w:rsidRPr="003872E0">
              <w:t>Возвращаемое значение:</w:t>
            </w:r>
          </w:p>
          <w:p w14:paraId="37CE5660" w14:textId="77777777" w:rsidR="00F10A19" w:rsidRPr="003872E0" w:rsidRDefault="00F10A19" w:rsidP="00F45EA9">
            <w:pPr>
              <w:pStyle w:val="ATableBody"/>
            </w:pPr>
            <w:r w:rsidRPr="003872E0">
              <w:t>- Новолуние;</w:t>
            </w:r>
          </w:p>
          <w:p w14:paraId="01D460CB" w14:textId="77777777" w:rsidR="00F10A19" w:rsidRPr="003872E0" w:rsidRDefault="00F10A19" w:rsidP="00F45EA9">
            <w:pPr>
              <w:pStyle w:val="ATableBody"/>
            </w:pPr>
            <w:r w:rsidRPr="003872E0">
              <w:t>- Растущий полумесяц;</w:t>
            </w:r>
          </w:p>
          <w:p w14:paraId="4B91FCE6" w14:textId="77777777" w:rsidR="00F10A19" w:rsidRPr="003872E0" w:rsidRDefault="00F10A19" w:rsidP="00F45EA9">
            <w:pPr>
              <w:pStyle w:val="ATableBody"/>
            </w:pPr>
            <w:r w:rsidRPr="003872E0">
              <w:t>- Первая четверть;</w:t>
            </w:r>
          </w:p>
          <w:p w14:paraId="3A9FE364" w14:textId="77777777" w:rsidR="00F10A19" w:rsidRPr="003872E0" w:rsidRDefault="00F10A19" w:rsidP="00F45EA9">
            <w:pPr>
              <w:pStyle w:val="ATableBody"/>
            </w:pPr>
            <w:r w:rsidRPr="003872E0">
              <w:t>- Растущая Луна;</w:t>
            </w:r>
          </w:p>
          <w:p w14:paraId="22E34A06" w14:textId="77777777" w:rsidR="00F10A19" w:rsidRPr="003872E0" w:rsidRDefault="00F10A19" w:rsidP="00F45EA9">
            <w:pPr>
              <w:pStyle w:val="ATableBody"/>
            </w:pPr>
            <w:r w:rsidRPr="003872E0">
              <w:t>- Полнолуние;</w:t>
            </w:r>
          </w:p>
          <w:p w14:paraId="049B81BB" w14:textId="77777777" w:rsidR="00F10A19" w:rsidRPr="003872E0" w:rsidRDefault="00F10A19" w:rsidP="00F45EA9">
            <w:pPr>
              <w:pStyle w:val="ATableBody"/>
            </w:pPr>
            <w:r w:rsidRPr="003872E0">
              <w:t>- Убывающая Луна;</w:t>
            </w:r>
          </w:p>
          <w:p w14:paraId="5CCC833A" w14:textId="77777777" w:rsidR="00F10A19" w:rsidRPr="003872E0" w:rsidRDefault="00F10A19" w:rsidP="00F45EA9">
            <w:pPr>
              <w:pStyle w:val="ATableBody"/>
            </w:pPr>
            <w:r w:rsidRPr="003872E0">
              <w:t>- Последняя четверть;</w:t>
            </w:r>
          </w:p>
          <w:p w14:paraId="2CD32CED" w14:textId="591957C6" w:rsidR="00F10A19" w:rsidRPr="003872E0" w:rsidRDefault="00F10A19" w:rsidP="00F45EA9">
            <w:pPr>
              <w:pStyle w:val="ATableBody"/>
            </w:pPr>
            <w:r w:rsidRPr="003872E0">
              <w:lastRenderedPageBreak/>
              <w:t>- Убывающий полумесяц</w:t>
            </w:r>
          </w:p>
        </w:tc>
      </w:tr>
      <w:tr w:rsidR="00F10A19" w:rsidRPr="003872E0" w14:paraId="31CFE0F6" w14:textId="77777777" w:rsidTr="00D33EAB">
        <w:trPr>
          <w:trHeight w:val="454"/>
        </w:trPr>
        <w:tc>
          <w:tcPr>
            <w:tcW w:w="1227" w:type="pct"/>
          </w:tcPr>
          <w:p w14:paraId="13E8FFBF" w14:textId="77777777" w:rsidR="00F10A19" w:rsidRPr="003872E0" w:rsidRDefault="00F10A19" w:rsidP="00F45EA9">
            <w:pPr>
              <w:pStyle w:val="ATableBody"/>
              <w:rPr>
                <w:lang w:val="en-US"/>
              </w:rPr>
            </w:pPr>
            <w:proofErr w:type="spellStart"/>
            <w:r w:rsidRPr="003872E0">
              <w:lastRenderedPageBreak/>
              <w:t>moon_illumination</w:t>
            </w:r>
            <w:proofErr w:type="spellEnd"/>
          </w:p>
        </w:tc>
        <w:tc>
          <w:tcPr>
            <w:tcW w:w="1012" w:type="pct"/>
          </w:tcPr>
          <w:p w14:paraId="6CA7FAF5" w14:textId="77777777" w:rsidR="00F10A19" w:rsidRPr="003872E0" w:rsidRDefault="00F10A19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0353682B" w14:textId="3C4924AA" w:rsidR="00F10A19" w:rsidRPr="003872E0" w:rsidRDefault="00F10A19" w:rsidP="00F45EA9">
            <w:pPr>
              <w:pStyle w:val="ATableBody"/>
            </w:pPr>
            <w:r w:rsidRPr="003872E0">
              <w:t>Освещенность Луны в %</w:t>
            </w:r>
          </w:p>
        </w:tc>
      </w:tr>
    </w:tbl>
    <w:p w14:paraId="0EF5FEB6" w14:textId="77777777" w:rsidR="00F10A19" w:rsidRPr="003872E0" w:rsidRDefault="00F10A19" w:rsidP="00F10A19">
      <w:pPr>
        <w:pStyle w:val="AHeading3"/>
        <w:rPr>
          <w:rFonts w:asciiTheme="minorHAnsi" w:hAnsiTheme="minorHAnsi" w:cstheme="minorHAnsi"/>
        </w:rPr>
      </w:pPr>
      <w:bookmarkStart w:id="30" w:name="_Toc152757408"/>
      <w:proofErr w:type="spellStart"/>
      <w:r w:rsidRPr="003872E0">
        <w:rPr>
          <w:rFonts w:asciiTheme="minorHAnsi" w:hAnsiTheme="minorHAnsi" w:cstheme="minorHAnsi"/>
        </w:rPr>
        <w:t>hour</w:t>
      </w:r>
      <w:proofErr w:type="spellEnd"/>
      <w:r w:rsidRPr="003872E0">
        <w:rPr>
          <w:rFonts w:asciiTheme="minorHAnsi" w:hAnsiTheme="minorHAnsi" w:cstheme="minorHAnsi"/>
        </w:rPr>
        <w:t xml:space="preserve"> </w:t>
      </w:r>
      <w:proofErr w:type="spellStart"/>
      <w:r w:rsidRPr="003872E0">
        <w:rPr>
          <w:rFonts w:asciiTheme="minorHAnsi" w:hAnsiTheme="minorHAnsi" w:cstheme="minorHAnsi"/>
        </w:rPr>
        <w:t>Element</w:t>
      </w:r>
      <w:bookmarkEnd w:id="30"/>
      <w:proofErr w:type="spellEnd"/>
    </w:p>
    <w:p w14:paraId="0E393F39" w14:textId="77777777" w:rsidR="00F10A19" w:rsidRPr="003872E0" w:rsidRDefault="00F10A19" w:rsidP="00F10A19">
      <w:pPr>
        <w:pStyle w:val="ATableName"/>
        <w:ind w:left="709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 xml:space="preserve">– </w:t>
      </w:r>
      <w:r w:rsidRPr="003872E0">
        <w:rPr>
          <w:rFonts w:asciiTheme="minorHAnsi" w:hAnsiTheme="minorHAnsi" w:cstheme="minorHAnsi"/>
          <w:lang w:val="en-US"/>
        </w:rPr>
        <w:t>hour</w:t>
      </w:r>
      <w:r w:rsidRPr="003872E0">
        <w:rPr>
          <w:rFonts w:asciiTheme="minorHAnsi" w:hAnsiTheme="minorHAnsi" w:cstheme="minorHAnsi"/>
        </w:rPr>
        <w:t xml:space="preserve"> </w:t>
      </w:r>
      <w:r w:rsidRPr="003872E0">
        <w:rPr>
          <w:rFonts w:asciiTheme="minorHAnsi" w:hAnsiTheme="minorHAnsi" w:cstheme="minorHAnsi"/>
          <w:lang w:val="en-US"/>
        </w:rPr>
        <w:t>Element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2"/>
        <w:gridCol w:w="2006"/>
        <w:gridCol w:w="5473"/>
      </w:tblGrid>
      <w:tr w:rsidR="00F10A19" w:rsidRPr="003872E0" w14:paraId="23832CF3" w14:textId="77777777" w:rsidTr="00D33EAB">
        <w:trPr>
          <w:trHeight w:val="454"/>
          <w:tblHeader/>
        </w:trPr>
        <w:tc>
          <w:tcPr>
            <w:tcW w:w="1227" w:type="pct"/>
            <w:vAlign w:val="center"/>
          </w:tcPr>
          <w:p w14:paraId="453B1C8A" w14:textId="77777777" w:rsidR="00F10A19" w:rsidRPr="003872E0" w:rsidRDefault="00F10A19" w:rsidP="00D33EAB">
            <w:pPr>
              <w:pStyle w:val="ATableColumnName"/>
              <w:rPr>
                <w:rFonts w:asciiTheme="minorHAnsi" w:hAnsiTheme="minorHAnsi" w:cstheme="minorHAnsi"/>
                <w:lang w:val="en-US"/>
              </w:rPr>
            </w:pPr>
            <w:r w:rsidRPr="003872E0">
              <w:rPr>
                <w:rFonts w:asciiTheme="minorHAnsi" w:hAnsiTheme="minorHAnsi" w:cstheme="minorHAnsi"/>
              </w:rPr>
              <w:t>Поле</w:t>
            </w:r>
          </w:p>
        </w:tc>
        <w:tc>
          <w:tcPr>
            <w:tcW w:w="1012" w:type="pct"/>
            <w:vAlign w:val="center"/>
          </w:tcPr>
          <w:p w14:paraId="07C2A1C5" w14:textId="77777777" w:rsidR="00F10A19" w:rsidRPr="003872E0" w:rsidRDefault="00F10A19" w:rsidP="00D33EAB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Тип данных</w:t>
            </w:r>
          </w:p>
        </w:tc>
        <w:tc>
          <w:tcPr>
            <w:tcW w:w="2761" w:type="pct"/>
            <w:vAlign w:val="center"/>
          </w:tcPr>
          <w:p w14:paraId="50C4A88E" w14:textId="77777777" w:rsidR="00F10A19" w:rsidRPr="003872E0" w:rsidRDefault="00F10A19" w:rsidP="00D33EAB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Описание</w:t>
            </w:r>
          </w:p>
        </w:tc>
      </w:tr>
      <w:tr w:rsidR="00F10A19" w:rsidRPr="003D1825" w14:paraId="37BB8608" w14:textId="77777777" w:rsidTr="00D33EAB">
        <w:trPr>
          <w:trHeight w:val="454"/>
        </w:trPr>
        <w:tc>
          <w:tcPr>
            <w:tcW w:w="1227" w:type="pct"/>
          </w:tcPr>
          <w:p w14:paraId="7A602630" w14:textId="77777777" w:rsidR="00F10A19" w:rsidRPr="003872E0" w:rsidRDefault="00F10A19" w:rsidP="00F45EA9">
            <w:pPr>
              <w:pStyle w:val="ATableBody"/>
            </w:pPr>
            <w:proofErr w:type="spellStart"/>
            <w:r w:rsidRPr="003872E0">
              <w:t>time_epoch</w:t>
            </w:r>
            <w:proofErr w:type="spellEnd"/>
          </w:p>
        </w:tc>
        <w:tc>
          <w:tcPr>
            <w:tcW w:w="1012" w:type="pct"/>
          </w:tcPr>
          <w:p w14:paraId="55A5FD51" w14:textId="77777777" w:rsidR="00F10A19" w:rsidRPr="003872E0" w:rsidRDefault="00F10A19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761" w:type="pct"/>
          </w:tcPr>
          <w:p w14:paraId="5BF3EC42" w14:textId="1458D876" w:rsidR="00F10A19" w:rsidRPr="00F845C0" w:rsidRDefault="00F10A19" w:rsidP="00F45EA9">
            <w:pPr>
              <w:pStyle w:val="ATableBody"/>
            </w:pPr>
            <w:r w:rsidRPr="003872E0">
              <w:t xml:space="preserve">Время </w:t>
            </w:r>
            <w:r w:rsidR="00F845C0">
              <w:t xml:space="preserve">в формате </w:t>
            </w:r>
            <w:r w:rsidR="00F845C0">
              <w:rPr>
                <w:lang w:val="en-US"/>
              </w:rPr>
              <w:t>unix</w:t>
            </w:r>
            <w:r w:rsidR="00F845C0" w:rsidRPr="00F845C0">
              <w:t xml:space="preserve"> </w:t>
            </w:r>
            <w:r w:rsidR="00F845C0">
              <w:rPr>
                <w:lang w:val="en-US"/>
              </w:rPr>
              <w:t>epoch</w:t>
            </w:r>
          </w:p>
        </w:tc>
      </w:tr>
      <w:tr w:rsidR="00F10A19" w:rsidRPr="003872E0" w14:paraId="016EFA7A" w14:textId="77777777" w:rsidTr="00D33EAB">
        <w:trPr>
          <w:trHeight w:val="454"/>
        </w:trPr>
        <w:tc>
          <w:tcPr>
            <w:tcW w:w="1227" w:type="pct"/>
          </w:tcPr>
          <w:p w14:paraId="3011A385" w14:textId="77777777" w:rsidR="00F10A19" w:rsidRPr="003872E0" w:rsidRDefault="00F10A19" w:rsidP="00F45EA9">
            <w:pPr>
              <w:pStyle w:val="ATableBody"/>
            </w:pPr>
            <w:proofErr w:type="spellStart"/>
            <w:r w:rsidRPr="003872E0">
              <w:t>time</w:t>
            </w:r>
            <w:proofErr w:type="spellEnd"/>
          </w:p>
        </w:tc>
        <w:tc>
          <w:tcPr>
            <w:tcW w:w="1012" w:type="pct"/>
          </w:tcPr>
          <w:p w14:paraId="2FBAEB27" w14:textId="77777777" w:rsidR="00F10A19" w:rsidRPr="003872E0" w:rsidRDefault="00F10A19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761" w:type="pct"/>
          </w:tcPr>
          <w:p w14:paraId="30DBF5BC" w14:textId="5D107083" w:rsidR="00F10A19" w:rsidRPr="003872E0" w:rsidRDefault="00F10A19" w:rsidP="00F45EA9">
            <w:pPr>
              <w:pStyle w:val="ATableBody"/>
            </w:pPr>
            <w:r w:rsidRPr="003872E0">
              <w:t>Дата и время</w:t>
            </w:r>
          </w:p>
        </w:tc>
      </w:tr>
      <w:tr w:rsidR="00F10A19" w:rsidRPr="003D1825" w14:paraId="5743460F" w14:textId="77777777" w:rsidTr="00D33EAB">
        <w:trPr>
          <w:trHeight w:val="454"/>
        </w:trPr>
        <w:tc>
          <w:tcPr>
            <w:tcW w:w="1227" w:type="pct"/>
          </w:tcPr>
          <w:p w14:paraId="198BD13F" w14:textId="77777777" w:rsidR="00F10A19" w:rsidRPr="003872E0" w:rsidRDefault="00F10A19" w:rsidP="00F45EA9">
            <w:pPr>
              <w:pStyle w:val="ATableBody"/>
            </w:pPr>
            <w:proofErr w:type="spellStart"/>
            <w:r w:rsidRPr="003872E0">
              <w:t>temp_c</w:t>
            </w:r>
            <w:proofErr w:type="spellEnd"/>
          </w:p>
        </w:tc>
        <w:tc>
          <w:tcPr>
            <w:tcW w:w="1012" w:type="pct"/>
          </w:tcPr>
          <w:p w14:paraId="23E716D6" w14:textId="77777777" w:rsidR="00F10A19" w:rsidRPr="003872E0" w:rsidRDefault="00F10A19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7363D084" w14:textId="5AB93ADD" w:rsidR="00F10A19" w:rsidRPr="003872E0" w:rsidRDefault="00F10A19" w:rsidP="00F45EA9">
            <w:pPr>
              <w:pStyle w:val="ATableBody"/>
            </w:pPr>
            <w:r w:rsidRPr="003872E0">
              <w:t>Значение температуры в градусах Цельсия</w:t>
            </w:r>
          </w:p>
        </w:tc>
      </w:tr>
      <w:tr w:rsidR="00F10A19" w:rsidRPr="003D1825" w14:paraId="50B25BD8" w14:textId="77777777" w:rsidTr="00D33EAB">
        <w:trPr>
          <w:trHeight w:val="454"/>
        </w:trPr>
        <w:tc>
          <w:tcPr>
            <w:tcW w:w="1227" w:type="pct"/>
          </w:tcPr>
          <w:p w14:paraId="4AE39779" w14:textId="77777777" w:rsidR="00F10A19" w:rsidRPr="003872E0" w:rsidRDefault="00F10A19" w:rsidP="00F45EA9">
            <w:pPr>
              <w:pStyle w:val="ATableBody"/>
            </w:pPr>
            <w:proofErr w:type="spellStart"/>
            <w:r w:rsidRPr="003872E0">
              <w:t>temp_f</w:t>
            </w:r>
            <w:proofErr w:type="spellEnd"/>
          </w:p>
        </w:tc>
        <w:tc>
          <w:tcPr>
            <w:tcW w:w="1012" w:type="pct"/>
          </w:tcPr>
          <w:p w14:paraId="1836D79F" w14:textId="77777777" w:rsidR="00F10A19" w:rsidRPr="003872E0" w:rsidRDefault="00F10A19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0AFAC05D" w14:textId="0F1411FF" w:rsidR="00F10A19" w:rsidRPr="003872E0" w:rsidRDefault="00F10A19" w:rsidP="00F45EA9">
            <w:pPr>
              <w:pStyle w:val="ATableBody"/>
            </w:pPr>
            <w:r w:rsidRPr="003872E0">
              <w:t>Значение температуры в градусах Фаренгейта</w:t>
            </w:r>
          </w:p>
        </w:tc>
      </w:tr>
      <w:tr w:rsidR="00F10A19" w:rsidRPr="003872E0" w14:paraId="099403DF" w14:textId="77777777" w:rsidTr="00D33EAB">
        <w:trPr>
          <w:trHeight w:val="454"/>
        </w:trPr>
        <w:tc>
          <w:tcPr>
            <w:tcW w:w="1227" w:type="pct"/>
          </w:tcPr>
          <w:p w14:paraId="657A3FD0" w14:textId="77777777" w:rsidR="00F10A19" w:rsidRPr="003872E0" w:rsidRDefault="00F10A19" w:rsidP="00F45EA9">
            <w:pPr>
              <w:pStyle w:val="ATableBody"/>
            </w:pPr>
            <w:proofErr w:type="spellStart"/>
            <w:r w:rsidRPr="003872E0">
              <w:t>condition:text</w:t>
            </w:r>
            <w:proofErr w:type="spellEnd"/>
          </w:p>
        </w:tc>
        <w:tc>
          <w:tcPr>
            <w:tcW w:w="1012" w:type="pct"/>
          </w:tcPr>
          <w:p w14:paraId="1DEF004E" w14:textId="77777777" w:rsidR="00F10A19" w:rsidRPr="003872E0" w:rsidRDefault="00F10A19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761" w:type="pct"/>
          </w:tcPr>
          <w:p w14:paraId="74EB7FD5" w14:textId="100311B9" w:rsidR="00F10A19" w:rsidRPr="003872E0" w:rsidRDefault="00F10A19" w:rsidP="00F45EA9">
            <w:pPr>
              <w:pStyle w:val="ATableBody"/>
            </w:pPr>
            <w:r w:rsidRPr="003872E0">
              <w:t>Текст</w:t>
            </w:r>
            <w:r w:rsidRPr="003872E0">
              <w:rPr>
                <w:lang w:val="en-US"/>
              </w:rPr>
              <w:t xml:space="preserve"> </w:t>
            </w:r>
            <w:r w:rsidRPr="003872E0">
              <w:t>состояния</w:t>
            </w:r>
            <w:r w:rsidRPr="003872E0">
              <w:rPr>
                <w:lang w:val="en-US"/>
              </w:rPr>
              <w:t xml:space="preserve"> </w:t>
            </w:r>
            <w:r w:rsidRPr="003872E0">
              <w:t>погоды</w:t>
            </w:r>
          </w:p>
        </w:tc>
      </w:tr>
      <w:tr w:rsidR="00F10A19" w:rsidRPr="003872E0" w14:paraId="6559DB93" w14:textId="77777777" w:rsidTr="00D33EAB">
        <w:trPr>
          <w:trHeight w:val="454"/>
        </w:trPr>
        <w:tc>
          <w:tcPr>
            <w:tcW w:w="1227" w:type="pct"/>
          </w:tcPr>
          <w:p w14:paraId="0E652E4C" w14:textId="77777777" w:rsidR="00F10A19" w:rsidRPr="003872E0" w:rsidRDefault="00F10A19" w:rsidP="00F45EA9">
            <w:pPr>
              <w:pStyle w:val="ATableBody"/>
            </w:pPr>
            <w:proofErr w:type="spellStart"/>
            <w:proofErr w:type="gramStart"/>
            <w:r w:rsidRPr="003872E0">
              <w:t>condition:icon</w:t>
            </w:r>
            <w:proofErr w:type="spellEnd"/>
            <w:proofErr w:type="gramEnd"/>
          </w:p>
        </w:tc>
        <w:tc>
          <w:tcPr>
            <w:tcW w:w="1012" w:type="pct"/>
          </w:tcPr>
          <w:p w14:paraId="5AADDA7F" w14:textId="77777777" w:rsidR="00F10A19" w:rsidRPr="003872E0" w:rsidRDefault="00F10A19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761" w:type="pct"/>
          </w:tcPr>
          <w:p w14:paraId="5AA41F83" w14:textId="60CB8E84" w:rsidR="00F10A19" w:rsidRPr="003872E0" w:rsidRDefault="00F10A19" w:rsidP="00F45EA9">
            <w:pPr>
              <w:pStyle w:val="ATableBody"/>
            </w:pPr>
            <w:r w:rsidRPr="003872E0">
              <w:t>Значок состояния погоды</w:t>
            </w:r>
          </w:p>
        </w:tc>
      </w:tr>
      <w:tr w:rsidR="00F10A19" w:rsidRPr="003872E0" w14:paraId="615E4B1D" w14:textId="77777777" w:rsidTr="00D33EAB">
        <w:trPr>
          <w:trHeight w:val="454"/>
        </w:trPr>
        <w:tc>
          <w:tcPr>
            <w:tcW w:w="1227" w:type="pct"/>
          </w:tcPr>
          <w:p w14:paraId="43498153" w14:textId="77777777" w:rsidR="00F10A19" w:rsidRPr="003872E0" w:rsidRDefault="00F10A19" w:rsidP="00F45EA9">
            <w:pPr>
              <w:pStyle w:val="ATableBody"/>
            </w:pPr>
            <w:proofErr w:type="spellStart"/>
            <w:proofErr w:type="gramStart"/>
            <w:r w:rsidRPr="003872E0">
              <w:t>condition:code</w:t>
            </w:r>
            <w:proofErr w:type="spellEnd"/>
            <w:proofErr w:type="gramEnd"/>
          </w:p>
        </w:tc>
        <w:tc>
          <w:tcPr>
            <w:tcW w:w="1012" w:type="pct"/>
          </w:tcPr>
          <w:p w14:paraId="75F32EB5" w14:textId="77777777" w:rsidR="00F10A19" w:rsidRPr="003872E0" w:rsidRDefault="00F10A19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761" w:type="pct"/>
          </w:tcPr>
          <w:p w14:paraId="0D53C2A1" w14:textId="7C275383" w:rsidR="00F10A19" w:rsidRPr="003872E0" w:rsidRDefault="00F10A19" w:rsidP="00F45EA9">
            <w:pPr>
              <w:pStyle w:val="ATableBody"/>
            </w:pPr>
            <w:r w:rsidRPr="003872E0">
              <w:t>Код погодного состояния</w:t>
            </w:r>
          </w:p>
        </w:tc>
      </w:tr>
      <w:tr w:rsidR="00F10A19" w:rsidRPr="003D1825" w14:paraId="76333E32" w14:textId="77777777" w:rsidTr="00D33EAB">
        <w:trPr>
          <w:trHeight w:val="454"/>
        </w:trPr>
        <w:tc>
          <w:tcPr>
            <w:tcW w:w="1227" w:type="pct"/>
          </w:tcPr>
          <w:p w14:paraId="79749350" w14:textId="77777777" w:rsidR="00F10A19" w:rsidRPr="003872E0" w:rsidRDefault="00F10A19" w:rsidP="00F45EA9">
            <w:pPr>
              <w:pStyle w:val="ATableBody"/>
            </w:pPr>
            <w:proofErr w:type="spellStart"/>
            <w:r w:rsidRPr="003872E0">
              <w:t>wind_mph</w:t>
            </w:r>
            <w:proofErr w:type="spellEnd"/>
          </w:p>
        </w:tc>
        <w:tc>
          <w:tcPr>
            <w:tcW w:w="1012" w:type="pct"/>
          </w:tcPr>
          <w:p w14:paraId="084466F7" w14:textId="77777777" w:rsidR="00F10A19" w:rsidRPr="003872E0" w:rsidRDefault="00F10A19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432ED1CB" w14:textId="0BBBC892" w:rsidR="00F10A19" w:rsidRPr="003872E0" w:rsidRDefault="00F10A19" w:rsidP="00F45EA9">
            <w:pPr>
              <w:pStyle w:val="ATableBody"/>
            </w:pPr>
            <w:r w:rsidRPr="003872E0">
              <w:t>Максимальная скорость ветра в милях в час</w:t>
            </w:r>
          </w:p>
        </w:tc>
      </w:tr>
      <w:tr w:rsidR="00F10A19" w:rsidRPr="003D1825" w14:paraId="58E3C53E" w14:textId="77777777" w:rsidTr="00D33EAB">
        <w:trPr>
          <w:trHeight w:val="454"/>
        </w:trPr>
        <w:tc>
          <w:tcPr>
            <w:tcW w:w="1227" w:type="pct"/>
          </w:tcPr>
          <w:p w14:paraId="26E6021F" w14:textId="77777777" w:rsidR="00F10A19" w:rsidRPr="003872E0" w:rsidRDefault="00F10A19" w:rsidP="00F45EA9">
            <w:pPr>
              <w:pStyle w:val="ATableBody"/>
            </w:pPr>
            <w:proofErr w:type="spellStart"/>
            <w:r w:rsidRPr="003872E0">
              <w:t>wind_kph</w:t>
            </w:r>
            <w:proofErr w:type="spellEnd"/>
          </w:p>
        </w:tc>
        <w:tc>
          <w:tcPr>
            <w:tcW w:w="1012" w:type="pct"/>
          </w:tcPr>
          <w:p w14:paraId="60EC1FC6" w14:textId="77777777" w:rsidR="00F10A19" w:rsidRPr="003872E0" w:rsidRDefault="00F10A19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5D8BD7D4" w14:textId="3E0A45CE" w:rsidR="00F10A19" w:rsidRPr="003872E0" w:rsidRDefault="00F10A19" w:rsidP="00F45EA9">
            <w:pPr>
              <w:pStyle w:val="ATableBody"/>
            </w:pPr>
            <w:r w:rsidRPr="003872E0">
              <w:t>Максимальная скорость ветра в километрах в час</w:t>
            </w:r>
          </w:p>
        </w:tc>
      </w:tr>
      <w:tr w:rsidR="00F10A19" w:rsidRPr="003872E0" w14:paraId="72660793" w14:textId="77777777" w:rsidTr="00D33EAB">
        <w:trPr>
          <w:trHeight w:val="454"/>
        </w:trPr>
        <w:tc>
          <w:tcPr>
            <w:tcW w:w="1227" w:type="pct"/>
          </w:tcPr>
          <w:p w14:paraId="3512C493" w14:textId="77777777" w:rsidR="00F10A19" w:rsidRPr="003872E0" w:rsidRDefault="00F10A19" w:rsidP="00F45EA9">
            <w:pPr>
              <w:pStyle w:val="ATableBody"/>
            </w:pPr>
            <w:proofErr w:type="spellStart"/>
            <w:r w:rsidRPr="003872E0">
              <w:t>wind_degree</w:t>
            </w:r>
            <w:proofErr w:type="spellEnd"/>
          </w:p>
        </w:tc>
        <w:tc>
          <w:tcPr>
            <w:tcW w:w="1012" w:type="pct"/>
          </w:tcPr>
          <w:p w14:paraId="2C0C0835" w14:textId="77777777" w:rsidR="00F10A19" w:rsidRPr="003872E0" w:rsidRDefault="00F10A19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761" w:type="pct"/>
          </w:tcPr>
          <w:p w14:paraId="64A393B2" w14:textId="2B24D597" w:rsidR="00F10A19" w:rsidRPr="003872E0" w:rsidRDefault="00F10A19" w:rsidP="00F45EA9">
            <w:pPr>
              <w:pStyle w:val="ATableBody"/>
            </w:pPr>
            <w:r w:rsidRPr="003872E0">
              <w:t>Направление ветра в градусах</w:t>
            </w:r>
          </w:p>
        </w:tc>
      </w:tr>
      <w:tr w:rsidR="00F10A19" w:rsidRPr="003872E0" w14:paraId="135EE06E" w14:textId="77777777" w:rsidTr="00D33EAB">
        <w:trPr>
          <w:trHeight w:val="454"/>
        </w:trPr>
        <w:tc>
          <w:tcPr>
            <w:tcW w:w="1227" w:type="pct"/>
          </w:tcPr>
          <w:p w14:paraId="4F3D9287" w14:textId="77777777" w:rsidR="00F10A19" w:rsidRPr="003872E0" w:rsidRDefault="00F10A19" w:rsidP="00F45EA9">
            <w:pPr>
              <w:pStyle w:val="ATableBody"/>
            </w:pPr>
            <w:proofErr w:type="spellStart"/>
            <w:r w:rsidRPr="003872E0">
              <w:t>wind_dir</w:t>
            </w:r>
            <w:proofErr w:type="spellEnd"/>
          </w:p>
        </w:tc>
        <w:tc>
          <w:tcPr>
            <w:tcW w:w="1012" w:type="pct"/>
          </w:tcPr>
          <w:p w14:paraId="082B361D" w14:textId="77777777" w:rsidR="00F10A19" w:rsidRPr="003872E0" w:rsidRDefault="00F10A19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761" w:type="pct"/>
          </w:tcPr>
          <w:p w14:paraId="7CC7ADAE" w14:textId="77777777" w:rsidR="00F10A19" w:rsidRPr="003872E0" w:rsidRDefault="00F10A19" w:rsidP="00F45EA9">
            <w:pPr>
              <w:pStyle w:val="ATableBody"/>
            </w:pPr>
            <w:r w:rsidRPr="003872E0">
              <w:t>Направление ветра по 16-точечному компасу. Например, NSW.</w:t>
            </w:r>
          </w:p>
        </w:tc>
      </w:tr>
      <w:tr w:rsidR="00F10A19" w:rsidRPr="003872E0" w14:paraId="32F7AC67" w14:textId="77777777" w:rsidTr="00D33EAB">
        <w:trPr>
          <w:trHeight w:val="454"/>
        </w:trPr>
        <w:tc>
          <w:tcPr>
            <w:tcW w:w="1227" w:type="pct"/>
          </w:tcPr>
          <w:p w14:paraId="39D484F3" w14:textId="77777777" w:rsidR="00F10A19" w:rsidRPr="003872E0" w:rsidRDefault="00F10A19" w:rsidP="00F45EA9">
            <w:pPr>
              <w:pStyle w:val="ATableBody"/>
            </w:pPr>
            <w:proofErr w:type="spellStart"/>
            <w:r w:rsidRPr="003872E0">
              <w:t>pressure_mb</w:t>
            </w:r>
            <w:proofErr w:type="spellEnd"/>
          </w:p>
        </w:tc>
        <w:tc>
          <w:tcPr>
            <w:tcW w:w="1012" w:type="pct"/>
          </w:tcPr>
          <w:p w14:paraId="28FD1F77" w14:textId="77777777" w:rsidR="00F10A19" w:rsidRPr="003872E0" w:rsidRDefault="00F10A19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11ACF31F" w14:textId="3F22CEF5" w:rsidR="00F10A19" w:rsidRPr="003872E0" w:rsidRDefault="00F10A19" w:rsidP="00F45EA9">
            <w:pPr>
              <w:pStyle w:val="ATableBody"/>
            </w:pPr>
            <w:r w:rsidRPr="003872E0">
              <w:t>Давление в миллибарах</w:t>
            </w:r>
          </w:p>
        </w:tc>
      </w:tr>
      <w:tr w:rsidR="00F10A19" w:rsidRPr="003872E0" w14:paraId="4C10F05C" w14:textId="77777777" w:rsidTr="00D33EAB">
        <w:trPr>
          <w:trHeight w:val="454"/>
        </w:trPr>
        <w:tc>
          <w:tcPr>
            <w:tcW w:w="1227" w:type="pct"/>
          </w:tcPr>
          <w:p w14:paraId="629DB179" w14:textId="77777777" w:rsidR="00F10A19" w:rsidRPr="003872E0" w:rsidRDefault="00F10A19" w:rsidP="00F45EA9">
            <w:pPr>
              <w:pStyle w:val="ATableBody"/>
            </w:pPr>
            <w:proofErr w:type="spellStart"/>
            <w:r w:rsidRPr="003872E0">
              <w:t>pressure_in</w:t>
            </w:r>
            <w:proofErr w:type="spellEnd"/>
          </w:p>
        </w:tc>
        <w:tc>
          <w:tcPr>
            <w:tcW w:w="1012" w:type="pct"/>
          </w:tcPr>
          <w:p w14:paraId="56AE68CA" w14:textId="77777777" w:rsidR="00F10A19" w:rsidRPr="003872E0" w:rsidRDefault="00F10A19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7BF6F48E" w14:textId="356A6353" w:rsidR="00F10A19" w:rsidRPr="003872E0" w:rsidRDefault="00F10A19" w:rsidP="00F45EA9">
            <w:pPr>
              <w:pStyle w:val="ATableBody"/>
            </w:pPr>
            <w:r w:rsidRPr="003872E0">
              <w:t>Давление</w:t>
            </w:r>
            <w:r w:rsidRPr="003872E0">
              <w:rPr>
                <w:lang w:val="en-US"/>
              </w:rPr>
              <w:t xml:space="preserve"> </w:t>
            </w:r>
            <w:r w:rsidRPr="003872E0">
              <w:t>в</w:t>
            </w:r>
            <w:r w:rsidRPr="003872E0">
              <w:rPr>
                <w:lang w:val="en-US"/>
              </w:rPr>
              <w:t xml:space="preserve"> </w:t>
            </w:r>
            <w:r w:rsidRPr="003872E0">
              <w:t>дюймах</w:t>
            </w:r>
          </w:p>
        </w:tc>
      </w:tr>
      <w:tr w:rsidR="00F10A19" w:rsidRPr="003872E0" w14:paraId="6B96661E" w14:textId="77777777" w:rsidTr="00D33EAB">
        <w:trPr>
          <w:trHeight w:val="454"/>
        </w:trPr>
        <w:tc>
          <w:tcPr>
            <w:tcW w:w="1227" w:type="pct"/>
          </w:tcPr>
          <w:p w14:paraId="40E1CE2B" w14:textId="77777777" w:rsidR="00F10A19" w:rsidRPr="003872E0" w:rsidRDefault="00F10A19" w:rsidP="00F45EA9">
            <w:pPr>
              <w:pStyle w:val="ATableBody"/>
            </w:pPr>
            <w:proofErr w:type="spellStart"/>
            <w:r w:rsidRPr="003872E0">
              <w:t>precip_mm</w:t>
            </w:r>
            <w:proofErr w:type="spellEnd"/>
          </w:p>
        </w:tc>
        <w:tc>
          <w:tcPr>
            <w:tcW w:w="1012" w:type="pct"/>
          </w:tcPr>
          <w:p w14:paraId="31AF0BCF" w14:textId="77777777" w:rsidR="00F10A19" w:rsidRPr="003872E0" w:rsidRDefault="00F10A19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2364C2EB" w14:textId="4D712438" w:rsidR="00F10A19" w:rsidRPr="003872E0" w:rsidRDefault="00F10A19" w:rsidP="00F45EA9">
            <w:pPr>
              <w:pStyle w:val="ATableBody"/>
            </w:pPr>
            <w:r w:rsidRPr="003872E0">
              <w:t>Количество осадков в миллиметрах</w:t>
            </w:r>
          </w:p>
        </w:tc>
      </w:tr>
      <w:tr w:rsidR="00F10A19" w:rsidRPr="003872E0" w14:paraId="3744AA06" w14:textId="77777777" w:rsidTr="00D33EAB">
        <w:trPr>
          <w:trHeight w:val="454"/>
        </w:trPr>
        <w:tc>
          <w:tcPr>
            <w:tcW w:w="1227" w:type="pct"/>
          </w:tcPr>
          <w:p w14:paraId="03D8884F" w14:textId="77777777" w:rsidR="00F10A19" w:rsidRPr="003872E0" w:rsidRDefault="00F10A19" w:rsidP="00F45EA9">
            <w:pPr>
              <w:pStyle w:val="ATableBody"/>
            </w:pPr>
            <w:proofErr w:type="spellStart"/>
            <w:r w:rsidRPr="003872E0">
              <w:t>precip_in</w:t>
            </w:r>
            <w:proofErr w:type="spellEnd"/>
          </w:p>
        </w:tc>
        <w:tc>
          <w:tcPr>
            <w:tcW w:w="1012" w:type="pct"/>
          </w:tcPr>
          <w:p w14:paraId="24F1F879" w14:textId="77777777" w:rsidR="00F10A19" w:rsidRPr="003872E0" w:rsidRDefault="00F10A19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71D5EF27" w14:textId="0887539C" w:rsidR="00F10A19" w:rsidRPr="003872E0" w:rsidRDefault="00F10A19" w:rsidP="00F45EA9">
            <w:pPr>
              <w:pStyle w:val="ATableBody"/>
            </w:pPr>
            <w:r w:rsidRPr="003872E0">
              <w:t>Количество осадков в дюймах</w:t>
            </w:r>
          </w:p>
        </w:tc>
      </w:tr>
      <w:tr w:rsidR="00F10A19" w:rsidRPr="003872E0" w14:paraId="6FB49BD1" w14:textId="77777777" w:rsidTr="00D33EAB">
        <w:trPr>
          <w:trHeight w:val="454"/>
        </w:trPr>
        <w:tc>
          <w:tcPr>
            <w:tcW w:w="1227" w:type="pct"/>
          </w:tcPr>
          <w:p w14:paraId="603B6F96" w14:textId="77777777" w:rsidR="00F10A19" w:rsidRPr="003872E0" w:rsidRDefault="00F10A19" w:rsidP="00F45EA9">
            <w:pPr>
              <w:pStyle w:val="ATableBody"/>
            </w:pPr>
            <w:proofErr w:type="spellStart"/>
            <w:r w:rsidRPr="003872E0">
              <w:t>humidity</w:t>
            </w:r>
            <w:proofErr w:type="spellEnd"/>
          </w:p>
        </w:tc>
        <w:tc>
          <w:tcPr>
            <w:tcW w:w="1012" w:type="pct"/>
          </w:tcPr>
          <w:p w14:paraId="6334AB4D" w14:textId="77777777" w:rsidR="00F10A19" w:rsidRPr="003872E0" w:rsidRDefault="00F10A19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761" w:type="pct"/>
          </w:tcPr>
          <w:p w14:paraId="769C92B2" w14:textId="4A9F444A" w:rsidR="00F10A19" w:rsidRPr="003872E0" w:rsidRDefault="00F10A19" w:rsidP="00F45EA9">
            <w:pPr>
              <w:pStyle w:val="ATableBody"/>
            </w:pPr>
            <w:r w:rsidRPr="003872E0">
              <w:t>Влажность в процентах</w:t>
            </w:r>
          </w:p>
        </w:tc>
      </w:tr>
      <w:tr w:rsidR="00F10A19" w:rsidRPr="003872E0" w14:paraId="38AA817F" w14:textId="77777777" w:rsidTr="00D33EAB">
        <w:trPr>
          <w:trHeight w:val="454"/>
        </w:trPr>
        <w:tc>
          <w:tcPr>
            <w:tcW w:w="1227" w:type="pct"/>
          </w:tcPr>
          <w:p w14:paraId="7ECA8301" w14:textId="77777777" w:rsidR="00F10A19" w:rsidRPr="003872E0" w:rsidRDefault="00F10A19" w:rsidP="00F45EA9">
            <w:pPr>
              <w:pStyle w:val="ATableBody"/>
            </w:pPr>
            <w:proofErr w:type="spellStart"/>
            <w:r w:rsidRPr="003872E0">
              <w:t>cloud</w:t>
            </w:r>
            <w:proofErr w:type="spellEnd"/>
          </w:p>
        </w:tc>
        <w:tc>
          <w:tcPr>
            <w:tcW w:w="1012" w:type="pct"/>
          </w:tcPr>
          <w:p w14:paraId="3A10B4BA" w14:textId="77777777" w:rsidR="00F10A19" w:rsidRPr="003872E0" w:rsidRDefault="00F10A19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761" w:type="pct"/>
          </w:tcPr>
          <w:p w14:paraId="2DF204AF" w14:textId="5B0BA2B3" w:rsidR="00F10A19" w:rsidRPr="003872E0" w:rsidRDefault="00F10A19" w:rsidP="00F45EA9">
            <w:pPr>
              <w:pStyle w:val="ATableBody"/>
            </w:pPr>
            <w:r w:rsidRPr="003872E0">
              <w:t>Облачность в процентах</w:t>
            </w:r>
          </w:p>
        </w:tc>
      </w:tr>
      <w:tr w:rsidR="00F10A19" w:rsidRPr="003D1825" w14:paraId="06A61A7A" w14:textId="77777777" w:rsidTr="00D33EAB">
        <w:trPr>
          <w:trHeight w:val="454"/>
        </w:trPr>
        <w:tc>
          <w:tcPr>
            <w:tcW w:w="1227" w:type="pct"/>
          </w:tcPr>
          <w:p w14:paraId="0036A967" w14:textId="77777777" w:rsidR="00F10A19" w:rsidRPr="003872E0" w:rsidRDefault="00F10A19" w:rsidP="00F45EA9">
            <w:pPr>
              <w:pStyle w:val="ATableBody"/>
            </w:pPr>
            <w:proofErr w:type="spellStart"/>
            <w:r w:rsidRPr="003872E0">
              <w:t>feelslike_c</w:t>
            </w:r>
            <w:proofErr w:type="spellEnd"/>
          </w:p>
        </w:tc>
        <w:tc>
          <w:tcPr>
            <w:tcW w:w="1012" w:type="pct"/>
          </w:tcPr>
          <w:p w14:paraId="4C0D73BD" w14:textId="77777777" w:rsidR="00F10A19" w:rsidRPr="003872E0" w:rsidRDefault="00F10A19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3B1DF0A7" w14:textId="77777777" w:rsidR="00F10A19" w:rsidRPr="003872E0" w:rsidRDefault="00F10A19" w:rsidP="00F45EA9">
            <w:pPr>
              <w:pStyle w:val="ATableBody"/>
            </w:pPr>
            <w:r w:rsidRPr="003872E0">
              <w:t>Чувствуется как температура в градусах Цельсия</w:t>
            </w:r>
          </w:p>
        </w:tc>
      </w:tr>
      <w:tr w:rsidR="00F10A19" w:rsidRPr="003D1825" w14:paraId="515BFAE8" w14:textId="77777777" w:rsidTr="00D33EAB">
        <w:trPr>
          <w:trHeight w:val="454"/>
        </w:trPr>
        <w:tc>
          <w:tcPr>
            <w:tcW w:w="1227" w:type="pct"/>
          </w:tcPr>
          <w:p w14:paraId="2D526BB3" w14:textId="77777777" w:rsidR="00F10A19" w:rsidRPr="003872E0" w:rsidRDefault="00F10A19" w:rsidP="00F45EA9">
            <w:pPr>
              <w:pStyle w:val="ATableBody"/>
            </w:pPr>
            <w:proofErr w:type="spellStart"/>
            <w:r w:rsidRPr="003872E0">
              <w:t>feelslike</w:t>
            </w:r>
            <w:proofErr w:type="spellEnd"/>
            <w:r w:rsidRPr="003872E0">
              <w:t>_</w:t>
            </w:r>
            <w:r w:rsidRPr="003872E0">
              <w:rPr>
                <w:lang w:val="en-US"/>
              </w:rPr>
              <w:t>f</w:t>
            </w:r>
          </w:p>
        </w:tc>
        <w:tc>
          <w:tcPr>
            <w:tcW w:w="1012" w:type="pct"/>
          </w:tcPr>
          <w:p w14:paraId="4DFA8067" w14:textId="77777777" w:rsidR="00F10A19" w:rsidRPr="003872E0" w:rsidRDefault="00F10A19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1E1CC91C" w14:textId="14059405" w:rsidR="00F10A19" w:rsidRPr="003872E0" w:rsidRDefault="00F10A19" w:rsidP="00F45EA9">
            <w:pPr>
              <w:pStyle w:val="ATableBody"/>
            </w:pPr>
            <w:r w:rsidRPr="003872E0">
              <w:t xml:space="preserve">Чувствуется как температура </w:t>
            </w:r>
            <w:r w:rsidR="00FB5B38">
              <w:t>в градусах</w:t>
            </w:r>
            <w:r w:rsidRPr="003872E0">
              <w:t xml:space="preserve"> Фаренгейт</w:t>
            </w:r>
            <w:r w:rsidR="00FB5B38">
              <w:t>а</w:t>
            </w:r>
          </w:p>
        </w:tc>
      </w:tr>
      <w:tr w:rsidR="00F10A19" w:rsidRPr="003D1825" w14:paraId="5DDE394B" w14:textId="77777777" w:rsidTr="00D33EAB">
        <w:trPr>
          <w:trHeight w:val="454"/>
        </w:trPr>
        <w:tc>
          <w:tcPr>
            <w:tcW w:w="1227" w:type="pct"/>
          </w:tcPr>
          <w:p w14:paraId="50B577EA" w14:textId="77777777" w:rsidR="00F10A19" w:rsidRPr="003872E0" w:rsidRDefault="00F10A19" w:rsidP="00F45EA9">
            <w:pPr>
              <w:pStyle w:val="ATableBody"/>
            </w:pPr>
            <w:proofErr w:type="spellStart"/>
            <w:r w:rsidRPr="003872E0">
              <w:t>windchill_c</w:t>
            </w:r>
            <w:proofErr w:type="spellEnd"/>
          </w:p>
        </w:tc>
        <w:tc>
          <w:tcPr>
            <w:tcW w:w="1012" w:type="pct"/>
          </w:tcPr>
          <w:p w14:paraId="5CC6197B" w14:textId="77777777" w:rsidR="00F10A19" w:rsidRPr="003872E0" w:rsidRDefault="00F10A19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36CC7CD8" w14:textId="350C3D4A" w:rsidR="00F10A19" w:rsidRPr="003872E0" w:rsidRDefault="00F10A19" w:rsidP="00F45EA9">
            <w:pPr>
              <w:pStyle w:val="ATableBody"/>
            </w:pPr>
            <w:r w:rsidRPr="003872E0">
              <w:t>Температура ветра в градусах Цельсия</w:t>
            </w:r>
          </w:p>
        </w:tc>
      </w:tr>
      <w:tr w:rsidR="00F10A19" w:rsidRPr="003D1825" w14:paraId="7B4A30F3" w14:textId="77777777" w:rsidTr="00D33EAB">
        <w:trPr>
          <w:trHeight w:val="454"/>
        </w:trPr>
        <w:tc>
          <w:tcPr>
            <w:tcW w:w="1227" w:type="pct"/>
          </w:tcPr>
          <w:p w14:paraId="3148CF62" w14:textId="77777777" w:rsidR="00F10A19" w:rsidRPr="003872E0" w:rsidRDefault="00F10A19" w:rsidP="00F45EA9">
            <w:pPr>
              <w:pStyle w:val="ATableBody"/>
            </w:pPr>
            <w:proofErr w:type="spellStart"/>
            <w:r w:rsidRPr="003872E0">
              <w:t>windchill_f</w:t>
            </w:r>
            <w:proofErr w:type="spellEnd"/>
          </w:p>
        </w:tc>
        <w:tc>
          <w:tcPr>
            <w:tcW w:w="1012" w:type="pct"/>
          </w:tcPr>
          <w:p w14:paraId="5148B3F9" w14:textId="77777777" w:rsidR="00F10A19" w:rsidRPr="003872E0" w:rsidRDefault="00F10A19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6D2D3B56" w14:textId="3197FF93" w:rsidR="00F10A19" w:rsidRPr="003872E0" w:rsidRDefault="00F10A19" w:rsidP="00F45EA9">
            <w:pPr>
              <w:pStyle w:val="ATableBody"/>
            </w:pPr>
            <w:r w:rsidRPr="003872E0">
              <w:t>Температура ветра в градусах Фаренгейта</w:t>
            </w:r>
          </w:p>
        </w:tc>
      </w:tr>
      <w:tr w:rsidR="00F10A19" w:rsidRPr="003D1825" w14:paraId="41DBD7B8" w14:textId="77777777" w:rsidTr="00D33EAB">
        <w:trPr>
          <w:trHeight w:val="454"/>
        </w:trPr>
        <w:tc>
          <w:tcPr>
            <w:tcW w:w="1227" w:type="pct"/>
          </w:tcPr>
          <w:p w14:paraId="6844CAE4" w14:textId="77777777" w:rsidR="00F10A19" w:rsidRPr="003872E0" w:rsidRDefault="00F10A19" w:rsidP="00F45EA9">
            <w:pPr>
              <w:pStyle w:val="ATableBody"/>
            </w:pPr>
            <w:proofErr w:type="spellStart"/>
            <w:r w:rsidRPr="003872E0">
              <w:t>heatindex_c</w:t>
            </w:r>
            <w:proofErr w:type="spellEnd"/>
          </w:p>
        </w:tc>
        <w:tc>
          <w:tcPr>
            <w:tcW w:w="1012" w:type="pct"/>
          </w:tcPr>
          <w:p w14:paraId="32288D55" w14:textId="77777777" w:rsidR="00F10A19" w:rsidRPr="003872E0" w:rsidRDefault="00F10A19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58C2BD0F" w14:textId="2F346D04" w:rsidR="00F10A19" w:rsidRPr="003872E0" w:rsidRDefault="00F10A19" w:rsidP="00F45EA9">
            <w:pPr>
              <w:pStyle w:val="ATableBody"/>
            </w:pPr>
            <w:r w:rsidRPr="003872E0">
              <w:t>Индекс тепла в градусах Цельсия</w:t>
            </w:r>
          </w:p>
        </w:tc>
      </w:tr>
      <w:tr w:rsidR="00F10A19" w:rsidRPr="003D1825" w14:paraId="15DA4EA6" w14:textId="77777777" w:rsidTr="00D33EAB">
        <w:trPr>
          <w:trHeight w:val="454"/>
        </w:trPr>
        <w:tc>
          <w:tcPr>
            <w:tcW w:w="1227" w:type="pct"/>
          </w:tcPr>
          <w:p w14:paraId="29EF7D92" w14:textId="77777777" w:rsidR="00F10A19" w:rsidRPr="003872E0" w:rsidRDefault="00F10A19" w:rsidP="00F45EA9">
            <w:pPr>
              <w:pStyle w:val="ATableBody"/>
            </w:pPr>
            <w:proofErr w:type="spellStart"/>
            <w:r w:rsidRPr="003872E0">
              <w:t>heatindex_f</w:t>
            </w:r>
            <w:proofErr w:type="spellEnd"/>
          </w:p>
        </w:tc>
        <w:tc>
          <w:tcPr>
            <w:tcW w:w="1012" w:type="pct"/>
          </w:tcPr>
          <w:p w14:paraId="63B107B4" w14:textId="77777777" w:rsidR="00F10A19" w:rsidRPr="003872E0" w:rsidRDefault="00F10A19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1981710A" w14:textId="0946F84A" w:rsidR="00F10A19" w:rsidRPr="003872E0" w:rsidRDefault="00F10A19" w:rsidP="00F45EA9">
            <w:pPr>
              <w:pStyle w:val="ATableBody"/>
            </w:pPr>
            <w:r w:rsidRPr="003872E0">
              <w:t>Индекс тепла в градусах Фаренгейта</w:t>
            </w:r>
          </w:p>
        </w:tc>
      </w:tr>
      <w:tr w:rsidR="00F10A19" w:rsidRPr="003D1825" w14:paraId="7EB3FF02" w14:textId="77777777" w:rsidTr="00D33EAB">
        <w:trPr>
          <w:trHeight w:val="454"/>
        </w:trPr>
        <w:tc>
          <w:tcPr>
            <w:tcW w:w="1227" w:type="pct"/>
          </w:tcPr>
          <w:p w14:paraId="7307EAC0" w14:textId="77777777" w:rsidR="00F10A19" w:rsidRPr="003872E0" w:rsidRDefault="00F10A19" w:rsidP="00F45EA9">
            <w:pPr>
              <w:pStyle w:val="ATableBody"/>
              <w:rPr>
                <w:lang w:val="en-US"/>
              </w:rPr>
            </w:pPr>
            <w:proofErr w:type="spellStart"/>
            <w:r w:rsidRPr="003872E0">
              <w:t>dewpoint</w:t>
            </w:r>
            <w:proofErr w:type="spellEnd"/>
            <w:r w:rsidRPr="003872E0">
              <w:t>_</w:t>
            </w:r>
            <w:r w:rsidRPr="003872E0">
              <w:rPr>
                <w:lang w:val="en-US"/>
              </w:rPr>
              <w:t>c</w:t>
            </w:r>
          </w:p>
        </w:tc>
        <w:tc>
          <w:tcPr>
            <w:tcW w:w="1012" w:type="pct"/>
          </w:tcPr>
          <w:p w14:paraId="11C5CDA6" w14:textId="77777777" w:rsidR="00F10A19" w:rsidRPr="003872E0" w:rsidRDefault="00F10A19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6C6F238E" w14:textId="02AFED74" w:rsidR="00F10A19" w:rsidRPr="003872E0" w:rsidRDefault="00F10A19" w:rsidP="00F45EA9">
            <w:pPr>
              <w:pStyle w:val="ATableBody"/>
            </w:pPr>
            <w:r w:rsidRPr="003872E0">
              <w:t>Значение точки росы в градусах Цельсия</w:t>
            </w:r>
          </w:p>
        </w:tc>
      </w:tr>
      <w:tr w:rsidR="00F10A19" w:rsidRPr="003D1825" w14:paraId="2D33879C" w14:textId="77777777" w:rsidTr="00D33EAB">
        <w:trPr>
          <w:trHeight w:val="454"/>
        </w:trPr>
        <w:tc>
          <w:tcPr>
            <w:tcW w:w="1227" w:type="pct"/>
          </w:tcPr>
          <w:p w14:paraId="5A4AFCAA" w14:textId="77777777" w:rsidR="00F10A19" w:rsidRPr="003872E0" w:rsidRDefault="00F10A19" w:rsidP="00F45EA9">
            <w:pPr>
              <w:pStyle w:val="ATableBody"/>
            </w:pPr>
            <w:proofErr w:type="spellStart"/>
            <w:r w:rsidRPr="003872E0">
              <w:lastRenderedPageBreak/>
              <w:t>dewpoint_f</w:t>
            </w:r>
            <w:proofErr w:type="spellEnd"/>
          </w:p>
        </w:tc>
        <w:tc>
          <w:tcPr>
            <w:tcW w:w="1012" w:type="pct"/>
          </w:tcPr>
          <w:p w14:paraId="09CBF93A" w14:textId="77777777" w:rsidR="00F10A19" w:rsidRPr="003872E0" w:rsidRDefault="00F10A19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7124D606" w14:textId="323521F4" w:rsidR="00F10A19" w:rsidRPr="003872E0" w:rsidRDefault="00F10A19" w:rsidP="00F45EA9">
            <w:pPr>
              <w:pStyle w:val="ATableBody"/>
            </w:pPr>
            <w:r w:rsidRPr="003872E0">
              <w:t>Значение точки росы в градусах Фаренгейта</w:t>
            </w:r>
          </w:p>
        </w:tc>
      </w:tr>
      <w:tr w:rsidR="00F10A19" w:rsidRPr="003D1825" w14:paraId="4DEA3337" w14:textId="77777777" w:rsidTr="00D33EAB">
        <w:trPr>
          <w:trHeight w:val="454"/>
        </w:trPr>
        <w:tc>
          <w:tcPr>
            <w:tcW w:w="1227" w:type="pct"/>
          </w:tcPr>
          <w:p w14:paraId="2CE64703" w14:textId="77777777" w:rsidR="00F10A19" w:rsidRPr="003872E0" w:rsidRDefault="00F10A19" w:rsidP="00F45EA9">
            <w:pPr>
              <w:pStyle w:val="ATableBody"/>
            </w:pPr>
            <w:proofErr w:type="spellStart"/>
            <w:r w:rsidRPr="003872E0">
              <w:t>will_it_rain</w:t>
            </w:r>
            <w:proofErr w:type="spellEnd"/>
          </w:p>
        </w:tc>
        <w:tc>
          <w:tcPr>
            <w:tcW w:w="1012" w:type="pct"/>
          </w:tcPr>
          <w:p w14:paraId="193F01AE" w14:textId="77777777" w:rsidR="00F10A19" w:rsidRPr="003872E0" w:rsidRDefault="00F10A19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761" w:type="pct"/>
          </w:tcPr>
          <w:p w14:paraId="21301D8B" w14:textId="77777777" w:rsidR="00F10A19" w:rsidRPr="003872E0" w:rsidRDefault="00F10A19" w:rsidP="00F45EA9">
            <w:pPr>
              <w:pStyle w:val="ATableBody"/>
            </w:pPr>
            <w:r w:rsidRPr="003872E0">
              <w:t>1 = Да, 0 = Нет. Будет идти дождь или нет.</w:t>
            </w:r>
          </w:p>
        </w:tc>
      </w:tr>
      <w:tr w:rsidR="00F10A19" w:rsidRPr="003D1825" w14:paraId="3200D09D" w14:textId="77777777" w:rsidTr="00D33EAB">
        <w:trPr>
          <w:trHeight w:val="454"/>
        </w:trPr>
        <w:tc>
          <w:tcPr>
            <w:tcW w:w="1227" w:type="pct"/>
          </w:tcPr>
          <w:p w14:paraId="2CBB9707" w14:textId="77777777" w:rsidR="00F10A19" w:rsidRPr="003872E0" w:rsidRDefault="00F10A19" w:rsidP="00F45EA9">
            <w:pPr>
              <w:pStyle w:val="ATableBody"/>
            </w:pPr>
            <w:proofErr w:type="spellStart"/>
            <w:r w:rsidRPr="003872E0">
              <w:t>will_it_snow</w:t>
            </w:r>
            <w:proofErr w:type="spellEnd"/>
          </w:p>
        </w:tc>
        <w:tc>
          <w:tcPr>
            <w:tcW w:w="1012" w:type="pct"/>
          </w:tcPr>
          <w:p w14:paraId="339DBD69" w14:textId="77777777" w:rsidR="00F10A19" w:rsidRPr="003872E0" w:rsidRDefault="00F10A19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761" w:type="pct"/>
          </w:tcPr>
          <w:p w14:paraId="45784521" w14:textId="77777777" w:rsidR="00F10A19" w:rsidRPr="003872E0" w:rsidRDefault="00F10A19" w:rsidP="00F45EA9">
            <w:pPr>
              <w:pStyle w:val="ATableBody"/>
            </w:pPr>
            <w:r w:rsidRPr="003872E0">
              <w:t>1 = Да, 0 = Нет. Будет идти снег или нет.</w:t>
            </w:r>
          </w:p>
        </w:tc>
      </w:tr>
      <w:tr w:rsidR="00F10A19" w:rsidRPr="003D1825" w14:paraId="77F8C2B4" w14:textId="77777777" w:rsidTr="00D33EAB">
        <w:trPr>
          <w:trHeight w:val="454"/>
        </w:trPr>
        <w:tc>
          <w:tcPr>
            <w:tcW w:w="1227" w:type="pct"/>
          </w:tcPr>
          <w:p w14:paraId="644FF7C4" w14:textId="77777777" w:rsidR="00F10A19" w:rsidRPr="003872E0" w:rsidRDefault="00F10A19" w:rsidP="00F45EA9">
            <w:pPr>
              <w:pStyle w:val="ATableBody"/>
            </w:pPr>
            <w:proofErr w:type="spellStart"/>
            <w:r w:rsidRPr="003872E0">
              <w:t>is_day</w:t>
            </w:r>
            <w:proofErr w:type="spellEnd"/>
          </w:p>
        </w:tc>
        <w:tc>
          <w:tcPr>
            <w:tcW w:w="1012" w:type="pct"/>
          </w:tcPr>
          <w:p w14:paraId="6AE10726" w14:textId="77777777" w:rsidR="00F10A19" w:rsidRPr="003872E0" w:rsidRDefault="00F10A19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761" w:type="pct"/>
          </w:tcPr>
          <w:p w14:paraId="55DC1AB0" w14:textId="77777777" w:rsidR="00F10A19" w:rsidRPr="003872E0" w:rsidRDefault="00F10A19" w:rsidP="00F45EA9">
            <w:pPr>
              <w:pStyle w:val="ATableBody"/>
            </w:pPr>
            <w:r w:rsidRPr="003872E0">
              <w:t>1 = Да, 0 = Нет. Показывать значок дневного или ночного состояния.</w:t>
            </w:r>
          </w:p>
        </w:tc>
      </w:tr>
      <w:tr w:rsidR="00F10A19" w:rsidRPr="003872E0" w14:paraId="10170C14" w14:textId="77777777" w:rsidTr="00D33EAB">
        <w:trPr>
          <w:trHeight w:val="454"/>
        </w:trPr>
        <w:tc>
          <w:tcPr>
            <w:tcW w:w="1227" w:type="pct"/>
          </w:tcPr>
          <w:p w14:paraId="1D525B65" w14:textId="77777777" w:rsidR="00F10A19" w:rsidRPr="003872E0" w:rsidRDefault="00F10A19" w:rsidP="00F45EA9">
            <w:pPr>
              <w:pStyle w:val="ATableBody"/>
            </w:pPr>
            <w:proofErr w:type="spellStart"/>
            <w:r w:rsidRPr="003872E0">
              <w:t>vis_km</w:t>
            </w:r>
            <w:proofErr w:type="spellEnd"/>
          </w:p>
        </w:tc>
        <w:tc>
          <w:tcPr>
            <w:tcW w:w="1012" w:type="pct"/>
          </w:tcPr>
          <w:p w14:paraId="7B88E9A9" w14:textId="77777777" w:rsidR="00F10A19" w:rsidRPr="003872E0" w:rsidRDefault="00F10A19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4E78EC88" w14:textId="3B646AEE" w:rsidR="00F10A19" w:rsidRPr="003872E0" w:rsidRDefault="00F10A19" w:rsidP="00F45EA9">
            <w:pPr>
              <w:pStyle w:val="ATableBody"/>
            </w:pPr>
            <w:r w:rsidRPr="003872E0">
              <w:t>Видимость в километрах</w:t>
            </w:r>
          </w:p>
        </w:tc>
      </w:tr>
      <w:tr w:rsidR="00F10A19" w:rsidRPr="003872E0" w14:paraId="229862B7" w14:textId="77777777" w:rsidTr="00D33EAB">
        <w:trPr>
          <w:trHeight w:val="454"/>
        </w:trPr>
        <w:tc>
          <w:tcPr>
            <w:tcW w:w="1227" w:type="pct"/>
          </w:tcPr>
          <w:p w14:paraId="5F37199B" w14:textId="77777777" w:rsidR="00F10A19" w:rsidRPr="003872E0" w:rsidRDefault="00F10A19" w:rsidP="00F45EA9">
            <w:pPr>
              <w:pStyle w:val="ATableBody"/>
            </w:pPr>
            <w:proofErr w:type="spellStart"/>
            <w:r w:rsidRPr="003872E0">
              <w:t>vis_miles</w:t>
            </w:r>
            <w:proofErr w:type="spellEnd"/>
          </w:p>
        </w:tc>
        <w:tc>
          <w:tcPr>
            <w:tcW w:w="1012" w:type="pct"/>
          </w:tcPr>
          <w:p w14:paraId="5FDE2DF1" w14:textId="77777777" w:rsidR="00F10A19" w:rsidRPr="003872E0" w:rsidRDefault="00F10A19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69956033" w14:textId="1666FC6A" w:rsidR="00F10A19" w:rsidRPr="003872E0" w:rsidRDefault="00F10A19" w:rsidP="00F45EA9">
            <w:pPr>
              <w:pStyle w:val="ATableBody"/>
            </w:pPr>
            <w:r w:rsidRPr="003872E0">
              <w:t>Видимость в милях</w:t>
            </w:r>
          </w:p>
        </w:tc>
      </w:tr>
      <w:tr w:rsidR="00F10A19" w:rsidRPr="003872E0" w14:paraId="77E1F6D7" w14:textId="77777777" w:rsidTr="00D33EAB">
        <w:trPr>
          <w:trHeight w:val="454"/>
        </w:trPr>
        <w:tc>
          <w:tcPr>
            <w:tcW w:w="1227" w:type="pct"/>
          </w:tcPr>
          <w:p w14:paraId="4B0FC652" w14:textId="77777777" w:rsidR="00F10A19" w:rsidRPr="003872E0" w:rsidRDefault="00F10A19" w:rsidP="00F45EA9">
            <w:pPr>
              <w:pStyle w:val="ATableBody"/>
            </w:pPr>
            <w:proofErr w:type="spellStart"/>
            <w:r w:rsidRPr="003872E0">
              <w:t>chance_of_rain</w:t>
            </w:r>
            <w:proofErr w:type="spellEnd"/>
          </w:p>
        </w:tc>
        <w:tc>
          <w:tcPr>
            <w:tcW w:w="1012" w:type="pct"/>
          </w:tcPr>
          <w:p w14:paraId="37380856" w14:textId="77777777" w:rsidR="00F10A19" w:rsidRPr="003872E0" w:rsidRDefault="00F10A19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761" w:type="pct"/>
          </w:tcPr>
          <w:p w14:paraId="7BA4AF31" w14:textId="07EE1AB8" w:rsidR="00F10A19" w:rsidRPr="003872E0" w:rsidRDefault="00F10A19" w:rsidP="00F45EA9">
            <w:pPr>
              <w:pStyle w:val="ATableBody"/>
            </w:pPr>
            <w:r w:rsidRPr="003872E0">
              <w:t>Вероятность дождя в процентах</w:t>
            </w:r>
          </w:p>
        </w:tc>
      </w:tr>
      <w:tr w:rsidR="00F10A19" w:rsidRPr="003872E0" w14:paraId="66CA37E8" w14:textId="77777777" w:rsidTr="00D33EAB">
        <w:trPr>
          <w:trHeight w:val="454"/>
        </w:trPr>
        <w:tc>
          <w:tcPr>
            <w:tcW w:w="1227" w:type="pct"/>
          </w:tcPr>
          <w:p w14:paraId="32C782AD" w14:textId="77777777" w:rsidR="00F10A19" w:rsidRPr="003872E0" w:rsidRDefault="00F10A19" w:rsidP="00F45EA9">
            <w:pPr>
              <w:pStyle w:val="ATableBody"/>
            </w:pPr>
            <w:proofErr w:type="spellStart"/>
            <w:r w:rsidRPr="003872E0">
              <w:t>chance_of_snow</w:t>
            </w:r>
            <w:proofErr w:type="spellEnd"/>
          </w:p>
        </w:tc>
        <w:tc>
          <w:tcPr>
            <w:tcW w:w="1012" w:type="pct"/>
          </w:tcPr>
          <w:p w14:paraId="2AED0855" w14:textId="77777777" w:rsidR="00F10A19" w:rsidRPr="003872E0" w:rsidRDefault="00F10A19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761" w:type="pct"/>
          </w:tcPr>
          <w:p w14:paraId="6265646B" w14:textId="5483BEC3" w:rsidR="00F10A19" w:rsidRPr="003872E0" w:rsidRDefault="00F10A19" w:rsidP="00F45EA9">
            <w:pPr>
              <w:pStyle w:val="ATableBody"/>
            </w:pPr>
            <w:r w:rsidRPr="003872E0">
              <w:t>Вероятность снега в процентах</w:t>
            </w:r>
          </w:p>
        </w:tc>
      </w:tr>
      <w:tr w:rsidR="00F10A19" w:rsidRPr="003D1825" w14:paraId="133E8910" w14:textId="77777777" w:rsidTr="00D33EAB">
        <w:trPr>
          <w:trHeight w:val="454"/>
        </w:trPr>
        <w:tc>
          <w:tcPr>
            <w:tcW w:w="1227" w:type="pct"/>
          </w:tcPr>
          <w:p w14:paraId="76CFB3B7" w14:textId="77777777" w:rsidR="00F10A19" w:rsidRPr="003872E0" w:rsidRDefault="00F10A19" w:rsidP="00F45EA9">
            <w:pPr>
              <w:pStyle w:val="ATableBody"/>
            </w:pPr>
            <w:proofErr w:type="spellStart"/>
            <w:r w:rsidRPr="003872E0">
              <w:t>gust_mph</w:t>
            </w:r>
            <w:proofErr w:type="spellEnd"/>
          </w:p>
        </w:tc>
        <w:tc>
          <w:tcPr>
            <w:tcW w:w="1012" w:type="pct"/>
          </w:tcPr>
          <w:p w14:paraId="192E7E07" w14:textId="77777777" w:rsidR="00F10A19" w:rsidRPr="003872E0" w:rsidRDefault="00F10A19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27A5807A" w14:textId="5D3A2856" w:rsidR="00F10A19" w:rsidRPr="003872E0" w:rsidRDefault="00F10A19" w:rsidP="00F45EA9">
            <w:pPr>
              <w:pStyle w:val="ATableBody"/>
            </w:pPr>
            <w:r w:rsidRPr="003872E0">
              <w:t>Порыв ветра в милях в час</w:t>
            </w:r>
          </w:p>
        </w:tc>
      </w:tr>
      <w:tr w:rsidR="00F10A19" w:rsidRPr="003D1825" w14:paraId="0EDB5C8F" w14:textId="77777777" w:rsidTr="00D33EAB">
        <w:trPr>
          <w:trHeight w:val="454"/>
        </w:trPr>
        <w:tc>
          <w:tcPr>
            <w:tcW w:w="1227" w:type="pct"/>
          </w:tcPr>
          <w:p w14:paraId="611CDBE4" w14:textId="77777777" w:rsidR="00F10A19" w:rsidRPr="003872E0" w:rsidRDefault="00F10A19" w:rsidP="00F45EA9">
            <w:pPr>
              <w:pStyle w:val="ATableBody"/>
            </w:pPr>
            <w:proofErr w:type="spellStart"/>
            <w:r w:rsidRPr="003872E0">
              <w:t>gust_kph</w:t>
            </w:r>
            <w:proofErr w:type="spellEnd"/>
          </w:p>
        </w:tc>
        <w:tc>
          <w:tcPr>
            <w:tcW w:w="1012" w:type="pct"/>
          </w:tcPr>
          <w:p w14:paraId="2B2C92B2" w14:textId="77777777" w:rsidR="00F10A19" w:rsidRPr="003872E0" w:rsidRDefault="00F10A19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68047A79" w14:textId="1B2A61DB" w:rsidR="00F10A19" w:rsidRPr="003872E0" w:rsidRDefault="00F10A19" w:rsidP="00F45EA9">
            <w:pPr>
              <w:pStyle w:val="ATableBody"/>
            </w:pPr>
            <w:r w:rsidRPr="003872E0">
              <w:t>Порыв ветра в километрах в час</w:t>
            </w:r>
          </w:p>
        </w:tc>
      </w:tr>
      <w:tr w:rsidR="00F10A19" w:rsidRPr="003872E0" w14:paraId="56F1A1F0" w14:textId="77777777" w:rsidTr="00D33EAB">
        <w:trPr>
          <w:trHeight w:val="454"/>
        </w:trPr>
        <w:tc>
          <w:tcPr>
            <w:tcW w:w="1227" w:type="pct"/>
          </w:tcPr>
          <w:p w14:paraId="107AA34F" w14:textId="77777777" w:rsidR="00F10A19" w:rsidRPr="003872E0" w:rsidRDefault="00F10A19" w:rsidP="00F45EA9">
            <w:pPr>
              <w:pStyle w:val="ATableBody"/>
            </w:pPr>
            <w:proofErr w:type="spellStart"/>
            <w:r w:rsidRPr="003872E0">
              <w:t>uv</w:t>
            </w:r>
            <w:proofErr w:type="spellEnd"/>
          </w:p>
        </w:tc>
        <w:tc>
          <w:tcPr>
            <w:tcW w:w="1012" w:type="pct"/>
          </w:tcPr>
          <w:p w14:paraId="4BD7BA82" w14:textId="77777777" w:rsidR="00F10A19" w:rsidRPr="003872E0" w:rsidRDefault="00F10A19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2E1AD888" w14:textId="43F8D6A4" w:rsidR="00F10A19" w:rsidRPr="003872E0" w:rsidRDefault="00F10A19" w:rsidP="00F45EA9">
            <w:pPr>
              <w:pStyle w:val="ATableBody"/>
            </w:pPr>
            <w:r w:rsidRPr="003872E0">
              <w:t>Индекс ультрафиолетового излучения</w:t>
            </w:r>
          </w:p>
        </w:tc>
      </w:tr>
    </w:tbl>
    <w:p w14:paraId="0553F069" w14:textId="77777777" w:rsidR="00CA28A8" w:rsidRPr="00CA28A8" w:rsidRDefault="00CA28A8" w:rsidP="00CA28A8">
      <w:pPr>
        <w:pStyle w:val="AHeading2"/>
      </w:pPr>
      <w:bookmarkStart w:id="31" w:name="_Toc152757409"/>
      <w:r w:rsidRPr="00CA28A8">
        <w:t>API морской погоды</w:t>
      </w:r>
      <w:bookmarkEnd w:id="31"/>
    </w:p>
    <w:p w14:paraId="63948DBC" w14:textId="33B5BAA3" w:rsidR="00CA28A8" w:rsidRPr="00CA28A8" w:rsidRDefault="00CA28A8" w:rsidP="00CA28A8">
      <w:pPr>
        <w:pStyle w:val="ABody"/>
        <w:rPr>
          <w:rFonts w:asciiTheme="minorHAnsi" w:hAnsiTheme="minorHAnsi" w:cstheme="minorHAnsi"/>
        </w:rPr>
      </w:pPr>
      <w:r w:rsidRPr="00CA28A8">
        <w:rPr>
          <w:rFonts w:asciiTheme="minorHAnsi" w:hAnsiTheme="minorHAnsi" w:cstheme="minorHAnsi"/>
        </w:rPr>
        <w:t xml:space="preserve">Метод API морской погоды возвращает прогноз морской и парусной погоды на ближайшие 7 дней (в зависимости от уровня вашего тарифного плана) и данные о приливах и отливах (в зависимости от уровня вашего тарифного плана) в формате </w:t>
      </w:r>
      <w:proofErr w:type="spellStart"/>
      <w:r w:rsidRPr="00CA28A8">
        <w:rPr>
          <w:rFonts w:asciiTheme="minorHAnsi" w:hAnsiTheme="minorHAnsi" w:cstheme="minorHAnsi"/>
        </w:rPr>
        <w:t>json</w:t>
      </w:r>
      <w:proofErr w:type="spellEnd"/>
      <w:r w:rsidRPr="00CA28A8">
        <w:rPr>
          <w:rFonts w:asciiTheme="minorHAnsi" w:hAnsiTheme="minorHAnsi" w:cstheme="minorHAnsi"/>
        </w:rPr>
        <w:t xml:space="preserve"> или </w:t>
      </w:r>
      <w:proofErr w:type="spellStart"/>
      <w:r w:rsidRPr="00CA28A8">
        <w:rPr>
          <w:rFonts w:asciiTheme="minorHAnsi" w:hAnsiTheme="minorHAnsi" w:cstheme="minorHAnsi"/>
        </w:rPr>
        <w:t>xml</w:t>
      </w:r>
      <w:proofErr w:type="spellEnd"/>
      <w:r w:rsidRPr="00CA28A8">
        <w:rPr>
          <w:rFonts w:asciiTheme="minorHAnsi" w:hAnsiTheme="minorHAnsi" w:cstheme="minorHAnsi"/>
        </w:rPr>
        <w:t xml:space="preserve">. Данные возвращаются в виде </w:t>
      </w:r>
      <w:r w:rsidR="00F202D4">
        <w:rPr>
          <w:rFonts w:asciiTheme="minorHAnsi" w:hAnsiTheme="minorHAnsi" w:cstheme="minorHAnsi"/>
          <w:lang w:val="en-US"/>
        </w:rPr>
        <w:t>Marine</w:t>
      </w:r>
      <w:r w:rsidRPr="00CA28A8">
        <w:rPr>
          <w:rFonts w:asciiTheme="minorHAnsi" w:hAnsiTheme="minorHAnsi" w:cstheme="minorHAnsi"/>
        </w:rPr>
        <w:t xml:space="preserve"> </w:t>
      </w:r>
      <w:r w:rsidR="00F202D4">
        <w:rPr>
          <w:rFonts w:asciiTheme="minorHAnsi" w:hAnsiTheme="minorHAnsi" w:cstheme="minorHAnsi"/>
          <w:lang w:val="en-US"/>
        </w:rPr>
        <w:t>object</w:t>
      </w:r>
      <w:r w:rsidRPr="00CA28A8">
        <w:rPr>
          <w:rFonts w:asciiTheme="minorHAnsi" w:hAnsiTheme="minorHAnsi" w:cstheme="minorHAnsi"/>
        </w:rPr>
        <w:t>.</w:t>
      </w:r>
    </w:p>
    <w:p w14:paraId="5F54A21C" w14:textId="5B8D9EAF" w:rsidR="007C4716" w:rsidRDefault="00A37677" w:rsidP="00CA28A8">
      <w:pPr>
        <w:pStyle w:val="ABod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Marine</w:t>
      </w:r>
      <w:r w:rsidRPr="00CA28A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n-US"/>
        </w:rPr>
        <w:t>object</w:t>
      </w:r>
      <w:r w:rsidR="00CA28A8" w:rsidRPr="00CA28A8">
        <w:rPr>
          <w:rFonts w:asciiTheme="minorHAnsi" w:hAnsiTheme="minorHAnsi" w:cstheme="minorHAnsi"/>
        </w:rPr>
        <w:t>, в зависимости от уровня вашего тарифного плана, содержит астрономические данные, прогноз погоды на день, информацию о погоде с почасовым интервалом и данные о приливах и отливах для данной точки моря/океана.</w:t>
      </w:r>
    </w:p>
    <w:p w14:paraId="070C44A6" w14:textId="77777777" w:rsidR="00A37677" w:rsidRPr="003872E0" w:rsidRDefault="00A37677" w:rsidP="00A37677">
      <w:pPr>
        <w:pStyle w:val="ABody"/>
        <w:rPr>
          <w:rFonts w:asciiTheme="minorHAnsi" w:hAnsiTheme="minorHAnsi" w:cstheme="minorHAnsi"/>
        </w:rPr>
      </w:pPr>
      <w:proofErr w:type="spellStart"/>
      <w:r w:rsidRPr="003872E0">
        <w:rPr>
          <w:rFonts w:asciiTheme="minorHAnsi" w:hAnsiTheme="minorHAnsi" w:cstheme="minorHAnsi"/>
        </w:rPr>
        <w:t>forecastday</w:t>
      </w:r>
      <w:proofErr w:type="spellEnd"/>
      <w:r w:rsidRPr="003872E0">
        <w:rPr>
          <w:rFonts w:asciiTheme="minorHAnsi" w:hAnsiTheme="minorHAnsi" w:cstheme="minorHAnsi"/>
        </w:rPr>
        <w:t>: Родительский элемент</w:t>
      </w:r>
    </w:p>
    <w:p w14:paraId="7CB25783" w14:textId="03527364" w:rsidR="00A37677" w:rsidRPr="003872E0" w:rsidRDefault="00A37677" w:rsidP="00A37677">
      <w:pPr>
        <w:pStyle w:val="ABody"/>
        <w:rPr>
          <w:rFonts w:asciiTheme="minorHAnsi" w:hAnsiTheme="minorHAnsi" w:cstheme="minorHAnsi"/>
        </w:rPr>
      </w:pPr>
      <w:proofErr w:type="spellStart"/>
      <w:r w:rsidRPr="003872E0">
        <w:rPr>
          <w:rFonts w:asciiTheme="minorHAnsi" w:hAnsiTheme="minorHAnsi" w:cstheme="minorHAnsi"/>
        </w:rPr>
        <w:t>forecastday</w:t>
      </w:r>
      <w:proofErr w:type="spellEnd"/>
      <w:r w:rsidRPr="003872E0">
        <w:rPr>
          <w:rFonts w:asciiTheme="minorHAnsi" w:hAnsiTheme="minorHAnsi" w:cstheme="minorHAnsi"/>
        </w:rPr>
        <w:t xml:space="preserve"> -&gt; </w:t>
      </w:r>
      <w:proofErr w:type="spellStart"/>
      <w:r w:rsidRPr="003872E0">
        <w:rPr>
          <w:rFonts w:asciiTheme="minorHAnsi" w:hAnsiTheme="minorHAnsi" w:cstheme="minorHAnsi"/>
        </w:rPr>
        <w:t>day</w:t>
      </w:r>
      <w:proofErr w:type="spellEnd"/>
      <w:r w:rsidRPr="003872E0">
        <w:rPr>
          <w:rFonts w:asciiTheme="minorHAnsi" w:hAnsiTheme="minorHAnsi" w:cstheme="minorHAnsi"/>
        </w:rPr>
        <w:t xml:space="preserve">: Элемент </w:t>
      </w:r>
      <w:proofErr w:type="spellStart"/>
      <w:r w:rsidRPr="003872E0">
        <w:rPr>
          <w:rFonts w:asciiTheme="minorHAnsi" w:hAnsiTheme="minorHAnsi" w:cstheme="minorHAnsi"/>
        </w:rPr>
        <w:t>day</w:t>
      </w:r>
      <w:proofErr w:type="spellEnd"/>
      <w:r w:rsidRPr="003872E0">
        <w:rPr>
          <w:rFonts w:asciiTheme="minorHAnsi" w:hAnsiTheme="minorHAnsi" w:cstheme="minorHAnsi"/>
        </w:rPr>
        <w:t xml:space="preserve"> внутри </w:t>
      </w:r>
      <w:proofErr w:type="spellStart"/>
      <w:r w:rsidRPr="003872E0">
        <w:rPr>
          <w:rFonts w:asciiTheme="minorHAnsi" w:hAnsiTheme="minorHAnsi" w:cstheme="minorHAnsi"/>
        </w:rPr>
        <w:t>forecastday</w:t>
      </w:r>
      <w:proofErr w:type="spellEnd"/>
      <w:r w:rsidRPr="003872E0">
        <w:rPr>
          <w:rFonts w:asciiTheme="minorHAnsi" w:hAnsiTheme="minorHAnsi" w:cstheme="minorHAnsi"/>
        </w:rPr>
        <w:t xml:space="preserve"> содержит максимальную или минимальную температуру, среднюю температуру</w:t>
      </w:r>
    </w:p>
    <w:p w14:paraId="60D43A2B" w14:textId="77777777" w:rsidR="00A37677" w:rsidRDefault="00A37677" w:rsidP="00A37677">
      <w:pPr>
        <w:pStyle w:val="ABody"/>
        <w:rPr>
          <w:rFonts w:asciiTheme="minorHAnsi" w:hAnsiTheme="minorHAnsi" w:cstheme="minorHAnsi"/>
        </w:rPr>
      </w:pPr>
      <w:proofErr w:type="spellStart"/>
      <w:r w:rsidRPr="003872E0">
        <w:rPr>
          <w:rFonts w:asciiTheme="minorHAnsi" w:hAnsiTheme="minorHAnsi" w:cstheme="minorHAnsi"/>
        </w:rPr>
        <w:t>forecastday</w:t>
      </w:r>
      <w:proofErr w:type="spellEnd"/>
      <w:r w:rsidRPr="003872E0">
        <w:rPr>
          <w:rFonts w:asciiTheme="minorHAnsi" w:hAnsiTheme="minorHAnsi" w:cstheme="minorHAnsi"/>
        </w:rPr>
        <w:t xml:space="preserve"> -&gt; astro</w:t>
      </w:r>
    </w:p>
    <w:p w14:paraId="55F4A43C" w14:textId="7E54FC40" w:rsidR="00A37677" w:rsidRPr="00A37677" w:rsidRDefault="00A37677" w:rsidP="00A37677">
      <w:pPr>
        <w:pStyle w:val="ABody"/>
        <w:rPr>
          <w:rFonts w:asciiTheme="minorHAnsi" w:hAnsiTheme="minorHAnsi" w:cstheme="minorHAnsi"/>
          <w:lang w:val="en-US"/>
        </w:rPr>
      </w:pPr>
      <w:proofErr w:type="spellStart"/>
      <w:r w:rsidRPr="003872E0">
        <w:rPr>
          <w:rFonts w:asciiTheme="minorHAnsi" w:hAnsiTheme="minorHAnsi" w:cstheme="minorHAnsi"/>
        </w:rPr>
        <w:t>forecastday</w:t>
      </w:r>
      <w:proofErr w:type="spellEnd"/>
      <w:r w:rsidRPr="003872E0">
        <w:rPr>
          <w:rFonts w:asciiTheme="minorHAnsi" w:hAnsiTheme="minorHAnsi" w:cstheme="minorHAnsi"/>
        </w:rPr>
        <w:t xml:space="preserve"> -&gt; </w:t>
      </w:r>
      <w:r>
        <w:rPr>
          <w:rFonts w:asciiTheme="minorHAnsi" w:hAnsiTheme="minorHAnsi" w:cstheme="minorHAnsi"/>
          <w:lang w:val="en-US"/>
        </w:rPr>
        <w:t>tide</w:t>
      </w:r>
    </w:p>
    <w:p w14:paraId="48C86DF2" w14:textId="77777777" w:rsidR="00A37677" w:rsidRPr="003872E0" w:rsidRDefault="00A37677" w:rsidP="00A37677">
      <w:pPr>
        <w:pStyle w:val="ABody"/>
        <w:rPr>
          <w:rFonts w:asciiTheme="minorHAnsi" w:hAnsiTheme="minorHAnsi" w:cstheme="minorHAnsi"/>
        </w:rPr>
      </w:pPr>
      <w:proofErr w:type="spellStart"/>
      <w:r w:rsidRPr="003872E0">
        <w:rPr>
          <w:rFonts w:asciiTheme="minorHAnsi" w:hAnsiTheme="minorHAnsi" w:cstheme="minorHAnsi"/>
        </w:rPr>
        <w:t>forecastday</w:t>
      </w:r>
      <w:proofErr w:type="spellEnd"/>
      <w:r w:rsidRPr="003872E0">
        <w:rPr>
          <w:rFonts w:asciiTheme="minorHAnsi" w:hAnsiTheme="minorHAnsi" w:cstheme="minorHAnsi"/>
        </w:rPr>
        <w:t xml:space="preserve"> -&gt; </w:t>
      </w:r>
      <w:proofErr w:type="spellStart"/>
      <w:r w:rsidRPr="003872E0">
        <w:rPr>
          <w:rFonts w:asciiTheme="minorHAnsi" w:hAnsiTheme="minorHAnsi" w:cstheme="minorHAnsi"/>
        </w:rPr>
        <w:t>hour</w:t>
      </w:r>
      <w:proofErr w:type="spellEnd"/>
    </w:p>
    <w:p w14:paraId="4C2EAD16" w14:textId="77777777" w:rsidR="00A37677" w:rsidRPr="003872E0" w:rsidRDefault="00A37677" w:rsidP="00A37677">
      <w:pPr>
        <w:pStyle w:val="ATableName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 xml:space="preserve">– Элемент </w:t>
      </w:r>
      <w:proofErr w:type="spellStart"/>
      <w:r w:rsidRPr="003872E0">
        <w:rPr>
          <w:rFonts w:asciiTheme="minorHAnsi" w:hAnsiTheme="minorHAnsi" w:cstheme="minorHAnsi"/>
          <w:lang w:val="en-US"/>
        </w:rPr>
        <w:t>forecastday</w:t>
      </w:r>
      <w:proofErr w:type="spellEnd"/>
      <w:r w:rsidRPr="003872E0">
        <w:rPr>
          <w:rFonts w:asciiTheme="minorHAnsi" w:hAnsiTheme="minorHAnsi" w:cstheme="minorHAnsi"/>
        </w:rPr>
        <w:t xml:space="preserve"> и родительский элемент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5"/>
        <w:gridCol w:w="4956"/>
      </w:tblGrid>
      <w:tr w:rsidR="00A37677" w:rsidRPr="003872E0" w14:paraId="557C2B36" w14:textId="77777777" w:rsidTr="00D33EAB">
        <w:trPr>
          <w:trHeight w:val="454"/>
          <w:tblHeader/>
        </w:trPr>
        <w:tc>
          <w:tcPr>
            <w:tcW w:w="2500" w:type="pct"/>
            <w:vAlign w:val="center"/>
          </w:tcPr>
          <w:p w14:paraId="35B30C78" w14:textId="77777777" w:rsidR="00A37677" w:rsidRPr="003872E0" w:rsidRDefault="00A37677" w:rsidP="00D33EAB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Элемент</w:t>
            </w:r>
          </w:p>
        </w:tc>
        <w:tc>
          <w:tcPr>
            <w:tcW w:w="2500" w:type="pct"/>
            <w:vAlign w:val="center"/>
          </w:tcPr>
          <w:p w14:paraId="30F22B84" w14:textId="77777777" w:rsidR="00A37677" w:rsidRPr="003872E0" w:rsidRDefault="00A37677" w:rsidP="00D33EAB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Родительский элемент</w:t>
            </w:r>
          </w:p>
        </w:tc>
      </w:tr>
      <w:tr w:rsidR="00A37677" w:rsidRPr="003872E0" w14:paraId="2BFD9935" w14:textId="77777777" w:rsidTr="00D33EAB">
        <w:trPr>
          <w:trHeight w:val="454"/>
        </w:trPr>
        <w:tc>
          <w:tcPr>
            <w:tcW w:w="2500" w:type="pct"/>
          </w:tcPr>
          <w:p w14:paraId="1792A2AB" w14:textId="77777777" w:rsidR="00A37677" w:rsidRPr="003872E0" w:rsidRDefault="00A37677" w:rsidP="00F45EA9">
            <w:pPr>
              <w:pStyle w:val="ATableBody"/>
            </w:pPr>
            <w:proofErr w:type="spellStart"/>
            <w:r w:rsidRPr="003872E0">
              <w:t>forecastday</w:t>
            </w:r>
            <w:proofErr w:type="spellEnd"/>
            <w:r w:rsidRPr="003872E0">
              <w:t xml:space="preserve"> -&gt; </w:t>
            </w:r>
            <w:proofErr w:type="spellStart"/>
            <w:r w:rsidRPr="003872E0">
              <w:t>day</w:t>
            </w:r>
            <w:proofErr w:type="spellEnd"/>
          </w:p>
        </w:tc>
        <w:tc>
          <w:tcPr>
            <w:tcW w:w="2500" w:type="pct"/>
          </w:tcPr>
          <w:p w14:paraId="6F772ABF" w14:textId="77777777" w:rsidR="00A37677" w:rsidRPr="00532E37" w:rsidRDefault="00A37677" w:rsidP="00F45EA9">
            <w:pPr>
              <w:pStyle w:val="ATableBody"/>
            </w:pPr>
            <w:r w:rsidRPr="003872E0">
              <w:t>Элемент</w:t>
            </w:r>
            <w:r w:rsidRPr="00532E37">
              <w:t xml:space="preserve"> </w:t>
            </w:r>
            <w:r w:rsidRPr="003872E0">
              <w:rPr>
                <w:lang w:val="en-US"/>
              </w:rPr>
              <w:t>day</w:t>
            </w:r>
            <w:r w:rsidRPr="00532E37">
              <w:t xml:space="preserve"> </w:t>
            </w:r>
            <w:r w:rsidRPr="003872E0">
              <w:t>содержит</w:t>
            </w:r>
            <w:r w:rsidRPr="00532E37">
              <w:t>:</w:t>
            </w:r>
          </w:p>
          <w:p w14:paraId="49AFDD2B" w14:textId="77777777" w:rsidR="00A37677" w:rsidRPr="003872E0" w:rsidRDefault="00A37677" w:rsidP="00F45EA9">
            <w:pPr>
              <w:pStyle w:val="ATableBody"/>
            </w:pPr>
            <w:r w:rsidRPr="003872E0">
              <w:t>- Максимальн</w:t>
            </w:r>
            <w:r>
              <w:t>ую</w:t>
            </w:r>
            <w:r w:rsidRPr="003872E0">
              <w:t>, минимальн</w:t>
            </w:r>
            <w:r>
              <w:t>ую</w:t>
            </w:r>
            <w:r w:rsidRPr="003872E0">
              <w:t xml:space="preserve"> и средн</w:t>
            </w:r>
            <w:r>
              <w:t>юю</w:t>
            </w:r>
            <w:r w:rsidRPr="003872E0">
              <w:t xml:space="preserve"> температур</w:t>
            </w:r>
            <w:r>
              <w:t>у</w:t>
            </w:r>
            <w:r w:rsidRPr="003872E0">
              <w:t>;</w:t>
            </w:r>
          </w:p>
          <w:p w14:paraId="7AC49727" w14:textId="77777777" w:rsidR="00A37677" w:rsidRPr="003872E0" w:rsidRDefault="00A37677" w:rsidP="00F45EA9">
            <w:pPr>
              <w:pStyle w:val="ATableBody"/>
            </w:pPr>
            <w:r w:rsidRPr="003872E0">
              <w:t>- Максимальн</w:t>
            </w:r>
            <w:r>
              <w:t>ую</w:t>
            </w:r>
            <w:r w:rsidRPr="003872E0">
              <w:t xml:space="preserve"> скорость ветра;</w:t>
            </w:r>
          </w:p>
          <w:p w14:paraId="62E7BFE2" w14:textId="77777777" w:rsidR="00A37677" w:rsidRPr="003872E0" w:rsidRDefault="00A37677" w:rsidP="00F45EA9">
            <w:pPr>
              <w:pStyle w:val="ATableBody"/>
            </w:pPr>
            <w:r w:rsidRPr="003872E0">
              <w:t>- Общее количество осадков;</w:t>
            </w:r>
          </w:p>
          <w:p w14:paraId="6FB91F95" w14:textId="77777777" w:rsidR="00A37677" w:rsidRPr="003872E0" w:rsidRDefault="00A37677" w:rsidP="00F45EA9">
            <w:pPr>
              <w:pStyle w:val="ATableBody"/>
            </w:pPr>
            <w:r w:rsidRPr="003872E0">
              <w:t>- Состояние погоды на день.</w:t>
            </w:r>
          </w:p>
        </w:tc>
      </w:tr>
      <w:tr w:rsidR="00A37677" w:rsidRPr="003D1825" w14:paraId="59DE6D54" w14:textId="77777777" w:rsidTr="00D33EAB">
        <w:trPr>
          <w:trHeight w:val="454"/>
        </w:trPr>
        <w:tc>
          <w:tcPr>
            <w:tcW w:w="2500" w:type="pct"/>
          </w:tcPr>
          <w:p w14:paraId="3AEB4651" w14:textId="77777777" w:rsidR="00A37677" w:rsidRPr="003872E0" w:rsidRDefault="00A37677" w:rsidP="00F45EA9">
            <w:pPr>
              <w:pStyle w:val="ATableBody"/>
            </w:pPr>
            <w:proofErr w:type="spellStart"/>
            <w:r w:rsidRPr="003872E0">
              <w:t>forecastday</w:t>
            </w:r>
            <w:proofErr w:type="spellEnd"/>
            <w:r w:rsidRPr="003872E0">
              <w:t xml:space="preserve"> -&gt; astro</w:t>
            </w:r>
          </w:p>
        </w:tc>
        <w:tc>
          <w:tcPr>
            <w:tcW w:w="2500" w:type="pct"/>
          </w:tcPr>
          <w:p w14:paraId="6EF576E0" w14:textId="3C4F2161" w:rsidR="00A37677" w:rsidRPr="003872E0" w:rsidRDefault="00A37677" w:rsidP="00F45EA9">
            <w:pPr>
              <w:pStyle w:val="ATableBody"/>
            </w:pPr>
            <w:r>
              <w:t xml:space="preserve">Элемент </w:t>
            </w:r>
            <w:r w:rsidRPr="003872E0">
              <w:t>astro содержит данные о восходе и заходе Солнца, восходе и заходе Луны</w:t>
            </w:r>
          </w:p>
        </w:tc>
      </w:tr>
      <w:tr w:rsidR="00A37677" w:rsidRPr="003D1825" w14:paraId="17519540" w14:textId="77777777" w:rsidTr="00D33EAB">
        <w:trPr>
          <w:trHeight w:val="454"/>
        </w:trPr>
        <w:tc>
          <w:tcPr>
            <w:tcW w:w="2500" w:type="pct"/>
          </w:tcPr>
          <w:p w14:paraId="224B80B6" w14:textId="2ED15516" w:rsidR="00A37677" w:rsidRPr="00A37677" w:rsidRDefault="00A37677" w:rsidP="00F45EA9">
            <w:pPr>
              <w:pStyle w:val="ATableBody"/>
              <w:rPr>
                <w:lang w:val="en-US"/>
              </w:rPr>
            </w:pPr>
            <w:proofErr w:type="spellStart"/>
            <w:r w:rsidRPr="003872E0">
              <w:lastRenderedPageBreak/>
              <w:t>forecastday</w:t>
            </w:r>
            <w:proofErr w:type="spellEnd"/>
            <w:r w:rsidRPr="003872E0">
              <w:t xml:space="preserve"> -&gt; </w:t>
            </w:r>
            <w:r>
              <w:rPr>
                <w:lang w:val="en-US"/>
              </w:rPr>
              <w:t>tides</w:t>
            </w:r>
          </w:p>
        </w:tc>
        <w:tc>
          <w:tcPr>
            <w:tcW w:w="2500" w:type="pct"/>
          </w:tcPr>
          <w:p w14:paraId="45959A69" w14:textId="42C04ADF" w:rsidR="00A37677" w:rsidRPr="003872E0" w:rsidRDefault="00A37677" w:rsidP="00F45EA9">
            <w:pPr>
              <w:pStyle w:val="ATableBody"/>
            </w:pPr>
            <w:r>
              <w:t xml:space="preserve">Элемент </w:t>
            </w:r>
            <w:r>
              <w:rPr>
                <w:lang w:val="en-US"/>
              </w:rPr>
              <w:t>tides</w:t>
            </w:r>
            <w:r w:rsidRPr="003872E0">
              <w:t xml:space="preserve"> содержит </w:t>
            </w:r>
            <w:r>
              <w:t>данные о приливах и отливах</w:t>
            </w:r>
          </w:p>
        </w:tc>
      </w:tr>
      <w:tr w:rsidR="00A37677" w:rsidRPr="003D1825" w14:paraId="51020D4C" w14:textId="77777777" w:rsidTr="00D33EAB">
        <w:trPr>
          <w:trHeight w:val="454"/>
        </w:trPr>
        <w:tc>
          <w:tcPr>
            <w:tcW w:w="2500" w:type="pct"/>
          </w:tcPr>
          <w:p w14:paraId="45151664" w14:textId="77777777" w:rsidR="00A37677" w:rsidRPr="003872E0" w:rsidRDefault="00A37677" w:rsidP="00F45EA9">
            <w:pPr>
              <w:pStyle w:val="ATableBody"/>
            </w:pPr>
            <w:proofErr w:type="spellStart"/>
            <w:r w:rsidRPr="003872E0">
              <w:t>forecastday</w:t>
            </w:r>
            <w:proofErr w:type="spellEnd"/>
            <w:r w:rsidRPr="003872E0">
              <w:t xml:space="preserve"> -&gt; </w:t>
            </w:r>
            <w:proofErr w:type="spellStart"/>
            <w:r w:rsidRPr="003872E0">
              <w:t>hour</w:t>
            </w:r>
            <w:proofErr w:type="spellEnd"/>
          </w:p>
        </w:tc>
        <w:tc>
          <w:tcPr>
            <w:tcW w:w="2500" w:type="pct"/>
          </w:tcPr>
          <w:p w14:paraId="5508E33A" w14:textId="66053589" w:rsidR="00A37677" w:rsidRPr="003872E0" w:rsidRDefault="00A37677" w:rsidP="00F45EA9">
            <w:pPr>
              <w:pStyle w:val="ATableBody"/>
            </w:pPr>
            <w:r>
              <w:t xml:space="preserve">Элемент </w:t>
            </w:r>
            <w:proofErr w:type="spellStart"/>
            <w:r w:rsidRPr="003872E0">
              <w:t>hour</w:t>
            </w:r>
            <w:proofErr w:type="spellEnd"/>
            <w:r w:rsidRPr="003872E0">
              <w:t xml:space="preserve"> содержит почасовую информацию о прогнозе погоды</w:t>
            </w:r>
          </w:p>
        </w:tc>
      </w:tr>
    </w:tbl>
    <w:p w14:paraId="56C505A8" w14:textId="77777777" w:rsidR="00A37677" w:rsidRPr="003872E0" w:rsidRDefault="00A37677" w:rsidP="00A37677">
      <w:pPr>
        <w:pStyle w:val="AHeading3"/>
        <w:rPr>
          <w:rFonts w:asciiTheme="minorHAnsi" w:hAnsiTheme="minorHAnsi" w:cstheme="minorHAnsi"/>
        </w:rPr>
      </w:pPr>
      <w:bookmarkStart w:id="32" w:name="_Toc152757410"/>
      <w:r w:rsidRPr="003872E0">
        <w:rPr>
          <w:rFonts w:asciiTheme="minorHAnsi" w:hAnsiTheme="minorHAnsi" w:cstheme="minorHAnsi"/>
        </w:rPr>
        <w:t xml:space="preserve">Элемент </w:t>
      </w:r>
      <w:proofErr w:type="spellStart"/>
      <w:r w:rsidRPr="003872E0">
        <w:rPr>
          <w:rFonts w:asciiTheme="minorHAnsi" w:hAnsiTheme="minorHAnsi" w:cstheme="minorHAnsi"/>
        </w:rPr>
        <w:t>forecastday</w:t>
      </w:r>
      <w:bookmarkEnd w:id="32"/>
      <w:proofErr w:type="spellEnd"/>
    </w:p>
    <w:p w14:paraId="5F76F132" w14:textId="77777777" w:rsidR="00A37677" w:rsidRPr="003872E0" w:rsidRDefault="00A37677" w:rsidP="00A37677">
      <w:pPr>
        <w:pStyle w:val="ATableName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 xml:space="preserve">– Элемент </w:t>
      </w:r>
      <w:proofErr w:type="spellStart"/>
      <w:r w:rsidRPr="003872E0">
        <w:rPr>
          <w:rFonts w:asciiTheme="minorHAnsi" w:hAnsiTheme="minorHAnsi" w:cstheme="minorHAnsi"/>
          <w:lang w:val="en-US"/>
        </w:rPr>
        <w:t>forecastday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4"/>
        <w:gridCol w:w="2109"/>
        <w:gridCol w:w="5578"/>
      </w:tblGrid>
      <w:tr w:rsidR="00A37677" w:rsidRPr="003872E0" w14:paraId="74F47F58" w14:textId="77777777" w:rsidTr="00D33EAB">
        <w:trPr>
          <w:trHeight w:val="454"/>
          <w:tblHeader/>
        </w:trPr>
        <w:tc>
          <w:tcPr>
            <w:tcW w:w="1122" w:type="pct"/>
            <w:vAlign w:val="center"/>
          </w:tcPr>
          <w:p w14:paraId="710FEBF8" w14:textId="77777777" w:rsidR="00A37677" w:rsidRPr="003872E0" w:rsidRDefault="00A37677" w:rsidP="00D33EAB">
            <w:pPr>
              <w:pStyle w:val="ATableColumnName"/>
              <w:rPr>
                <w:rFonts w:asciiTheme="minorHAnsi" w:hAnsiTheme="minorHAnsi" w:cstheme="minorHAnsi"/>
                <w:lang w:val="en-US"/>
              </w:rPr>
            </w:pPr>
            <w:r w:rsidRPr="003872E0">
              <w:rPr>
                <w:rFonts w:asciiTheme="minorHAnsi" w:hAnsiTheme="minorHAnsi" w:cstheme="minorHAnsi"/>
              </w:rPr>
              <w:t>Поле</w:t>
            </w:r>
          </w:p>
        </w:tc>
        <w:tc>
          <w:tcPr>
            <w:tcW w:w="1064" w:type="pct"/>
            <w:vAlign w:val="center"/>
          </w:tcPr>
          <w:p w14:paraId="0ADC7D03" w14:textId="77777777" w:rsidR="00A37677" w:rsidRPr="003872E0" w:rsidRDefault="00A37677" w:rsidP="00D33EAB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Тип данных</w:t>
            </w:r>
          </w:p>
        </w:tc>
        <w:tc>
          <w:tcPr>
            <w:tcW w:w="2814" w:type="pct"/>
            <w:vAlign w:val="center"/>
          </w:tcPr>
          <w:p w14:paraId="47B48F91" w14:textId="77777777" w:rsidR="00A37677" w:rsidRPr="003872E0" w:rsidRDefault="00A37677" w:rsidP="00D33EAB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Описание</w:t>
            </w:r>
          </w:p>
        </w:tc>
      </w:tr>
      <w:tr w:rsidR="00A37677" w:rsidRPr="003872E0" w14:paraId="2CC7C423" w14:textId="77777777" w:rsidTr="00D33EAB">
        <w:trPr>
          <w:trHeight w:val="454"/>
        </w:trPr>
        <w:tc>
          <w:tcPr>
            <w:tcW w:w="1122" w:type="pct"/>
          </w:tcPr>
          <w:p w14:paraId="62C652B8" w14:textId="77777777" w:rsidR="00A37677" w:rsidRPr="003872E0" w:rsidRDefault="00A37677" w:rsidP="00F45EA9">
            <w:pPr>
              <w:pStyle w:val="ATableBody"/>
            </w:pPr>
            <w:proofErr w:type="spellStart"/>
            <w:r w:rsidRPr="003872E0">
              <w:t>date</w:t>
            </w:r>
            <w:proofErr w:type="spellEnd"/>
          </w:p>
        </w:tc>
        <w:tc>
          <w:tcPr>
            <w:tcW w:w="1064" w:type="pct"/>
          </w:tcPr>
          <w:p w14:paraId="6D605181" w14:textId="77777777" w:rsidR="00A37677" w:rsidRPr="003872E0" w:rsidRDefault="00A37677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814" w:type="pct"/>
          </w:tcPr>
          <w:p w14:paraId="2323BAF3" w14:textId="70E3B184" w:rsidR="00A37677" w:rsidRPr="003872E0" w:rsidRDefault="00A37677" w:rsidP="00F45EA9">
            <w:pPr>
              <w:pStyle w:val="ATableBody"/>
            </w:pPr>
            <w:r w:rsidRPr="003872E0">
              <w:t>Дата прогноза</w:t>
            </w:r>
          </w:p>
        </w:tc>
      </w:tr>
      <w:tr w:rsidR="00A37677" w:rsidRPr="003D1825" w14:paraId="029646A3" w14:textId="77777777" w:rsidTr="00D33EAB">
        <w:trPr>
          <w:trHeight w:val="454"/>
        </w:trPr>
        <w:tc>
          <w:tcPr>
            <w:tcW w:w="1122" w:type="pct"/>
          </w:tcPr>
          <w:p w14:paraId="06BC2D9D" w14:textId="77777777" w:rsidR="00A37677" w:rsidRPr="003872E0" w:rsidRDefault="00A37677" w:rsidP="00F45EA9">
            <w:pPr>
              <w:pStyle w:val="ATableBody"/>
            </w:pPr>
            <w:proofErr w:type="spellStart"/>
            <w:r w:rsidRPr="003872E0">
              <w:t>date_epoch</w:t>
            </w:r>
            <w:proofErr w:type="spellEnd"/>
          </w:p>
        </w:tc>
        <w:tc>
          <w:tcPr>
            <w:tcW w:w="1064" w:type="pct"/>
          </w:tcPr>
          <w:p w14:paraId="7C2E8AAA" w14:textId="77777777" w:rsidR="00A37677" w:rsidRPr="003872E0" w:rsidRDefault="00A37677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814" w:type="pct"/>
          </w:tcPr>
          <w:p w14:paraId="208AA986" w14:textId="001E493C" w:rsidR="00A37677" w:rsidRPr="00F845C0" w:rsidRDefault="00A37677" w:rsidP="00F45EA9">
            <w:pPr>
              <w:pStyle w:val="ATableBody"/>
            </w:pPr>
            <w:r w:rsidRPr="003872E0">
              <w:t>Дата прогноза в формате времени unix</w:t>
            </w:r>
            <w:r w:rsidR="00F845C0" w:rsidRPr="00F845C0">
              <w:t xml:space="preserve"> </w:t>
            </w:r>
            <w:r w:rsidR="00F845C0">
              <w:rPr>
                <w:lang w:val="en-US"/>
              </w:rPr>
              <w:t>epoch</w:t>
            </w:r>
          </w:p>
        </w:tc>
      </w:tr>
      <w:tr w:rsidR="00A37677" w:rsidRPr="003872E0" w14:paraId="732AC61B" w14:textId="77777777" w:rsidTr="00D33EAB">
        <w:trPr>
          <w:trHeight w:val="454"/>
        </w:trPr>
        <w:tc>
          <w:tcPr>
            <w:tcW w:w="1122" w:type="pct"/>
          </w:tcPr>
          <w:p w14:paraId="5A207D3B" w14:textId="77777777" w:rsidR="00A37677" w:rsidRPr="003872E0" w:rsidRDefault="00A37677" w:rsidP="00F45EA9">
            <w:pPr>
              <w:pStyle w:val="ATableBody"/>
            </w:pPr>
            <w:proofErr w:type="spellStart"/>
            <w:r w:rsidRPr="003872E0">
              <w:t>day</w:t>
            </w:r>
            <w:proofErr w:type="spellEnd"/>
          </w:p>
        </w:tc>
        <w:tc>
          <w:tcPr>
            <w:tcW w:w="1064" w:type="pct"/>
          </w:tcPr>
          <w:p w14:paraId="2B712C1C" w14:textId="77777777" w:rsidR="00A37677" w:rsidRPr="003872E0" w:rsidRDefault="00A37677" w:rsidP="00F45EA9">
            <w:pPr>
              <w:pStyle w:val="ATableBody"/>
            </w:pPr>
            <w:r w:rsidRPr="003872E0">
              <w:t>элемент</w:t>
            </w:r>
          </w:p>
        </w:tc>
        <w:tc>
          <w:tcPr>
            <w:tcW w:w="2814" w:type="pct"/>
          </w:tcPr>
          <w:p w14:paraId="2FB5F954" w14:textId="6A1E129B" w:rsidR="00A37677" w:rsidRPr="003872E0" w:rsidRDefault="00A37677" w:rsidP="00F45EA9">
            <w:pPr>
              <w:pStyle w:val="ATableBody"/>
            </w:pPr>
            <w:r w:rsidRPr="003872E0">
              <w:t xml:space="preserve">См. элемент </w:t>
            </w:r>
            <w:r>
              <w:rPr>
                <w:lang w:val="en-US"/>
              </w:rPr>
              <w:t>day</w:t>
            </w:r>
          </w:p>
        </w:tc>
      </w:tr>
      <w:tr w:rsidR="00A37677" w:rsidRPr="003872E0" w14:paraId="6BC8C402" w14:textId="77777777" w:rsidTr="00D33EAB">
        <w:trPr>
          <w:trHeight w:val="454"/>
        </w:trPr>
        <w:tc>
          <w:tcPr>
            <w:tcW w:w="1122" w:type="pct"/>
          </w:tcPr>
          <w:p w14:paraId="4AFEFBA9" w14:textId="77777777" w:rsidR="00A37677" w:rsidRPr="003872E0" w:rsidRDefault="00A37677" w:rsidP="00F45EA9">
            <w:pPr>
              <w:pStyle w:val="ATableBody"/>
            </w:pPr>
            <w:r w:rsidRPr="003872E0">
              <w:t>astro</w:t>
            </w:r>
          </w:p>
        </w:tc>
        <w:tc>
          <w:tcPr>
            <w:tcW w:w="1064" w:type="pct"/>
          </w:tcPr>
          <w:p w14:paraId="330953FE" w14:textId="77777777" w:rsidR="00A37677" w:rsidRPr="003872E0" w:rsidRDefault="00A37677" w:rsidP="00F45EA9">
            <w:pPr>
              <w:pStyle w:val="ATableBody"/>
            </w:pPr>
            <w:r w:rsidRPr="003872E0">
              <w:t>элемент</w:t>
            </w:r>
          </w:p>
        </w:tc>
        <w:tc>
          <w:tcPr>
            <w:tcW w:w="2814" w:type="pct"/>
          </w:tcPr>
          <w:p w14:paraId="07E809B3" w14:textId="1EBCB5AD" w:rsidR="00A37677" w:rsidRPr="003872E0" w:rsidRDefault="00A37677" w:rsidP="00F45EA9">
            <w:pPr>
              <w:pStyle w:val="ATableBody"/>
            </w:pPr>
            <w:r w:rsidRPr="003872E0">
              <w:t>См. элемент</w:t>
            </w:r>
            <w:r>
              <w:t xml:space="preserve"> </w:t>
            </w:r>
            <w:r>
              <w:rPr>
                <w:lang w:val="en-US"/>
              </w:rPr>
              <w:t>astro</w:t>
            </w:r>
          </w:p>
        </w:tc>
      </w:tr>
      <w:tr w:rsidR="00A63581" w:rsidRPr="003872E0" w14:paraId="6B4BEC36" w14:textId="77777777" w:rsidTr="00D33EAB">
        <w:trPr>
          <w:trHeight w:val="454"/>
        </w:trPr>
        <w:tc>
          <w:tcPr>
            <w:tcW w:w="1122" w:type="pct"/>
          </w:tcPr>
          <w:p w14:paraId="080F03FB" w14:textId="4A47CC41" w:rsidR="00A63581" w:rsidRPr="00A63581" w:rsidRDefault="00A63581" w:rsidP="00F45EA9">
            <w:pPr>
              <w:pStyle w:val="ATableBody"/>
            </w:pPr>
            <w:r>
              <w:t>tides</w:t>
            </w:r>
          </w:p>
        </w:tc>
        <w:tc>
          <w:tcPr>
            <w:tcW w:w="1064" w:type="pct"/>
          </w:tcPr>
          <w:p w14:paraId="431874EC" w14:textId="77777777" w:rsidR="00A63581" w:rsidRPr="003872E0" w:rsidRDefault="00A63581" w:rsidP="00F45EA9">
            <w:pPr>
              <w:pStyle w:val="ATableBody"/>
            </w:pPr>
            <w:r w:rsidRPr="003872E0">
              <w:t>элемент</w:t>
            </w:r>
          </w:p>
        </w:tc>
        <w:tc>
          <w:tcPr>
            <w:tcW w:w="2814" w:type="pct"/>
          </w:tcPr>
          <w:p w14:paraId="1C4A592E" w14:textId="489280DE" w:rsidR="00A63581" w:rsidRPr="003872E0" w:rsidRDefault="00A63581" w:rsidP="00F45EA9">
            <w:pPr>
              <w:pStyle w:val="ATableBody"/>
            </w:pPr>
            <w:r w:rsidRPr="003872E0">
              <w:t xml:space="preserve">См. элемент </w:t>
            </w:r>
            <w:r>
              <w:rPr>
                <w:lang w:val="en-US"/>
              </w:rPr>
              <w:t>tides</w:t>
            </w:r>
          </w:p>
        </w:tc>
      </w:tr>
      <w:tr w:rsidR="00A37677" w:rsidRPr="003872E0" w14:paraId="1AEF391E" w14:textId="77777777" w:rsidTr="00D33EAB">
        <w:trPr>
          <w:trHeight w:val="454"/>
        </w:trPr>
        <w:tc>
          <w:tcPr>
            <w:tcW w:w="1122" w:type="pct"/>
          </w:tcPr>
          <w:p w14:paraId="10147279" w14:textId="77777777" w:rsidR="00A37677" w:rsidRPr="003872E0" w:rsidRDefault="00A37677" w:rsidP="00F45EA9">
            <w:pPr>
              <w:pStyle w:val="ATableBody"/>
            </w:pPr>
            <w:r w:rsidRPr="003872E0">
              <w:t>hour</w:t>
            </w:r>
          </w:p>
        </w:tc>
        <w:tc>
          <w:tcPr>
            <w:tcW w:w="1064" w:type="pct"/>
          </w:tcPr>
          <w:p w14:paraId="7B783517" w14:textId="77777777" w:rsidR="00A37677" w:rsidRPr="003872E0" w:rsidRDefault="00A37677" w:rsidP="00F45EA9">
            <w:pPr>
              <w:pStyle w:val="ATableBody"/>
            </w:pPr>
            <w:r w:rsidRPr="003872E0">
              <w:t>элемент</w:t>
            </w:r>
          </w:p>
        </w:tc>
        <w:tc>
          <w:tcPr>
            <w:tcW w:w="2814" w:type="pct"/>
          </w:tcPr>
          <w:p w14:paraId="4D99A8D8" w14:textId="3766A861" w:rsidR="00A37677" w:rsidRPr="003872E0" w:rsidRDefault="00A37677" w:rsidP="00F45EA9">
            <w:pPr>
              <w:pStyle w:val="ATableBody"/>
            </w:pPr>
            <w:r w:rsidRPr="003872E0">
              <w:t xml:space="preserve">См. элемент </w:t>
            </w:r>
            <w:r>
              <w:rPr>
                <w:lang w:val="en-US"/>
              </w:rPr>
              <w:t>hour</w:t>
            </w:r>
          </w:p>
        </w:tc>
      </w:tr>
    </w:tbl>
    <w:p w14:paraId="666EF4C9" w14:textId="77777777" w:rsidR="00A37677" w:rsidRPr="003872E0" w:rsidRDefault="00A37677" w:rsidP="00A37677">
      <w:pPr>
        <w:pStyle w:val="AHeading3"/>
        <w:rPr>
          <w:rFonts w:asciiTheme="minorHAnsi" w:hAnsiTheme="minorHAnsi" w:cstheme="minorHAnsi"/>
        </w:rPr>
      </w:pPr>
      <w:bookmarkStart w:id="33" w:name="_Toc152757411"/>
      <w:proofErr w:type="spellStart"/>
      <w:r w:rsidRPr="003872E0">
        <w:rPr>
          <w:rFonts w:asciiTheme="minorHAnsi" w:hAnsiTheme="minorHAnsi" w:cstheme="minorHAnsi"/>
        </w:rPr>
        <w:t>day</w:t>
      </w:r>
      <w:proofErr w:type="spellEnd"/>
      <w:r w:rsidRPr="003872E0">
        <w:rPr>
          <w:rFonts w:asciiTheme="minorHAnsi" w:hAnsiTheme="minorHAnsi" w:cstheme="minorHAnsi"/>
        </w:rPr>
        <w:t xml:space="preserve"> </w:t>
      </w:r>
      <w:proofErr w:type="spellStart"/>
      <w:r w:rsidRPr="003872E0">
        <w:rPr>
          <w:rFonts w:asciiTheme="minorHAnsi" w:hAnsiTheme="minorHAnsi" w:cstheme="minorHAnsi"/>
        </w:rPr>
        <w:t>Element</w:t>
      </w:r>
      <w:bookmarkEnd w:id="33"/>
      <w:proofErr w:type="spellEnd"/>
    </w:p>
    <w:p w14:paraId="49B1A866" w14:textId="77777777" w:rsidR="00A37677" w:rsidRPr="003872E0" w:rsidRDefault="00A37677" w:rsidP="00A37677">
      <w:pPr>
        <w:pStyle w:val="ATableName"/>
        <w:ind w:left="709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 xml:space="preserve">– </w:t>
      </w:r>
      <w:r w:rsidRPr="003872E0">
        <w:rPr>
          <w:rFonts w:asciiTheme="minorHAnsi" w:hAnsiTheme="minorHAnsi" w:cstheme="minorHAnsi"/>
          <w:lang w:val="en-US"/>
        </w:rPr>
        <w:t>day</w:t>
      </w:r>
      <w:r w:rsidRPr="003872E0">
        <w:rPr>
          <w:rFonts w:asciiTheme="minorHAnsi" w:hAnsiTheme="minorHAnsi" w:cstheme="minorHAnsi"/>
        </w:rPr>
        <w:t xml:space="preserve"> </w:t>
      </w:r>
      <w:r w:rsidRPr="003872E0">
        <w:rPr>
          <w:rFonts w:asciiTheme="minorHAnsi" w:hAnsiTheme="minorHAnsi" w:cstheme="minorHAnsi"/>
          <w:lang w:val="en-US"/>
        </w:rPr>
        <w:t>Element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2"/>
        <w:gridCol w:w="2006"/>
        <w:gridCol w:w="5473"/>
      </w:tblGrid>
      <w:tr w:rsidR="00A37677" w:rsidRPr="003872E0" w14:paraId="66B37121" w14:textId="77777777" w:rsidTr="00D33EAB">
        <w:trPr>
          <w:trHeight w:val="454"/>
          <w:tblHeader/>
        </w:trPr>
        <w:tc>
          <w:tcPr>
            <w:tcW w:w="1227" w:type="pct"/>
            <w:vAlign w:val="center"/>
          </w:tcPr>
          <w:p w14:paraId="3F9621AE" w14:textId="77777777" w:rsidR="00A37677" w:rsidRPr="003872E0" w:rsidRDefault="00A37677" w:rsidP="00D33EAB">
            <w:pPr>
              <w:pStyle w:val="ATableColumnName"/>
              <w:rPr>
                <w:rFonts w:asciiTheme="minorHAnsi" w:hAnsiTheme="minorHAnsi" w:cstheme="minorHAnsi"/>
                <w:lang w:val="en-US"/>
              </w:rPr>
            </w:pPr>
            <w:r w:rsidRPr="003872E0">
              <w:rPr>
                <w:rFonts w:asciiTheme="minorHAnsi" w:hAnsiTheme="minorHAnsi" w:cstheme="minorHAnsi"/>
              </w:rPr>
              <w:t>Поле</w:t>
            </w:r>
          </w:p>
        </w:tc>
        <w:tc>
          <w:tcPr>
            <w:tcW w:w="1012" w:type="pct"/>
            <w:vAlign w:val="center"/>
          </w:tcPr>
          <w:p w14:paraId="7D96D4C4" w14:textId="77777777" w:rsidR="00A37677" w:rsidRPr="003872E0" w:rsidRDefault="00A37677" w:rsidP="00D33EAB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Тип данных</w:t>
            </w:r>
          </w:p>
        </w:tc>
        <w:tc>
          <w:tcPr>
            <w:tcW w:w="2761" w:type="pct"/>
            <w:vAlign w:val="center"/>
          </w:tcPr>
          <w:p w14:paraId="1E6D6B20" w14:textId="77777777" w:rsidR="00A37677" w:rsidRPr="003872E0" w:rsidRDefault="00A37677" w:rsidP="00D33EAB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Описание</w:t>
            </w:r>
          </w:p>
        </w:tc>
      </w:tr>
      <w:tr w:rsidR="00A37677" w:rsidRPr="003D1825" w14:paraId="777647A5" w14:textId="77777777" w:rsidTr="00D33EAB">
        <w:trPr>
          <w:trHeight w:val="454"/>
        </w:trPr>
        <w:tc>
          <w:tcPr>
            <w:tcW w:w="1227" w:type="pct"/>
          </w:tcPr>
          <w:p w14:paraId="0D07FC46" w14:textId="77777777" w:rsidR="00A37677" w:rsidRPr="003872E0" w:rsidRDefault="00A37677" w:rsidP="00F45EA9">
            <w:pPr>
              <w:pStyle w:val="ATableBody"/>
            </w:pPr>
            <w:proofErr w:type="spellStart"/>
            <w:r w:rsidRPr="003872E0">
              <w:t>maxtemp_c</w:t>
            </w:r>
            <w:proofErr w:type="spellEnd"/>
          </w:p>
        </w:tc>
        <w:tc>
          <w:tcPr>
            <w:tcW w:w="1012" w:type="pct"/>
          </w:tcPr>
          <w:p w14:paraId="0665B185" w14:textId="77777777" w:rsidR="00A37677" w:rsidRPr="003872E0" w:rsidRDefault="00A37677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0657F59D" w14:textId="78566202" w:rsidR="00A37677" w:rsidRPr="003872E0" w:rsidRDefault="00A37677" w:rsidP="00F45EA9">
            <w:pPr>
              <w:pStyle w:val="ATableBody"/>
            </w:pPr>
            <w:r w:rsidRPr="003872E0">
              <w:t>Максимальная температура в градусах Цельсия за день</w:t>
            </w:r>
          </w:p>
        </w:tc>
      </w:tr>
      <w:tr w:rsidR="00A37677" w:rsidRPr="003D1825" w14:paraId="6574E36C" w14:textId="77777777" w:rsidTr="00D33EAB">
        <w:trPr>
          <w:trHeight w:val="454"/>
        </w:trPr>
        <w:tc>
          <w:tcPr>
            <w:tcW w:w="1227" w:type="pct"/>
          </w:tcPr>
          <w:p w14:paraId="0FA78D50" w14:textId="77777777" w:rsidR="00A37677" w:rsidRPr="003872E0" w:rsidRDefault="00A37677" w:rsidP="00F45EA9">
            <w:pPr>
              <w:pStyle w:val="ATableBody"/>
            </w:pPr>
            <w:proofErr w:type="spellStart"/>
            <w:r w:rsidRPr="003872E0">
              <w:t>maxtemp_f</w:t>
            </w:r>
            <w:proofErr w:type="spellEnd"/>
          </w:p>
        </w:tc>
        <w:tc>
          <w:tcPr>
            <w:tcW w:w="1012" w:type="pct"/>
          </w:tcPr>
          <w:p w14:paraId="29E50005" w14:textId="77777777" w:rsidR="00A37677" w:rsidRPr="003872E0" w:rsidRDefault="00A37677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513E7E02" w14:textId="24FADF96" w:rsidR="00A37677" w:rsidRPr="003872E0" w:rsidRDefault="00A37677" w:rsidP="00F45EA9">
            <w:pPr>
              <w:pStyle w:val="ATableBody"/>
            </w:pPr>
            <w:r w:rsidRPr="003872E0">
              <w:t>Максимальная температура в градусах Фаренгейта за день</w:t>
            </w:r>
          </w:p>
        </w:tc>
      </w:tr>
      <w:tr w:rsidR="00A37677" w:rsidRPr="003D1825" w14:paraId="49F1250F" w14:textId="77777777" w:rsidTr="00D33EAB">
        <w:trPr>
          <w:trHeight w:val="454"/>
        </w:trPr>
        <w:tc>
          <w:tcPr>
            <w:tcW w:w="1227" w:type="pct"/>
          </w:tcPr>
          <w:p w14:paraId="50459820" w14:textId="77777777" w:rsidR="00A37677" w:rsidRPr="003872E0" w:rsidRDefault="00A37677" w:rsidP="00F45EA9">
            <w:pPr>
              <w:pStyle w:val="ATableBody"/>
            </w:pPr>
            <w:proofErr w:type="spellStart"/>
            <w:r w:rsidRPr="003872E0">
              <w:t>mintemp_c</w:t>
            </w:r>
            <w:proofErr w:type="spellEnd"/>
          </w:p>
        </w:tc>
        <w:tc>
          <w:tcPr>
            <w:tcW w:w="1012" w:type="pct"/>
          </w:tcPr>
          <w:p w14:paraId="18E9E110" w14:textId="77777777" w:rsidR="00A37677" w:rsidRPr="003872E0" w:rsidRDefault="00A37677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5F6BE9B1" w14:textId="476056E2" w:rsidR="00A37677" w:rsidRPr="003872E0" w:rsidRDefault="00A37677" w:rsidP="00F45EA9">
            <w:pPr>
              <w:pStyle w:val="ATableBody"/>
            </w:pPr>
            <w:r w:rsidRPr="003872E0">
              <w:t>Минимальная температура в градусах Цельсия за день</w:t>
            </w:r>
          </w:p>
        </w:tc>
      </w:tr>
      <w:tr w:rsidR="00A37677" w:rsidRPr="003D1825" w14:paraId="15516049" w14:textId="77777777" w:rsidTr="00D33EAB">
        <w:trPr>
          <w:trHeight w:val="454"/>
        </w:trPr>
        <w:tc>
          <w:tcPr>
            <w:tcW w:w="1227" w:type="pct"/>
          </w:tcPr>
          <w:p w14:paraId="432790A8" w14:textId="77777777" w:rsidR="00A37677" w:rsidRPr="003872E0" w:rsidRDefault="00A37677" w:rsidP="00F45EA9">
            <w:pPr>
              <w:pStyle w:val="ATableBody"/>
            </w:pPr>
            <w:proofErr w:type="spellStart"/>
            <w:r w:rsidRPr="003872E0">
              <w:t>mintemp_f</w:t>
            </w:r>
            <w:proofErr w:type="spellEnd"/>
          </w:p>
        </w:tc>
        <w:tc>
          <w:tcPr>
            <w:tcW w:w="1012" w:type="pct"/>
          </w:tcPr>
          <w:p w14:paraId="5FE55F8F" w14:textId="77777777" w:rsidR="00A37677" w:rsidRPr="003872E0" w:rsidRDefault="00A37677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7D8FEBAE" w14:textId="55F1EA53" w:rsidR="00A37677" w:rsidRPr="003872E0" w:rsidRDefault="00A37677" w:rsidP="00F45EA9">
            <w:pPr>
              <w:pStyle w:val="ATableBody"/>
            </w:pPr>
            <w:r w:rsidRPr="003872E0">
              <w:t>Минимальная температура в градусах Фаренгейта за день</w:t>
            </w:r>
          </w:p>
        </w:tc>
      </w:tr>
      <w:tr w:rsidR="00A37677" w:rsidRPr="003D1825" w14:paraId="7E5C1624" w14:textId="77777777" w:rsidTr="00D33EAB">
        <w:trPr>
          <w:trHeight w:val="454"/>
        </w:trPr>
        <w:tc>
          <w:tcPr>
            <w:tcW w:w="1227" w:type="pct"/>
          </w:tcPr>
          <w:p w14:paraId="6DE77D8D" w14:textId="77777777" w:rsidR="00A37677" w:rsidRPr="003872E0" w:rsidRDefault="00A37677" w:rsidP="00F45EA9">
            <w:pPr>
              <w:pStyle w:val="ATableBody"/>
            </w:pPr>
            <w:proofErr w:type="spellStart"/>
            <w:r w:rsidRPr="003872E0">
              <w:t>avgtemp_c</w:t>
            </w:r>
            <w:proofErr w:type="spellEnd"/>
          </w:p>
        </w:tc>
        <w:tc>
          <w:tcPr>
            <w:tcW w:w="1012" w:type="pct"/>
          </w:tcPr>
          <w:p w14:paraId="64C86A6E" w14:textId="77777777" w:rsidR="00A37677" w:rsidRPr="003872E0" w:rsidRDefault="00A37677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77A7E07D" w14:textId="3CB76445" w:rsidR="00A37677" w:rsidRPr="003872E0" w:rsidRDefault="00A37677" w:rsidP="00F45EA9">
            <w:pPr>
              <w:pStyle w:val="ATableBody"/>
            </w:pPr>
            <w:r w:rsidRPr="003872E0">
              <w:t>Среднее значение температуры в градусах Цельсия за день</w:t>
            </w:r>
          </w:p>
        </w:tc>
      </w:tr>
      <w:tr w:rsidR="00A37677" w:rsidRPr="003D1825" w14:paraId="5D2C04D3" w14:textId="77777777" w:rsidTr="00D33EAB">
        <w:trPr>
          <w:trHeight w:val="454"/>
        </w:trPr>
        <w:tc>
          <w:tcPr>
            <w:tcW w:w="1227" w:type="pct"/>
          </w:tcPr>
          <w:p w14:paraId="2DCA5126" w14:textId="77777777" w:rsidR="00A37677" w:rsidRPr="003872E0" w:rsidRDefault="00A37677" w:rsidP="00F45EA9">
            <w:pPr>
              <w:pStyle w:val="ATableBody"/>
            </w:pPr>
            <w:proofErr w:type="spellStart"/>
            <w:r w:rsidRPr="003872E0">
              <w:t>avgtemp_f</w:t>
            </w:r>
            <w:proofErr w:type="spellEnd"/>
          </w:p>
        </w:tc>
        <w:tc>
          <w:tcPr>
            <w:tcW w:w="1012" w:type="pct"/>
          </w:tcPr>
          <w:p w14:paraId="4597F233" w14:textId="77777777" w:rsidR="00A37677" w:rsidRPr="003872E0" w:rsidRDefault="00A37677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71336EBC" w14:textId="628E770B" w:rsidR="00A37677" w:rsidRPr="003872E0" w:rsidRDefault="00A37677" w:rsidP="00F45EA9">
            <w:pPr>
              <w:pStyle w:val="ATableBody"/>
            </w:pPr>
            <w:r w:rsidRPr="003872E0">
              <w:t>Среднее значение температуры в градусах Фаренгейта за день</w:t>
            </w:r>
          </w:p>
        </w:tc>
      </w:tr>
      <w:tr w:rsidR="00A37677" w:rsidRPr="003D1825" w14:paraId="45BD2347" w14:textId="77777777" w:rsidTr="00D33EAB">
        <w:trPr>
          <w:trHeight w:val="454"/>
        </w:trPr>
        <w:tc>
          <w:tcPr>
            <w:tcW w:w="1227" w:type="pct"/>
          </w:tcPr>
          <w:p w14:paraId="7CC20D75" w14:textId="77777777" w:rsidR="00A37677" w:rsidRPr="003872E0" w:rsidRDefault="00A37677" w:rsidP="00F45EA9">
            <w:pPr>
              <w:pStyle w:val="ATableBody"/>
            </w:pPr>
            <w:proofErr w:type="spellStart"/>
            <w:r w:rsidRPr="003872E0">
              <w:t>maxwind_mph</w:t>
            </w:r>
            <w:proofErr w:type="spellEnd"/>
          </w:p>
        </w:tc>
        <w:tc>
          <w:tcPr>
            <w:tcW w:w="1012" w:type="pct"/>
          </w:tcPr>
          <w:p w14:paraId="3B8B368B" w14:textId="77777777" w:rsidR="00A37677" w:rsidRPr="003872E0" w:rsidRDefault="00A37677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66B841B1" w14:textId="0E79C1E2" w:rsidR="00A37677" w:rsidRPr="003872E0" w:rsidRDefault="00A37677" w:rsidP="00F45EA9">
            <w:pPr>
              <w:pStyle w:val="ATableBody"/>
            </w:pPr>
            <w:r w:rsidRPr="003872E0">
              <w:t>Максимальная скорость ветра в милях в час</w:t>
            </w:r>
          </w:p>
        </w:tc>
      </w:tr>
      <w:tr w:rsidR="00A37677" w:rsidRPr="003D1825" w14:paraId="5DC4ABFB" w14:textId="77777777" w:rsidTr="00D33EAB">
        <w:trPr>
          <w:trHeight w:val="454"/>
        </w:trPr>
        <w:tc>
          <w:tcPr>
            <w:tcW w:w="1227" w:type="pct"/>
          </w:tcPr>
          <w:p w14:paraId="03FF3DED" w14:textId="77777777" w:rsidR="00A37677" w:rsidRPr="003872E0" w:rsidRDefault="00A37677" w:rsidP="00F45EA9">
            <w:pPr>
              <w:pStyle w:val="ATableBody"/>
            </w:pPr>
            <w:proofErr w:type="spellStart"/>
            <w:r w:rsidRPr="003872E0">
              <w:t>maxwind_kph</w:t>
            </w:r>
            <w:proofErr w:type="spellEnd"/>
          </w:p>
        </w:tc>
        <w:tc>
          <w:tcPr>
            <w:tcW w:w="1012" w:type="pct"/>
          </w:tcPr>
          <w:p w14:paraId="71F76C7C" w14:textId="77777777" w:rsidR="00A37677" w:rsidRPr="003872E0" w:rsidRDefault="00A37677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3C09C483" w14:textId="700FA941" w:rsidR="00A37677" w:rsidRPr="003872E0" w:rsidRDefault="00A37677" w:rsidP="00F45EA9">
            <w:pPr>
              <w:pStyle w:val="ATableBody"/>
            </w:pPr>
            <w:r w:rsidRPr="003872E0">
              <w:t>Максимальная скорость ветра в километрах в час</w:t>
            </w:r>
          </w:p>
        </w:tc>
      </w:tr>
      <w:tr w:rsidR="00A37677" w:rsidRPr="003D1825" w14:paraId="14561688" w14:textId="77777777" w:rsidTr="00D33EAB">
        <w:trPr>
          <w:trHeight w:val="454"/>
        </w:trPr>
        <w:tc>
          <w:tcPr>
            <w:tcW w:w="1227" w:type="pct"/>
          </w:tcPr>
          <w:p w14:paraId="5D06A695" w14:textId="77777777" w:rsidR="00A37677" w:rsidRPr="003872E0" w:rsidRDefault="00A37677" w:rsidP="00F45EA9">
            <w:pPr>
              <w:pStyle w:val="ATableBody"/>
            </w:pPr>
            <w:proofErr w:type="spellStart"/>
            <w:r w:rsidRPr="003872E0">
              <w:t>totalprecip_mm</w:t>
            </w:r>
            <w:proofErr w:type="spellEnd"/>
          </w:p>
        </w:tc>
        <w:tc>
          <w:tcPr>
            <w:tcW w:w="1012" w:type="pct"/>
          </w:tcPr>
          <w:p w14:paraId="63317945" w14:textId="77777777" w:rsidR="00A37677" w:rsidRPr="003872E0" w:rsidRDefault="00A37677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7C062F6B" w14:textId="23DD1E9F" w:rsidR="00A37677" w:rsidRPr="003872E0" w:rsidRDefault="00A37677" w:rsidP="00F45EA9">
            <w:pPr>
              <w:pStyle w:val="ATableBody"/>
            </w:pPr>
            <w:r w:rsidRPr="003872E0">
              <w:t>Общее количество осадков в миллиметрах</w:t>
            </w:r>
          </w:p>
        </w:tc>
      </w:tr>
      <w:tr w:rsidR="00A37677" w:rsidRPr="003D1825" w14:paraId="4C9AEE1B" w14:textId="77777777" w:rsidTr="00D33EAB">
        <w:trPr>
          <w:trHeight w:val="454"/>
        </w:trPr>
        <w:tc>
          <w:tcPr>
            <w:tcW w:w="1227" w:type="pct"/>
          </w:tcPr>
          <w:p w14:paraId="45AB2038" w14:textId="77777777" w:rsidR="00A37677" w:rsidRPr="003872E0" w:rsidRDefault="00A37677" w:rsidP="00F45EA9">
            <w:pPr>
              <w:pStyle w:val="ATableBody"/>
            </w:pPr>
            <w:proofErr w:type="spellStart"/>
            <w:r w:rsidRPr="003872E0">
              <w:t>totalprecip_in</w:t>
            </w:r>
            <w:proofErr w:type="spellEnd"/>
          </w:p>
        </w:tc>
        <w:tc>
          <w:tcPr>
            <w:tcW w:w="1012" w:type="pct"/>
          </w:tcPr>
          <w:p w14:paraId="50FFE2C1" w14:textId="77777777" w:rsidR="00A37677" w:rsidRPr="003872E0" w:rsidRDefault="00A37677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03AADADC" w14:textId="74EC84E9" w:rsidR="00A37677" w:rsidRPr="003872E0" w:rsidRDefault="00A37677" w:rsidP="00F45EA9">
            <w:pPr>
              <w:pStyle w:val="ATableBody"/>
            </w:pPr>
            <w:r w:rsidRPr="003872E0">
              <w:t>Общее количество осадков в дюймах</w:t>
            </w:r>
          </w:p>
        </w:tc>
      </w:tr>
      <w:tr w:rsidR="00A37677" w:rsidRPr="003D1825" w14:paraId="2FB2B442" w14:textId="77777777" w:rsidTr="00D33EAB">
        <w:trPr>
          <w:trHeight w:val="454"/>
        </w:trPr>
        <w:tc>
          <w:tcPr>
            <w:tcW w:w="1227" w:type="pct"/>
          </w:tcPr>
          <w:p w14:paraId="6EAD66E2" w14:textId="77777777" w:rsidR="00A37677" w:rsidRPr="003872E0" w:rsidRDefault="00A37677" w:rsidP="00F45EA9">
            <w:pPr>
              <w:pStyle w:val="ATableBody"/>
            </w:pPr>
            <w:proofErr w:type="spellStart"/>
            <w:r w:rsidRPr="003872E0">
              <w:t>avgvis_km</w:t>
            </w:r>
            <w:proofErr w:type="spellEnd"/>
          </w:p>
        </w:tc>
        <w:tc>
          <w:tcPr>
            <w:tcW w:w="1012" w:type="pct"/>
          </w:tcPr>
          <w:p w14:paraId="0D50ED95" w14:textId="77777777" w:rsidR="00A37677" w:rsidRPr="003872E0" w:rsidRDefault="00A37677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74B71BCE" w14:textId="30B3E5F7" w:rsidR="00A37677" w:rsidRPr="003872E0" w:rsidRDefault="00A37677" w:rsidP="00F45EA9">
            <w:pPr>
              <w:pStyle w:val="ATableBody"/>
            </w:pPr>
            <w:r w:rsidRPr="003872E0">
              <w:t>Среднее значение видимости в километрах</w:t>
            </w:r>
          </w:p>
        </w:tc>
      </w:tr>
      <w:tr w:rsidR="00A37677" w:rsidRPr="003872E0" w14:paraId="51A03E90" w14:textId="77777777" w:rsidTr="00D33EAB">
        <w:trPr>
          <w:trHeight w:val="454"/>
        </w:trPr>
        <w:tc>
          <w:tcPr>
            <w:tcW w:w="1227" w:type="pct"/>
          </w:tcPr>
          <w:p w14:paraId="75BA1C91" w14:textId="77777777" w:rsidR="00A37677" w:rsidRPr="003872E0" w:rsidRDefault="00A37677" w:rsidP="00F45EA9">
            <w:pPr>
              <w:pStyle w:val="ATableBody"/>
            </w:pPr>
            <w:proofErr w:type="spellStart"/>
            <w:r w:rsidRPr="003872E0">
              <w:t>avgvis_miles</w:t>
            </w:r>
            <w:proofErr w:type="spellEnd"/>
          </w:p>
        </w:tc>
        <w:tc>
          <w:tcPr>
            <w:tcW w:w="1012" w:type="pct"/>
          </w:tcPr>
          <w:p w14:paraId="7FE6E9A6" w14:textId="77777777" w:rsidR="00A37677" w:rsidRPr="003872E0" w:rsidRDefault="00A37677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589E72A0" w14:textId="008A1039" w:rsidR="00A37677" w:rsidRPr="003872E0" w:rsidRDefault="00A37677" w:rsidP="00F45EA9">
            <w:pPr>
              <w:pStyle w:val="ATableBody"/>
            </w:pPr>
            <w:r w:rsidRPr="003872E0">
              <w:t>Средняя видимость в милях</w:t>
            </w:r>
          </w:p>
        </w:tc>
      </w:tr>
      <w:tr w:rsidR="00A37677" w:rsidRPr="003872E0" w14:paraId="547C014D" w14:textId="77777777" w:rsidTr="00D33EAB">
        <w:trPr>
          <w:trHeight w:val="454"/>
        </w:trPr>
        <w:tc>
          <w:tcPr>
            <w:tcW w:w="1227" w:type="pct"/>
          </w:tcPr>
          <w:p w14:paraId="0B8CFD5F" w14:textId="77777777" w:rsidR="00A37677" w:rsidRPr="003872E0" w:rsidRDefault="00A37677" w:rsidP="00F45EA9">
            <w:pPr>
              <w:pStyle w:val="ATableBody"/>
            </w:pPr>
            <w:proofErr w:type="spellStart"/>
            <w:r w:rsidRPr="003872E0">
              <w:lastRenderedPageBreak/>
              <w:t>avghumidity</w:t>
            </w:r>
            <w:proofErr w:type="spellEnd"/>
          </w:p>
        </w:tc>
        <w:tc>
          <w:tcPr>
            <w:tcW w:w="1012" w:type="pct"/>
          </w:tcPr>
          <w:p w14:paraId="3AE0DDEF" w14:textId="77777777" w:rsidR="00A37677" w:rsidRPr="003872E0" w:rsidRDefault="00A37677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761" w:type="pct"/>
          </w:tcPr>
          <w:p w14:paraId="5FAEEB0B" w14:textId="23DA28AE" w:rsidR="00A37677" w:rsidRPr="003872E0" w:rsidRDefault="00A37677" w:rsidP="00F45EA9">
            <w:pPr>
              <w:pStyle w:val="ATableBody"/>
            </w:pPr>
            <w:r w:rsidRPr="003872E0">
              <w:t>Средняя влажность в процентах</w:t>
            </w:r>
          </w:p>
        </w:tc>
      </w:tr>
      <w:tr w:rsidR="00A37677" w:rsidRPr="003872E0" w14:paraId="2EE05326" w14:textId="77777777" w:rsidTr="00D33EAB">
        <w:trPr>
          <w:trHeight w:val="454"/>
        </w:trPr>
        <w:tc>
          <w:tcPr>
            <w:tcW w:w="1227" w:type="pct"/>
          </w:tcPr>
          <w:p w14:paraId="344ACDED" w14:textId="77777777" w:rsidR="00A37677" w:rsidRPr="003872E0" w:rsidRDefault="00A37677" w:rsidP="00F45EA9">
            <w:pPr>
              <w:pStyle w:val="ATableBody"/>
            </w:pPr>
            <w:proofErr w:type="spellStart"/>
            <w:r w:rsidRPr="003872E0">
              <w:t>condition:text</w:t>
            </w:r>
            <w:proofErr w:type="spellEnd"/>
          </w:p>
        </w:tc>
        <w:tc>
          <w:tcPr>
            <w:tcW w:w="1012" w:type="pct"/>
          </w:tcPr>
          <w:p w14:paraId="34CAC69A" w14:textId="77777777" w:rsidR="00A37677" w:rsidRPr="003872E0" w:rsidRDefault="00A37677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761" w:type="pct"/>
          </w:tcPr>
          <w:p w14:paraId="6231E30D" w14:textId="035767F1" w:rsidR="00A37677" w:rsidRPr="003872E0" w:rsidRDefault="00A37677" w:rsidP="00F45EA9">
            <w:pPr>
              <w:pStyle w:val="ATableBody"/>
            </w:pPr>
            <w:r w:rsidRPr="003872E0">
              <w:t>Текст</w:t>
            </w:r>
            <w:r w:rsidRPr="003872E0">
              <w:rPr>
                <w:lang w:val="en-US"/>
              </w:rPr>
              <w:t xml:space="preserve"> </w:t>
            </w:r>
            <w:r w:rsidRPr="003872E0">
              <w:t>состояния</w:t>
            </w:r>
            <w:r w:rsidRPr="003872E0">
              <w:rPr>
                <w:lang w:val="en-US"/>
              </w:rPr>
              <w:t xml:space="preserve"> </w:t>
            </w:r>
            <w:r w:rsidRPr="003872E0">
              <w:t>погоды</w:t>
            </w:r>
          </w:p>
        </w:tc>
      </w:tr>
      <w:tr w:rsidR="00A37677" w:rsidRPr="003872E0" w14:paraId="3D4C43E2" w14:textId="77777777" w:rsidTr="00D33EAB">
        <w:trPr>
          <w:trHeight w:val="454"/>
        </w:trPr>
        <w:tc>
          <w:tcPr>
            <w:tcW w:w="1227" w:type="pct"/>
          </w:tcPr>
          <w:p w14:paraId="6EE2A215" w14:textId="77777777" w:rsidR="00A37677" w:rsidRPr="003872E0" w:rsidRDefault="00A37677" w:rsidP="00F45EA9">
            <w:pPr>
              <w:pStyle w:val="ATableBody"/>
            </w:pPr>
            <w:proofErr w:type="gramStart"/>
            <w:r w:rsidRPr="003872E0">
              <w:t>condition:icon</w:t>
            </w:r>
            <w:proofErr w:type="gramEnd"/>
          </w:p>
        </w:tc>
        <w:tc>
          <w:tcPr>
            <w:tcW w:w="1012" w:type="pct"/>
          </w:tcPr>
          <w:p w14:paraId="0770F233" w14:textId="77777777" w:rsidR="00A37677" w:rsidRPr="003872E0" w:rsidRDefault="00A37677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761" w:type="pct"/>
          </w:tcPr>
          <w:p w14:paraId="130837AB" w14:textId="4B3B3C07" w:rsidR="00A37677" w:rsidRPr="003872E0" w:rsidRDefault="00A37677" w:rsidP="00F45EA9">
            <w:pPr>
              <w:pStyle w:val="ATableBody"/>
            </w:pPr>
            <w:r w:rsidRPr="003872E0">
              <w:t>Значок погодного состояния</w:t>
            </w:r>
          </w:p>
        </w:tc>
      </w:tr>
      <w:tr w:rsidR="00A37677" w:rsidRPr="003872E0" w14:paraId="2307BAD8" w14:textId="77777777" w:rsidTr="00D33EAB">
        <w:trPr>
          <w:trHeight w:val="454"/>
        </w:trPr>
        <w:tc>
          <w:tcPr>
            <w:tcW w:w="1227" w:type="pct"/>
          </w:tcPr>
          <w:p w14:paraId="31D507C0" w14:textId="77777777" w:rsidR="00A37677" w:rsidRPr="003872E0" w:rsidRDefault="00A37677" w:rsidP="00F45EA9">
            <w:pPr>
              <w:pStyle w:val="ATableBody"/>
            </w:pPr>
            <w:proofErr w:type="gramStart"/>
            <w:r w:rsidRPr="003872E0">
              <w:t>condition:code</w:t>
            </w:r>
            <w:proofErr w:type="gramEnd"/>
          </w:p>
        </w:tc>
        <w:tc>
          <w:tcPr>
            <w:tcW w:w="1012" w:type="pct"/>
          </w:tcPr>
          <w:p w14:paraId="549711A3" w14:textId="77777777" w:rsidR="00A37677" w:rsidRPr="003872E0" w:rsidRDefault="00A37677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761" w:type="pct"/>
          </w:tcPr>
          <w:p w14:paraId="428C7F98" w14:textId="3A7AAA37" w:rsidR="00A37677" w:rsidRPr="003872E0" w:rsidRDefault="00A37677" w:rsidP="00F45EA9">
            <w:pPr>
              <w:pStyle w:val="ATableBody"/>
            </w:pPr>
            <w:r w:rsidRPr="003872E0">
              <w:t>Код погодного состояния</w:t>
            </w:r>
          </w:p>
        </w:tc>
      </w:tr>
      <w:tr w:rsidR="00A37677" w:rsidRPr="003872E0" w14:paraId="1BA5ED8F" w14:textId="77777777" w:rsidTr="00D33EAB">
        <w:trPr>
          <w:trHeight w:val="454"/>
        </w:trPr>
        <w:tc>
          <w:tcPr>
            <w:tcW w:w="1227" w:type="pct"/>
          </w:tcPr>
          <w:p w14:paraId="7A97B506" w14:textId="77777777" w:rsidR="00A37677" w:rsidRPr="003872E0" w:rsidRDefault="00A37677" w:rsidP="00F45EA9">
            <w:pPr>
              <w:pStyle w:val="ATableBody"/>
            </w:pPr>
            <w:proofErr w:type="spellStart"/>
            <w:r w:rsidRPr="003872E0">
              <w:t>uv</w:t>
            </w:r>
            <w:proofErr w:type="spellEnd"/>
          </w:p>
        </w:tc>
        <w:tc>
          <w:tcPr>
            <w:tcW w:w="1012" w:type="pct"/>
          </w:tcPr>
          <w:p w14:paraId="2908AF1A" w14:textId="77777777" w:rsidR="00A37677" w:rsidRPr="003872E0" w:rsidRDefault="00A37677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4D323EF4" w14:textId="0EE0D960" w:rsidR="00A37677" w:rsidRPr="003872E0" w:rsidRDefault="00A37677" w:rsidP="00F45EA9">
            <w:pPr>
              <w:pStyle w:val="ATableBody"/>
            </w:pPr>
            <w:r w:rsidRPr="003872E0">
              <w:t>Индекс ультрафиолетового излучения</w:t>
            </w:r>
          </w:p>
        </w:tc>
      </w:tr>
    </w:tbl>
    <w:p w14:paraId="47975566" w14:textId="77777777" w:rsidR="00A37677" w:rsidRPr="003872E0" w:rsidRDefault="00A37677" w:rsidP="00A37677">
      <w:pPr>
        <w:pStyle w:val="AHeading3"/>
        <w:rPr>
          <w:rFonts w:asciiTheme="minorHAnsi" w:hAnsiTheme="minorHAnsi" w:cstheme="minorHAnsi"/>
        </w:rPr>
      </w:pPr>
      <w:bookmarkStart w:id="34" w:name="_Toc152757412"/>
      <w:r w:rsidRPr="003872E0">
        <w:rPr>
          <w:rFonts w:asciiTheme="minorHAnsi" w:hAnsiTheme="minorHAnsi" w:cstheme="minorHAnsi"/>
        </w:rPr>
        <w:t xml:space="preserve">astro </w:t>
      </w:r>
      <w:proofErr w:type="spellStart"/>
      <w:r w:rsidRPr="003872E0">
        <w:rPr>
          <w:rFonts w:asciiTheme="minorHAnsi" w:hAnsiTheme="minorHAnsi" w:cstheme="minorHAnsi"/>
        </w:rPr>
        <w:t>Element</w:t>
      </w:r>
      <w:bookmarkEnd w:id="34"/>
      <w:proofErr w:type="spellEnd"/>
    </w:p>
    <w:p w14:paraId="13B40AB7" w14:textId="77777777" w:rsidR="00A37677" w:rsidRPr="003872E0" w:rsidRDefault="00A37677" w:rsidP="00A37677">
      <w:pPr>
        <w:pStyle w:val="ATableName"/>
        <w:ind w:left="709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 xml:space="preserve">– </w:t>
      </w:r>
      <w:r w:rsidRPr="003872E0">
        <w:rPr>
          <w:rFonts w:asciiTheme="minorHAnsi" w:hAnsiTheme="minorHAnsi" w:cstheme="minorHAnsi"/>
          <w:lang w:val="en-US"/>
        </w:rPr>
        <w:t>astro</w:t>
      </w:r>
      <w:r w:rsidRPr="003872E0">
        <w:rPr>
          <w:rFonts w:asciiTheme="minorHAnsi" w:hAnsiTheme="minorHAnsi" w:cstheme="minorHAnsi"/>
        </w:rPr>
        <w:t xml:space="preserve"> </w:t>
      </w:r>
      <w:r w:rsidRPr="003872E0">
        <w:rPr>
          <w:rFonts w:asciiTheme="minorHAnsi" w:hAnsiTheme="minorHAnsi" w:cstheme="minorHAnsi"/>
          <w:lang w:val="en-US"/>
        </w:rPr>
        <w:t>Element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2"/>
        <w:gridCol w:w="2006"/>
        <w:gridCol w:w="5473"/>
      </w:tblGrid>
      <w:tr w:rsidR="00A37677" w:rsidRPr="003872E0" w14:paraId="66292E3B" w14:textId="77777777" w:rsidTr="00D33EAB">
        <w:trPr>
          <w:trHeight w:val="454"/>
          <w:tblHeader/>
        </w:trPr>
        <w:tc>
          <w:tcPr>
            <w:tcW w:w="1227" w:type="pct"/>
            <w:vAlign w:val="center"/>
          </w:tcPr>
          <w:p w14:paraId="7D0BCE17" w14:textId="77777777" w:rsidR="00A37677" w:rsidRPr="003872E0" w:rsidRDefault="00A37677" w:rsidP="00D33EAB">
            <w:pPr>
              <w:pStyle w:val="ATableColumnName"/>
              <w:rPr>
                <w:rFonts w:asciiTheme="minorHAnsi" w:hAnsiTheme="minorHAnsi" w:cstheme="minorHAnsi"/>
                <w:lang w:val="en-US"/>
              </w:rPr>
            </w:pPr>
            <w:r w:rsidRPr="003872E0">
              <w:rPr>
                <w:rFonts w:asciiTheme="minorHAnsi" w:hAnsiTheme="minorHAnsi" w:cstheme="minorHAnsi"/>
              </w:rPr>
              <w:t>Поле</w:t>
            </w:r>
          </w:p>
        </w:tc>
        <w:tc>
          <w:tcPr>
            <w:tcW w:w="1012" w:type="pct"/>
            <w:vAlign w:val="center"/>
          </w:tcPr>
          <w:p w14:paraId="48EE50BA" w14:textId="77777777" w:rsidR="00A37677" w:rsidRPr="003872E0" w:rsidRDefault="00A37677" w:rsidP="00D33EAB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Тип данных</w:t>
            </w:r>
          </w:p>
        </w:tc>
        <w:tc>
          <w:tcPr>
            <w:tcW w:w="2761" w:type="pct"/>
            <w:vAlign w:val="center"/>
          </w:tcPr>
          <w:p w14:paraId="799BB985" w14:textId="77777777" w:rsidR="00A37677" w:rsidRPr="003872E0" w:rsidRDefault="00A37677" w:rsidP="00D33EAB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Описание</w:t>
            </w:r>
          </w:p>
        </w:tc>
      </w:tr>
      <w:tr w:rsidR="00A37677" w:rsidRPr="003872E0" w14:paraId="742D1F0B" w14:textId="77777777" w:rsidTr="00D33EAB">
        <w:trPr>
          <w:trHeight w:val="454"/>
        </w:trPr>
        <w:tc>
          <w:tcPr>
            <w:tcW w:w="1227" w:type="pct"/>
          </w:tcPr>
          <w:p w14:paraId="54DF847E" w14:textId="77777777" w:rsidR="00A37677" w:rsidRPr="003872E0" w:rsidRDefault="00A37677" w:rsidP="00F45EA9">
            <w:pPr>
              <w:pStyle w:val="ATableBody"/>
            </w:pPr>
            <w:proofErr w:type="spellStart"/>
            <w:r w:rsidRPr="003872E0">
              <w:t>sunrise</w:t>
            </w:r>
            <w:proofErr w:type="spellEnd"/>
          </w:p>
        </w:tc>
        <w:tc>
          <w:tcPr>
            <w:tcW w:w="1012" w:type="pct"/>
          </w:tcPr>
          <w:p w14:paraId="1DEAC7AB" w14:textId="77777777" w:rsidR="00A37677" w:rsidRPr="003872E0" w:rsidRDefault="00A37677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761" w:type="pct"/>
          </w:tcPr>
          <w:p w14:paraId="52FAA231" w14:textId="62FFDFBC" w:rsidR="00A37677" w:rsidRPr="003872E0" w:rsidRDefault="00A37677" w:rsidP="00F45EA9">
            <w:pPr>
              <w:pStyle w:val="ATableBody"/>
            </w:pPr>
            <w:r w:rsidRPr="003872E0">
              <w:t>Время восхода Солнца</w:t>
            </w:r>
          </w:p>
        </w:tc>
      </w:tr>
      <w:tr w:rsidR="00A37677" w:rsidRPr="003872E0" w14:paraId="624A310D" w14:textId="77777777" w:rsidTr="00D33EAB">
        <w:trPr>
          <w:trHeight w:val="454"/>
        </w:trPr>
        <w:tc>
          <w:tcPr>
            <w:tcW w:w="1227" w:type="pct"/>
          </w:tcPr>
          <w:p w14:paraId="020CE2C2" w14:textId="77777777" w:rsidR="00A37677" w:rsidRPr="003872E0" w:rsidRDefault="00A37677" w:rsidP="00F45EA9">
            <w:pPr>
              <w:pStyle w:val="ATableBody"/>
            </w:pPr>
            <w:proofErr w:type="spellStart"/>
            <w:r w:rsidRPr="003872E0">
              <w:t>sunset</w:t>
            </w:r>
            <w:proofErr w:type="spellEnd"/>
          </w:p>
        </w:tc>
        <w:tc>
          <w:tcPr>
            <w:tcW w:w="1012" w:type="pct"/>
          </w:tcPr>
          <w:p w14:paraId="4363E665" w14:textId="77777777" w:rsidR="00A37677" w:rsidRPr="003872E0" w:rsidRDefault="00A37677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761" w:type="pct"/>
          </w:tcPr>
          <w:p w14:paraId="6A8A9A31" w14:textId="0D37216B" w:rsidR="00A37677" w:rsidRPr="003872E0" w:rsidRDefault="00A37677" w:rsidP="00F45EA9">
            <w:pPr>
              <w:pStyle w:val="ATableBody"/>
            </w:pPr>
            <w:r w:rsidRPr="003872E0">
              <w:t>Время заката Солнца</w:t>
            </w:r>
          </w:p>
        </w:tc>
      </w:tr>
      <w:tr w:rsidR="00A37677" w:rsidRPr="003872E0" w14:paraId="7C28FAA3" w14:textId="77777777" w:rsidTr="00D33EAB">
        <w:trPr>
          <w:trHeight w:val="454"/>
        </w:trPr>
        <w:tc>
          <w:tcPr>
            <w:tcW w:w="1227" w:type="pct"/>
          </w:tcPr>
          <w:p w14:paraId="5348A51A" w14:textId="77777777" w:rsidR="00A37677" w:rsidRPr="003872E0" w:rsidRDefault="00A37677" w:rsidP="00F45EA9">
            <w:pPr>
              <w:pStyle w:val="ATableBody"/>
            </w:pPr>
            <w:r w:rsidRPr="003872E0">
              <w:t>moonrise</w:t>
            </w:r>
          </w:p>
        </w:tc>
        <w:tc>
          <w:tcPr>
            <w:tcW w:w="1012" w:type="pct"/>
          </w:tcPr>
          <w:p w14:paraId="24F2A712" w14:textId="77777777" w:rsidR="00A37677" w:rsidRPr="003872E0" w:rsidRDefault="00A37677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761" w:type="pct"/>
          </w:tcPr>
          <w:p w14:paraId="0C00221A" w14:textId="1709AB7D" w:rsidR="00A37677" w:rsidRPr="003872E0" w:rsidRDefault="00A37677" w:rsidP="00F45EA9">
            <w:pPr>
              <w:pStyle w:val="ATableBody"/>
            </w:pPr>
            <w:r w:rsidRPr="003872E0">
              <w:t>Время восхода Луны</w:t>
            </w:r>
          </w:p>
        </w:tc>
      </w:tr>
      <w:tr w:rsidR="00A37677" w:rsidRPr="003872E0" w14:paraId="03FCA645" w14:textId="77777777" w:rsidTr="00D33EAB">
        <w:trPr>
          <w:trHeight w:val="454"/>
        </w:trPr>
        <w:tc>
          <w:tcPr>
            <w:tcW w:w="1227" w:type="pct"/>
          </w:tcPr>
          <w:p w14:paraId="4B242C16" w14:textId="77777777" w:rsidR="00A37677" w:rsidRPr="003872E0" w:rsidRDefault="00A37677" w:rsidP="00F45EA9">
            <w:pPr>
              <w:pStyle w:val="ATableBody"/>
            </w:pPr>
            <w:r w:rsidRPr="003872E0">
              <w:t>moonset</w:t>
            </w:r>
          </w:p>
        </w:tc>
        <w:tc>
          <w:tcPr>
            <w:tcW w:w="1012" w:type="pct"/>
          </w:tcPr>
          <w:p w14:paraId="45BC1EFC" w14:textId="77777777" w:rsidR="00A37677" w:rsidRPr="003872E0" w:rsidRDefault="00A37677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761" w:type="pct"/>
          </w:tcPr>
          <w:p w14:paraId="5CFD7EF7" w14:textId="690494ED" w:rsidR="00A37677" w:rsidRPr="003872E0" w:rsidRDefault="00A37677" w:rsidP="00F45EA9">
            <w:pPr>
              <w:pStyle w:val="ATableBody"/>
            </w:pPr>
            <w:r w:rsidRPr="003872E0">
              <w:t>Время</w:t>
            </w:r>
            <w:r w:rsidRPr="003872E0">
              <w:rPr>
                <w:lang w:val="en-US"/>
              </w:rPr>
              <w:t xml:space="preserve"> </w:t>
            </w:r>
            <w:r w:rsidRPr="003872E0">
              <w:t>захода</w:t>
            </w:r>
            <w:r w:rsidRPr="003872E0">
              <w:rPr>
                <w:lang w:val="en-US"/>
              </w:rPr>
              <w:t xml:space="preserve"> </w:t>
            </w:r>
            <w:r w:rsidRPr="003872E0">
              <w:t>Луны</w:t>
            </w:r>
          </w:p>
        </w:tc>
      </w:tr>
      <w:tr w:rsidR="00A37677" w:rsidRPr="003872E0" w14:paraId="29B00C6D" w14:textId="77777777" w:rsidTr="00D33EAB">
        <w:trPr>
          <w:trHeight w:val="454"/>
        </w:trPr>
        <w:tc>
          <w:tcPr>
            <w:tcW w:w="1227" w:type="pct"/>
          </w:tcPr>
          <w:p w14:paraId="0E83650F" w14:textId="77777777" w:rsidR="00A37677" w:rsidRPr="003872E0" w:rsidRDefault="00A37677" w:rsidP="00F45EA9">
            <w:pPr>
              <w:pStyle w:val="ATableBody"/>
            </w:pPr>
            <w:proofErr w:type="spellStart"/>
            <w:r w:rsidRPr="003872E0">
              <w:t>moon_phase</w:t>
            </w:r>
            <w:proofErr w:type="spellEnd"/>
          </w:p>
        </w:tc>
        <w:tc>
          <w:tcPr>
            <w:tcW w:w="1012" w:type="pct"/>
          </w:tcPr>
          <w:p w14:paraId="61C8A892" w14:textId="77777777" w:rsidR="00A37677" w:rsidRPr="003872E0" w:rsidRDefault="00A37677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761" w:type="pct"/>
          </w:tcPr>
          <w:p w14:paraId="69F7C4C0" w14:textId="77777777" w:rsidR="00A37677" w:rsidRPr="003872E0" w:rsidRDefault="00A37677" w:rsidP="00F45EA9">
            <w:pPr>
              <w:pStyle w:val="ATableBody"/>
            </w:pPr>
            <w:r w:rsidRPr="003872E0">
              <w:t>Фазы</w:t>
            </w:r>
            <w:r w:rsidRPr="003872E0">
              <w:rPr>
                <w:lang w:val="en-US"/>
              </w:rPr>
              <w:t xml:space="preserve"> </w:t>
            </w:r>
            <w:r w:rsidRPr="003872E0">
              <w:t>Луны</w:t>
            </w:r>
            <w:r w:rsidRPr="003872E0">
              <w:rPr>
                <w:lang w:val="en-US"/>
              </w:rPr>
              <w:t xml:space="preserve">. </w:t>
            </w:r>
            <w:r w:rsidRPr="003872E0">
              <w:t>Возвращаемое значение:</w:t>
            </w:r>
          </w:p>
          <w:p w14:paraId="6143E02D" w14:textId="77777777" w:rsidR="00A37677" w:rsidRPr="003872E0" w:rsidRDefault="00A37677" w:rsidP="00F45EA9">
            <w:pPr>
              <w:pStyle w:val="ATableBody"/>
            </w:pPr>
            <w:r w:rsidRPr="003872E0">
              <w:t>- Новолуние;</w:t>
            </w:r>
          </w:p>
          <w:p w14:paraId="03FC03CE" w14:textId="77777777" w:rsidR="00A37677" w:rsidRPr="003872E0" w:rsidRDefault="00A37677" w:rsidP="00F45EA9">
            <w:pPr>
              <w:pStyle w:val="ATableBody"/>
            </w:pPr>
            <w:r w:rsidRPr="003872E0">
              <w:t>- Растущий полумесяц;</w:t>
            </w:r>
          </w:p>
          <w:p w14:paraId="762AA710" w14:textId="77777777" w:rsidR="00A37677" w:rsidRPr="003872E0" w:rsidRDefault="00A37677" w:rsidP="00F45EA9">
            <w:pPr>
              <w:pStyle w:val="ATableBody"/>
            </w:pPr>
            <w:r w:rsidRPr="003872E0">
              <w:t>- Первая четверть;</w:t>
            </w:r>
          </w:p>
          <w:p w14:paraId="5D57F79D" w14:textId="77777777" w:rsidR="00A37677" w:rsidRPr="003872E0" w:rsidRDefault="00A37677" w:rsidP="00F45EA9">
            <w:pPr>
              <w:pStyle w:val="ATableBody"/>
            </w:pPr>
            <w:r w:rsidRPr="003872E0">
              <w:t>- Растущая Луна;</w:t>
            </w:r>
          </w:p>
          <w:p w14:paraId="12C323F8" w14:textId="77777777" w:rsidR="00A37677" w:rsidRPr="003872E0" w:rsidRDefault="00A37677" w:rsidP="00F45EA9">
            <w:pPr>
              <w:pStyle w:val="ATableBody"/>
            </w:pPr>
            <w:r w:rsidRPr="003872E0">
              <w:t>- Полнолуние;</w:t>
            </w:r>
          </w:p>
          <w:p w14:paraId="6347A414" w14:textId="77777777" w:rsidR="00A37677" w:rsidRPr="003872E0" w:rsidRDefault="00A37677" w:rsidP="00F45EA9">
            <w:pPr>
              <w:pStyle w:val="ATableBody"/>
            </w:pPr>
            <w:r w:rsidRPr="003872E0">
              <w:t>- Убывающая Луна;</w:t>
            </w:r>
          </w:p>
          <w:p w14:paraId="4E6E7BF1" w14:textId="77777777" w:rsidR="00A37677" w:rsidRPr="003872E0" w:rsidRDefault="00A37677" w:rsidP="00F45EA9">
            <w:pPr>
              <w:pStyle w:val="ATableBody"/>
            </w:pPr>
            <w:r w:rsidRPr="003872E0">
              <w:t>- Последняя четверть;</w:t>
            </w:r>
          </w:p>
          <w:p w14:paraId="7F959CDF" w14:textId="77777777" w:rsidR="00A37677" w:rsidRPr="003872E0" w:rsidRDefault="00A37677" w:rsidP="00F45EA9">
            <w:pPr>
              <w:pStyle w:val="ATableBody"/>
            </w:pPr>
            <w:r w:rsidRPr="003872E0">
              <w:t>- Убывающий полумесяц.</w:t>
            </w:r>
          </w:p>
        </w:tc>
      </w:tr>
      <w:tr w:rsidR="00A37677" w:rsidRPr="003872E0" w14:paraId="75A18EBD" w14:textId="77777777" w:rsidTr="00D33EAB">
        <w:trPr>
          <w:trHeight w:val="454"/>
        </w:trPr>
        <w:tc>
          <w:tcPr>
            <w:tcW w:w="1227" w:type="pct"/>
          </w:tcPr>
          <w:p w14:paraId="61D97D59" w14:textId="77777777" w:rsidR="00A37677" w:rsidRPr="003872E0" w:rsidRDefault="00A37677" w:rsidP="00F45EA9">
            <w:pPr>
              <w:pStyle w:val="ATableBody"/>
              <w:rPr>
                <w:lang w:val="en-US"/>
              </w:rPr>
            </w:pPr>
            <w:proofErr w:type="spellStart"/>
            <w:r w:rsidRPr="003872E0">
              <w:t>moon_illumination</w:t>
            </w:r>
            <w:proofErr w:type="spellEnd"/>
          </w:p>
        </w:tc>
        <w:tc>
          <w:tcPr>
            <w:tcW w:w="1012" w:type="pct"/>
          </w:tcPr>
          <w:p w14:paraId="6FAAB1AC" w14:textId="77777777" w:rsidR="00A37677" w:rsidRPr="003872E0" w:rsidRDefault="00A37677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026EF45F" w14:textId="6FD242FA" w:rsidR="00A37677" w:rsidRPr="003872E0" w:rsidRDefault="00A37677" w:rsidP="00F45EA9">
            <w:pPr>
              <w:pStyle w:val="ATableBody"/>
            </w:pPr>
            <w:r w:rsidRPr="003872E0">
              <w:t>Освещенность Луны в %</w:t>
            </w:r>
          </w:p>
        </w:tc>
      </w:tr>
    </w:tbl>
    <w:p w14:paraId="074FCDF0" w14:textId="6D0469D2" w:rsidR="002B4C09" w:rsidRPr="003872E0" w:rsidRDefault="002B4C09" w:rsidP="002B4C09">
      <w:pPr>
        <w:pStyle w:val="AHeading3"/>
        <w:rPr>
          <w:rFonts w:asciiTheme="minorHAnsi" w:hAnsiTheme="minorHAnsi" w:cstheme="minorHAnsi"/>
        </w:rPr>
      </w:pPr>
      <w:bookmarkStart w:id="35" w:name="_Toc152757413"/>
      <w:r>
        <w:rPr>
          <w:rFonts w:asciiTheme="minorHAnsi" w:hAnsiTheme="minorHAnsi" w:cstheme="minorHAnsi"/>
          <w:lang w:val="en-US"/>
        </w:rPr>
        <w:t>tides</w:t>
      </w:r>
      <w:r w:rsidRPr="003872E0">
        <w:rPr>
          <w:rFonts w:asciiTheme="minorHAnsi" w:hAnsiTheme="minorHAnsi" w:cstheme="minorHAnsi"/>
        </w:rPr>
        <w:t xml:space="preserve"> </w:t>
      </w:r>
      <w:proofErr w:type="spellStart"/>
      <w:r w:rsidRPr="003872E0">
        <w:rPr>
          <w:rFonts w:asciiTheme="minorHAnsi" w:hAnsiTheme="minorHAnsi" w:cstheme="minorHAnsi"/>
        </w:rPr>
        <w:t>Element</w:t>
      </w:r>
      <w:bookmarkEnd w:id="35"/>
      <w:proofErr w:type="spellEnd"/>
    </w:p>
    <w:p w14:paraId="1B9C21DE" w14:textId="1670DC45" w:rsidR="002B4C09" w:rsidRPr="003872E0" w:rsidRDefault="002B4C09" w:rsidP="002B4C09">
      <w:pPr>
        <w:pStyle w:val="ATableName"/>
        <w:ind w:left="709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 xml:space="preserve">– </w:t>
      </w:r>
      <w:r>
        <w:rPr>
          <w:rFonts w:asciiTheme="minorHAnsi" w:hAnsiTheme="minorHAnsi" w:cstheme="minorHAnsi"/>
          <w:lang w:val="en-US"/>
        </w:rPr>
        <w:t>tides</w:t>
      </w:r>
      <w:r w:rsidRPr="003872E0">
        <w:rPr>
          <w:rFonts w:asciiTheme="minorHAnsi" w:hAnsiTheme="minorHAnsi" w:cstheme="minorHAnsi"/>
        </w:rPr>
        <w:t xml:space="preserve"> </w:t>
      </w:r>
      <w:r w:rsidRPr="003872E0">
        <w:rPr>
          <w:rFonts w:asciiTheme="minorHAnsi" w:hAnsiTheme="minorHAnsi" w:cstheme="minorHAnsi"/>
          <w:lang w:val="en-US"/>
        </w:rPr>
        <w:t>Element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2"/>
        <w:gridCol w:w="2006"/>
        <w:gridCol w:w="5473"/>
      </w:tblGrid>
      <w:tr w:rsidR="002B4C09" w:rsidRPr="003872E0" w14:paraId="1852A1A2" w14:textId="77777777" w:rsidTr="00D33EAB">
        <w:trPr>
          <w:trHeight w:val="454"/>
          <w:tblHeader/>
        </w:trPr>
        <w:tc>
          <w:tcPr>
            <w:tcW w:w="1227" w:type="pct"/>
            <w:vAlign w:val="center"/>
          </w:tcPr>
          <w:p w14:paraId="4FCC0588" w14:textId="77777777" w:rsidR="002B4C09" w:rsidRPr="003872E0" w:rsidRDefault="002B4C09" w:rsidP="00D33EAB">
            <w:pPr>
              <w:pStyle w:val="ATableColumnName"/>
              <w:rPr>
                <w:rFonts w:asciiTheme="minorHAnsi" w:hAnsiTheme="minorHAnsi" w:cstheme="minorHAnsi"/>
                <w:lang w:val="en-US"/>
              </w:rPr>
            </w:pPr>
            <w:r w:rsidRPr="003872E0">
              <w:rPr>
                <w:rFonts w:asciiTheme="minorHAnsi" w:hAnsiTheme="minorHAnsi" w:cstheme="minorHAnsi"/>
              </w:rPr>
              <w:t>Поле</w:t>
            </w:r>
          </w:p>
        </w:tc>
        <w:tc>
          <w:tcPr>
            <w:tcW w:w="1012" w:type="pct"/>
            <w:vAlign w:val="center"/>
          </w:tcPr>
          <w:p w14:paraId="60FD21F9" w14:textId="77777777" w:rsidR="002B4C09" w:rsidRPr="003872E0" w:rsidRDefault="002B4C09" w:rsidP="00D33EAB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Тип данных</w:t>
            </w:r>
          </w:p>
        </w:tc>
        <w:tc>
          <w:tcPr>
            <w:tcW w:w="2761" w:type="pct"/>
            <w:vAlign w:val="center"/>
          </w:tcPr>
          <w:p w14:paraId="6A0D390D" w14:textId="77777777" w:rsidR="002B4C09" w:rsidRPr="003872E0" w:rsidRDefault="002B4C09" w:rsidP="00D33EAB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Описание</w:t>
            </w:r>
          </w:p>
        </w:tc>
      </w:tr>
      <w:tr w:rsidR="002B4C09" w:rsidRPr="003872E0" w14:paraId="3CB91731" w14:textId="77777777" w:rsidTr="00D33EAB">
        <w:trPr>
          <w:trHeight w:val="454"/>
        </w:trPr>
        <w:tc>
          <w:tcPr>
            <w:tcW w:w="1227" w:type="pct"/>
          </w:tcPr>
          <w:p w14:paraId="350F8BA2" w14:textId="549B058C" w:rsidR="002B4C09" w:rsidRPr="00BF0EED" w:rsidRDefault="00BF0EED" w:rsidP="00F45EA9">
            <w:pPr>
              <w:pStyle w:val="ATableBody"/>
            </w:pPr>
            <w:proofErr w:type="spellStart"/>
            <w:r>
              <w:t>tise_time</w:t>
            </w:r>
            <w:proofErr w:type="spellEnd"/>
          </w:p>
        </w:tc>
        <w:tc>
          <w:tcPr>
            <w:tcW w:w="1012" w:type="pct"/>
          </w:tcPr>
          <w:p w14:paraId="306CA024" w14:textId="77777777" w:rsidR="002B4C09" w:rsidRPr="003872E0" w:rsidRDefault="002B4C09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761" w:type="pct"/>
          </w:tcPr>
          <w:p w14:paraId="52485A32" w14:textId="70606CD3" w:rsidR="002B4C09" w:rsidRPr="003872E0" w:rsidRDefault="002B4C09" w:rsidP="00F45EA9">
            <w:pPr>
              <w:pStyle w:val="ATableBody"/>
            </w:pPr>
            <w:r w:rsidRPr="003872E0">
              <w:t xml:space="preserve">Время </w:t>
            </w:r>
            <w:r w:rsidR="00BF0EED">
              <w:t>местного прилива</w:t>
            </w:r>
          </w:p>
        </w:tc>
      </w:tr>
      <w:tr w:rsidR="002B4C09" w:rsidRPr="003872E0" w14:paraId="0D9FF176" w14:textId="77777777" w:rsidTr="00D33EAB">
        <w:trPr>
          <w:trHeight w:val="454"/>
        </w:trPr>
        <w:tc>
          <w:tcPr>
            <w:tcW w:w="1227" w:type="pct"/>
          </w:tcPr>
          <w:p w14:paraId="23BB8347" w14:textId="3B23BEEB" w:rsidR="002B4C09" w:rsidRPr="00BF0EED" w:rsidRDefault="00BF0EED" w:rsidP="00F45EA9">
            <w:pPr>
              <w:pStyle w:val="ATableBody"/>
            </w:pPr>
            <w:proofErr w:type="spellStart"/>
            <w:r>
              <w:t>tide_height_mt</w:t>
            </w:r>
            <w:proofErr w:type="spellEnd"/>
          </w:p>
        </w:tc>
        <w:tc>
          <w:tcPr>
            <w:tcW w:w="1012" w:type="pct"/>
          </w:tcPr>
          <w:p w14:paraId="6BA7F16A" w14:textId="1B51AF03" w:rsidR="002B4C09" w:rsidRPr="003872E0" w:rsidRDefault="00BF0EED" w:rsidP="00F45EA9">
            <w:pPr>
              <w:pStyle w:val="ATableBody"/>
            </w:pPr>
            <w:r>
              <w:t>вещественное</w:t>
            </w:r>
          </w:p>
        </w:tc>
        <w:tc>
          <w:tcPr>
            <w:tcW w:w="2761" w:type="pct"/>
          </w:tcPr>
          <w:p w14:paraId="24E5594F" w14:textId="3E3BCC2B" w:rsidR="002B4C09" w:rsidRPr="003872E0" w:rsidRDefault="00BF0EED" w:rsidP="00F45EA9">
            <w:pPr>
              <w:pStyle w:val="ATableBody"/>
            </w:pPr>
            <w:r>
              <w:t>Высота прилива в метрах</w:t>
            </w:r>
          </w:p>
        </w:tc>
      </w:tr>
      <w:tr w:rsidR="002B4C09" w:rsidRPr="003D1825" w14:paraId="1811E379" w14:textId="77777777" w:rsidTr="00D33EAB">
        <w:trPr>
          <w:trHeight w:val="454"/>
        </w:trPr>
        <w:tc>
          <w:tcPr>
            <w:tcW w:w="1227" w:type="pct"/>
          </w:tcPr>
          <w:p w14:paraId="4BFEF377" w14:textId="4E4E3839" w:rsidR="002B4C09" w:rsidRPr="003872E0" w:rsidRDefault="00BF0EED" w:rsidP="00F45EA9">
            <w:pPr>
              <w:pStyle w:val="ATableBody"/>
            </w:pPr>
            <w:proofErr w:type="spellStart"/>
            <w:r>
              <w:t>tide_type</w:t>
            </w:r>
            <w:proofErr w:type="spellEnd"/>
          </w:p>
        </w:tc>
        <w:tc>
          <w:tcPr>
            <w:tcW w:w="1012" w:type="pct"/>
          </w:tcPr>
          <w:p w14:paraId="0ECEED88" w14:textId="77777777" w:rsidR="002B4C09" w:rsidRPr="003872E0" w:rsidRDefault="002B4C09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761" w:type="pct"/>
          </w:tcPr>
          <w:p w14:paraId="337B30F5" w14:textId="17146EA8" w:rsidR="002B4C09" w:rsidRPr="003872E0" w:rsidRDefault="00BF0EED" w:rsidP="00F45EA9">
            <w:pPr>
              <w:pStyle w:val="ATableBody"/>
            </w:pPr>
            <w:r>
              <w:t>Тип прилива, например высокий или низкий</w:t>
            </w:r>
          </w:p>
        </w:tc>
      </w:tr>
    </w:tbl>
    <w:p w14:paraId="51EDEBA3" w14:textId="035052CE" w:rsidR="00A37677" w:rsidRPr="003872E0" w:rsidRDefault="00A37677" w:rsidP="00A37677">
      <w:pPr>
        <w:pStyle w:val="AHeading3"/>
        <w:rPr>
          <w:rFonts w:asciiTheme="minorHAnsi" w:hAnsiTheme="minorHAnsi" w:cstheme="minorHAnsi"/>
        </w:rPr>
      </w:pPr>
      <w:bookmarkStart w:id="36" w:name="_Toc152757414"/>
      <w:proofErr w:type="spellStart"/>
      <w:r w:rsidRPr="003872E0">
        <w:rPr>
          <w:rFonts w:asciiTheme="minorHAnsi" w:hAnsiTheme="minorHAnsi" w:cstheme="minorHAnsi"/>
        </w:rPr>
        <w:lastRenderedPageBreak/>
        <w:t>hour</w:t>
      </w:r>
      <w:proofErr w:type="spellEnd"/>
      <w:r w:rsidRPr="003872E0">
        <w:rPr>
          <w:rFonts w:asciiTheme="minorHAnsi" w:hAnsiTheme="minorHAnsi" w:cstheme="minorHAnsi"/>
        </w:rPr>
        <w:t xml:space="preserve"> </w:t>
      </w:r>
      <w:proofErr w:type="spellStart"/>
      <w:r w:rsidRPr="003872E0">
        <w:rPr>
          <w:rFonts w:asciiTheme="minorHAnsi" w:hAnsiTheme="minorHAnsi" w:cstheme="minorHAnsi"/>
        </w:rPr>
        <w:t>Element</w:t>
      </w:r>
      <w:bookmarkEnd w:id="36"/>
      <w:proofErr w:type="spellEnd"/>
    </w:p>
    <w:p w14:paraId="2F75AA1A" w14:textId="77777777" w:rsidR="00A37677" w:rsidRPr="003872E0" w:rsidRDefault="00A37677" w:rsidP="00A37677">
      <w:pPr>
        <w:pStyle w:val="ATableName"/>
        <w:ind w:left="709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 xml:space="preserve">– </w:t>
      </w:r>
      <w:r w:rsidRPr="003872E0">
        <w:rPr>
          <w:rFonts w:asciiTheme="minorHAnsi" w:hAnsiTheme="minorHAnsi" w:cstheme="minorHAnsi"/>
          <w:lang w:val="en-US"/>
        </w:rPr>
        <w:t>hour</w:t>
      </w:r>
      <w:r w:rsidRPr="003872E0">
        <w:rPr>
          <w:rFonts w:asciiTheme="minorHAnsi" w:hAnsiTheme="minorHAnsi" w:cstheme="minorHAnsi"/>
        </w:rPr>
        <w:t xml:space="preserve"> </w:t>
      </w:r>
      <w:r w:rsidRPr="003872E0">
        <w:rPr>
          <w:rFonts w:asciiTheme="minorHAnsi" w:hAnsiTheme="minorHAnsi" w:cstheme="minorHAnsi"/>
          <w:lang w:val="en-US"/>
        </w:rPr>
        <w:t>Element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2"/>
        <w:gridCol w:w="2006"/>
        <w:gridCol w:w="5473"/>
      </w:tblGrid>
      <w:tr w:rsidR="00A37677" w:rsidRPr="003872E0" w14:paraId="33DDF00E" w14:textId="77777777" w:rsidTr="00D33EAB">
        <w:trPr>
          <w:trHeight w:val="454"/>
          <w:tblHeader/>
        </w:trPr>
        <w:tc>
          <w:tcPr>
            <w:tcW w:w="1227" w:type="pct"/>
            <w:vAlign w:val="center"/>
          </w:tcPr>
          <w:p w14:paraId="500B71C6" w14:textId="77777777" w:rsidR="00A37677" w:rsidRPr="003872E0" w:rsidRDefault="00A37677" w:rsidP="00D33EAB">
            <w:pPr>
              <w:pStyle w:val="ATableColumnName"/>
              <w:rPr>
                <w:rFonts w:asciiTheme="minorHAnsi" w:hAnsiTheme="minorHAnsi" w:cstheme="minorHAnsi"/>
                <w:lang w:val="en-US"/>
              </w:rPr>
            </w:pPr>
            <w:r w:rsidRPr="003872E0">
              <w:rPr>
                <w:rFonts w:asciiTheme="minorHAnsi" w:hAnsiTheme="minorHAnsi" w:cstheme="minorHAnsi"/>
              </w:rPr>
              <w:t>Поле</w:t>
            </w:r>
          </w:p>
        </w:tc>
        <w:tc>
          <w:tcPr>
            <w:tcW w:w="1012" w:type="pct"/>
            <w:vAlign w:val="center"/>
          </w:tcPr>
          <w:p w14:paraId="621899F6" w14:textId="77777777" w:rsidR="00A37677" w:rsidRPr="003872E0" w:rsidRDefault="00A37677" w:rsidP="00D33EAB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Тип данных</w:t>
            </w:r>
          </w:p>
        </w:tc>
        <w:tc>
          <w:tcPr>
            <w:tcW w:w="2761" w:type="pct"/>
            <w:vAlign w:val="center"/>
          </w:tcPr>
          <w:p w14:paraId="64D754D2" w14:textId="77777777" w:rsidR="00A37677" w:rsidRPr="003872E0" w:rsidRDefault="00A37677" w:rsidP="00D33EAB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Описание</w:t>
            </w:r>
          </w:p>
        </w:tc>
      </w:tr>
      <w:tr w:rsidR="00A37677" w:rsidRPr="003D1825" w14:paraId="1B9A7C50" w14:textId="77777777" w:rsidTr="00D33EAB">
        <w:trPr>
          <w:trHeight w:val="454"/>
        </w:trPr>
        <w:tc>
          <w:tcPr>
            <w:tcW w:w="1227" w:type="pct"/>
          </w:tcPr>
          <w:p w14:paraId="644F14E9" w14:textId="77777777" w:rsidR="00A37677" w:rsidRPr="003872E0" w:rsidRDefault="00A37677" w:rsidP="00F45EA9">
            <w:pPr>
              <w:pStyle w:val="ATableBody"/>
            </w:pPr>
            <w:proofErr w:type="spellStart"/>
            <w:r w:rsidRPr="003872E0">
              <w:t>time_epoch</w:t>
            </w:r>
            <w:proofErr w:type="spellEnd"/>
          </w:p>
        </w:tc>
        <w:tc>
          <w:tcPr>
            <w:tcW w:w="1012" w:type="pct"/>
          </w:tcPr>
          <w:p w14:paraId="48E227F4" w14:textId="77777777" w:rsidR="00A37677" w:rsidRPr="003872E0" w:rsidRDefault="00A37677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761" w:type="pct"/>
          </w:tcPr>
          <w:p w14:paraId="27239867" w14:textId="11A96826" w:rsidR="00A37677" w:rsidRPr="00F845C0" w:rsidRDefault="00A37677" w:rsidP="00F45EA9">
            <w:pPr>
              <w:pStyle w:val="ATableBody"/>
            </w:pPr>
            <w:r w:rsidRPr="003872E0">
              <w:t xml:space="preserve">Время </w:t>
            </w:r>
            <w:r w:rsidR="00F845C0">
              <w:t xml:space="preserve">в формате </w:t>
            </w:r>
            <w:r w:rsidR="00F845C0">
              <w:rPr>
                <w:lang w:val="en-US"/>
              </w:rPr>
              <w:t>unix</w:t>
            </w:r>
            <w:r w:rsidR="00F845C0" w:rsidRPr="00F845C0">
              <w:t xml:space="preserve"> </w:t>
            </w:r>
            <w:r w:rsidR="00F845C0">
              <w:rPr>
                <w:lang w:val="en-US"/>
              </w:rPr>
              <w:t>epoch</w:t>
            </w:r>
          </w:p>
        </w:tc>
      </w:tr>
      <w:tr w:rsidR="00A37677" w:rsidRPr="003872E0" w14:paraId="1741DD3B" w14:textId="77777777" w:rsidTr="00D33EAB">
        <w:trPr>
          <w:trHeight w:val="454"/>
        </w:trPr>
        <w:tc>
          <w:tcPr>
            <w:tcW w:w="1227" w:type="pct"/>
          </w:tcPr>
          <w:p w14:paraId="109FDB30" w14:textId="77777777" w:rsidR="00A37677" w:rsidRPr="003872E0" w:rsidRDefault="00A37677" w:rsidP="00F45EA9">
            <w:pPr>
              <w:pStyle w:val="ATableBody"/>
            </w:pPr>
            <w:proofErr w:type="spellStart"/>
            <w:r w:rsidRPr="003872E0">
              <w:t>time</w:t>
            </w:r>
            <w:proofErr w:type="spellEnd"/>
          </w:p>
        </w:tc>
        <w:tc>
          <w:tcPr>
            <w:tcW w:w="1012" w:type="pct"/>
          </w:tcPr>
          <w:p w14:paraId="5FA876E9" w14:textId="77777777" w:rsidR="00A37677" w:rsidRPr="003872E0" w:rsidRDefault="00A37677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761" w:type="pct"/>
          </w:tcPr>
          <w:p w14:paraId="5CE6A481" w14:textId="05E5DF21" w:rsidR="00A37677" w:rsidRPr="003872E0" w:rsidRDefault="00A37677" w:rsidP="00F45EA9">
            <w:pPr>
              <w:pStyle w:val="ATableBody"/>
            </w:pPr>
            <w:r w:rsidRPr="003872E0">
              <w:t>Дата и время</w:t>
            </w:r>
          </w:p>
        </w:tc>
      </w:tr>
      <w:tr w:rsidR="00A37677" w:rsidRPr="003D1825" w14:paraId="4D448046" w14:textId="77777777" w:rsidTr="00D33EAB">
        <w:trPr>
          <w:trHeight w:val="454"/>
        </w:trPr>
        <w:tc>
          <w:tcPr>
            <w:tcW w:w="1227" w:type="pct"/>
          </w:tcPr>
          <w:p w14:paraId="54D0D748" w14:textId="77777777" w:rsidR="00A37677" w:rsidRPr="003872E0" w:rsidRDefault="00A37677" w:rsidP="00F45EA9">
            <w:pPr>
              <w:pStyle w:val="ATableBody"/>
            </w:pPr>
            <w:proofErr w:type="spellStart"/>
            <w:r w:rsidRPr="003872E0">
              <w:t>temp_c</w:t>
            </w:r>
            <w:proofErr w:type="spellEnd"/>
          </w:p>
        </w:tc>
        <w:tc>
          <w:tcPr>
            <w:tcW w:w="1012" w:type="pct"/>
          </w:tcPr>
          <w:p w14:paraId="6ADFBD7F" w14:textId="77777777" w:rsidR="00A37677" w:rsidRPr="003872E0" w:rsidRDefault="00A37677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247590E6" w14:textId="5EAD9C06" w:rsidR="00A37677" w:rsidRPr="003872E0" w:rsidRDefault="00A37677" w:rsidP="00F45EA9">
            <w:pPr>
              <w:pStyle w:val="ATableBody"/>
            </w:pPr>
            <w:r w:rsidRPr="003872E0">
              <w:t>Значение температуры в градусах Цельсия</w:t>
            </w:r>
          </w:p>
        </w:tc>
      </w:tr>
      <w:tr w:rsidR="00A37677" w:rsidRPr="003D1825" w14:paraId="37B7DC0F" w14:textId="77777777" w:rsidTr="00D33EAB">
        <w:trPr>
          <w:trHeight w:val="454"/>
        </w:trPr>
        <w:tc>
          <w:tcPr>
            <w:tcW w:w="1227" w:type="pct"/>
          </w:tcPr>
          <w:p w14:paraId="57F9EA86" w14:textId="77777777" w:rsidR="00A37677" w:rsidRPr="003872E0" w:rsidRDefault="00A37677" w:rsidP="00F45EA9">
            <w:pPr>
              <w:pStyle w:val="ATableBody"/>
            </w:pPr>
            <w:proofErr w:type="spellStart"/>
            <w:r w:rsidRPr="003872E0">
              <w:t>temp_f</w:t>
            </w:r>
            <w:proofErr w:type="spellEnd"/>
          </w:p>
        </w:tc>
        <w:tc>
          <w:tcPr>
            <w:tcW w:w="1012" w:type="pct"/>
          </w:tcPr>
          <w:p w14:paraId="29A70281" w14:textId="77777777" w:rsidR="00A37677" w:rsidRPr="003872E0" w:rsidRDefault="00A37677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0717D0F4" w14:textId="4547845F" w:rsidR="00A37677" w:rsidRPr="003872E0" w:rsidRDefault="00A37677" w:rsidP="00F45EA9">
            <w:pPr>
              <w:pStyle w:val="ATableBody"/>
            </w:pPr>
            <w:r w:rsidRPr="003872E0">
              <w:t>Значение температуры в градусах Фаренгейта</w:t>
            </w:r>
          </w:p>
        </w:tc>
      </w:tr>
      <w:tr w:rsidR="00A37677" w:rsidRPr="003872E0" w14:paraId="3519BA4E" w14:textId="77777777" w:rsidTr="00D33EAB">
        <w:trPr>
          <w:trHeight w:val="454"/>
        </w:trPr>
        <w:tc>
          <w:tcPr>
            <w:tcW w:w="1227" w:type="pct"/>
          </w:tcPr>
          <w:p w14:paraId="238206DD" w14:textId="77777777" w:rsidR="00A37677" w:rsidRPr="003872E0" w:rsidRDefault="00A37677" w:rsidP="00F45EA9">
            <w:pPr>
              <w:pStyle w:val="ATableBody"/>
            </w:pPr>
            <w:proofErr w:type="spellStart"/>
            <w:r w:rsidRPr="003872E0">
              <w:t>condition:text</w:t>
            </w:r>
            <w:proofErr w:type="spellEnd"/>
          </w:p>
        </w:tc>
        <w:tc>
          <w:tcPr>
            <w:tcW w:w="1012" w:type="pct"/>
          </w:tcPr>
          <w:p w14:paraId="4E4E16D7" w14:textId="77777777" w:rsidR="00A37677" w:rsidRPr="003872E0" w:rsidRDefault="00A37677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761" w:type="pct"/>
          </w:tcPr>
          <w:p w14:paraId="24CF05AE" w14:textId="63AE0375" w:rsidR="00A37677" w:rsidRPr="003872E0" w:rsidRDefault="00A37677" w:rsidP="00F45EA9">
            <w:pPr>
              <w:pStyle w:val="ATableBody"/>
            </w:pPr>
            <w:r w:rsidRPr="003872E0">
              <w:t>Текст</w:t>
            </w:r>
            <w:r w:rsidRPr="003872E0">
              <w:rPr>
                <w:lang w:val="en-US"/>
              </w:rPr>
              <w:t xml:space="preserve"> </w:t>
            </w:r>
            <w:r w:rsidRPr="003872E0">
              <w:t>состояния</w:t>
            </w:r>
            <w:r w:rsidRPr="003872E0">
              <w:rPr>
                <w:lang w:val="en-US"/>
              </w:rPr>
              <w:t xml:space="preserve"> </w:t>
            </w:r>
            <w:r w:rsidRPr="003872E0">
              <w:t>погоды</w:t>
            </w:r>
          </w:p>
        </w:tc>
      </w:tr>
      <w:tr w:rsidR="00A37677" w:rsidRPr="003872E0" w14:paraId="0A85A1DD" w14:textId="77777777" w:rsidTr="00D33EAB">
        <w:trPr>
          <w:trHeight w:val="454"/>
        </w:trPr>
        <w:tc>
          <w:tcPr>
            <w:tcW w:w="1227" w:type="pct"/>
          </w:tcPr>
          <w:p w14:paraId="370D10DD" w14:textId="77777777" w:rsidR="00A37677" w:rsidRPr="003872E0" w:rsidRDefault="00A37677" w:rsidP="00F45EA9">
            <w:pPr>
              <w:pStyle w:val="ATableBody"/>
            </w:pPr>
            <w:proofErr w:type="spellStart"/>
            <w:proofErr w:type="gramStart"/>
            <w:r w:rsidRPr="003872E0">
              <w:t>condition:icon</w:t>
            </w:r>
            <w:proofErr w:type="spellEnd"/>
            <w:proofErr w:type="gramEnd"/>
          </w:p>
        </w:tc>
        <w:tc>
          <w:tcPr>
            <w:tcW w:w="1012" w:type="pct"/>
          </w:tcPr>
          <w:p w14:paraId="0B4CAF8D" w14:textId="77777777" w:rsidR="00A37677" w:rsidRPr="003872E0" w:rsidRDefault="00A37677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761" w:type="pct"/>
          </w:tcPr>
          <w:p w14:paraId="17F76FB8" w14:textId="25C77C44" w:rsidR="00A37677" w:rsidRPr="003872E0" w:rsidRDefault="00A37677" w:rsidP="00F45EA9">
            <w:pPr>
              <w:pStyle w:val="ATableBody"/>
            </w:pPr>
            <w:r w:rsidRPr="003872E0">
              <w:t>Значок состояния погоды</w:t>
            </w:r>
          </w:p>
        </w:tc>
      </w:tr>
      <w:tr w:rsidR="00A37677" w:rsidRPr="003872E0" w14:paraId="6EF660B5" w14:textId="77777777" w:rsidTr="00D33EAB">
        <w:trPr>
          <w:trHeight w:val="454"/>
        </w:trPr>
        <w:tc>
          <w:tcPr>
            <w:tcW w:w="1227" w:type="pct"/>
          </w:tcPr>
          <w:p w14:paraId="439F61B8" w14:textId="77777777" w:rsidR="00A37677" w:rsidRPr="003872E0" w:rsidRDefault="00A37677" w:rsidP="00F45EA9">
            <w:pPr>
              <w:pStyle w:val="ATableBody"/>
            </w:pPr>
            <w:proofErr w:type="spellStart"/>
            <w:proofErr w:type="gramStart"/>
            <w:r w:rsidRPr="003872E0">
              <w:t>condition:code</w:t>
            </w:r>
            <w:proofErr w:type="spellEnd"/>
            <w:proofErr w:type="gramEnd"/>
          </w:p>
        </w:tc>
        <w:tc>
          <w:tcPr>
            <w:tcW w:w="1012" w:type="pct"/>
          </w:tcPr>
          <w:p w14:paraId="54749FCB" w14:textId="77777777" w:rsidR="00A37677" w:rsidRPr="003872E0" w:rsidRDefault="00A37677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761" w:type="pct"/>
          </w:tcPr>
          <w:p w14:paraId="19230152" w14:textId="70F71198" w:rsidR="00A37677" w:rsidRPr="003872E0" w:rsidRDefault="00A37677" w:rsidP="00F45EA9">
            <w:pPr>
              <w:pStyle w:val="ATableBody"/>
            </w:pPr>
            <w:r w:rsidRPr="003872E0">
              <w:t>Код погодного состояния</w:t>
            </w:r>
          </w:p>
        </w:tc>
      </w:tr>
      <w:tr w:rsidR="00A37677" w:rsidRPr="003D1825" w14:paraId="5A5095D1" w14:textId="77777777" w:rsidTr="00D33EAB">
        <w:trPr>
          <w:trHeight w:val="454"/>
        </w:trPr>
        <w:tc>
          <w:tcPr>
            <w:tcW w:w="1227" w:type="pct"/>
          </w:tcPr>
          <w:p w14:paraId="7CE8E940" w14:textId="77777777" w:rsidR="00A37677" w:rsidRPr="003872E0" w:rsidRDefault="00A37677" w:rsidP="00F45EA9">
            <w:pPr>
              <w:pStyle w:val="ATableBody"/>
            </w:pPr>
            <w:proofErr w:type="spellStart"/>
            <w:r w:rsidRPr="003872E0">
              <w:t>wind_mph</w:t>
            </w:r>
            <w:proofErr w:type="spellEnd"/>
          </w:p>
        </w:tc>
        <w:tc>
          <w:tcPr>
            <w:tcW w:w="1012" w:type="pct"/>
          </w:tcPr>
          <w:p w14:paraId="0E4932DD" w14:textId="77777777" w:rsidR="00A37677" w:rsidRPr="003872E0" w:rsidRDefault="00A37677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29311071" w14:textId="516AECB4" w:rsidR="00A37677" w:rsidRPr="003872E0" w:rsidRDefault="00A37677" w:rsidP="00F45EA9">
            <w:pPr>
              <w:pStyle w:val="ATableBody"/>
            </w:pPr>
            <w:r w:rsidRPr="003872E0">
              <w:t>Максимальная скорость ветра в милях в час</w:t>
            </w:r>
          </w:p>
        </w:tc>
      </w:tr>
      <w:tr w:rsidR="00A37677" w:rsidRPr="003D1825" w14:paraId="28625EB6" w14:textId="77777777" w:rsidTr="00D33EAB">
        <w:trPr>
          <w:trHeight w:val="454"/>
        </w:trPr>
        <w:tc>
          <w:tcPr>
            <w:tcW w:w="1227" w:type="pct"/>
          </w:tcPr>
          <w:p w14:paraId="609059CD" w14:textId="77777777" w:rsidR="00A37677" w:rsidRPr="003872E0" w:rsidRDefault="00A37677" w:rsidP="00F45EA9">
            <w:pPr>
              <w:pStyle w:val="ATableBody"/>
            </w:pPr>
            <w:proofErr w:type="spellStart"/>
            <w:r w:rsidRPr="003872E0">
              <w:t>wind_kph</w:t>
            </w:r>
            <w:proofErr w:type="spellEnd"/>
          </w:p>
        </w:tc>
        <w:tc>
          <w:tcPr>
            <w:tcW w:w="1012" w:type="pct"/>
          </w:tcPr>
          <w:p w14:paraId="1CD1F660" w14:textId="77777777" w:rsidR="00A37677" w:rsidRPr="003872E0" w:rsidRDefault="00A37677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3DE57FBE" w14:textId="0E07923B" w:rsidR="00A37677" w:rsidRPr="003872E0" w:rsidRDefault="00A37677" w:rsidP="00F45EA9">
            <w:pPr>
              <w:pStyle w:val="ATableBody"/>
            </w:pPr>
            <w:r w:rsidRPr="003872E0">
              <w:t>Максимальная скорость ветра в километрах в час</w:t>
            </w:r>
          </w:p>
        </w:tc>
      </w:tr>
      <w:tr w:rsidR="00A37677" w:rsidRPr="003872E0" w14:paraId="181E7E1B" w14:textId="77777777" w:rsidTr="00D33EAB">
        <w:trPr>
          <w:trHeight w:val="454"/>
        </w:trPr>
        <w:tc>
          <w:tcPr>
            <w:tcW w:w="1227" w:type="pct"/>
          </w:tcPr>
          <w:p w14:paraId="60D838EB" w14:textId="77777777" w:rsidR="00A37677" w:rsidRPr="003872E0" w:rsidRDefault="00A37677" w:rsidP="00F45EA9">
            <w:pPr>
              <w:pStyle w:val="ATableBody"/>
            </w:pPr>
            <w:proofErr w:type="spellStart"/>
            <w:r w:rsidRPr="003872E0">
              <w:t>wind_degree</w:t>
            </w:r>
            <w:proofErr w:type="spellEnd"/>
          </w:p>
        </w:tc>
        <w:tc>
          <w:tcPr>
            <w:tcW w:w="1012" w:type="pct"/>
          </w:tcPr>
          <w:p w14:paraId="620C702D" w14:textId="77777777" w:rsidR="00A37677" w:rsidRPr="003872E0" w:rsidRDefault="00A37677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761" w:type="pct"/>
          </w:tcPr>
          <w:p w14:paraId="12386244" w14:textId="538196EE" w:rsidR="00A37677" w:rsidRPr="003872E0" w:rsidRDefault="00A37677" w:rsidP="00F45EA9">
            <w:pPr>
              <w:pStyle w:val="ATableBody"/>
            </w:pPr>
            <w:r w:rsidRPr="003872E0">
              <w:t>Направление ветра в градусах</w:t>
            </w:r>
          </w:p>
        </w:tc>
      </w:tr>
      <w:tr w:rsidR="00A37677" w:rsidRPr="003872E0" w14:paraId="3C1CFCE2" w14:textId="77777777" w:rsidTr="00D33EAB">
        <w:trPr>
          <w:trHeight w:val="454"/>
        </w:trPr>
        <w:tc>
          <w:tcPr>
            <w:tcW w:w="1227" w:type="pct"/>
          </w:tcPr>
          <w:p w14:paraId="64D89C83" w14:textId="77777777" w:rsidR="00A37677" w:rsidRPr="003872E0" w:rsidRDefault="00A37677" w:rsidP="00F45EA9">
            <w:pPr>
              <w:pStyle w:val="ATableBody"/>
            </w:pPr>
            <w:proofErr w:type="spellStart"/>
            <w:r w:rsidRPr="003872E0">
              <w:t>wind_dir</w:t>
            </w:r>
            <w:proofErr w:type="spellEnd"/>
          </w:p>
        </w:tc>
        <w:tc>
          <w:tcPr>
            <w:tcW w:w="1012" w:type="pct"/>
          </w:tcPr>
          <w:p w14:paraId="64F92B19" w14:textId="77777777" w:rsidR="00A37677" w:rsidRPr="003872E0" w:rsidRDefault="00A37677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761" w:type="pct"/>
          </w:tcPr>
          <w:p w14:paraId="45F7524C" w14:textId="77777777" w:rsidR="00A37677" w:rsidRPr="003872E0" w:rsidRDefault="00A37677" w:rsidP="00F45EA9">
            <w:pPr>
              <w:pStyle w:val="ATableBody"/>
            </w:pPr>
            <w:r w:rsidRPr="003872E0">
              <w:t>Направление ветра по 16-точечному компасу. Например, NSW.</w:t>
            </w:r>
          </w:p>
        </w:tc>
      </w:tr>
      <w:tr w:rsidR="00A37677" w:rsidRPr="003872E0" w14:paraId="2B50098F" w14:textId="77777777" w:rsidTr="00D33EAB">
        <w:trPr>
          <w:trHeight w:val="454"/>
        </w:trPr>
        <w:tc>
          <w:tcPr>
            <w:tcW w:w="1227" w:type="pct"/>
          </w:tcPr>
          <w:p w14:paraId="3F1E4AAF" w14:textId="77777777" w:rsidR="00A37677" w:rsidRPr="003872E0" w:rsidRDefault="00A37677" w:rsidP="00F45EA9">
            <w:pPr>
              <w:pStyle w:val="ATableBody"/>
            </w:pPr>
            <w:proofErr w:type="spellStart"/>
            <w:r w:rsidRPr="003872E0">
              <w:t>pressure_mb</w:t>
            </w:r>
            <w:proofErr w:type="spellEnd"/>
          </w:p>
        </w:tc>
        <w:tc>
          <w:tcPr>
            <w:tcW w:w="1012" w:type="pct"/>
          </w:tcPr>
          <w:p w14:paraId="0823FA96" w14:textId="77777777" w:rsidR="00A37677" w:rsidRPr="003872E0" w:rsidRDefault="00A37677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67510C41" w14:textId="2D881CD3" w:rsidR="00A37677" w:rsidRPr="003872E0" w:rsidRDefault="00A37677" w:rsidP="00F45EA9">
            <w:pPr>
              <w:pStyle w:val="ATableBody"/>
            </w:pPr>
            <w:r w:rsidRPr="003872E0">
              <w:t>Давление в миллибарах</w:t>
            </w:r>
          </w:p>
        </w:tc>
      </w:tr>
      <w:tr w:rsidR="00A37677" w:rsidRPr="003872E0" w14:paraId="5365EA41" w14:textId="77777777" w:rsidTr="00D33EAB">
        <w:trPr>
          <w:trHeight w:val="454"/>
        </w:trPr>
        <w:tc>
          <w:tcPr>
            <w:tcW w:w="1227" w:type="pct"/>
          </w:tcPr>
          <w:p w14:paraId="388B74AA" w14:textId="77777777" w:rsidR="00A37677" w:rsidRPr="003872E0" w:rsidRDefault="00A37677" w:rsidP="00F45EA9">
            <w:pPr>
              <w:pStyle w:val="ATableBody"/>
            </w:pPr>
            <w:proofErr w:type="spellStart"/>
            <w:r w:rsidRPr="003872E0">
              <w:t>pressure_in</w:t>
            </w:r>
            <w:proofErr w:type="spellEnd"/>
          </w:p>
        </w:tc>
        <w:tc>
          <w:tcPr>
            <w:tcW w:w="1012" w:type="pct"/>
          </w:tcPr>
          <w:p w14:paraId="59075CB2" w14:textId="77777777" w:rsidR="00A37677" w:rsidRPr="003872E0" w:rsidRDefault="00A37677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0A7C08AF" w14:textId="59C6A7DD" w:rsidR="00A37677" w:rsidRPr="003872E0" w:rsidRDefault="00A37677" w:rsidP="00F45EA9">
            <w:pPr>
              <w:pStyle w:val="ATableBody"/>
            </w:pPr>
            <w:r w:rsidRPr="003872E0">
              <w:t>Давление</w:t>
            </w:r>
            <w:r w:rsidRPr="003872E0">
              <w:rPr>
                <w:lang w:val="en-US"/>
              </w:rPr>
              <w:t xml:space="preserve"> </w:t>
            </w:r>
            <w:r w:rsidRPr="003872E0">
              <w:t>в</w:t>
            </w:r>
            <w:r w:rsidRPr="003872E0">
              <w:rPr>
                <w:lang w:val="en-US"/>
              </w:rPr>
              <w:t xml:space="preserve"> </w:t>
            </w:r>
            <w:r w:rsidRPr="003872E0">
              <w:t>дюймах</w:t>
            </w:r>
          </w:p>
        </w:tc>
      </w:tr>
      <w:tr w:rsidR="00A37677" w:rsidRPr="003872E0" w14:paraId="631D8EBC" w14:textId="77777777" w:rsidTr="00D33EAB">
        <w:trPr>
          <w:trHeight w:val="454"/>
        </w:trPr>
        <w:tc>
          <w:tcPr>
            <w:tcW w:w="1227" w:type="pct"/>
          </w:tcPr>
          <w:p w14:paraId="07D8A0CD" w14:textId="77777777" w:rsidR="00A37677" w:rsidRPr="003872E0" w:rsidRDefault="00A37677" w:rsidP="00F45EA9">
            <w:pPr>
              <w:pStyle w:val="ATableBody"/>
            </w:pPr>
            <w:proofErr w:type="spellStart"/>
            <w:r w:rsidRPr="003872E0">
              <w:t>precip_mm</w:t>
            </w:r>
            <w:proofErr w:type="spellEnd"/>
          </w:p>
        </w:tc>
        <w:tc>
          <w:tcPr>
            <w:tcW w:w="1012" w:type="pct"/>
          </w:tcPr>
          <w:p w14:paraId="1C9D7C24" w14:textId="77777777" w:rsidR="00A37677" w:rsidRPr="003872E0" w:rsidRDefault="00A37677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60B0363C" w14:textId="3522A1A0" w:rsidR="00A37677" w:rsidRPr="003872E0" w:rsidRDefault="00A37677" w:rsidP="00F45EA9">
            <w:pPr>
              <w:pStyle w:val="ATableBody"/>
            </w:pPr>
            <w:r w:rsidRPr="003872E0">
              <w:t>Количество осадков в миллиметрах</w:t>
            </w:r>
          </w:p>
        </w:tc>
      </w:tr>
      <w:tr w:rsidR="00A37677" w:rsidRPr="003872E0" w14:paraId="600FC262" w14:textId="77777777" w:rsidTr="00D33EAB">
        <w:trPr>
          <w:trHeight w:val="454"/>
        </w:trPr>
        <w:tc>
          <w:tcPr>
            <w:tcW w:w="1227" w:type="pct"/>
          </w:tcPr>
          <w:p w14:paraId="7FF9B48F" w14:textId="77777777" w:rsidR="00A37677" w:rsidRPr="003872E0" w:rsidRDefault="00A37677" w:rsidP="00F45EA9">
            <w:pPr>
              <w:pStyle w:val="ATableBody"/>
            </w:pPr>
            <w:proofErr w:type="spellStart"/>
            <w:r w:rsidRPr="003872E0">
              <w:t>precip_in</w:t>
            </w:r>
            <w:proofErr w:type="spellEnd"/>
          </w:p>
        </w:tc>
        <w:tc>
          <w:tcPr>
            <w:tcW w:w="1012" w:type="pct"/>
          </w:tcPr>
          <w:p w14:paraId="2990D23A" w14:textId="77777777" w:rsidR="00A37677" w:rsidRPr="003872E0" w:rsidRDefault="00A37677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33DDD3B6" w14:textId="0C9F56E3" w:rsidR="00A37677" w:rsidRPr="003872E0" w:rsidRDefault="00A37677" w:rsidP="00F45EA9">
            <w:pPr>
              <w:pStyle w:val="ATableBody"/>
            </w:pPr>
            <w:r w:rsidRPr="003872E0">
              <w:t>Количество осадков в дюймах</w:t>
            </w:r>
          </w:p>
        </w:tc>
      </w:tr>
      <w:tr w:rsidR="00A37677" w:rsidRPr="003872E0" w14:paraId="230EFE36" w14:textId="77777777" w:rsidTr="00D33EAB">
        <w:trPr>
          <w:trHeight w:val="454"/>
        </w:trPr>
        <w:tc>
          <w:tcPr>
            <w:tcW w:w="1227" w:type="pct"/>
          </w:tcPr>
          <w:p w14:paraId="57A11E90" w14:textId="77777777" w:rsidR="00A37677" w:rsidRPr="003872E0" w:rsidRDefault="00A37677" w:rsidP="00F45EA9">
            <w:pPr>
              <w:pStyle w:val="ATableBody"/>
            </w:pPr>
            <w:proofErr w:type="spellStart"/>
            <w:r w:rsidRPr="003872E0">
              <w:t>humidity</w:t>
            </w:r>
            <w:proofErr w:type="spellEnd"/>
          </w:p>
        </w:tc>
        <w:tc>
          <w:tcPr>
            <w:tcW w:w="1012" w:type="pct"/>
          </w:tcPr>
          <w:p w14:paraId="5B1E68E8" w14:textId="77777777" w:rsidR="00A37677" w:rsidRPr="003872E0" w:rsidRDefault="00A37677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761" w:type="pct"/>
          </w:tcPr>
          <w:p w14:paraId="38AB6A04" w14:textId="57D4FB2F" w:rsidR="00A37677" w:rsidRPr="003872E0" w:rsidRDefault="00A37677" w:rsidP="00F45EA9">
            <w:pPr>
              <w:pStyle w:val="ATableBody"/>
            </w:pPr>
            <w:r w:rsidRPr="003872E0">
              <w:t>Влажность в процентах</w:t>
            </w:r>
          </w:p>
        </w:tc>
      </w:tr>
      <w:tr w:rsidR="00A37677" w:rsidRPr="003872E0" w14:paraId="2FDFDAD7" w14:textId="77777777" w:rsidTr="00D33EAB">
        <w:trPr>
          <w:trHeight w:val="454"/>
        </w:trPr>
        <w:tc>
          <w:tcPr>
            <w:tcW w:w="1227" w:type="pct"/>
          </w:tcPr>
          <w:p w14:paraId="113B2088" w14:textId="77777777" w:rsidR="00A37677" w:rsidRPr="003872E0" w:rsidRDefault="00A37677" w:rsidP="00F45EA9">
            <w:pPr>
              <w:pStyle w:val="ATableBody"/>
            </w:pPr>
            <w:proofErr w:type="spellStart"/>
            <w:r w:rsidRPr="003872E0">
              <w:t>cloud</w:t>
            </w:r>
            <w:proofErr w:type="spellEnd"/>
          </w:p>
        </w:tc>
        <w:tc>
          <w:tcPr>
            <w:tcW w:w="1012" w:type="pct"/>
          </w:tcPr>
          <w:p w14:paraId="245BBCC0" w14:textId="77777777" w:rsidR="00A37677" w:rsidRPr="003872E0" w:rsidRDefault="00A37677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761" w:type="pct"/>
          </w:tcPr>
          <w:p w14:paraId="6E64E631" w14:textId="20B5272C" w:rsidR="00A37677" w:rsidRPr="003872E0" w:rsidRDefault="00A37677" w:rsidP="00F45EA9">
            <w:pPr>
              <w:pStyle w:val="ATableBody"/>
            </w:pPr>
            <w:r w:rsidRPr="003872E0">
              <w:t>Облачность в процентах</w:t>
            </w:r>
          </w:p>
        </w:tc>
      </w:tr>
      <w:tr w:rsidR="00A37677" w:rsidRPr="003D1825" w14:paraId="48AC2289" w14:textId="77777777" w:rsidTr="00D33EAB">
        <w:trPr>
          <w:trHeight w:val="454"/>
        </w:trPr>
        <w:tc>
          <w:tcPr>
            <w:tcW w:w="1227" w:type="pct"/>
          </w:tcPr>
          <w:p w14:paraId="39DB394E" w14:textId="77777777" w:rsidR="00A37677" w:rsidRPr="003872E0" w:rsidRDefault="00A37677" w:rsidP="00F45EA9">
            <w:pPr>
              <w:pStyle w:val="ATableBody"/>
            </w:pPr>
            <w:proofErr w:type="spellStart"/>
            <w:r w:rsidRPr="003872E0">
              <w:t>feelslike_c</w:t>
            </w:r>
            <w:proofErr w:type="spellEnd"/>
          </w:p>
        </w:tc>
        <w:tc>
          <w:tcPr>
            <w:tcW w:w="1012" w:type="pct"/>
          </w:tcPr>
          <w:p w14:paraId="2A323EF4" w14:textId="77777777" w:rsidR="00A37677" w:rsidRPr="003872E0" w:rsidRDefault="00A37677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64A5D368" w14:textId="77777777" w:rsidR="00A37677" w:rsidRPr="003872E0" w:rsidRDefault="00A37677" w:rsidP="00F45EA9">
            <w:pPr>
              <w:pStyle w:val="ATableBody"/>
            </w:pPr>
            <w:r w:rsidRPr="003872E0">
              <w:t>Чувствуется как температура в градусах Цельсия</w:t>
            </w:r>
          </w:p>
        </w:tc>
      </w:tr>
      <w:tr w:rsidR="00A37677" w:rsidRPr="003D1825" w14:paraId="5B328340" w14:textId="77777777" w:rsidTr="00D33EAB">
        <w:trPr>
          <w:trHeight w:val="454"/>
        </w:trPr>
        <w:tc>
          <w:tcPr>
            <w:tcW w:w="1227" w:type="pct"/>
          </w:tcPr>
          <w:p w14:paraId="0EB5AEE0" w14:textId="77777777" w:rsidR="00A37677" w:rsidRPr="003872E0" w:rsidRDefault="00A37677" w:rsidP="00F45EA9">
            <w:pPr>
              <w:pStyle w:val="ATableBody"/>
            </w:pPr>
            <w:proofErr w:type="spellStart"/>
            <w:r w:rsidRPr="003872E0">
              <w:t>feelslike</w:t>
            </w:r>
            <w:proofErr w:type="spellEnd"/>
            <w:r w:rsidRPr="003872E0">
              <w:t>_</w:t>
            </w:r>
            <w:r w:rsidRPr="003872E0">
              <w:rPr>
                <w:lang w:val="en-US"/>
              </w:rPr>
              <w:t>f</w:t>
            </w:r>
          </w:p>
        </w:tc>
        <w:tc>
          <w:tcPr>
            <w:tcW w:w="1012" w:type="pct"/>
          </w:tcPr>
          <w:p w14:paraId="6B027754" w14:textId="77777777" w:rsidR="00A37677" w:rsidRPr="003872E0" w:rsidRDefault="00A37677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58A8B4F2" w14:textId="736F7916" w:rsidR="00A37677" w:rsidRPr="003872E0" w:rsidRDefault="00A37677" w:rsidP="00F45EA9">
            <w:pPr>
              <w:pStyle w:val="ATableBody"/>
            </w:pPr>
            <w:r w:rsidRPr="003872E0">
              <w:t xml:space="preserve">Чувствуется как температура </w:t>
            </w:r>
            <w:r w:rsidR="004218B2">
              <w:t xml:space="preserve">в градусах </w:t>
            </w:r>
            <w:r w:rsidRPr="003872E0">
              <w:t>Фаренгейт</w:t>
            </w:r>
            <w:r w:rsidR="004218B2">
              <w:t>а</w:t>
            </w:r>
          </w:p>
        </w:tc>
      </w:tr>
      <w:tr w:rsidR="00A37677" w:rsidRPr="003D1825" w14:paraId="1BF5B7A6" w14:textId="77777777" w:rsidTr="00D33EAB">
        <w:trPr>
          <w:trHeight w:val="454"/>
        </w:trPr>
        <w:tc>
          <w:tcPr>
            <w:tcW w:w="1227" w:type="pct"/>
          </w:tcPr>
          <w:p w14:paraId="3BE21833" w14:textId="77777777" w:rsidR="00A37677" w:rsidRPr="003872E0" w:rsidRDefault="00A37677" w:rsidP="00F45EA9">
            <w:pPr>
              <w:pStyle w:val="ATableBody"/>
            </w:pPr>
            <w:proofErr w:type="spellStart"/>
            <w:r w:rsidRPr="003872E0">
              <w:t>windchill_c</w:t>
            </w:r>
            <w:proofErr w:type="spellEnd"/>
          </w:p>
        </w:tc>
        <w:tc>
          <w:tcPr>
            <w:tcW w:w="1012" w:type="pct"/>
          </w:tcPr>
          <w:p w14:paraId="6BC73038" w14:textId="77777777" w:rsidR="00A37677" w:rsidRPr="003872E0" w:rsidRDefault="00A37677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5391D06D" w14:textId="55FB3F80" w:rsidR="00A37677" w:rsidRPr="003872E0" w:rsidRDefault="00A37677" w:rsidP="00F45EA9">
            <w:pPr>
              <w:pStyle w:val="ATableBody"/>
            </w:pPr>
            <w:r w:rsidRPr="003872E0">
              <w:t>Температура ветра в градусах Цельсия</w:t>
            </w:r>
          </w:p>
        </w:tc>
      </w:tr>
      <w:tr w:rsidR="00A37677" w:rsidRPr="003D1825" w14:paraId="48A42AC2" w14:textId="77777777" w:rsidTr="00D33EAB">
        <w:trPr>
          <w:trHeight w:val="454"/>
        </w:trPr>
        <w:tc>
          <w:tcPr>
            <w:tcW w:w="1227" w:type="pct"/>
          </w:tcPr>
          <w:p w14:paraId="3C930ACF" w14:textId="77777777" w:rsidR="00A37677" w:rsidRPr="003872E0" w:rsidRDefault="00A37677" w:rsidP="00F45EA9">
            <w:pPr>
              <w:pStyle w:val="ATableBody"/>
            </w:pPr>
            <w:proofErr w:type="spellStart"/>
            <w:r w:rsidRPr="003872E0">
              <w:t>windchill_f</w:t>
            </w:r>
            <w:proofErr w:type="spellEnd"/>
          </w:p>
        </w:tc>
        <w:tc>
          <w:tcPr>
            <w:tcW w:w="1012" w:type="pct"/>
          </w:tcPr>
          <w:p w14:paraId="7012872E" w14:textId="77777777" w:rsidR="00A37677" w:rsidRPr="003872E0" w:rsidRDefault="00A37677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11D8E3B4" w14:textId="22BFF349" w:rsidR="00A37677" w:rsidRPr="003872E0" w:rsidRDefault="00A37677" w:rsidP="00F45EA9">
            <w:pPr>
              <w:pStyle w:val="ATableBody"/>
            </w:pPr>
            <w:r w:rsidRPr="003872E0">
              <w:t>Температура ветра в градусах Фаренгейта</w:t>
            </w:r>
          </w:p>
        </w:tc>
      </w:tr>
      <w:tr w:rsidR="00A37677" w:rsidRPr="003D1825" w14:paraId="15514EE4" w14:textId="77777777" w:rsidTr="00D33EAB">
        <w:trPr>
          <w:trHeight w:val="454"/>
        </w:trPr>
        <w:tc>
          <w:tcPr>
            <w:tcW w:w="1227" w:type="pct"/>
          </w:tcPr>
          <w:p w14:paraId="5D09416C" w14:textId="77777777" w:rsidR="00A37677" w:rsidRPr="003872E0" w:rsidRDefault="00A37677" w:rsidP="00F45EA9">
            <w:pPr>
              <w:pStyle w:val="ATableBody"/>
            </w:pPr>
            <w:proofErr w:type="spellStart"/>
            <w:r w:rsidRPr="003872E0">
              <w:t>heatindex_c</w:t>
            </w:r>
            <w:proofErr w:type="spellEnd"/>
          </w:p>
        </w:tc>
        <w:tc>
          <w:tcPr>
            <w:tcW w:w="1012" w:type="pct"/>
          </w:tcPr>
          <w:p w14:paraId="471FAA1F" w14:textId="77777777" w:rsidR="00A37677" w:rsidRPr="003872E0" w:rsidRDefault="00A37677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24CE3198" w14:textId="38E4EC92" w:rsidR="00A37677" w:rsidRPr="003872E0" w:rsidRDefault="00A37677" w:rsidP="00F45EA9">
            <w:pPr>
              <w:pStyle w:val="ATableBody"/>
            </w:pPr>
            <w:r w:rsidRPr="003872E0">
              <w:t>Индекс тепла в градусах Цельсия</w:t>
            </w:r>
          </w:p>
        </w:tc>
      </w:tr>
      <w:tr w:rsidR="00A37677" w:rsidRPr="003D1825" w14:paraId="371C1850" w14:textId="77777777" w:rsidTr="00D33EAB">
        <w:trPr>
          <w:trHeight w:val="454"/>
        </w:trPr>
        <w:tc>
          <w:tcPr>
            <w:tcW w:w="1227" w:type="pct"/>
          </w:tcPr>
          <w:p w14:paraId="6B4C3CEB" w14:textId="77777777" w:rsidR="00A37677" w:rsidRPr="003872E0" w:rsidRDefault="00A37677" w:rsidP="00F45EA9">
            <w:pPr>
              <w:pStyle w:val="ATableBody"/>
            </w:pPr>
            <w:proofErr w:type="spellStart"/>
            <w:r w:rsidRPr="003872E0">
              <w:t>heatindex_f</w:t>
            </w:r>
            <w:proofErr w:type="spellEnd"/>
          </w:p>
        </w:tc>
        <w:tc>
          <w:tcPr>
            <w:tcW w:w="1012" w:type="pct"/>
          </w:tcPr>
          <w:p w14:paraId="66C9F722" w14:textId="77777777" w:rsidR="00A37677" w:rsidRPr="003872E0" w:rsidRDefault="00A37677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6D1AC59D" w14:textId="16853429" w:rsidR="00A37677" w:rsidRPr="003872E0" w:rsidRDefault="00A37677" w:rsidP="00F45EA9">
            <w:pPr>
              <w:pStyle w:val="ATableBody"/>
            </w:pPr>
            <w:r w:rsidRPr="003872E0">
              <w:t>Индекс тепла в градусах Фаренгейта</w:t>
            </w:r>
          </w:p>
        </w:tc>
      </w:tr>
      <w:tr w:rsidR="00A37677" w:rsidRPr="003D1825" w14:paraId="50C57ADE" w14:textId="77777777" w:rsidTr="00D33EAB">
        <w:trPr>
          <w:trHeight w:val="454"/>
        </w:trPr>
        <w:tc>
          <w:tcPr>
            <w:tcW w:w="1227" w:type="pct"/>
          </w:tcPr>
          <w:p w14:paraId="4BDD8DB4" w14:textId="77777777" w:rsidR="00A37677" w:rsidRPr="003872E0" w:rsidRDefault="00A37677" w:rsidP="00F45EA9">
            <w:pPr>
              <w:pStyle w:val="ATableBody"/>
              <w:rPr>
                <w:lang w:val="en-US"/>
              </w:rPr>
            </w:pPr>
            <w:proofErr w:type="spellStart"/>
            <w:r w:rsidRPr="003872E0">
              <w:t>dewpoint</w:t>
            </w:r>
            <w:proofErr w:type="spellEnd"/>
            <w:r w:rsidRPr="003872E0">
              <w:t>_</w:t>
            </w:r>
            <w:r w:rsidRPr="003872E0">
              <w:rPr>
                <w:lang w:val="en-US"/>
              </w:rPr>
              <w:t>c</w:t>
            </w:r>
          </w:p>
        </w:tc>
        <w:tc>
          <w:tcPr>
            <w:tcW w:w="1012" w:type="pct"/>
          </w:tcPr>
          <w:p w14:paraId="0D9207AA" w14:textId="77777777" w:rsidR="00A37677" w:rsidRPr="003872E0" w:rsidRDefault="00A37677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363CACFF" w14:textId="0F2EC36B" w:rsidR="00A37677" w:rsidRPr="003872E0" w:rsidRDefault="00A37677" w:rsidP="00F45EA9">
            <w:pPr>
              <w:pStyle w:val="ATableBody"/>
            </w:pPr>
            <w:r w:rsidRPr="003872E0">
              <w:t>Значение точки росы в градусах Цельсия</w:t>
            </w:r>
          </w:p>
        </w:tc>
      </w:tr>
      <w:tr w:rsidR="00A37677" w:rsidRPr="003D1825" w14:paraId="33BB6096" w14:textId="77777777" w:rsidTr="00D33EAB">
        <w:trPr>
          <w:trHeight w:val="454"/>
        </w:trPr>
        <w:tc>
          <w:tcPr>
            <w:tcW w:w="1227" w:type="pct"/>
          </w:tcPr>
          <w:p w14:paraId="43077462" w14:textId="77777777" w:rsidR="00A37677" w:rsidRPr="003872E0" w:rsidRDefault="00A37677" w:rsidP="00F45EA9">
            <w:pPr>
              <w:pStyle w:val="ATableBody"/>
            </w:pPr>
            <w:proofErr w:type="spellStart"/>
            <w:r w:rsidRPr="003872E0">
              <w:t>dewpoint_f</w:t>
            </w:r>
            <w:proofErr w:type="spellEnd"/>
          </w:p>
        </w:tc>
        <w:tc>
          <w:tcPr>
            <w:tcW w:w="1012" w:type="pct"/>
          </w:tcPr>
          <w:p w14:paraId="1008B65C" w14:textId="77777777" w:rsidR="00A37677" w:rsidRPr="003872E0" w:rsidRDefault="00A37677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3948AA55" w14:textId="100B8E08" w:rsidR="00A37677" w:rsidRPr="003872E0" w:rsidRDefault="00A37677" w:rsidP="00F45EA9">
            <w:pPr>
              <w:pStyle w:val="ATableBody"/>
            </w:pPr>
            <w:r w:rsidRPr="003872E0">
              <w:t>Значение точки росы в градусах Фаренгейта</w:t>
            </w:r>
          </w:p>
        </w:tc>
      </w:tr>
      <w:tr w:rsidR="00A37677" w:rsidRPr="003D1825" w14:paraId="60D183CA" w14:textId="77777777" w:rsidTr="00D33EAB">
        <w:trPr>
          <w:trHeight w:val="454"/>
        </w:trPr>
        <w:tc>
          <w:tcPr>
            <w:tcW w:w="1227" w:type="pct"/>
          </w:tcPr>
          <w:p w14:paraId="3454C470" w14:textId="77777777" w:rsidR="00A37677" w:rsidRPr="003872E0" w:rsidRDefault="00A37677" w:rsidP="00F45EA9">
            <w:pPr>
              <w:pStyle w:val="ATableBody"/>
            </w:pPr>
            <w:proofErr w:type="spellStart"/>
            <w:r w:rsidRPr="003872E0">
              <w:t>is_day</w:t>
            </w:r>
            <w:proofErr w:type="spellEnd"/>
          </w:p>
        </w:tc>
        <w:tc>
          <w:tcPr>
            <w:tcW w:w="1012" w:type="pct"/>
          </w:tcPr>
          <w:p w14:paraId="3300D7F4" w14:textId="77777777" w:rsidR="00A37677" w:rsidRPr="003872E0" w:rsidRDefault="00A37677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761" w:type="pct"/>
          </w:tcPr>
          <w:p w14:paraId="42696842" w14:textId="77777777" w:rsidR="00A37677" w:rsidRPr="003872E0" w:rsidRDefault="00A37677" w:rsidP="00F45EA9">
            <w:pPr>
              <w:pStyle w:val="ATableBody"/>
            </w:pPr>
            <w:r w:rsidRPr="003872E0">
              <w:t>1 = Да, 0 = Нет. Показывать значок дневного или ночного состояния.</w:t>
            </w:r>
          </w:p>
        </w:tc>
      </w:tr>
      <w:tr w:rsidR="00A37677" w:rsidRPr="003872E0" w14:paraId="7FE2EE5C" w14:textId="77777777" w:rsidTr="00D33EAB">
        <w:trPr>
          <w:trHeight w:val="454"/>
        </w:trPr>
        <w:tc>
          <w:tcPr>
            <w:tcW w:w="1227" w:type="pct"/>
          </w:tcPr>
          <w:p w14:paraId="60B9D816" w14:textId="77777777" w:rsidR="00A37677" w:rsidRPr="003872E0" w:rsidRDefault="00A37677" w:rsidP="00F45EA9">
            <w:pPr>
              <w:pStyle w:val="ATableBody"/>
            </w:pPr>
            <w:proofErr w:type="spellStart"/>
            <w:r w:rsidRPr="003872E0">
              <w:t>vis_km</w:t>
            </w:r>
            <w:proofErr w:type="spellEnd"/>
          </w:p>
        </w:tc>
        <w:tc>
          <w:tcPr>
            <w:tcW w:w="1012" w:type="pct"/>
          </w:tcPr>
          <w:p w14:paraId="54A3BFEC" w14:textId="77777777" w:rsidR="00A37677" w:rsidRPr="003872E0" w:rsidRDefault="00A37677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2906AB36" w14:textId="26547830" w:rsidR="00A37677" w:rsidRPr="003872E0" w:rsidRDefault="00A37677" w:rsidP="00F45EA9">
            <w:pPr>
              <w:pStyle w:val="ATableBody"/>
            </w:pPr>
            <w:r w:rsidRPr="003872E0">
              <w:t>Видимость в километрах</w:t>
            </w:r>
          </w:p>
        </w:tc>
      </w:tr>
      <w:tr w:rsidR="00A37677" w:rsidRPr="003872E0" w14:paraId="4BDB7237" w14:textId="77777777" w:rsidTr="00D33EAB">
        <w:trPr>
          <w:trHeight w:val="454"/>
        </w:trPr>
        <w:tc>
          <w:tcPr>
            <w:tcW w:w="1227" w:type="pct"/>
          </w:tcPr>
          <w:p w14:paraId="3FDF4505" w14:textId="77777777" w:rsidR="00A37677" w:rsidRPr="003872E0" w:rsidRDefault="00A37677" w:rsidP="00F45EA9">
            <w:pPr>
              <w:pStyle w:val="ATableBody"/>
            </w:pPr>
            <w:proofErr w:type="spellStart"/>
            <w:r w:rsidRPr="003872E0">
              <w:lastRenderedPageBreak/>
              <w:t>vis_miles</w:t>
            </w:r>
            <w:proofErr w:type="spellEnd"/>
          </w:p>
        </w:tc>
        <w:tc>
          <w:tcPr>
            <w:tcW w:w="1012" w:type="pct"/>
          </w:tcPr>
          <w:p w14:paraId="7367A58F" w14:textId="77777777" w:rsidR="00A37677" w:rsidRPr="003872E0" w:rsidRDefault="00A37677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6A47497F" w14:textId="11939485" w:rsidR="00A37677" w:rsidRPr="003872E0" w:rsidRDefault="00A37677" w:rsidP="00F45EA9">
            <w:pPr>
              <w:pStyle w:val="ATableBody"/>
            </w:pPr>
            <w:r w:rsidRPr="003872E0">
              <w:t>Видимость в милях</w:t>
            </w:r>
          </w:p>
        </w:tc>
      </w:tr>
      <w:tr w:rsidR="00A37677" w:rsidRPr="003D1825" w14:paraId="0D8AB319" w14:textId="77777777" w:rsidTr="00D33EAB">
        <w:trPr>
          <w:trHeight w:val="454"/>
        </w:trPr>
        <w:tc>
          <w:tcPr>
            <w:tcW w:w="1227" w:type="pct"/>
          </w:tcPr>
          <w:p w14:paraId="526BDC0F" w14:textId="77777777" w:rsidR="00A37677" w:rsidRPr="003872E0" w:rsidRDefault="00A37677" w:rsidP="00F45EA9">
            <w:pPr>
              <w:pStyle w:val="ATableBody"/>
            </w:pPr>
            <w:proofErr w:type="spellStart"/>
            <w:r w:rsidRPr="003872E0">
              <w:t>gust_mph</w:t>
            </w:r>
            <w:proofErr w:type="spellEnd"/>
          </w:p>
        </w:tc>
        <w:tc>
          <w:tcPr>
            <w:tcW w:w="1012" w:type="pct"/>
          </w:tcPr>
          <w:p w14:paraId="0EE5FC4D" w14:textId="77777777" w:rsidR="00A37677" w:rsidRPr="003872E0" w:rsidRDefault="00A37677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280CC913" w14:textId="65B565F1" w:rsidR="00A37677" w:rsidRPr="003872E0" w:rsidRDefault="00A37677" w:rsidP="00F45EA9">
            <w:pPr>
              <w:pStyle w:val="ATableBody"/>
            </w:pPr>
            <w:r w:rsidRPr="003872E0">
              <w:t>Порыв ветра в милях в час</w:t>
            </w:r>
          </w:p>
        </w:tc>
      </w:tr>
      <w:tr w:rsidR="00A37677" w:rsidRPr="003D1825" w14:paraId="0A4D99F1" w14:textId="77777777" w:rsidTr="00D33EAB">
        <w:trPr>
          <w:trHeight w:val="454"/>
        </w:trPr>
        <w:tc>
          <w:tcPr>
            <w:tcW w:w="1227" w:type="pct"/>
          </w:tcPr>
          <w:p w14:paraId="1D058DB7" w14:textId="77777777" w:rsidR="00A37677" w:rsidRPr="003872E0" w:rsidRDefault="00A37677" w:rsidP="00F45EA9">
            <w:pPr>
              <w:pStyle w:val="ATableBody"/>
            </w:pPr>
            <w:proofErr w:type="spellStart"/>
            <w:r w:rsidRPr="003872E0">
              <w:t>gust_kph</w:t>
            </w:r>
            <w:proofErr w:type="spellEnd"/>
          </w:p>
        </w:tc>
        <w:tc>
          <w:tcPr>
            <w:tcW w:w="1012" w:type="pct"/>
          </w:tcPr>
          <w:p w14:paraId="791A71D4" w14:textId="77777777" w:rsidR="00A37677" w:rsidRPr="003872E0" w:rsidRDefault="00A37677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068DD5BE" w14:textId="7B14AE28" w:rsidR="00A37677" w:rsidRPr="003872E0" w:rsidRDefault="00A37677" w:rsidP="00F45EA9">
            <w:pPr>
              <w:pStyle w:val="ATableBody"/>
            </w:pPr>
            <w:r w:rsidRPr="003872E0">
              <w:t>Порыв ветра в километрах в час</w:t>
            </w:r>
          </w:p>
        </w:tc>
      </w:tr>
      <w:tr w:rsidR="009D6896" w:rsidRPr="003D1825" w14:paraId="3A3D47AE" w14:textId="77777777" w:rsidTr="00D33EAB">
        <w:trPr>
          <w:trHeight w:val="454"/>
        </w:trPr>
        <w:tc>
          <w:tcPr>
            <w:tcW w:w="1227" w:type="pct"/>
          </w:tcPr>
          <w:p w14:paraId="2BEEB675" w14:textId="70D77921" w:rsidR="009D6896" w:rsidRPr="003872E0" w:rsidRDefault="00392E0E" w:rsidP="00F45EA9">
            <w:pPr>
              <w:pStyle w:val="ATableBody"/>
            </w:pPr>
            <w:proofErr w:type="spellStart"/>
            <w:r>
              <w:t>sig_ht_mt</w:t>
            </w:r>
            <w:proofErr w:type="spellEnd"/>
          </w:p>
        </w:tc>
        <w:tc>
          <w:tcPr>
            <w:tcW w:w="1012" w:type="pct"/>
          </w:tcPr>
          <w:p w14:paraId="7FDA7433" w14:textId="237B677D" w:rsidR="009D6896" w:rsidRPr="003872E0" w:rsidRDefault="00392E0E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7AA8D697" w14:textId="636A2C0A" w:rsidR="009D6896" w:rsidRPr="003872E0" w:rsidRDefault="00392E0E" w:rsidP="00F45EA9">
            <w:pPr>
              <w:pStyle w:val="ATableBody"/>
            </w:pPr>
            <w:r w:rsidRPr="00392E0E">
              <w:t>Значимая высота волны в метрах</w:t>
            </w:r>
          </w:p>
        </w:tc>
      </w:tr>
      <w:tr w:rsidR="009D6896" w:rsidRPr="003872E0" w14:paraId="4C33E447" w14:textId="77777777" w:rsidTr="00D33EAB">
        <w:trPr>
          <w:trHeight w:val="454"/>
        </w:trPr>
        <w:tc>
          <w:tcPr>
            <w:tcW w:w="1227" w:type="pct"/>
          </w:tcPr>
          <w:p w14:paraId="6EA8D8F5" w14:textId="6B329584" w:rsidR="009D6896" w:rsidRPr="003872E0" w:rsidRDefault="00392E0E" w:rsidP="00F45EA9">
            <w:pPr>
              <w:pStyle w:val="ATableBody"/>
            </w:pPr>
            <w:proofErr w:type="spellStart"/>
            <w:r>
              <w:t>swell_ht_mt</w:t>
            </w:r>
            <w:proofErr w:type="spellEnd"/>
          </w:p>
        </w:tc>
        <w:tc>
          <w:tcPr>
            <w:tcW w:w="1012" w:type="pct"/>
          </w:tcPr>
          <w:p w14:paraId="5E980FBC" w14:textId="503DE7E6" w:rsidR="009D6896" w:rsidRPr="003872E0" w:rsidRDefault="00392E0E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0AA08C52" w14:textId="7B28710B" w:rsidR="009D6896" w:rsidRPr="003872E0" w:rsidRDefault="00392E0E" w:rsidP="00F45EA9">
            <w:pPr>
              <w:pStyle w:val="ATableBody"/>
            </w:pPr>
            <w:r w:rsidRPr="00392E0E">
              <w:t>Высота волны в метрах</w:t>
            </w:r>
          </w:p>
        </w:tc>
      </w:tr>
      <w:tr w:rsidR="009D6896" w:rsidRPr="003872E0" w14:paraId="05BFA410" w14:textId="77777777" w:rsidTr="00D33EAB">
        <w:trPr>
          <w:trHeight w:val="454"/>
        </w:trPr>
        <w:tc>
          <w:tcPr>
            <w:tcW w:w="1227" w:type="pct"/>
          </w:tcPr>
          <w:p w14:paraId="70E5130B" w14:textId="1A0F5C22" w:rsidR="009D6896" w:rsidRPr="003872E0" w:rsidRDefault="00392E0E" w:rsidP="00F45EA9">
            <w:pPr>
              <w:pStyle w:val="ATableBody"/>
            </w:pPr>
            <w:proofErr w:type="spellStart"/>
            <w:r>
              <w:t>swell_ht_ft</w:t>
            </w:r>
            <w:proofErr w:type="spellEnd"/>
          </w:p>
        </w:tc>
        <w:tc>
          <w:tcPr>
            <w:tcW w:w="1012" w:type="pct"/>
          </w:tcPr>
          <w:p w14:paraId="1F1877C5" w14:textId="71F632F3" w:rsidR="009D6896" w:rsidRPr="003872E0" w:rsidRDefault="00392E0E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08B79444" w14:textId="5985A509" w:rsidR="009D6896" w:rsidRPr="003872E0" w:rsidRDefault="00392E0E" w:rsidP="00F45EA9">
            <w:pPr>
              <w:pStyle w:val="ATableBody"/>
            </w:pPr>
            <w:r w:rsidRPr="00392E0E">
              <w:t xml:space="preserve">Высота волны в </w:t>
            </w:r>
            <w:r>
              <w:t>футах</w:t>
            </w:r>
          </w:p>
        </w:tc>
      </w:tr>
      <w:tr w:rsidR="00392E0E" w:rsidRPr="003872E0" w14:paraId="112D9685" w14:textId="77777777" w:rsidTr="00D33EAB">
        <w:trPr>
          <w:trHeight w:val="454"/>
        </w:trPr>
        <w:tc>
          <w:tcPr>
            <w:tcW w:w="1227" w:type="pct"/>
          </w:tcPr>
          <w:p w14:paraId="1AFAF4E1" w14:textId="04B0B195" w:rsidR="00392E0E" w:rsidRPr="003872E0" w:rsidRDefault="00392E0E" w:rsidP="00F45EA9">
            <w:pPr>
              <w:pStyle w:val="ATableBody"/>
            </w:pPr>
            <w:proofErr w:type="spellStart"/>
            <w:r>
              <w:t>swell_dir</w:t>
            </w:r>
            <w:proofErr w:type="spellEnd"/>
          </w:p>
        </w:tc>
        <w:tc>
          <w:tcPr>
            <w:tcW w:w="1012" w:type="pct"/>
          </w:tcPr>
          <w:p w14:paraId="28911DFA" w14:textId="0D0D90A9" w:rsidR="00392E0E" w:rsidRPr="003872E0" w:rsidRDefault="00392E0E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6237C92C" w14:textId="771935A4" w:rsidR="00392E0E" w:rsidRPr="003872E0" w:rsidRDefault="00392E0E" w:rsidP="00F45EA9">
            <w:pPr>
              <w:pStyle w:val="ATableBody"/>
            </w:pPr>
            <w:r w:rsidRPr="003872E0">
              <w:t xml:space="preserve">Направление </w:t>
            </w:r>
            <w:r>
              <w:t>волн</w:t>
            </w:r>
            <w:r w:rsidRPr="003872E0">
              <w:t xml:space="preserve"> в градусах</w:t>
            </w:r>
          </w:p>
        </w:tc>
      </w:tr>
      <w:tr w:rsidR="00392E0E" w:rsidRPr="00392E0E" w14:paraId="3BC28530" w14:textId="77777777" w:rsidTr="00D33EAB">
        <w:trPr>
          <w:trHeight w:val="454"/>
        </w:trPr>
        <w:tc>
          <w:tcPr>
            <w:tcW w:w="1227" w:type="pct"/>
          </w:tcPr>
          <w:p w14:paraId="301A1A74" w14:textId="7203914F" w:rsidR="00392E0E" w:rsidRPr="003872E0" w:rsidRDefault="00392E0E" w:rsidP="00F45EA9">
            <w:pPr>
              <w:pStyle w:val="ATableBody"/>
            </w:pPr>
            <w:r>
              <w:t>swell_dir_16_point</w:t>
            </w:r>
          </w:p>
        </w:tc>
        <w:tc>
          <w:tcPr>
            <w:tcW w:w="1012" w:type="pct"/>
          </w:tcPr>
          <w:p w14:paraId="7475A237" w14:textId="5C736AF3" w:rsidR="00392E0E" w:rsidRPr="003872E0" w:rsidRDefault="00392E0E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5FDCFC28" w14:textId="6129CBE7" w:rsidR="00392E0E" w:rsidRPr="003872E0" w:rsidRDefault="00392E0E" w:rsidP="00F45EA9">
            <w:pPr>
              <w:pStyle w:val="ATableBody"/>
            </w:pPr>
            <w:r w:rsidRPr="003872E0">
              <w:t xml:space="preserve">Направление </w:t>
            </w:r>
            <w:r>
              <w:t>волн</w:t>
            </w:r>
            <w:r w:rsidRPr="003872E0">
              <w:t xml:space="preserve"> по 16-точечному компасу. Например, NSW.</w:t>
            </w:r>
          </w:p>
        </w:tc>
      </w:tr>
      <w:tr w:rsidR="009D6896" w:rsidRPr="003872E0" w14:paraId="1CA53F62" w14:textId="77777777" w:rsidTr="00D33EAB">
        <w:trPr>
          <w:trHeight w:val="454"/>
        </w:trPr>
        <w:tc>
          <w:tcPr>
            <w:tcW w:w="1227" w:type="pct"/>
          </w:tcPr>
          <w:p w14:paraId="56B73BFB" w14:textId="672DE196" w:rsidR="009D6896" w:rsidRPr="003872E0" w:rsidRDefault="00392E0E" w:rsidP="00F45EA9">
            <w:pPr>
              <w:pStyle w:val="ATableBody"/>
            </w:pPr>
            <w:proofErr w:type="spellStart"/>
            <w:r>
              <w:t>swell_period_secs</w:t>
            </w:r>
            <w:proofErr w:type="spellEnd"/>
          </w:p>
        </w:tc>
        <w:tc>
          <w:tcPr>
            <w:tcW w:w="1012" w:type="pct"/>
          </w:tcPr>
          <w:p w14:paraId="4E8502F2" w14:textId="52DAD806" w:rsidR="009D6896" w:rsidRPr="003872E0" w:rsidRDefault="00392E0E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5FCED3EE" w14:textId="1D2BB995" w:rsidR="009D6896" w:rsidRPr="003872E0" w:rsidRDefault="00392E0E" w:rsidP="00F45EA9">
            <w:pPr>
              <w:pStyle w:val="ATableBody"/>
            </w:pPr>
            <w:r>
              <w:t>Период волн в секундах</w:t>
            </w:r>
          </w:p>
        </w:tc>
      </w:tr>
      <w:tr w:rsidR="009D6896" w:rsidRPr="003D1825" w14:paraId="5BFBE42B" w14:textId="77777777" w:rsidTr="00D33EAB">
        <w:trPr>
          <w:trHeight w:val="454"/>
        </w:trPr>
        <w:tc>
          <w:tcPr>
            <w:tcW w:w="1227" w:type="pct"/>
          </w:tcPr>
          <w:p w14:paraId="5D295F5F" w14:textId="22F3BAAE" w:rsidR="009D6896" w:rsidRPr="00392E0E" w:rsidRDefault="00392E0E" w:rsidP="00F45EA9">
            <w:pPr>
              <w:pStyle w:val="ATableBody"/>
            </w:pPr>
            <w:proofErr w:type="spellStart"/>
            <w:r w:rsidRPr="00392E0E">
              <w:t>water_temp_c</w:t>
            </w:r>
            <w:proofErr w:type="spellEnd"/>
          </w:p>
        </w:tc>
        <w:tc>
          <w:tcPr>
            <w:tcW w:w="1012" w:type="pct"/>
          </w:tcPr>
          <w:p w14:paraId="173CA5F1" w14:textId="309E3FAA" w:rsidR="009D6896" w:rsidRPr="00392E0E" w:rsidRDefault="00392E0E" w:rsidP="00F45EA9">
            <w:pPr>
              <w:pStyle w:val="ATableBody"/>
              <w:rPr>
                <w:lang w:val="en-US"/>
              </w:rPr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0CB6CDA5" w14:textId="317B5D46" w:rsidR="009D6896" w:rsidRPr="00392E0E" w:rsidRDefault="00392E0E" w:rsidP="00F45EA9">
            <w:pPr>
              <w:pStyle w:val="ATableBody"/>
            </w:pPr>
            <w:r>
              <w:t>Температура воды в градусах Цельсия</w:t>
            </w:r>
          </w:p>
        </w:tc>
      </w:tr>
      <w:tr w:rsidR="009D6896" w:rsidRPr="003D1825" w14:paraId="0A456667" w14:textId="77777777" w:rsidTr="00D33EAB">
        <w:trPr>
          <w:trHeight w:val="454"/>
        </w:trPr>
        <w:tc>
          <w:tcPr>
            <w:tcW w:w="1227" w:type="pct"/>
          </w:tcPr>
          <w:p w14:paraId="18591A94" w14:textId="5BAE6D48" w:rsidR="009D6896" w:rsidRPr="00392E0E" w:rsidRDefault="00392E0E" w:rsidP="00F45EA9">
            <w:pPr>
              <w:pStyle w:val="ATableBody"/>
              <w:rPr>
                <w:lang w:val="en-US"/>
              </w:rPr>
            </w:pPr>
            <w:proofErr w:type="spellStart"/>
            <w:r>
              <w:t>water_temp_f</w:t>
            </w:r>
            <w:proofErr w:type="spellEnd"/>
          </w:p>
        </w:tc>
        <w:tc>
          <w:tcPr>
            <w:tcW w:w="1012" w:type="pct"/>
          </w:tcPr>
          <w:p w14:paraId="2D5D5617" w14:textId="41FD1C4C" w:rsidR="009D6896" w:rsidRPr="00392E0E" w:rsidRDefault="00392E0E" w:rsidP="00F45EA9">
            <w:pPr>
              <w:pStyle w:val="ATableBody"/>
              <w:rPr>
                <w:lang w:val="en-US"/>
              </w:rPr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70BC7E47" w14:textId="64B61F98" w:rsidR="009D6896" w:rsidRPr="00392E0E" w:rsidRDefault="00392E0E" w:rsidP="00F45EA9">
            <w:pPr>
              <w:pStyle w:val="ATableBody"/>
            </w:pPr>
            <w:r>
              <w:t>Температура воды в градусах Фаренгейта</w:t>
            </w:r>
          </w:p>
        </w:tc>
      </w:tr>
      <w:tr w:rsidR="00A37677" w:rsidRPr="003872E0" w14:paraId="79DEFB73" w14:textId="77777777" w:rsidTr="00D33EAB">
        <w:trPr>
          <w:trHeight w:val="454"/>
        </w:trPr>
        <w:tc>
          <w:tcPr>
            <w:tcW w:w="1227" w:type="pct"/>
          </w:tcPr>
          <w:p w14:paraId="5E1763B4" w14:textId="77777777" w:rsidR="00A37677" w:rsidRPr="003872E0" w:rsidRDefault="00A37677" w:rsidP="00F45EA9">
            <w:pPr>
              <w:pStyle w:val="ATableBody"/>
            </w:pPr>
            <w:proofErr w:type="spellStart"/>
            <w:r w:rsidRPr="003872E0">
              <w:t>uv</w:t>
            </w:r>
            <w:proofErr w:type="spellEnd"/>
          </w:p>
        </w:tc>
        <w:tc>
          <w:tcPr>
            <w:tcW w:w="1012" w:type="pct"/>
          </w:tcPr>
          <w:p w14:paraId="4258D039" w14:textId="77777777" w:rsidR="00A37677" w:rsidRPr="003872E0" w:rsidRDefault="00A37677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643900C2" w14:textId="39E6E9E7" w:rsidR="00A37677" w:rsidRPr="003872E0" w:rsidRDefault="00A37677" w:rsidP="00F45EA9">
            <w:pPr>
              <w:pStyle w:val="ATableBody"/>
            </w:pPr>
            <w:r w:rsidRPr="003872E0">
              <w:t>Индекс ультрафиолетового излучения</w:t>
            </w:r>
          </w:p>
        </w:tc>
      </w:tr>
    </w:tbl>
    <w:p w14:paraId="7B0C88B7" w14:textId="39FE23B1" w:rsidR="0036409D" w:rsidRPr="00CA28A8" w:rsidRDefault="0036409D" w:rsidP="0036409D">
      <w:pPr>
        <w:pStyle w:val="AHeading2"/>
      </w:pPr>
      <w:bookmarkStart w:id="37" w:name="_Toc152757415"/>
      <w:r w:rsidRPr="00CA28A8">
        <w:t>API погоды</w:t>
      </w:r>
      <w:r w:rsidR="00A961B0">
        <w:rPr>
          <w:lang w:val="en-US"/>
        </w:rPr>
        <w:t xml:space="preserve"> </w:t>
      </w:r>
      <w:r w:rsidR="00A961B0">
        <w:t>будущего</w:t>
      </w:r>
      <w:bookmarkEnd w:id="37"/>
    </w:p>
    <w:p w14:paraId="2AE5C865" w14:textId="4F2DCBB6" w:rsidR="00836D37" w:rsidRDefault="0036409D" w:rsidP="00836D37">
      <w:pPr>
        <w:pStyle w:val="ABody"/>
        <w:rPr>
          <w:rFonts w:asciiTheme="minorHAnsi" w:hAnsiTheme="minorHAnsi" w:cstheme="minorHAnsi"/>
        </w:rPr>
      </w:pPr>
      <w:r w:rsidRPr="00CA28A8">
        <w:rPr>
          <w:rFonts w:asciiTheme="minorHAnsi" w:hAnsiTheme="minorHAnsi" w:cstheme="minorHAnsi"/>
        </w:rPr>
        <w:t>Метод API погоды</w:t>
      </w:r>
      <w:r w:rsidR="00836D37">
        <w:rPr>
          <w:rFonts w:asciiTheme="minorHAnsi" w:hAnsiTheme="minorHAnsi" w:cstheme="minorHAnsi"/>
        </w:rPr>
        <w:t xml:space="preserve"> будущего</w:t>
      </w:r>
      <w:r w:rsidRPr="00CA28A8">
        <w:rPr>
          <w:rFonts w:asciiTheme="minorHAnsi" w:hAnsiTheme="minorHAnsi" w:cstheme="minorHAnsi"/>
        </w:rPr>
        <w:t xml:space="preserve"> возвращает прогноз</w:t>
      </w:r>
      <w:r w:rsidR="00836D37">
        <w:rPr>
          <w:rFonts w:asciiTheme="minorHAnsi" w:hAnsiTheme="minorHAnsi" w:cstheme="minorHAnsi"/>
        </w:rPr>
        <w:t xml:space="preserve"> погоды с 3-часовым интервалом для даты от 14 до 300 дней от сегодняшнего дня в будущем.</w:t>
      </w:r>
    </w:p>
    <w:p w14:paraId="5FB30653" w14:textId="12CEF9F5" w:rsidR="00836D37" w:rsidRPr="00836D37" w:rsidRDefault="00836D37" w:rsidP="00836D37">
      <w:pPr>
        <w:pStyle w:val="ABod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Forecast</w:t>
      </w:r>
      <w:r w:rsidRPr="00836D3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n-US"/>
        </w:rPr>
        <w:t>object</w:t>
      </w:r>
      <w:r w:rsidRPr="00836D3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содержит астрономические данные, прогноз погоды на день и информацию о погоде с почасовым интервалом для данного города.</w:t>
      </w:r>
    </w:p>
    <w:p w14:paraId="26C5C714" w14:textId="77777777" w:rsidR="0036409D" w:rsidRPr="003872E0" w:rsidRDefault="0036409D" w:rsidP="0036409D">
      <w:pPr>
        <w:pStyle w:val="ABody"/>
        <w:rPr>
          <w:rFonts w:asciiTheme="minorHAnsi" w:hAnsiTheme="minorHAnsi" w:cstheme="minorHAnsi"/>
        </w:rPr>
      </w:pPr>
      <w:proofErr w:type="spellStart"/>
      <w:r w:rsidRPr="003872E0">
        <w:rPr>
          <w:rFonts w:asciiTheme="minorHAnsi" w:hAnsiTheme="minorHAnsi" w:cstheme="minorHAnsi"/>
        </w:rPr>
        <w:t>forecastday</w:t>
      </w:r>
      <w:proofErr w:type="spellEnd"/>
      <w:r w:rsidRPr="003872E0">
        <w:rPr>
          <w:rFonts w:asciiTheme="minorHAnsi" w:hAnsiTheme="minorHAnsi" w:cstheme="minorHAnsi"/>
        </w:rPr>
        <w:t>: Родительский элемент</w:t>
      </w:r>
    </w:p>
    <w:p w14:paraId="0C7323A9" w14:textId="77777777" w:rsidR="0036409D" w:rsidRPr="003872E0" w:rsidRDefault="0036409D" w:rsidP="0036409D">
      <w:pPr>
        <w:pStyle w:val="ABody"/>
        <w:rPr>
          <w:rFonts w:asciiTheme="minorHAnsi" w:hAnsiTheme="minorHAnsi" w:cstheme="minorHAnsi"/>
        </w:rPr>
      </w:pPr>
      <w:proofErr w:type="spellStart"/>
      <w:r w:rsidRPr="003872E0">
        <w:rPr>
          <w:rFonts w:asciiTheme="minorHAnsi" w:hAnsiTheme="minorHAnsi" w:cstheme="minorHAnsi"/>
        </w:rPr>
        <w:t>forecastday</w:t>
      </w:r>
      <w:proofErr w:type="spellEnd"/>
      <w:r w:rsidRPr="003872E0">
        <w:rPr>
          <w:rFonts w:asciiTheme="minorHAnsi" w:hAnsiTheme="minorHAnsi" w:cstheme="minorHAnsi"/>
        </w:rPr>
        <w:t xml:space="preserve"> -&gt; </w:t>
      </w:r>
      <w:proofErr w:type="spellStart"/>
      <w:r w:rsidRPr="003872E0">
        <w:rPr>
          <w:rFonts w:asciiTheme="minorHAnsi" w:hAnsiTheme="minorHAnsi" w:cstheme="minorHAnsi"/>
        </w:rPr>
        <w:t>day</w:t>
      </w:r>
      <w:proofErr w:type="spellEnd"/>
      <w:r w:rsidRPr="003872E0">
        <w:rPr>
          <w:rFonts w:asciiTheme="minorHAnsi" w:hAnsiTheme="minorHAnsi" w:cstheme="minorHAnsi"/>
        </w:rPr>
        <w:t xml:space="preserve">: Элемент </w:t>
      </w:r>
      <w:proofErr w:type="spellStart"/>
      <w:r w:rsidRPr="003872E0">
        <w:rPr>
          <w:rFonts w:asciiTheme="minorHAnsi" w:hAnsiTheme="minorHAnsi" w:cstheme="minorHAnsi"/>
        </w:rPr>
        <w:t>day</w:t>
      </w:r>
      <w:proofErr w:type="spellEnd"/>
      <w:r w:rsidRPr="003872E0">
        <w:rPr>
          <w:rFonts w:asciiTheme="minorHAnsi" w:hAnsiTheme="minorHAnsi" w:cstheme="minorHAnsi"/>
        </w:rPr>
        <w:t xml:space="preserve"> внутри </w:t>
      </w:r>
      <w:proofErr w:type="spellStart"/>
      <w:r w:rsidRPr="003872E0">
        <w:rPr>
          <w:rFonts w:asciiTheme="minorHAnsi" w:hAnsiTheme="minorHAnsi" w:cstheme="minorHAnsi"/>
        </w:rPr>
        <w:t>forecastday</w:t>
      </w:r>
      <w:proofErr w:type="spellEnd"/>
      <w:r w:rsidRPr="003872E0">
        <w:rPr>
          <w:rFonts w:asciiTheme="minorHAnsi" w:hAnsiTheme="minorHAnsi" w:cstheme="minorHAnsi"/>
        </w:rPr>
        <w:t xml:space="preserve"> содержит максимальную или минимальную температуру, среднюю температуру</w:t>
      </w:r>
    </w:p>
    <w:p w14:paraId="382BB242" w14:textId="77777777" w:rsidR="0036409D" w:rsidRDefault="0036409D" w:rsidP="0036409D">
      <w:pPr>
        <w:pStyle w:val="ABody"/>
        <w:rPr>
          <w:rFonts w:asciiTheme="minorHAnsi" w:hAnsiTheme="minorHAnsi" w:cstheme="minorHAnsi"/>
        </w:rPr>
      </w:pPr>
      <w:proofErr w:type="spellStart"/>
      <w:r w:rsidRPr="003872E0">
        <w:rPr>
          <w:rFonts w:asciiTheme="minorHAnsi" w:hAnsiTheme="minorHAnsi" w:cstheme="minorHAnsi"/>
        </w:rPr>
        <w:t>forecastday</w:t>
      </w:r>
      <w:proofErr w:type="spellEnd"/>
      <w:r w:rsidRPr="003872E0">
        <w:rPr>
          <w:rFonts w:asciiTheme="minorHAnsi" w:hAnsiTheme="minorHAnsi" w:cstheme="minorHAnsi"/>
        </w:rPr>
        <w:t xml:space="preserve"> -&gt; astro</w:t>
      </w:r>
    </w:p>
    <w:p w14:paraId="7B1926E8" w14:textId="77777777" w:rsidR="0036409D" w:rsidRPr="003872E0" w:rsidRDefault="0036409D" w:rsidP="0036409D">
      <w:pPr>
        <w:pStyle w:val="ABody"/>
        <w:rPr>
          <w:rFonts w:asciiTheme="minorHAnsi" w:hAnsiTheme="minorHAnsi" w:cstheme="minorHAnsi"/>
        </w:rPr>
      </w:pPr>
      <w:proofErr w:type="spellStart"/>
      <w:r w:rsidRPr="003872E0">
        <w:rPr>
          <w:rFonts w:asciiTheme="minorHAnsi" w:hAnsiTheme="minorHAnsi" w:cstheme="minorHAnsi"/>
        </w:rPr>
        <w:t>forecastday</w:t>
      </w:r>
      <w:proofErr w:type="spellEnd"/>
      <w:r w:rsidRPr="003872E0">
        <w:rPr>
          <w:rFonts w:asciiTheme="minorHAnsi" w:hAnsiTheme="minorHAnsi" w:cstheme="minorHAnsi"/>
        </w:rPr>
        <w:t xml:space="preserve"> -&gt; </w:t>
      </w:r>
      <w:proofErr w:type="spellStart"/>
      <w:r w:rsidRPr="003872E0">
        <w:rPr>
          <w:rFonts w:asciiTheme="minorHAnsi" w:hAnsiTheme="minorHAnsi" w:cstheme="minorHAnsi"/>
        </w:rPr>
        <w:t>hour</w:t>
      </w:r>
      <w:proofErr w:type="spellEnd"/>
    </w:p>
    <w:p w14:paraId="0EF69988" w14:textId="1627147D" w:rsidR="0036409D" w:rsidRPr="003872E0" w:rsidRDefault="0036409D" w:rsidP="0036409D">
      <w:pPr>
        <w:pStyle w:val="ATableName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 xml:space="preserve">– Элемент </w:t>
      </w:r>
      <w:proofErr w:type="spellStart"/>
      <w:r w:rsidRPr="003872E0">
        <w:rPr>
          <w:rFonts w:asciiTheme="minorHAnsi" w:hAnsiTheme="minorHAnsi" w:cstheme="minorHAnsi"/>
          <w:lang w:val="en-US"/>
        </w:rPr>
        <w:t>forecastday</w:t>
      </w:r>
      <w:proofErr w:type="spellEnd"/>
      <w:r w:rsidRPr="003872E0">
        <w:rPr>
          <w:rFonts w:asciiTheme="minorHAnsi" w:hAnsiTheme="minorHAnsi" w:cstheme="minorHAnsi"/>
        </w:rPr>
        <w:t xml:space="preserve"> и родительский элемент</w:t>
      </w:r>
      <w:r w:rsidR="009B05F3">
        <w:rPr>
          <w:rFonts w:asciiTheme="minorHAnsi" w:hAnsiTheme="minorHAnsi" w:cstheme="minorHAnsi"/>
        </w:rPr>
        <w:t xml:space="preserve"> для </w:t>
      </w:r>
      <w:r w:rsidR="009B05F3">
        <w:rPr>
          <w:rFonts w:asciiTheme="minorHAnsi" w:hAnsiTheme="minorHAnsi" w:cstheme="minorHAnsi"/>
          <w:lang w:val="en-US"/>
        </w:rPr>
        <w:t>API</w:t>
      </w:r>
      <w:r w:rsidR="009B05F3" w:rsidRPr="009B05F3">
        <w:rPr>
          <w:rFonts w:asciiTheme="minorHAnsi" w:hAnsiTheme="minorHAnsi" w:cstheme="minorHAnsi"/>
        </w:rPr>
        <w:t xml:space="preserve"> </w:t>
      </w:r>
      <w:r w:rsidR="009B05F3">
        <w:rPr>
          <w:rFonts w:asciiTheme="minorHAnsi" w:hAnsiTheme="minorHAnsi" w:cstheme="minorHAnsi"/>
        </w:rPr>
        <w:t>погоды будущего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5"/>
        <w:gridCol w:w="4956"/>
      </w:tblGrid>
      <w:tr w:rsidR="0036409D" w:rsidRPr="003872E0" w14:paraId="73EED4F8" w14:textId="77777777" w:rsidTr="007A71B6">
        <w:trPr>
          <w:trHeight w:val="454"/>
          <w:tblHeader/>
        </w:trPr>
        <w:tc>
          <w:tcPr>
            <w:tcW w:w="2500" w:type="pct"/>
            <w:vAlign w:val="center"/>
          </w:tcPr>
          <w:p w14:paraId="256CA4A4" w14:textId="77777777" w:rsidR="0036409D" w:rsidRPr="003872E0" w:rsidRDefault="0036409D" w:rsidP="007A71B6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Элемент</w:t>
            </w:r>
          </w:p>
        </w:tc>
        <w:tc>
          <w:tcPr>
            <w:tcW w:w="2500" w:type="pct"/>
            <w:vAlign w:val="center"/>
          </w:tcPr>
          <w:p w14:paraId="53F4DDD3" w14:textId="77777777" w:rsidR="0036409D" w:rsidRPr="003872E0" w:rsidRDefault="0036409D" w:rsidP="007A71B6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Родительский элемент</w:t>
            </w:r>
          </w:p>
        </w:tc>
      </w:tr>
      <w:tr w:rsidR="0036409D" w:rsidRPr="003872E0" w14:paraId="33278EC0" w14:textId="77777777" w:rsidTr="007A71B6">
        <w:trPr>
          <w:trHeight w:val="454"/>
        </w:trPr>
        <w:tc>
          <w:tcPr>
            <w:tcW w:w="2500" w:type="pct"/>
          </w:tcPr>
          <w:p w14:paraId="2C6D2ED2" w14:textId="77777777" w:rsidR="0036409D" w:rsidRPr="003872E0" w:rsidRDefault="0036409D" w:rsidP="00F45EA9">
            <w:pPr>
              <w:pStyle w:val="ATableBody"/>
            </w:pPr>
            <w:proofErr w:type="spellStart"/>
            <w:r w:rsidRPr="003872E0">
              <w:t>forecastday</w:t>
            </w:r>
            <w:proofErr w:type="spellEnd"/>
            <w:r w:rsidRPr="003872E0">
              <w:t xml:space="preserve"> -&gt; </w:t>
            </w:r>
            <w:proofErr w:type="spellStart"/>
            <w:r w:rsidRPr="003872E0">
              <w:t>day</w:t>
            </w:r>
            <w:proofErr w:type="spellEnd"/>
          </w:p>
        </w:tc>
        <w:tc>
          <w:tcPr>
            <w:tcW w:w="2500" w:type="pct"/>
          </w:tcPr>
          <w:p w14:paraId="73AA0A60" w14:textId="77777777" w:rsidR="0036409D" w:rsidRPr="00532E37" w:rsidRDefault="0036409D" w:rsidP="00F45EA9">
            <w:pPr>
              <w:pStyle w:val="ATableBody"/>
            </w:pPr>
            <w:r w:rsidRPr="003872E0">
              <w:t>Элемент</w:t>
            </w:r>
            <w:r w:rsidRPr="00532E37">
              <w:t xml:space="preserve"> </w:t>
            </w:r>
            <w:r w:rsidRPr="003872E0">
              <w:rPr>
                <w:lang w:val="en-US"/>
              </w:rPr>
              <w:t>day</w:t>
            </w:r>
            <w:r w:rsidRPr="00532E37">
              <w:t xml:space="preserve"> </w:t>
            </w:r>
            <w:r w:rsidRPr="003872E0">
              <w:t>содержит</w:t>
            </w:r>
            <w:r w:rsidRPr="00532E37">
              <w:t>:</w:t>
            </w:r>
          </w:p>
          <w:p w14:paraId="5D5CE7C7" w14:textId="77777777" w:rsidR="0036409D" w:rsidRPr="003872E0" w:rsidRDefault="0036409D" w:rsidP="00F45EA9">
            <w:pPr>
              <w:pStyle w:val="ATableBody"/>
            </w:pPr>
            <w:r w:rsidRPr="003872E0">
              <w:t>- Максимальн</w:t>
            </w:r>
            <w:r>
              <w:t>ую</w:t>
            </w:r>
            <w:r w:rsidRPr="003872E0">
              <w:t>, минимальн</w:t>
            </w:r>
            <w:r>
              <w:t>ую</w:t>
            </w:r>
            <w:r w:rsidRPr="003872E0">
              <w:t xml:space="preserve"> и средн</w:t>
            </w:r>
            <w:r>
              <w:t>юю</w:t>
            </w:r>
            <w:r w:rsidRPr="003872E0">
              <w:t xml:space="preserve"> температур</w:t>
            </w:r>
            <w:r>
              <w:t>у</w:t>
            </w:r>
            <w:r w:rsidRPr="003872E0">
              <w:t>;</w:t>
            </w:r>
          </w:p>
          <w:p w14:paraId="5034B481" w14:textId="77777777" w:rsidR="0036409D" w:rsidRPr="003872E0" w:rsidRDefault="0036409D" w:rsidP="00F45EA9">
            <w:pPr>
              <w:pStyle w:val="ATableBody"/>
            </w:pPr>
            <w:r w:rsidRPr="003872E0">
              <w:t>- Максимальн</w:t>
            </w:r>
            <w:r>
              <w:t>ую</w:t>
            </w:r>
            <w:r w:rsidRPr="003872E0">
              <w:t xml:space="preserve"> скорость ветра;</w:t>
            </w:r>
          </w:p>
          <w:p w14:paraId="10FD9255" w14:textId="77777777" w:rsidR="0036409D" w:rsidRPr="003872E0" w:rsidRDefault="0036409D" w:rsidP="00F45EA9">
            <w:pPr>
              <w:pStyle w:val="ATableBody"/>
            </w:pPr>
            <w:r w:rsidRPr="003872E0">
              <w:t>- Общее количество осадков;</w:t>
            </w:r>
          </w:p>
          <w:p w14:paraId="6AE375B5" w14:textId="77777777" w:rsidR="0036409D" w:rsidRPr="003872E0" w:rsidRDefault="0036409D" w:rsidP="00F45EA9">
            <w:pPr>
              <w:pStyle w:val="ATableBody"/>
            </w:pPr>
            <w:r w:rsidRPr="003872E0">
              <w:t>- Состояние погоды на день.</w:t>
            </w:r>
          </w:p>
        </w:tc>
      </w:tr>
      <w:tr w:rsidR="0036409D" w:rsidRPr="003D1825" w14:paraId="5031A71D" w14:textId="77777777" w:rsidTr="007A71B6">
        <w:trPr>
          <w:trHeight w:val="454"/>
        </w:trPr>
        <w:tc>
          <w:tcPr>
            <w:tcW w:w="2500" w:type="pct"/>
          </w:tcPr>
          <w:p w14:paraId="0F9C281B" w14:textId="77777777" w:rsidR="0036409D" w:rsidRPr="003872E0" w:rsidRDefault="0036409D" w:rsidP="00F45EA9">
            <w:pPr>
              <w:pStyle w:val="ATableBody"/>
            </w:pPr>
            <w:proofErr w:type="spellStart"/>
            <w:r w:rsidRPr="003872E0">
              <w:t>forecastday</w:t>
            </w:r>
            <w:proofErr w:type="spellEnd"/>
            <w:r w:rsidRPr="003872E0">
              <w:t xml:space="preserve"> -&gt; astro</w:t>
            </w:r>
          </w:p>
        </w:tc>
        <w:tc>
          <w:tcPr>
            <w:tcW w:w="2500" w:type="pct"/>
          </w:tcPr>
          <w:p w14:paraId="74BB4ACE" w14:textId="6AA81B08" w:rsidR="0036409D" w:rsidRPr="003872E0" w:rsidRDefault="0036409D" w:rsidP="00F45EA9">
            <w:pPr>
              <w:pStyle w:val="ATableBody"/>
            </w:pPr>
            <w:r>
              <w:t xml:space="preserve">Элемент </w:t>
            </w:r>
            <w:r w:rsidRPr="003872E0">
              <w:t>astro содержит данные о восходе и заходе Солнца, восходе и заходе Луны</w:t>
            </w:r>
          </w:p>
        </w:tc>
      </w:tr>
      <w:tr w:rsidR="0036409D" w:rsidRPr="003D1825" w14:paraId="1E138FB0" w14:textId="77777777" w:rsidTr="007A71B6">
        <w:trPr>
          <w:trHeight w:val="454"/>
        </w:trPr>
        <w:tc>
          <w:tcPr>
            <w:tcW w:w="2500" w:type="pct"/>
          </w:tcPr>
          <w:p w14:paraId="41C72864" w14:textId="77777777" w:rsidR="0036409D" w:rsidRPr="003872E0" w:rsidRDefault="0036409D" w:rsidP="00F45EA9">
            <w:pPr>
              <w:pStyle w:val="ATableBody"/>
            </w:pPr>
            <w:proofErr w:type="spellStart"/>
            <w:r w:rsidRPr="003872E0">
              <w:t>forecastday</w:t>
            </w:r>
            <w:proofErr w:type="spellEnd"/>
            <w:r w:rsidRPr="003872E0">
              <w:t xml:space="preserve"> -&gt; </w:t>
            </w:r>
            <w:proofErr w:type="spellStart"/>
            <w:r w:rsidRPr="003872E0">
              <w:t>hour</w:t>
            </w:r>
            <w:proofErr w:type="spellEnd"/>
          </w:p>
        </w:tc>
        <w:tc>
          <w:tcPr>
            <w:tcW w:w="2500" w:type="pct"/>
          </w:tcPr>
          <w:p w14:paraId="10656D02" w14:textId="4E21F31F" w:rsidR="0036409D" w:rsidRPr="003872E0" w:rsidRDefault="0036409D" w:rsidP="00F45EA9">
            <w:pPr>
              <w:pStyle w:val="ATableBody"/>
            </w:pPr>
            <w:r>
              <w:t xml:space="preserve">Элемент </w:t>
            </w:r>
            <w:proofErr w:type="spellStart"/>
            <w:r w:rsidRPr="003872E0">
              <w:t>hour</w:t>
            </w:r>
            <w:proofErr w:type="spellEnd"/>
            <w:r w:rsidRPr="003872E0">
              <w:t xml:space="preserve"> содержит почасовую информацию о прогнозе погоды</w:t>
            </w:r>
          </w:p>
        </w:tc>
      </w:tr>
    </w:tbl>
    <w:p w14:paraId="6F7C21FC" w14:textId="77777777" w:rsidR="0036409D" w:rsidRPr="003872E0" w:rsidRDefault="0036409D" w:rsidP="0036409D">
      <w:pPr>
        <w:pStyle w:val="AHeading3"/>
        <w:rPr>
          <w:rFonts w:asciiTheme="minorHAnsi" w:hAnsiTheme="minorHAnsi" w:cstheme="minorHAnsi"/>
        </w:rPr>
      </w:pPr>
      <w:bookmarkStart w:id="38" w:name="_Toc152757416"/>
      <w:r w:rsidRPr="003872E0">
        <w:rPr>
          <w:rFonts w:asciiTheme="minorHAnsi" w:hAnsiTheme="minorHAnsi" w:cstheme="minorHAnsi"/>
        </w:rPr>
        <w:lastRenderedPageBreak/>
        <w:t xml:space="preserve">Элемент </w:t>
      </w:r>
      <w:proofErr w:type="spellStart"/>
      <w:r w:rsidRPr="003872E0">
        <w:rPr>
          <w:rFonts w:asciiTheme="minorHAnsi" w:hAnsiTheme="minorHAnsi" w:cstheme="minorHAnsi"/>
        </w:rPr>
        <w:t>forecastday</w:t>
      </w:r>
      <w:bookmarkEnd w:id="38"/>
      <w:proofErr w:type="spellEnd"/>
    </w:p>
    <w:p w14:paraId="0830B297" w14:textId="2DF05328" w:rsidR="0036409D" w:rsidRPr="003872E0" w:rsidRDefault="0036409D" w:rsidP="0036409D">
      <w:pPr>
        <w:pStyle w:val="ATableName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 xml:space="preserve">– Элемент </w:t>
      </w:r>
      <w:proofErr w:type="spellStart"/>
      <w:r w:rsidRPr="003872E0">
        <w:rPr>
          <w:rFonts w:asciiTheme="minorHAnsi" w:hAnsiTheme="minorHAnsi" w:cstheme="minorHAnsi"/>
          <w:lang w:val="en-US"/>
        </w:rPr>
        <w:t>forecastday</w:t>
      </w:r>
      <w:proofErr w:type="spellEnd"/>
      <w:r w:rsidR="009B05F3">
        <w:rPr>
          <w:rFonts w:asciiTheme="minorHAnsi" w:hAnsiTheme="minorHAnsi" w:cstheme="minorHAnsi"/>
        </w:rPr>
        <w:t xml:space="preserve"> для </w:t>
      </w:r>
      <w:r w:rsidR="009B05F3">
        <w:rPr>
          <w:rFonts w:asciiTheme="minorHAnsi" w:hAnsiTheme="minorHAnsi" w:cstheme="minorHAnsi"/>
          <w:lang w:val="en-US"/>
        </w:rPr>
        <w:t>API</w:t>
      </w:r>
      <w:r w:rsidR="009B05F3" w:rsidRPr="009B05F3">
        <w:rPr>
          <w:rFonts w:asciiTheme="minorHAnsi" w:hAnsiTheme="minorHAnsi" w:cstheme="minorHAnsi"/>
        </w:rPr>
        <w:t xml:space="preserve"> </w:t>
      </w:r>
      <w:r w:rsidR="009B05F3">
        <w:rPr>
          <w:rFonts w:asciiTheme="minorHAnsi" w:hAnsiTheme="minorHAnsi" w:cstheme="minorHAnsi"/>
        </w:rPr>
        <w:t>погоды будущего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4"/>
        <w:gridCol w:w="2109"/>
        <w:gridCol w:w="5578"/>
      </w:tblGrid>
      <w:tr w:rsidR="0036409D" w:rsidRPr="003872E0" w14:paraId="00EFEAB6" w14:textId="77777777" w:rsidTr="007A71B6">
        <w:trPr>
          <w:trHeight w:val="454"/>
          <w:tblHeader/>
        </w:trPr>
        <w:tc>
          <w:tcPr>
            <w:tcW w:w="1122" w:type="pct"/>
            <w:vAlign w:val="center"/>
          </w:tcPr>
          <w:p w14:paraId="4F400FDD" w14:textId="77777777" w:rsidR="0036409D" w:rsidRPr="003872E0" w:rsidRDefault="0036409D" w:rsidP="007A71B6">
            <w:pPr>
              <w:pStyle w:val="ATableColumnName"/>
              <w:rPr>
                <w:rFonts w:asciiTheme="minorHAnsi" w:hAnsiTheme="minorHAnsi" w:cstheme="minorHAnsi"/>
                <w:lang w:val="en-US"/>
              </w:rPr>
            </w:pPr>
            <w:r w:rsidRPr="003872E0">
              <w:rPr>
                <w:rFonts w:asciiTheme="minorHAnsi" w:hAnsiTheme="minorHAnsi" w:cstheme="minorHAnsi"/>
              </w:rPr>
              <w:t>Поле</w:t>
            </w:r>
          </w:p>
        </w:tc>
        <w:tc>
          <w:tcPr>
            <w:tcW w:w="1064" w:type="pct"/>
            <w:vAlign w:val="center"/>
          </w:tcPr>
          <w:p w14:paraId="67AD7649" w14:textId="77777777" w:rsidR="0036409D" w:rsidRPr="003872E0" w:rsidRDefault="0036409D" w:rsidP="007A71B6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Тип данных</w:t>
            </w:r>
          </w:p>
        </w:tc>
        <w:tc>
          <w:tcPr>
            <w:tcW w:w="2814" w:type="pct"/>
            <w:vAlign w:val="center"/>
          </w:tcPr>
          <w:p w14:paraId="049FC908" w14:textId="77777777" w:rsidR="0036409D" w:rsidRPr="003872E0" w:rsidRDefault="0036409D" w:rsidP="007A71B6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Описание</w:t>
            </w:r>
          </w:p>
        </w:tc>
      </w:tr>
      <w:tr w:rsidR="0036409D" w:rsidRPr="003872E0" w14:paraId="7F399191" w14:textId="77777777" w:rsidTr="007A71B6">
        <w:trPr>
          <w:trHeight w:val="454"/>
        </w:trPr>
        <w:tc>
          <w:tcPr>
            <w:tcW w:w="1122" w:type="pct"/>
          </w:tcPr>
          <w:p w14:paraId="0F0C0171" w14:textId="77777777" w:rsidR="0036409D" w:rsidRPr="003872E0" w:rsidRDefault="0036409D" w:rsidP="00F45EA9">
            <w:pPr>
              <w:pStyle w:val="ATableBody"/>
            </w:pPr>
            <w:proofErr w:type="spellStart"/>
            <w:r w:rsidRPr="003872E0">
              <w:t>date</w:t>
            </w:r>
            <w:proofErr w:type="spellEnd"/>
          </w:p>
        </w:tc>
        <w:tc>
          <w:tcPr>
            <w:tcW w:w="1064" w:type="pct"/>
          </w:tcPr>
          <w:p w14:paraId="5A9FFDCE" w14:textId="77777777" w:rsidR="0036409D" w:rsidRPr="003872E0" w:rsidRDefault="0036409D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814" w:type="pct"/>
          </w:tcPr>
          <w:p w14:paraId="46D89E31" w14:textId="0778D7B6" w:rsidR="0036409D" w:rsidRPr="003872E0" w:rsidRDefault="0036409D" w:rsidP="00F45EA9">
            <w:pPr>
              <w:pStyle w:val="ATableBody"/>
            </w:pPr>
            <w:r w:rsidRPr="003872E0">
              <w:t>Дата прогноза</w:t>
            </w:r>
          </w:p>
        </w:tc>
      </w:tr>
      <w:tr w:rsidR="0036409D" w:rsidRPr="003D1825" w14:paraId="263E5C98" w14:textId="77777777" w:rsidTr="007A71B6">
        <w:trPr>
          <w:trHeight w:val="454"/>
        </w:trPr>
        <w:tc>
          <w:tcPr>
            <w:tcW w:w="1122" w:type="pct"/>
          </w:tcPr>
          <w:p w14:paraId="5E926AB9" w14:textId="77777777" w:rsidR="0036409D" w:rsidRPr="003872E0" w:rsidRDefault="0036409D" w:rsidP="00F45EA9">
            <w:pPr>
              <w:pStyle w:val="ATableBody"/>
            </w:pPr>
            <w:proofErr w:type="spellStart"/>
            <w:r w:rsidRPr="003872E0">
              <w:t>date_epoch</w:t>
            </w:r>
            <w:proofErr w:type="spellEnd"/>
          </w:p>
        </w:tc>
        <w:tc>
          <w:tcPr>
            <w:tcW w:w="1064" w:type="pct"/>
          </w:tcPr>
          <w:p w14:paraId="32152F92" w14:textId="77777777" w:rsidR="0036409D" w:rsidRPr="003872E0" w:rsidRDefault="0036409D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814" w:type="pct"/>
          </w:tcPr>
          <w:p w14:paraId="71CED13F" w14:textId="31863698" w:rsidR="0036409D" w:rsidRPr="00F845C0" w:rsidRDefault="0036409D" w:rsidP="00F45EA9">
            <w:pPr>
              <w:pStyle w:val="ATableBody"/>
            </w:pPr>
            <w:r w:rsidRPr="003872E0">
              <w:t>Дата прогноза в формате времени unix</w:t>
            </w:r>
            <w:r w:rsidR="00F845C0" w:rsidRPr="00F845C0">
              <w:t xml:space="preserve"> </w:t>
            </w:r>
            <w:r w:rsidR="00F845C0">
              <w:rPr>
                <w:lang w:val="en-US"/>
              </w:rPr>
              <w:t>epoch</w:t>
            </w:r>
          </w:p>
        </w:tc>
      </w:tr>
      <w:tr w:rsidR="0036409D" w:rsidRPr="003872E0" w14:paraId="6635DD5F" w14:textId="77777777" w:rsidTr="007A71B6">
        <w:trPr>
          <w:trHeight w:val="454"/>
        </w:trPr>
        <w:tc>
          <w:tcPr>
            <w:tcW w:w="1122" w:type="pct"/>
          </w:tcPr>
          <w:p w14:paraId="4172ECB0" w14:textId="77777777" w:rsidR="0036409D" w:rsidRPr="003872E0" w:rsidRDefault="0036409D" w:rsidP="00F45EA9">
            <w:pPr>
              <w:pStyle w:val="ATableBody"/>
            </w:pPr>
            <w:proofErr w:type="spellStart"/>
            <w:r w:rsidRPr="003872E0">
              <w:t>day</w:t>
            </w:r>
            <w:proofErr w:type="spellEnd"/>
          </w:p>
        </w:tc>
        <w:tc>
          <w:tcPr>
            <w:tcW w:w="1064" w:type="pct"/>
          </w:tcPr>
          <w:p w14:paraId="70EF01FD" w14:textId="77777777" w:rsidR="0036409D" w:rsidRPr="003872E0" w:rsidRDefault="0036409D" w:rsidP="00F45EA9">
            <w:pPr>
              <w:pStyle w:val="ATableBody"/>
            </w:pPr>
            <w:r w:rsidRPr="003872E0">
              <w:t>элемент</w:t>
            </w:r>
          </w:p>
        </w:tc>
        <w:tc>
          <w:tcPr>
            <w:tcW w:w="2814" w:type="pct"/>
          </w:tcPr>
          <w:p w14:paraId="1C2C2FE3" w14:textId="41F826BA" w:rsidR="0036409D" w:rsidRPr="003872E0" w:rsidRDefault="0036409D" w:rsidP="00F45EA9">
            <w:pPr>
              <w:pStyle w:val="ATableBody"/>
            </w:pPr>
            <w:r w:rsidRPr="003872E0">
              <w:t xml:space="preserve">См. элемент </w:t>
            </w:r>
            <w:r>
              <w:rPr>
                <w:lang w:val="en-US"/>
              </w:rPr>
              <w:t>day</w:t>
            </w:r>
          </w:p>
        </w:tc>
      </w:tr>
      <w:tr w:rsidR="0036409D" w:rsidRPr="003872E0" w14:paraId="0414E93B" w14:textId="77777777" w:rsidTr="007A71B6">
        <w:trPr>
          <w:trHeight w:val="454"/>
        </w:trPr>
        <w:tc>
          <w:tcPr>
            <w:tcW w:w="1122" w:type="pct"/>
          </w:tcPr>
          <w:p w14:paraId="3B7A7169" w14:textId="77777777" w:rsidR="0036409D" w:rsidRPr="003872E0" w:rsidRDefault="0036409D" w:rsidP="00F45EA9">
            <w:pPr>
              <w:pStyle w:val="ATableBody"/>
            </w:pPr>
            <w:r w:rsidRPr="003872E0">
              <w:t>astro</w:t>
            </w:r>
          </w:p>
        </w:tc>
        <w:tc>
          <w:tcPr>
            <w:tcW w:w="1064" w:type="pct"/>
          </w:tcPr>
          <w:p w14:paraId="635D9233" w14:textId="77777777" w:rsidR="0036409D" w:rsidRPr="003872E0" w:rsidRDefault="0036409D" w:rsidP="00F45EA9">
            <w:pPr>
              <w:pStyle w:val="ATableBody"/>
            </w:pPr>
            <w:r w:rsidRPr="003872E0">
              <w:t>элемент</w:t>
            </w:r>
          </w:p>
        </w:tc>
        <w:tc>
          <w:tcPr>
            <w:tcW w:w="2814" w:type="pct"/>
          </w:tcPr>
          <w:p w14:paraId="17BE8C31" w14:textId="67F27D97" w:rsidR="0036409D" w:rsidRPr="003872E0" w:rsidRDefault="0036409D" w:rsidP="00F45EA9">
            <w:pPr>
              <w:pStyle w:val="ATableBody"/>
            </w:pPr>
            <w:r w:rsidRPr="003872E0">
              <w:t>См. элемент</w:t>
            </w:r>
            <w:r>
              <w:t xml:space="preserve"> </w:t>
            </w:r>
            <w:r>
              <w:rPr>
                <w:lang w:val="en-US"/>
              </w:rPr>
              <w:t>astro</w:t>
            </w:r>
          </w:p>
        </w:tc>
      </w:tr>
      <w:tr w:rsidR="0036409D" w:rsidRPr="003872E0" w14:paraId="1C7276D3" w14:textId="77777777" w:rsidTr="007A71B6">
        <w:trPr>
          <w:trHeight w:val="454"/>
        </w:trPr>
        <w:tc>
          <w:tcPr>
            <w:tcW w:w="1122" w:type="pct"/>
          </w:tcPr>
          <w:p w14:paraId="1233014E" w14:textId="77777777" w:rsidR="0036409D" w:rsidRPr="003872E0" w:rsidRDefault="0036409D" w:rsidP="00F45EA9">
            <w:pPr>
              <w:pStyle w:val="ATableBody"/>
            </w:pPr>
            <w:r w:rsidRPr="003872E0">
              <w:t>hour</w:t>
            </w:r>
          </w:p>
        </w:tc>
        <w:tc>
          <w:tcPr>
            <w:tcW w:w="1064" w:type="pct"/>
          </w:tcPr>
          <w:p w14:paraId="49C5D232" w14:textId="77777777" w:rsidR="0036409D" w:rsidRPr="003872E0" w:rsidRDefault="0036409D" w:rsidP="00F45EA9">
            <w:pPr>
              <w:pStyle w:val="ATableBody"/>
            </w:pPr>
            <w:r w:rsidRPr="003872E0">
              <w:t>элемент</w:t>
            </w:r>
          </w:p>
        </w:tc>
        <w:tc>
          <w:tcPr>
            <w:tcW w:w="2814" w:type="pct"/>
          </w:tcPr>
          <w:p w14:paraId="451D9F3B" w14:textId="5CC909C2" w:rsidR="0036409D" w:rsidRPr="003872E0" w:rsidRDefault="0036409D" w:rsidP="00F45EA9">
            <w:pPr>
              <w:pStyle w:val="ATableBody"/>
            </w:pPr>
            <w:r w:rsidRPr="003872E0">
              <w:t xml:space="preserve">См. элемент </w:t>
            </w:r>
            <w:r>
              <w:rPr>
                <w:lang w:val="en-US"/>
              </w:rPr>
              <w:t>hour</w:t>
            </w:r>
          </w:p>
        </w:tc>
      </w:tr>
    </w:tbl>
    <w:p w14:paraId="6E452EB4" w14:textId="77777777" w:rsidR="0036409D" w:rsidRPr="003872E0" w:rsidRDefault="0036409D" w:rsidP="0036409D">
      <w:pPr>
        <w:pStyle w:val="AHeading3"/>
        <w:rPr>
          <w:rFonts w:asciiTheme="minorHAnsi" w:hAnsiTheme="minorHAnsi" w:cstheme="minorHAnsi"/>
        </w:rPr>
      </w:pPr>
      <w:bookmarkStart w:id="39" w:name="_Toc152757417"/>
      <w:proofErr w:type="spellStart"/>
      <w:r w:rsidRPr="003872E0">
        <w:rPr>
          <w:rFonts w:asciiTheme="minorHAnsi" w:hAnsiTheme="minorHAnsi" w:cstheme="minorHAnsi"/>
        </w:rPr>
        <w:t>day</w:t>
      </w:r>
      <w:proofErr w:type="spellEnd"/>
      <w:r w:rsidRPr="003872E0">
        <w:rPr>
          <w:rFonts w:asciiTheme="minorHAnsi" w:hAnsiTheme="minorHAnsi" w:cstheme="minorHAnsi"/>
        </w:rPr>
        <w:t xml:space="preserve"> </w:t>
      </w:r>
      <w:proofErr w:type="spellStart"/>
      <w:r w:rsidRPr="003872E0">
        <w:rPr>
          <w:rFonts w:asciiTheme="minorHAnsi" w:hAnsiTheme="minorHAnsi" w:cstheme="minorHAnsi"/>
        </w:rPr>
        <w:t>Element</w:t>
      </w:r>
      <w:bookmarkEnd w:id="39"/>
      <w:proofErr w:type="spellEnd"/>
    </w:p>
    <w:p w14:paraId="6F1D961D" w14:textId="4C7A07F4" w:rsidR="0036409D" w:rsidRPr="003872E0" w:rsidRDefault="0036409D" w:rsidP="0036409D">
      <w:pPr>
        <w:pStyle w:val="ATableName"/>
        <w:ind w:left="709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 xml:space="preserve">– </w:t>
      </w:r>
      <w:r w:rsidRPr="003872E0">
        <w:rPr>
          <w:rFonts w:asciiTheme="minorHAnsi" w:hAnsiTheme="minorHAnsi" w:cstheme="minorHAnsi"/>
          <w:lang w:val="en-US"/>
        </w:rPr>
        <w:t>day</w:t>
      </w:r>
      <w:r w:rsidRPr="003872E0">
        <w:rPr>
          <w:rFonts w:asciiTheme="minorHAnsi" w:hAnsiTheme="minorHAnsi" w:cstheme="minorHAnsi"/>
        </w:rPr>
        <w:t xml:space="preserve"> </w:t>
      </w:r>
      <w:r w:rsidRPr="003872E0">
        <w:rPr>
          <w:rFonts w:asciiTheme="minorHAnsi" w:hAnsiTheme="minorHAnsi" w:cstheme="minorHAnsi"/>
          <w:lang w:val="en-US"/>
        </w:rPr>
        <w:t>Element</w:t>
      </w:r>
      <w:r w:rsidR="009B05F3">
        <w:rPr>
          <w:rFonts w:asciiTheme="minorHAnsi" w:hAnsiTheme="minorHAnsi" w:cstheme="minorHAnsi"/>
        </w:rPr>
        <w:t xml:space="preserve"> для </w:t>
      </w:r>
      <w:r w:rsidR="009B05F3">
        <w:rPr>
          <w:rFonts w:asciiTheme="minorHAnsi" w:hAnsiTheme="minorHAnsi" w:cstheme="minorHAnsi"/>
          <w:lang w:val="en-US"/>
        </w:rPr>
        <w:t>API</w:t>
      </w:r>
      <w:r w:rsidR="009B05F3" w:rsidRPr="009B05F3">
        <w:rPr>
          <w:rFonts w:asciiTheme="minorHAnsi" w:hAnsiTheme="minorHAnsi" w:cstheme="minorHAnsi"/>
        </w:rPr>
        <w:t xml:space="preserve"> </w:t>
      </w:r>
      <w:r w:rsidR="009B05F3">
        <w:rPr>
          <w:rFonts w:asciiTheme="minorHAnsi" w:hAnsiTheme="minorHAnsi" w:cstheme="minorHAnsi"/>
        </w:rPr>
        <w:t>погоды будущего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2"/>
        <w:gridCol w:w="2006"/>
        <w:gridCol w:w="5473"/>
      </w:tblGrid>
      <w:tr w:rsidR="0036409D" w:rsidRPr="003872E0" w14:paraId="6C2B826D" w14:textId="77777777" w:rsidTr="007A71B6">
        <w:trPr>
          <w:trHeight w:val="454"/>
          <w:tblHeader/>
        </w:trPr>
        <w:tc>
          <w:tcPr>
            <w:tcW w:w="1227" w:type="pct"/>
            <w:vAlign w:val="center"/>
          </w:tcPr>
          <w:p w14:paraId="5D14D7EF" w14:textId="77777777" w:rsidR="0036409D" w:rsidRPr="003872E0" w:rsidRDefault="0036409D" w:rsidP="007A71B6">
            <w:pPr>
              <w:pStyle w:val="ATableColumnName"/>
              <w:rPr>
                <w:rFonts w:asciiTheme="minorHAnsi" w:hAnsiTheme="minorHAnsi" w:cstheme="minorHAnsi"/>
                <w:lang w:val="en-US"/>
              </w:rPr>
            </w:pPr>
            <w:r w:rsidRPr="003872E0">
              <w:rPr>
                <w:rFonts w:asciiTheme="minorHAnsi" w:hAnsiTheme="minorHAnsi" w:cstheme="minorHAnsi"/>
              </w:rPr>
              <w:t>Поле</w:t>
            </w:r>
          </w:p>
        </w:tc>
        <w:tc>
          <w:tcPr>
            <w:tcW w:w="1012" w:type="pct"/>
            <w:vAlign w:val="center"/>
          </w:tcPr>
          <w:p w14:paraId="03ACE057" w14:textId="77777777" w:rsidR="0036409D" w:rsidRPr="003872E0" w:rsidRDefault="0036409D" w:rsidP="007A71B6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Тип данных</w:t>
            </w:r>
          </w:p>
        </w:tc>
        <w:tc>
          <w:tcPr>
            <w:tcW w:w="2761" w:type="pct"/>
            <w:vAlign w:val="center"/>
          </w:tcPr>
          <w:p w14:paraId="1A272E64" w14:textId="77777777" w:rsidR="0036409D" w:rsidRPr="003872E0" w:rsidRDefault="0036409D" w:rsidP="007A71B6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Описание</w:t>
            </w:r>
          </w:p>
        </w:tc>
      </w:tr>
      <w:tr w:rsidR="0036409D" w:rsidRPr="003D1825" w14:paraId="3A79ACD6" w14:textId="77777777" w:rsidTr="007A71B6">
        <w:trPr>
          <w:trHeight w:val="454"/>
        </w:trPr>
        <w:tc>
          <w:tcPr>
            <w:tcW w:w="1227" w:type="pct"/>
          </w:tcPr>
          <w:p w14:paraId="5C37701B" w14:textId="77777777" w:rsidR="0036409D" w:rsidRPr="003872E0" w:rsidRDefault="0036409D" w:rsidP="00F45EA9">
            <w:pPr>
              <w:pStyle w:val="ATableBody"/>
            </w:pPr>
            <w:proofErr w:type="spellStart"/>
            <w:r w:rsidRPr="003872E0">
              <w:t>maxtemp_c</w:t>
            </w:r>
            <w:proofErr w:type="spellEnd"/>
          </w:p>
        </w:tc>
        <w:tc>
          <w:tcPr>
            <w:tcW w:w="1012" w:type="pct"/>
          </w:tcPr>
          <w:p w14:paraId="55D493D9" w14:textId="77777777" w:rsidR="0036409D" w:rsidRPr="003872E0" w:rsidRDefault="0036409D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5738D614" w14:textId="278833A4" w:rsidR="0036409D" w:rsidRPr="003872E0" w:rsidRDefault="0036409D" w:rsidP="00F45EA9">
            <w:pPr>
              <w:pStyle w:val="ATableBody"/>
            </w:pPr>
            <w:r w:rsidRPr="003872E0">
              <w:t>Максимальная температура в градусах Цельсия за день</w:t>
            </w:r>
          </w:p>
        </w:tc>
      </w:tr>
      <w:tr w:rsidR="0036409D" w:rsidRPr="003D1825" w14:paraId="447881C0" w14:textId="77777777" w:rsidTr="007A71B6">
        <w:trPr>
          <w:trHeight w:val="454"/>
        </w:trPr>
        <w:tc>
          <w:tcPr>
            <w:tcW w:w="1227" w:type="pct"/>
          </w:tcPr>
          <w:p w14:paraId="68E852F9" w14:textId="77777777" w:rsidR="0036409D" w:rsidRPr="003872E0" w:rsidRDefault="0036409D" w:rsidP="00F45EA9">
            <w:pPr>
              <w:pStyle w:val="ATableBody"/>
            </w:pPr>
            <w:proofErr w:type="spellStart"/>
            <w:r w:rsidRPr="003872E0">
              <w:t>maxtemp_f</w:t>
            </w:r>
            <w:proofErr w:type="spellEnd"/>
          </w:p>
        </w:tc>
        <w:tc>
          <w:tcPr>
            <w:tcW w:w="1012" w:type="pct"/>
          </w:tcPr>
          <w:p w14:paraId="33C4145E" w14:textId="77777777" w:rsidR="0036409D" w:rsidRPr="003872E0" w:rsidRDefault="0036409D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044E21EF" w14:textId="2F31DE17" w:rsidR="0036409D" w:rsidRPr="003872E0" w:rsidRDefault="0036409D" w:rsidP="00F45EA9">
            <w:pPr>
              <w:pStyle w:val="ATableBody"/>
            </w:pPr>
            <w:r w:rsidRPr="003872E0">
              <w:t>Максимальная температура в градусах Фаренгейта за день</w:t>
            </w:r>
          </w:p>
        </w:tc>
      </w:tr>
      <w:tr w:rsidR="0036409D" w:rsidRPr="003D1825" w14:paraId="32A0E5C7" w14:textId="77777777" w:rsidTr="007A71B6">
        <w:trPr>
          <w:trHeight w:val="454"/>
        </w:trPr>
        <w:tc>
          <w:tcPr>
            <w:tcW w:w="1227" w:type="pct"/>
          </w:tcPr>
          <w:p w14:paraId="5E1677DE" w14:textId="77777777" w:rsidR="0036409D" w:rsidRPr="003872E0" w:rsidRDefault="0036409D" w:rsidP="00F45EA9">
            <w:pPr>
              <w:pStyle w:val="ATableBody"/>
            </w:pPr>
            <w:proofErr w:type="spellStart"/>
            <w:r w:rsidRPr="003872E0">
              <w:t>mintemp_c</w:t>
            </w:r>
            <w:proofErr w:type="spellEnd"/>
          </w:p>
        </w:tc>
        <w:tc>
          <w:tcPr>
            <w:tcW w:w="1012" w:type="pct"/>
          </w:tcPr>
          <w:p w14:paraId="1F0166AD" w14:textId="77777777" w:rsidR="0036409D" w:rsidRPr="003872E0" w:rsidRDefault="0036409D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13CCCB53" w14:textId="2721E515" w:rsidR="0036409D" w:rsidRPr="003872E0" w:rsidRDefault="0036409D" w:rsidP="00F45EA9">
            <w:pPr>
              <w:pStyle w:val="ATableBody"/>
            </w:pPr>
            <w:r w:rsidRPr="003872E0">
              <w:t>Минимальная температура в градусах Цельсия за день</w:t>
            </w:r>
          </w:p>
        </w:tc>
      </w:tr>
      <w:tr w:rsidR="0036409D" w:rsidRPr="003D1825" w14:paraId="03DF70A4" w14:textId="77777777" w:rsidTr="007A71B6">
        <w:trPr>
          <w:trHeight w:val="454"/>
        </w:trPr>
        <w:tc>
          <w:tcPr>
            <w:tcW w:w="1227" w:type="pct"/>
          </w:tcPr>
          <w:p w14:paraId="619BC6BA" w14:textId="77777777" w:rsidR="0036409D" w:rsidRPr="003872E0" w:rsidRDefault="0036409D" w:rsidP="00F45EA9">
            <w:pPr>
              <w:pStyle w:val="ATableBody"/>
            </w:pPr>
            <w:proofErr w:type="spellStart"/>
            <w:r w:rsidRPr="003872E0">
              <w:t>mintemp_f</w:t>
            </w:r>
            <w:proofErr w:type="spellEnd"/>
          </w:p>
        </w:tc>
        <w:tc>
          <w:tcPr>
            <w:tcW w:w="1012" w:type="pct"/>
          </w:tcPr>
          <w:p w14:paraId="3023B9B1" w14:textId="77777777" w:rsidR="0036409D" w:rsidRPr="003872E0" w:rsidRDefault="0036409D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65979942" w14:textId="5A5E3077" w:rsidR="0036409D" w:rsidRPr="003872E0" w:rsidRDefault="0036409D" w:rsidP="00F45EA9">
            <w:pPr>
              <w:pStyle w:val="ATableBody"/>
            </w:pPr>
            <w:r w:rsidRPr="003872E0">
              <w:t>Минимальная температура в градусах Фаренгейта за день</w:t>
            </w:r>
          </w:p>
        </w:tc>
      </w:tr>
      <w:tr w:rsidR="0036409D" w:rsidRPr="003D1825" w14:paraId="4CA7D730" w14:textId="77777777" w:rsidTr="007A71B6">
        <w:trPr>
          <w:trHeight w:val="454"/>
        </w:trPr>
        <w:tc>
          <w:tcPr>
            <w:tcW w:w="1227" w:type="pct"/>
          </w:tcPr>
          <w:p w14:paraId="2DF0FA21" w14:textId="77777777" w:rsidR="0036409D" w:rsidRPr="003872E0" w:rsidRDefault="0036409D" w:rsidP="00F45EA9">
            <w:pPr>
              <w:pStyle w:val="ATableBody"/>
            </w:pPr>
            <w:proofErr w:type="spellStart"/>
            <w:r w:rsidRPr="003872E0">
              <w:t>avgtemp_c</w:t>
            </w:r>
            <w:proofErr w:type="spellEnd"/>
          </w:p>
        </w:tc>
        <w:tc>
          <w:tcPr>
            <w:tcW w:w="1012" w:type="pct"/>
          </w:tcPr>
          <w:p w14:paraId="10B88075" w14:textId="77777777" w:rsidR="0036409D" w:rsidRPr="003872E0" w:rsidRDefault="0036409D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1124D263" w14:textId="6A763D43" w:rsidR="0036409D" w:rsidRPr="003872E0" w:rsidRDefault="0036409D" w:rsidP="00F45EA9">
            <w:pPr>
              <w:pStyle w:val="ATableBody"/>
            </w:pPr>
            <w:r w:rsidRPr="003872E0">
              <w:t>Среднее значение температуры в градусах Цельсия за день</w:t>
            </w:r>
          </w:p>
        </w:tc>
      </w:tr>
      <w:tr w:rsidR="0036409D" w:rsidRPr="003D1825" w14:paraId="45747567" w14:textId="77777777" w:rsidTr="007A71B6">
        <w:trPr>
          <w:trHeight w:val="454"/>
        </w:trPr>
        <w:tc>
          <w:tcPr>
            <w:tcW w:w="1227" w:type="pct"/>
          </w:tcPr>
          <w:p w14:paraId="5DF72141" w14:textId="77777777" w:rsidR="0036409D" w:rsidRPr="003872E0" w:rsidRDefault="0036409D" w:rsidP="00F45EA9">
            <w:pPr>
              <w:pStyle w:val="ATableBody"/>
            </w:pPr>
            <w:proofErr w:type="spellStart"/>
            <w:r w:rsidRPr="003872E0">
              <w:t>avgtemp_f</w:t>
            </w:r>
            <w:proofErr w:type="spellEnd"/>
          </w:p>
        </w:tc>
        <w:tc>
          <w:tcPr>
            <w:tcW w:w="1012" w:type="pct"/>
          </w:tcPr>
          <w:p w14:paraId="6CC3AC21" w14:textId="77777777" w:rsidR="0036409D" w:rsidRPr="003872E0" w:rsidRDefault="0036409D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29AF4EF2" w14:textId="55193317" w:rsidR="0036409D" w:rsidRPr="003872E0" w:rsidRDefault="0036409D" w:rsidP="00F45EA9">
            <w:pPr>
              <w:pStyle w:val="ATableBody"/>
            </w:pPr>
            <w:r w:rsidRPr="003872E0">
              <w:t>Среднее значение температуры в градусах Фаренгейта за день</w:t>
            </w:r>
          </w:p>
        </w:tc>
      </w:tr>
      <w:tr w:rsidR="0036409D" w:rsidRPr="003D1825" w14:paraId="316BF862" w14:textId="77777777" w:rsidTr="007A71B6">
        <w:trPr>
          <w:trHeight w:val="454"/>
        </w:trPr>
        <w:tc>
          <w:tcPr>
            <w:tcW w:w="1227" w:type="pct"/>
          </w:tcPr>
          <w:p w14:paraId="1FC8C1F1" w14:textId="77777777" w:rsidR="0036409D" w:rsidRPr="003872E0" w:rsidRDefault="0036409D" w:rsidP="00F45EA9">
            <w:pPr>
              <w:pStyle w:val="ATableBody"/>
            </w:pPr>
            <w:proofErr w:type="spellStart"/>
            <w:r w:rsidRPr="003872E0">
              <w:t>maxwind_mph</w:t>
            </w:r>
            <w:proofErr w:type="spellEnd"/>
          </w:p>
        </w:tc>
        <w:tc>
          <w:tcPr>
            <w:tcW w:w="1012" w:type="pct"/>
          </w:tcPr>
          <w:p w14:paraId="73C50600" w14:textId="77777777" w:rsidR="0036409D" w:rsidRPr="003872E0" w:rsidRDefault="0036409D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68842AD4" w14:textId="42C9EDF2" w:rsidR="0036409D" w:rsidRPr="003872E0" w:rsidRDefault="0036409D" w:rsidP="00F45EA9">
            <w:pPr>
              <w:pStyle w:val="ATableBody"/>
            </w:pPr>
            <w:r w:rsidRPr="003872E0">
              <w:t>Максимальная скорость ветра в милях в час</w:t>
            </w:r>
          </w:p>
        </w:tc>
      </w:tr>
      <w:tr w:rsidR="0036409D" w:rsidRPr="003D1825" w14:paraId="1307285C" w14:textId="77777777" w:rsidTr="007A71B6">
        <w:trPr>
          <w:trHeight w:val="454"/>
        </w:trPr>
        <w:tc>
          <w:tcPr>
            <w:tcW w:w="1227" w:type="pct"/>
          </w:tcPr>
          <w:p w14:paraId="16249AA0" w14:textId="77777777" w:rsidR="0036409D" w:rsidRPr="003872E0" w:rsidRDefault="0036409D" w:rsidP="00F45EA9">
            <w:pPr>
              <w:pStyle w:val="ATableBody"/>
            </w:pPr>
            <w:proofErr w:type="spellStart"/>
            <w:r w:rsidRPr="003872E0">
              <w:t>maxwind_kph</w:t>
            </w:r>
            <w:proofErr w:type="spellEnd"/>
          </w:p>
        </w:tc>
        <w:tc>
          <w:tcPr>
            <w:tcW w:w="1012" w:type="pct"/>
          </w:tcPr>
          <w:p w14:paraId="154CA97F" w14:textId="77777777" w:rsidR="0036409D" w:rsidRPr="003872E0" w:rsidRDefault="0036409D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390F178C" w14:textId="57BA28AA" w:rsidR="0036409D" w:rsidRPr="003872E0" w:rsidRDefault="0036409D" w:rsidP="00F45EA9">
            <w:pPr>
              <w:pStyle w:val="ATableBody"/>
            </w:pPr>
            <w:r w:rsidRPr="003872E0">
              <w:t>Максимальная скорость ветра в километрах в час</w:t>
            </w:r>
          </w:p>
        </w:tc>
      </w:tr>
      <w:tr w:rsidR="0036409D" w:rsidRPr="003D1825" w14:paraId="1BB0D2AD" w14:textId="77777777" w:rsidTr="007A71B6">
        <w:trPr>
          <w:trHeight w:val="454"/>
        </w:trPr>
        <w:tc>
          <w:tcPr>
            <w:tcW w:w="1227" w:type="pct"/>
          </w:tcPr>
          <w:p w14:paraId="14A40460" w14:textId="77777777" w:rsidR="0036409D" w:rsidRPr="003872E0" w:rsidRDefault="0036409D" w:rsidP="00F45EA9">
            <w:pPr>
              <w:pStyle w:val="ATableBody"/>
            </w:pPr>
            <w:proofErr w:type="spellStart"/>
            <w:r w:rsidRPr="003872E0">
              <w:t>totalprecip_mm</w:t>
            </w:r>
            <w:proofErr w:type="spellEnd"/>
          </w:p>
        </w:tc>
        <w:tc>
          <w:tcPr>
            <w:tcW w:w="1012" w:type="pct"/>
          </w:tcPr>
          <w:p w14:paraId="73489E21" w14:textId="77777777" w:rsidR="0036409D" w:rsidRPr="003872E0" w:rsidRDefault="0036409D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43E74E3A" w14:textId="1BB6F41A" w:rsidR="0036409D" w:rsidRPr="003872E0" w:rsidRDefault="0036409D" w:rsidP="00F45EA9">
            <w:pPr>
              <w:pStyle w:val="ATableBody"/>
            </w:pPr>
            <w:r w:rsidRPr="003872E0">
              <w:t>Общее количество осадков в миллиметрах</w:t>
            </w:r>
          </w:p>
        </w:tc>
      </w:tr>
      <w:tr w:rsidR="0036409D" w:rsidRPr="003D1825" w14:paraId="6479D3CF" w14:textId="77777777" w:rsidTr="007A71B6">
        <w:trPr>
          <w:trHeight w:val="454"/>
        </w:trPr>
        <w:tc>
          <w:tcPr>
            <w:tcW w:w="1227" w:type="pct"/>
          </w:tcPr>
          <w:p w14:paraId="698EF4E3" w14:textId="77777777" w:rsidR="0036409D" w:rsidRPr="003872E0" w:rsidRDefault="0036409D" w:rsidP="00F45EA9">
            <w:pPr>
              <w:pStyle w:val="ATableBody"/>
            </w:pPr>
            <w:proofErr w:type="spellStart"/>
            <w:r w:rsidRPr="003872E0">
              <w:t>totalprecip_in</w:t>
            </w:r>
            <w:proofErr w:type="spellEnd"/>
          </w:p>
        </w:tc>
        <w:tc>
          <w:tcPr>
            <w:tcW w:w="1012" w:type="pct"/>
          </w:tcPr>
          <w:p w14:paraId="2C559197" w14:textId="77777777" w:rsidR="0036409D" w:rsidRPr="003872E0" w:rsidRDefault="0036409D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69BF21A0" w14:textId="54BF43F7" w:rsidR="0036409D" w:rsidRPr="003872E0" w:rsidRDefault="0036409D" w:rsidP="00F45EA9">
            <w:pPr>
              <w:pStyle w:val="ATableBody"/>
            </w:pPr>
            <w:r w:rsidRPr="003872E0">
              <w:t>Общее количество осадков в дюймах</w:t>
            </w:r>
          </w:p>
        </w:tc>
      </w:tr>
      <w:tr w:rsidR="0036409D" w:rsidRPr="003D1825" w14:paraId="691B415F" w14:textId="77777777" w:rsidTr="007A71B6">
        <w:trPr>
          <w:trHeight w:val="454"/>
        </w:trPr>
        <w:tc>
          <w:tcPr>
            <w:tcW w:w="1227" w:type="pct"/>
          </w:tcPr>
          <w:p w14:paraId="30BFA07D" w14:textId="77777777" w:rsidR="0036409D" w:rsidRPr="003872E0" w:rsidRDefault="0036409D" w:rsidP="00F45EA9">
            <w:pPr>
              <w:pStyle w:val="ATableBody"/>
            </w:pPr>
            <w:proofErr w:type="spellStart"/>
            <w:r w:rsidRPr="003872E0">
              <w:t>avgvis_km</w:t>
            </w:r>
            <w:proofErr w:type="spellEnd"/>
          </w:p>
        </w:tc>
        <w:tc>
          <w:tcPr>
            <w:tcW w:w="1012" w:type="pct"/>
          </w:tcPr>
          <w:p w14:paraId="427CB1A7" w14:textId="77777777" w:rsidR="0036409D" w:rsidRPr="003872E0" w:rsidRDefault="0036409D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44B83021" w14:textId="489F2F40" w:rsidR="0036409D" w:rsidRPr="003872E0" w:rsidRDefault="0036409D" w:rsidP="00F45EA9">
            <w:pPr>
              <w:pStyle w:val="ATableBody"/>
            </w:pPr>
            <w:r w:rsidRPr="003872E0">
              <w:t>Среднее значение видимости в километрах</w:t>
            </w:r>
          </w:p>
        </w:tc>
      </w:tr>
      <w:tr w:rsidR="0036409D" w:rsidRPr="003872E0" w14:paraId="13A0B416" w14:textId="77777777" w:rsidTr="007A71B6">
        <w:trPr>
          <w:trHeight w:val="454"/>
        </w:trPr>
        <w:tc>
          <w:tcPr>
            <w:tcW w:w="1227" w:type="pct"/>
          </w:tcPr>
          <w:p w14:paraId="55A7BC1E" w14:textId="77777777" w:rsidR="0036409D" w:rsidRPr="003872E0" w:rsidRDefault="0036409D" w:rsidP="00F45EA9">
            <w:pPr>
              <w:pStyle w:val="ATableBody"/>
            </w:pPr>
            <w:proofErr w:type="spellStart"/>
            <w:r w:rsidRPr="003872E0">
              <w:t>avgvis_miles</w:t>
            </w:r>
            <w:proofErr w:type="spellEnd"/>
          </w:p>
        </w:tc>
        <w:tc>
          <w:tcPr>
            <w:tcW w:w="1012" w:type="pct"/>
          </w:tcPr>
          <w:p w14:paraId="1EE8A63D" w14:textId="77777777" w:rsidR="0036409D" w:rsidRPr="003872E0" w:rsidRDefault="0036409D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5E3E35BE" w14:textId="1DE47FE5" w:rsidR="0036409D" w:rsidRPr="003872E0" w:rsidRDefault="0036409D" w:rsidP="00F45EA9">
            <w:pPr>
              <w:pStyle w:val="ATableBody"/>
            </w:pPr>
            <w:r w:rsidRPr="003872E0">
              <w:t>Средняя видимость в милях</w:t>
            </w:r>
          </w:p>
        </w:tc>
      </w:tr>
      <w:tr w:rsidR="0036409D" w:rsidRPr="003872E0" w14:paraId="0634B1CC" w14:textId="77777777" w:rsidTr="007A71B6">
        <w:trPr>
          <w:trHeight w:val="454"/>
        </w:trPr>
        <w:tc>
          <w:tcPr>
            <w:tcW w:w="1227" w:type="pct"/>
          </w:tcPr>
          <w:p w14:paraId="17295F5A" w14:textId="77777777" w:rsidR="0036409D" w:rsidRPr="003872E0" w:rsidRDefault="0036409D" w:rsidP="00F45EA9">
            <w:pPr>
              <w:pStyle w:val="ATableBody"/>
            </w:pPr>
            <w:proofErr w:type="spellStart"/>
            <w:r w:rsidRPr="003872E0">
              <w:t>avghumidity</w:t>
            </w:r>
            <w:proofErr w:type="spellEnd"/>
          </w:p>
        </w:tc>
        <w:tc>
          <w:tcPr>
            <w:tcW w:w="1012" w:type="pct"/>
          </w:tcPr>
          <w:p w14:paraId="293BAB61" w14:textId="77777777" w:rsidR="0036409D" w:rsidRPr="003872E0" w:rsidRDefault="0036409D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761" w:type="pct"/>
          </w:tcPr>
          <w:p w14:paraId="712A7E1A" w14:textId="620B3F45" w:rsidR="0036409D" w:rsidRPr="003872E0" w:rsidRDefault="0036409D" w:rsidP="00F45EA9">
            <w:pPr>
              <w:pStyle w:val="ATableBody"/>
            </w:pPr>
            <w:r w:rsidRPr="003872E0">
              <w:t>Средняя влажность в процентах</w:t>
            </w:r>
          </w:p>
        </w:tc>
      </w:tr>
      <w:tr w:rsidR="0036409D" w:rsidRPr="003872E0" w14:paraId="5CF587AE" w14:textId="77777777" w:rsidTr="007A71B6">
        <w:trPr>
          <w:trHeight w:val="454"/>
        </w:trPr>
        <w:tc>
          <w:tcPr>
            <w:tcW w:w="1227" w:type="pct"/>
          </w:tcPr>
          <w:p w14:paraId="2E958673" w14:textId="77777777" w:rsidR="0036409D" w:rsidRPr="003872E0" w:rsidRDefault="0036409D" w:rsidP="00F45EA9">
            <w:pPr>
              <w:pStyle w:val="ATableBody"/>
            </w:pPr>
            <w:proofErr w:type="spellStart"/>
            <w:r w:rsidRPr="003872E0">
              <w:t>condition:text</w:t>
            </w:r>
            <w:proofErr w:type="spellEnd"/>
          </w:p>
        </w:tc>
        <w:tc>
          <w:tcPr>
            <w:tcW w:w="1012" w:type="pct"/>
          </w:tcPr>
          <w:p w14:paraId="3953AB1E" w14:textId="77777777" w:rsidR="0036409D" w:rsidRPr="003872E0" w:rsidRDefault="0036409D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761" w:type="pct"/>
          </w:tcPr>
          <w:p w14:paraId="59D8605C" w14:textId="6487140E" w:rsidR="0036409D" w:rsidRPr="003872E0" w:rsidRDefault="0036409D" w:rsidP="00F45EA9">
            <w:pPr>
              <w:pStyle w:val="ATableBody"/>
            </w:pPr>
            <w:r w:rsidRPr="003872E0">
              <w:t>Текст</w:t>
            </w:r>
            <w:r w:rsidRPr="003872E0">
              <w:rPr>
                <w:lang w:val="en-US"/>
              </w:rPr>
              <w:t xml:space="preserve"> </w:t>
            </w:r>
            <w:r w:rsidRPr="003872E0">
              <w:t>состояния</w:t>
            </w:r>
            <w:r w:rsidRPr="003872E0">
              <w:rPr>
                <w:lang w:val="en-US"/>
              </w:rPr>
              <w:t xml:space="preserve"> </w:t>
            </w:r>
            <w:r w:rsidRPr="003872E0">
              <w:t>погоды</w:t>
            </w:r>
          </w:p>
        </w:tc>
      </w:tr>
      <w:tr w:rsidR="0036409D" w:rsidRPr="003872E0" w14:paraId="2586102B" w14:textId="77777777" w:rsidTr="007A71B6">
        <w:trPr>
          <w:trHeight w:val="454"/>
        </w:trPr>
        <w:tc>
          <w:tcPr>
            <w:tcW w:w="1227" w:type="pct"/>
          </w:tcPr>
          <w:p w14:paraId="52630B61" w14:textId="77777777" w:rsidR="0036409D" w:rsidRPr="003872E0" w:rsidRDefault="0036409D" w:rsidP="00F45EA9">
            <w:pPr>
              <w:pStyle w:val="ATableBody"/>
            </w:pPr>
            <w:proofErr w:type="gramStart"/>
            <w:r w:rsidRPr="003872E0">
              <w:t>condition:icon</w:t>
            </w:r>
            <w:proofErr w:type="gramEnd"/>
          </w:p>
        </w:tc>
        <w:tc>
          <w:tcPr>
            <w:tcW w:w="1012" w:type="pct"/>
          </w:tcPr>
          <w:p w14:paraId="3CB87B07" w14:textId="77777777" w:rsidR="0036409D" w:rsidRPr="003872E0" w:rsidRDefault="0036409D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761" w:type="pct"/>
          </w:tcPr>
          <w:p w14:paraId="0C549FE0" w14:textId="2D193CB2" w:rsidR="0036409D" w:rsidRPr="003872E0" w:rsidRDefault="0036409D" w:rsidP="00F45EA9">
            <w:pPr>
              <w:pStyle w:val="ATableBody"/>
            </w:pPr>
            <w:r w:rsidRPr="003872E0">
              <w:t>Значок погодного состояния</w:t>
            </w:r>
          </w:p>
        </w:tc>
      </w:tr>
      <w:tr w:rsidR="0036409D" w:rsidRPr="003872E0" w14:paraId="67E6CFA1" w14:textId="77777777" w:rsidTr="007A71B6">
        <w:trPr>
          <w:trHeight w:val="454"/>
        </w:trPr>
        <w:tc>
          <w:tcPr>
            <w:tcW w:w="1227" w:type="pct"/>
          </w:tcPr>
          <w:p w14:paraId="23271984" w14:textId="77777777" w:rsidR="0036409D" w:rsidRPr="003872E0" w:rsidRDefault="0036409D" w:rsidP="00F45EA9">
            <w:pPr>
              <w:pStyle w:val="ATableBody"/>
            </w:pPr>
            <w:proofErr w:type="gramStart"/>
            <w:r w:rsidRPr="003872E0">
              <w:t>condition:code</w:t>
            </w:r>
            <w:proofErr w:type="gramEnd"/>
          </w:p>
        </w:tc>
        <w:tc>
          <w:tcPr>
            <w:tcW w:w="1012" w:type="pct"/>
          </w:tcPr>
          <w:p w14:paraId="2E0A92E7" w14:textId="77777777" w:rsidR="0036409D" w:rsidRPr="003872E0" w:rsidRDefault="0036409D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761" w:type="pct"/>
          </w:tcPr>
          <w:p w14:paraId="66B2795D" w14:textId="3C3A49D0" w:rsidR="0036409D" w:rsidRPr="003872E0" w:rsidRDefault="0036409D" w:rsidP="00F45EA9">
            <w:pPr>
              <w:pStyle w:val="ATableBody"/>
            </w:pPr>
            <w:r w:rsidRPr="003872E0">
              <w:t>Код погодного состояния</w:t>
            </w:r>
          </w:p>
        </w:tc>
      </w:tr>
      <w:tr w:rsidR="0036409D" w:rsidRPr="003872E0" w14:paraId="4F074816" w14:textId="77777777" w:rsidTr="007A71B6">
        <w:trPr>
          <w:trHeight w:val="454"/>
        </w:trPr>
        <w:tc>
          <w:tcPr>
            <w:tcW w:w="1227" w:type="pct"/>
          </w:tcPr>
          <w:p w14:paraId="1CB85471" w14:textId="77777777" w:rsidR="0036409D" w:rsidRPr="003872E0" w:rsidRDefault="0036409D" w:rsidP="00F45EA9">
            <w:pPr>
              <w:pStyle w:val="ATableBody"/>
            </w:pPr>
            <w:proofErr w:type="spellStart"/>
            <w:r w:rsidRPr="003872E0">
              <w:t>uv</w:t>
            </w:r>
            <w:proofErr w:type="spellEnd"/>
          </w:p>
        </w:tc>
        <w:tc>
          <w:tcPr>
            <w:tcW w:w="1012" w:type="pct"/>
          </w:tcPr>
          <w:p w14:paraId="668C3DAD" w14:textId="77777777" w:rsidR="0036409D" w:rsidRPr="003872E0" w:rsidRDefault="0036409D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2D2712C1" w14:textId="67DDA754" w:rsidR="0036409D" w:rsidRPr="003872E0" w:rsidRDefault="0036409D" w:rsidP="00F45EA9">
            <w:pPr>
              <w:pStyle w:val="ATableBody"/>
            </w:pPr>
            <w:r w:rsidRPr="003872E0">
              <w:t>Индекс ультрафиолетового излучения</w:t>
            </w:r>
          </w:p>
        </w:tc>
      </w:tr>
    </w:tbl>
    <w:p w14:paraId="656542E4" w14:textId="77777777" w:rsidR="0036409D" w:rsidRPr="003872E0" w:rsidRDefault="0036409D" w:rsidP="0036409D">
      <w:pPr>
        <w:pStyle w:val="AHeading3"/>
        <w:rPr>
          <w:rFonts w:asciiTheme="minorHAnsi" w:hAnsiTheme="minorHAnsi" w:cstheme="minorHAnsi"/>
        </w:rPr>
      </w:pPr>
      <w:bookmarkStart w:id="40" w:name="_Toc152757418"/>
      <w:r w:rsidRPr="003872E0">
        <w:rPr>
          <w:rFonts w:asciiTheme="minorHAnsi" w:hAnsiTheme="minorHAnsi" w:cstheme="minorHAnsi"/>
        </w:rPr>
        <w:lastRenderedPageBreak/>
        <w:t xml:space="preserve">astro </w:t>
      </w:r>
      <w:proofErr w:type="spellStart"/>
      <w:r w:rsidRPr="003872E0">
        <w:rPr>
          <w:rFonts w:asciiTheme="minorHAnsi" w:hAnsiTheme="minorHAnsi" w:cstheme="minorHAnsi"/>
        </w:rPr>
        <w:t>Element</w:t>
      </w:r>
      <w:bookmarkEnd w:id="40"/>
      <w:proofErr w:type="spellEnd"/>
    </w:p>
    <w:p w14:paraId="78C408EE" w14:textId="2D3987D3" w:rsidR="0036409D" w:rsidRPr="003872E0" w:rsidRDefault="0036409D" w:rsidP="0036409D">
      <w:pPr>
        <w:pStyle w:val="ATableName"/>
        <w:ind w:left="709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 xml:space="preserve">– </w:t>
      </w:r>
      <w:r w:rsidRPr="003872E0">
        <w:rPr>
          <w:rFonts w:asciiTheme="minorHAnsi" w:hAnsiTheme="minorHAnsi" w:cstheme="minorHAnsi"/>
          <w:lang w:val="en-US"/>
        </w:rPr>
        <w:t>astro</w:t>
      </w:r>
      <w:r w:rsidRPr="003872E0">
        <w:rPr>
          <w:rFonts w:asciiTheme="minorHAnsi" w:hAnsiTheme="minorHAnsi" w:cstheme="minorHAnsi"/>
        </w:rPr>
        <w:t xml:space="preserve"> </w:t>
      </w:r>
      <w:r w:rsidRPr="003872E0">
        <w:rPr>
          <w:rFonts w:asciiTheme="minorHAnsi" w:hAnsiTheme="minorHAnsi" w:cstheme="minorHAnsi"/>
          <w:lang w:val="en-US"/>
        </w:rPr>
        <w:t>Element</w:t>
      </w:r>
      <w:r w:rsidR="009B05F3">
        <w:rPr>
          <w:rFonts w:asciiTheme="minorHAnsi" w:hAnsiTheme="minorHAnsi" w:cstheme="minorHAnsi"/>
        </w:rPr>
        <w:t xml:space="preserve"> для </w:t>
      </w:r>
      <w:r w:rsidR="009B05F3">
        <w:rPr>
          <w:rFonts w:asciiTheme="minorHAnsi" w:hAnsiTheme="minorHAnsi" w:cstheme="minorHAnsi"/>
          <w:lang w:val="en-US"/>
        </w:rPr>
        <w:t>API</w:t>
      </w:r>
      <w:r w:rsidR="009B05F3" w:rsidRPr="009B05F3">
        <w:rPr>
          <w:rFonts w:asciiTheme="minorHAnsi" w:hAnsiTheme="minorHAnsi" w:cstheme="minorHAnsi"/>
        </w:rPr>
        <w:t xml:space="preserve"> </w:t>
      </w:r>
      <w:r w:rsidR="009B05F3">
        <w:rPr>
          <w:rFonts w:asciiTheme="minorHAnsi" w:hAnsiTheme="minorHAnsi" w:cstheme="minorHAnsi"/>
        </w:rPr>
        <w:t>погоды будущего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2"/>
        <w:gridCol w:w="2006"/>
        <w:gridCol w:w="5473"/>
      </w:tblGrid>
      <w:tr w:rsidR="0036409D" w:rsidRPr="003872E0" w14:paraId="4107B0BF" w14:textId="77777777" w:rsidTr="007A71B6">
        <w:trPr>
          <w:trHeight w:val="454"/>
          <w:tblHeader/>
        </w:trPr>
        <w:tc>
          <w:tcPr>
            <w:tcW w:w="1227" w:type="pct"/>
            <w:vAlign w:val="center"/>
          </w:tcPr>
          <w:p w14:paraId="13978614" w14:textId="77777777" w:rsidR="0036409D" w:rsidRPr="003872E0" w:rsidRDefault="0036409D" w:rsidP="007A71B6">
            <w:pPr>
              <w:pStyle w:val="ATableColumnName"/>
              <w:rPr>
                <w:rFonts w:asciiTheme="minorHAnsi" w:hAnsiTheme="minorHAnsi" w:cstheme="minorHAnsi"/>
                <w:lang w:val="en-US"/>
              </w:rPr>
            </w:pPr>
            <w:r w:rsidRPr="003872E0">
              <w:rPr>
                <w:rFonts w:asciiTheme="minorHAnsi" w:hAnsiTheme="minorHAnsi" w:cstheme="minorHAnsi"/>
              </w:rPr>
              <w:t>Поле</w:t>
            </w:r>
          </w:p>
        </w:tc>
        <w:tc>
          <w:tcPr>
            <w:tcW w:w="1012" w:type="pct"/>
            <w:vAlign w:val="center"/>
          </w:tcPr>
          <w:p w14:paraId="36FF6B3B" w14:textId="77777777" w:rsidR="0036409D" w:rsidRPr="003872E0" w:rsidRDefault="0036409D" w:rsidP="007A71B6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Тип данных</w:t>
            </w:r>
          </w:p>
        </w:tc>
        <w:tc>
          <w:tcPr>
            <w:tcW w:w="2761" w:type="pct"/>
            <w:vAlign w:val="center"/>
          </w:tcPr>
          <w:p w14:paraId="7FC19896" w14:textId="77777777" w:rsidR="0036409D" w:rsidRPr="003872E0" w:rsidRDefault="0036409D" w:rsidP="007A71B6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Описание</w:t>
            </w:r>
          </w:p>
        </w:tc>
      </w:tr>
      <w:tr w:rsidR="0036409D" w:rsidRPr="003872E0" w14:paraId="06B940A1" w14:textId="77777777" w:rsidTr="007A71B6">
        <w:trPr>
          <w:trHeight w:val="454"/>
        </w:trPr>
        <w:tc>
          <w:tcPr>
            <w:tcW w:w="1227" w:type="pct"/>
          </w:tcPr>
          <w:p w14:paraId="5F146BC6" w14:textId="77777777" w:rsidR="0036409D" w:rsidRPr="003872E0" w:rsidRDefault="0036409D" w:rsidP="00F45EA9">
            <w:pPr>
              <w:pStyle w:val="ATableBody"/>
            </w:pPr>
            <w:proofErr w:type="spellStart"/>
            <w:r w:rsidRPr="003872E0">
              <w:t>sunrise</w:t>
            </w:r>
            <w:proofErr w:type="spellEnd"/>
          </w:p>
        </w:tc>
        <w:tc>
          <w:tcPr>
            <w:tcW w:w="1012" w:type="pct"/>
          </w:tcPr>
          <w:p w14:paraId="2D776359" w14:textId="77777777" w:rsidR="0036409D" w:rsidRPr="003872E0" w:rsidRDefault="0036409D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761" w:type="pct"/>
          </w:tcPr>
          <w:p w14:paraId="582B0DB2" w14:textId="3D693787" w:rsidR="0036409D" w:rsidRPr="003872E0" w:rsidRDefault="0036409D" w:rsidP="00F45EA9">
            <w:pPr>
              <w:pStyle w:val="ATableBody"/>
            </w:pPr>
            <w:r w:rsidRPr="003872E0">
              <w:t>Время восхода Солнца</w:t>
            </w:r>
          </w:p>
        </w:tc>
      </w:tr>
      <w:tr w:rsidR="0036409D" w:rsidRPr="003872E0" w14:paraId="522AAC8C" w14:textId="77777777" w:rsidTr="007A71B6">
        <w:trPr>
          <w:trHeight w:val="454"/>
        </w:trPr>
        <w:tc>
          <w:tcPr>
            <w:tcW w:w="1227" w:type="pct"/>
          </w:tcPr>
          <w:p w14:paraId="0BF12799" w14:textId="77777777" w:rsidR="0036409D" w:rsidRPr="003872E0" w:rsidRDefault="0036409D" w:rsidP="00F45EA9">
            <w:pPr>
              <w:pStyle w:val="ATableBody"/>
            </w:pPr>
            <w:proofErr w:type="spellStart"/>
            <w:r w:rsidRPr="003872E0">
              <w:t>sunset</w:t>
            </w:r>
            <w:proofErr w:type="spellEnd"/>
          </w:p>
        </w:tc>
        <w:tc>
          <w:tcPr>
            <w:tcW w:w="1012" w:type="pct"/>
          </w:tcPr>
          <w:p w14:paraId="3D88DA85" w14:textId="77777777" w:rsidR="0036409D" w:rsidRPr="003872E0" w:rsidRDefault="0036409D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761" w:type="pct"/>
          </w:tcPr>
          <w:p w14:paraId="4633F429" w14:textId="0884131C" w:rsidR="0036409D" w:rsidRPr="003872E0" w:rsidRDefault="0036409D" w:rsidP="00F45EA9">
            <w:pPr>
              <w:pStyle w:val="ATableBody"/>
            </w:pPr>
            <w:r w:rsidRPr="003872E0">
              <w:t>Время заката Солнца</w:t>
            </w:r>
          </w:p>
        </w:tc>
      </w:tr>
      <w:tr w:rsidR="0036409D" w:rsidRPr="003872E0" w14:paraId="166B0386" w14:textId="77777777" w:rsidTr="007A71B6">
        <w:trPr>
          <w:trHeight w:val="454"/>
        </w:trPr>
        <w:tc>
          <w:tcPr>
            <w:tcW w:w="1227" w:type="pct"/>
          </w:tcPr>
          <w:p w14:paraId="4A2A6707" w14:textId="77777777" w:rsidR="0036409D" w:rsidRPr="003872E0" w:rsidRDefault="0036409D" w:rsidP="00F45EA9">
            <w:pPr>
              <w:pStyle w:val="ATableBody"/>
            </w:pPr>
            <w:r w:rsidRPr="003872E0">
              <w:t>moonrise</w:t>
            </w:r>
          </w:p>
        </w:tc>
        <w:tc>
          <w:tcPr>
            <w:tcW w:w="1012" w:type="pct"/>
          </w:tcPr>
          <w:p w14:paraId="57BF4E29" w14:textId="77777777" w:rsidR="0036409D" w:rsidRPr="003872E0" w:rsidRDefault="0036409D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761" w:type="pct"/>
          </w:tcPr>
          <w:p w14:paraId="612653D5" w14:textId="4DDDBD36" w:rsidR="0036409D" w:rsidRPr="003872E0" w:rsidRDefault="0036409D" w:rsidP="00F45EA9">
            <w:pPr>
              <w:pStyle w:val="ATableBody"/>
            </w:pPr>
            <w:r w:rsidRPr="003872E0">
              <w:t>Время восхода Луны</w:t>
            </w:r>
          </w:p>
        </w:tc>
      </w:tr>
      <w:tr w:rsidR="0036409D" w:rsidRPr="003872E0" w14:paraId="630F542C" w14:textId="77777777" w:rsidTr="007A71B6">
        <w:trPr>
          <w:trHeight w:val="454"/>
        </w:trPr>
        <w:tc>
          <w:tcPr>
            <w:tcW w:w="1227" w:type="pct"/>
          </w:tcPr>
          <w:p w14:paraId="2272E9CC" w14:textId="77777777" w:rsidR="0036409D" w:rsidRPr="003872E0" w:rsidRDefault="0036409D" w:rsidP="00F45EA9">
            <w:pPr>
              <w:pStyle w:val="ATableBody"/>
            </w:pPr>
            <w:r w:rsidRPr="003872E0">
              <w:t>moonset</w:t>
            </w:r>
          </w:p>
        </w:tc>
        <w:tc>
          <w:tcPr>
            <w:tcW w:w="1012" w:type="pct"/>
          </w:tcPr>
          <w:p w14:paraId="2D8000D7" w14:textId="77777777" w:rsidR="0036409D" w:rsidRPr="003872E0" w:rsidRDefault="0036409D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761" w:type="pct"/>
          </w:tcPr>
          <w:p w14:paraId="22AD07C2" w14:textId="4EB0A89E" w:rsidR="0036409D" w:rsidRPr="003872E0" w:rsidRDefault="0036409D" w:rsidP="00F45EA9">
            <w:pPr>
              <w:pStyle w:val="ATableBody"/>
            </w:pPr>
            <w:r w:rsidRPr="003872E0">
              <w:t>Время</w:t>
            </w:r>
            <w:r w:rsidRPr="003872E0">
              <w:rPr>
                <w:lang w:val="en-US"/>
              </w:rPr>
              <w:t xml:space="preserve"> </w:t>
            </w:r>
            <w:r w:rsidRPr="003872E0">
              <w:t>захода</w:t>
            </w:r>
            <w:r w:rsidRPr="003872E0">
              <w:rPr>
                <w:lang w:val="en-US"/>
              </w:rPr>
              <w:t xml:space="preserve"> </w:t>
            </w:r>
            <w:r w:rsidRPr="003872E0">
              <w:t>Луны</w:t>
            </w:r>
          </w:p>
        </w:tc>
      </w:tr>
      <w:tr w:rsidR="0036409D" w:rsidRPr="003872E0" w14:paraId="76BA5E4C" w14:textId="77777777" w:rsidTr="007A71B6">
        <w:trPr>
          <w:trHeight w:val="454"/>
        </w:trPr>
        <w:tc>
          <w:tcPr>
            <w:tcW w:w="1227" w:type="pct"/>
          </w:tcPr>
          <w:p w14:paraId="5E1D0CC0" w14:textId="77777777" w:rsidR="0036409D" w:rsidRPr="003872E0" w:rsidRDefault="0036409D" w:rsidP="00F45EA9">
            <w:pPr>
              <w:pStyle w:val="ATableBody"/>
            </w:pPr>
            <w:proofErr w:type="spellStart"/>
            <w:r w:rsidRPr="003872E0">
              <w:t>moon_phase</w:t>
            </w:r>
            <w:proofErr w:type="spellEnd"/>
          </w:p>
        </w:tc>
        <w:tc>
          <w:tcPr>
            <w:tcW w:w="1012" w:type="pct"/>
          </w:tcPr>
          <w:p w14:paraId="1B7F09C1" w14:textId="77777777" w:rsidR="0036409D" w:rsidRPr="003872E0" w:rsidRDefault="0036409D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761" w:type="pct"/>
          </w:tcPr>
          <w:p w14:paraId="73A5E915" w14:textId="77777777" w:rsidR="0036409D" w:rsidRPr="003872E0" w:rsidRDefault="0036409D" w:rsidP="00F45EA9">
            <w:pPr>
              <w:pStyle w:val="ATableBody"/>
            </w:pPr>
            <w:r w:rsidRPr="003872E0">
              <w:t>Фазы</w:t>
            </w:r>
            <w:r w:rsidRPr="0036409D">
              <w:t xml:space="preserve"> </w:t>
            </w:r>
            <w:r w:rsidRPr="003872E0">
              <w:t>Луны</w:t>
            </w:r>
            <w:r w:rsidRPr="0036409D">
              <w:t xml:space="preserve">. </w:t>
            </w:r>
            <w:r w:rsidRPr="003872E0">
              <w:t>Возвращаемое значение:</w:t>
            </w:r>
          </w:p>
          <w:p w14:paraId="3EEBBEC5" w14:textId="77777777" w:rsidR="0036409D" w:rsidRPr="003872E0" w:rsidRDefault="0036409D" w:rsidP="00F45EA9">
            <w:pPr>
              <w:pStyle w:val="ATableBody"/>
            </w:pPr>
            <w:r w:rsidRPr="003872E0">
              <w:t>- Новолуние;</w:t>
            </w:r>
          </w:p>
          <w:p w14:paraId="750253DF" w14:textId="77777777" w:rsidR="0036409D" w:rsidRPr="003872E0" w:rsidRDefault="0036409D" w:rsidP="00F45EA9">
            <w:pPr>
              <w:pStyle w:val="ATableBody"/>
            </w:pPr>
            <w:r w:rsidRPr="003872E0">
              <w:t>- Растущий полумесяц;</w:t>
            </w:r>
          </w:p>
          <w:p w14:paraId="755876B6" w14:textId="77777777" w:rsidR="0036409D" w:rsidRPr="003872E0" w:rsidRDefault="0036409D" w:rsidP="00F45EA9">
            <w:pPr>
              <w:pStyle w:val="ATableBody"/>
            </w:pPr>
            <w:r w:rsidRPr="003872E0">
              <w:t>- Первая четверть;</w:t>
            </w:r>
          </w:p>
          <w:p w14:paraId="5DCF291D" w14:textId="77777777" w:rsidR="0036409D" w:rsidRPr="003872E0" w:rsidRDefault="0036409D" w:rsidP="00F45EA9">
            <w:pPr>
              <w:pStyle w:val="ATableBody"/>
            </w:pPr>
            <w:r w:rsidRPr="003872E0">
              <w:t>- Растущая Луна;</w:t>
            </w:r>
          </w:p>
          <w:p w14:paraId="6F692742" w14:textId="77777777" w:rsidR="0036409D" w:rsidRPr="003872E0" w:rsidRDefault="0036409D" w:rsidP="00F45EA9">
            <w:pPr>
              <w:pStyle w:val="ATableBody"/>
            </w:pPr>
            <w:r w:rsidRPr="003872E0">
              <w:t>- Полнолуние;</w:t>
            </w:r>
          </w:p>
          <w:p w14:paraId="3013F422" w14:textId="77777777" w:rsidR="0036409D" w:rsidRPr="003872E0" w:rsidRDefault="0036409D" w:rsidP="00F45EA9">
            <w:pPr>
              <w:pStyle w:val="ATableBody"/>
            </w:pPr>
            <w:r w:rsidRPr="003872E0">
              <w:t>- Убывающая Луна;</w:t>
            </w:r>
          </w:p>
          <w:p w14:paraId="08897813" w14:textId="77777777" w:rsidR="0036409D" w:rsidRPr="003872E0" w:rsidRDefault="0036409D" w:rsidP="00F45EA9">
            <w:pPr>
              <w:pStyle w:val="ATableBody"/>
            </w:pPr>
            <w:r w:rsidRPr="003872E0">
              <w:t>- Последняя четверть;</w:t>
            </w:r>
          </w:p>
          <w:p w14:paraId="1CD01B77" w14:textId="77777777" w:rsidR="0036409D" w:rsidRPr="003872E0" w:rsidRDefault="0036409D" w:rsidP="00F45EA9">
            <w:pPr>
              <w:pStyle w:val="ATableBody"/>
            </w:pPr>
            <w:r w:rsidRPr="003872E0">
              <w:t>- Убывающий полумесяц.</w:t>
            </w:r>
          </w:p>
        </w:tc>
      </w:tr>
      <w:tr w:rsidR="0036409D" w:rsidRPr="003872E0" w14:paraId="1829C4F2" w14:textId="77777777" w:rsidTr="007A71B6">
        <w:trPr>
          <w:trHeight w:val="454"/>
        </w:trPr>
        <w:tc>
          <w:tcPr>
            <w:tcW w:w="1227" w:type="pct"/>
          </w:tcPr>
          <w:p w14:paraId="66C0810B" w14:textId="77777777" w:rsidR="0036409D" w:rsidRPr="003872E0" w:rsidRDefault="0036409D" w:rsidP="00F45EA9">
            <w:pPr>
              <w:pStyle w:val="ATableBody"/>
              <w:rPr>
                <w:lang w:val="en-US"/>
              </w:rPr>
            </w:pPr>
            <w:proofErr w:type="spellStart"/>
            <w:r w:rsidRPr="003872E0">
              <w:t>moon_illumination</w:t>
            </w:r>
            <w:proofErr w:type="spellEnd"/>
          </w:p>
        </w:tc>
        <w:tc>
          <w:tcPr>
            <w:tcW w:w="1012" w:type="pct"/>
          </w:tcPr>
          <w:p w14:paraId="0223715F" w14:textId="77777777" w:rsidR="0036409D" w:rsidRPr="003872E0" w:rsidRDefault="0036409D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24C0EBFB" w14:textId="6A4193BB" w:rsidR="0036409D" w:rsidRPr="003872E0" w:rsidRDefault="0036409D" w:rsidP="00F45EA9">
            <w:pPr>
              <w:pStyle w:val="ATableBody"/>
            </w:pPr>
            <w:r w:rsidRPr="003872E0">
              <w:t>Освещенность Луны в %</w:t>
            </w:r>
          </w:p>
        </w:tc>
      </w:tr>
    </w:tbl>
    <w:p w14:paraId="6AC846EC" w14:textId="670F5F30" w:rsidR="0036409D" w:rsidRPr="003872E0" w:rsidRDefault="0036409D" w:rsidP="0036409D">
      <w:pPr>
        <w:pStyle w:val="AHeading3"/>
        <w:rPr>
          <w:rFonts w:asciiTheme="minorHAnsi" w:hAnsiTheme="minorHAnsi" w:cstheme="minorHAnsi"/>
        </w:rPr>
      </w:pPr>
      <w:bookmarkStart w:id="41" w:name="_Toc152757419"/>
      <w:proofErr w:type="spellStart"/>
      <w:r w:rsidRPr="003872E0">
        <w:rPr>
          <w:rFonts w:asciiTheme="minorHAnsi" w:hAnsiTheme="minorHAnsi" w:cstheme="minorHAnsi"/>
        </w:rPr>
        <w:t>hour</w:t>
      </w:r>
      <w:proofErr w:type="spellEnd"/>
      <w:r w:rsidRPr="003872E0">
        <w:rPr>
          <w:rFonts w:asciiTheme="minorHAnsi" w:hAnsiTheme="minorHAnsi" w:cstheme="minorHAnsi"/>
        </w:rPr>
        <w:t xml:space="preserve"> </w:t>
      </w:r>
      <w:proofErr w:type="spellStart"/>
      <w:r w:rsidRPr="003872E0">
        <w:rPr>
          <w:rFonts w:asciiTheme="minorHAnsi" w:hAnsiTheme="minorHAnsi" w:cstheme="minorHAnsi"/>
        </w:rPr>
        <w:t>Element</w:t>
      </w:r>
      <w:bookmarkEnd w:id="41"/>
      <w:proofErr w:type="spellEnd"/>
    </w:p>
    <w:p w14:paraId="2055CEB6" w14:textId="443E805E" w:rsidR="0036409D" w:rsidRPr="003872E0" w:rsidRDefault="0036409D" w:rsidP="0036409D">
      <w:pPr>
        <w:pStyle w:val="ATableName"/>
        <w:ind w:left="709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 xml:space="preserve">– </w:t>
      </w:r>
      <w:r w:rsidRPr="003872E0">
        <w:rPr>
          <w:rFonts w:asciiTheme="minorHAnsi" w:hAnsiTheme="minorHAnsi" w:cstheme="minorHAnsi"/>
          <w:lang w:val="en-US"/>
        </w:rPr>
        <w:t>hour</w:t>
      </w:r>
      <w:r w:rsidRPr="003872E0">
        <w:rPr>
          <w:rFonts w:asciiTheme="minorHAnsi" w:hAnsiTheme="minorHAnsi" w:cstheme="minorHAnsi"/>
        </w:rPr>
        <w:t xml:space="preserve"> </w:t>
      </w:r>
      <w:r w:rsidRPr="003872E0">
        <w:rPr>
          <w:rFonts w:asciiTheme="minorHAnsi" w:hAnsiTheme="minorHAnsi" w:cstheme="minorHAnsi"/>
          <w:lang w:val="en-US"/>
        </w:rPr>
        <w:t>Element</w:t>
      </w:r>
      <w:r w:rsidR="009B05F3">
        <w:rPr>
          <w:rFonts w:asciiTheme="minorHAnsi" w:hAnsiTheme="minorHAnsi" w:cstheme="minorHAnsi"/>
        </w:rPr>
        <w:t xml:space="preserve"> для </w:t>
      </w:r>
      <w:r w:rsidR="009B05F3">
        <w:rPr>
          <w:rFonts w:asciiTheme="minorHAnsi" w:hAnsiTheme="minorHAnsi" w:cstheme="minorHAnsi"/>
          <w:lang w:val="en-US"/>
        </w:rPr>
        <w:t>API</w:t>
      </w:r>
      <w:r w:rsidR="009B05F3" w:rsidRPr="009B05F3">
        <w:rPr>
          <w:rFonts w:asciiTheme="minorHAnsi" w:hAnsiTheme="minorHAnsi" w:cstheme="minorHAnsi"/>
        </w:rPr>
        <w:t xml:space="preserve"> </w:t>
      </w:r>
      <w:r w:rsidR="009B05F3">
        <w:rPr>
          <w:rFonts w:asciiTheme="minorHAnsi" w:hAnsiTheme="minorHAnsi" w:cstheme="minorHAnsi"/>
        </w:rPr>
        <w:t>погоды будущего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2"/>
        <w:gridCol w:w="2006"/>
        <w:gridCol w:w="5473"/>
      </w:tblGrid>
      <w:tr w:rsidR="0036409D" w:rsidRPr="003872E0" w14:paraId="76AC7E49" w14:textId="77777777" w:rsidTr="007A71B6">
        <w:trPr>
          <w:trHeight w:val="454"/>
          <w:tblHeader/>
        </w:trPr>
        <w:tc>
          <w:tcPr>
            <w:tcW w:w="1227" w:type="pct"/>
            <w:vAlign w:val="center"/>
          </w:tcPr>
          <w:p w14:paraId="16E7E314" w14:textId="77777777" w:rsidR="0036409D" w:rsidRPr="003872E0" w:rsidRDefault="0036409D" w:rsidP="007A71B6">
            <w:pPr>
              <w:pStyle w:val="ATableColumnName"/>
              <w:rPr>
                <w:rFonts w:asciiTheme="minorHAnsi" w:hAnsiTheme="minorHAnsi" w:cstheme="minorHAnsi"/>
                <w:lang w:val="en-US"/>
              </w:rPr>
            </w:pPr>
            <w:r w:rsidRPr="003872E0">
              <w:rPr>
                <w:rFonts w:asciiTheme="minorHAnsi" w:hAnsiTheme="minorHAnsi" w:cstheme="minorHAnsi"/>
              </w:rPr>
              <w:t>Поле</w:t>
            </w:r>
          </w:p>
        </w:tc>
        <w:tc>
          <w:tcPr>
            <w:tcW w:w="1012" w:type="pct"/>
            <w:vAlign w:val="center"/>
          </w:tcPr>
          <w:p w14:paraId="58FF2A44" w14:textId="77777777" w:rsidR="0036409D" w:rsidRPr="003872E0" w:rsidRDefault="0036409D" w:rsidP="007A71B6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Тип данных</w:t>
            </w:r>
          </w:p>
        </w:tc>
        <w:tc>
          <w:tcPr>
            <w:tcW w:w="2761" w:type="pct"/>
            <w:vAlign w:val="center"/>
          </w:tcPr>
          <w:p w14:paraId="50054ECA" w14:textId="77777777" w:rsidR="0036409D" w:rsidRPr="003872E0" w:rsidRDefault="0036409D" w:rsidP="007A71B6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Описание</w:t>
            </w:r>
          </w:p>
        </w:tc>
      </w:tr>
      <w:tr w:rsidR="0036409D" w:rsidRPr="003D1825" w14:paraId="123626C6" w14:textId="77777777" w:rsidTr="007A71B6">
        <w:trPr>
          <w:trHeight w:val="454"/>
        </w:trPr>
        <w:tc>
          <w:tcPr>
            <w:tcW w:w="1227" w:type="pct"/>
          </w:tcPr>
          <w:p w14:paraId="5275ADBB" w14:textId="77777777" w:rsidR="0036409D" w:rsidRPr="003872E0" w:rsidRDefault="0036409D" w:rsidP="00F45EA9">
            <w:pPr>
              <w:pStyle w:val="ATableBody"/>
            </w:pPr>
            <w:proofErr w:type="spellStart"/>
            <w:r w:rsidRPr="003872E0">
              <w:t>time_epoch</w:t>
            </w:r>
            <w:proofErr w:type="spellEnd"/>
          </w:p>
        </w:tc>
        <w:tc>
          <w:tcPr>
            <w:tcW w:w="1012" w:type="pct"/>
          </w:tcPr>
          <w:p w14:paraId="0796B87A" w14:textId="77777777" w:rsidR="0036409D" w:rsidRPr="003872E0" w:rsidRDefault="0036409D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761" w:type="pct"/>
          </w:tcPr>
          <w:p w14:paraId="3C2FD61F" w14:textId="19406F8B" w:rsidR="0036409D" w:rsidRPr="00F845C0" w:rsidRDefault="0036409D" w:rsidP="00F45EA9">
            <w:pPr>
              <w:pStyle w:val="ATableBody"/>
            </w:pPr>
            <w:r w:rsidRPr="003872E0">
              <w:t xml:space="preserve">Время </w:t>
            </w:r>
            <w:r w:rsidR="00F845C0">
              <w:t xml:space="preserve">в формате </w:t>
            </w:r>
            <w:r w:rsidR="00F845C0">
              <w:rPr>
                <w:lang w:val="en-US"/>
              </w:rPr>
              <w:t>unix</w:t>
            </w:r>
            <w:r w:rsidR="00F845C0" w:rsidRPr="00F845C0">
              <w:t xml:space="preserve"> </w:t>
            </w:r>
            <w:r w:rsidR="00F845C0">
              <w:rPr>
                <w:lang w:val="en-US"/>
              </w:rPr>
              <w:t>epoch</w:t>
            </w:r>
          </w:p>
        </w:tc>
      </w:tr>
      <w:tr w:rsidR="0036409D" w:rsidRPr="003872E0" w14:paraId="3A36F2F7" w14:textId="77777777" w:rsidTr="007A71B6">
        <w:trPr>
          <w:trHeight w:val="454"/>
        </w:trPr>
        <w:tc>
          <w:tcPr>
            <w:tcW w:w="1227" w:type="pct"/>
          </w:tcPr>
          <w:p w14:paraId="427A46A8" w14:textId="77777777" w:rsidR="0036409D" w:rsidRPr="003872E0" w:rsidRDefault="0036409D" w:rsidP="00F45EA9">
            <w:pPr>
              <w:pStyle w:val="ATableBody"/>
            </w:pPr>
            <w:proofErr w:type="spellStart"/>
            <w:r w:rsidRPr="003872E0">
              <w:t>time</w:t>
            </w:r>
            <w:proofErr w:type="spellEnd"/>
          </w:p>
        </w:tc>
        <w:tc>
          <w:tcPr>
            <w:tcW w:w="1012" w:type="pct"/>
          </w:tcPr>
          <w:p w14:paraId="67F574DE" w14:textId="77777777" w:rsidR="0036409D" w:rsidRPr="003872E0" w:rsidRDefault="0036409D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761" w:type="pct"/>
          </w:tcPr>
          <w:p w14:paraId="4E9160AF" w14:textId="70CD6112" w:rsidR="0036409D" w:rsidRPr="003872E0" w:rsidRDefault="0036409D" w:rsidP="00F45EA9">
            <w:pPr>
              <w:pStyle w:val="ATableBody"/>
            </w:pPr>
            <w:r w:rsidRPr="003872E0">
              <w:t>Дата и время</w:t>
            </w:r>
          </w:p>
        </w:tc>
      </w:tr>
      <w:tr w:rsidR="0036409D" w:rsidRPr="003D1825" w14:paraId="2D9BA206" w14:textId="77777777" w:rsidTr="007A71B6">
        <w:trPr>
          <w:trHeight w:val="454"/>
        </w:trPr>
        <w:tc>
          <w:tcPr>
            <w:tcW w:w="1227" w:type="pct"/>
          </w:tcPr>
          <w:p w14:paraId="6913BBF4" w14:textId="77777777" w:rsidR="0036409D" w:rsidRPr="003872E0" w:rsidRDefault="0036409D" w:rsidP="00F45EA9">
            <w:pPr>
              <w:pStyle w:val="ATableBody"/>
            </w:pPr>
            <w:proofErr w:type="spellStart"/>
            <w:r w:rsidRPr="003872E0">
              <w:t>temp_c</w:t>
            </w:r>
            <w:proofErr w:type="spellEnd"/>
          </w:p>
        </w:tc>
        <w:tc>
          <w:tcPr>
            <w:tcW w:w="1012" w:type="pct"/>
          </w:tcPr>
          <w:p w14:paraId="351E71C2" w14:textId="77777777" w:rsidR="0036409D" w:rsidRPr="003872E0" w:rsidRDefault="0036409D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6BFEEB74" w14:textId="1211DE36" w:rsidR="0036409D" w:rsidRPr="003872E0" w:rsidRDefault="0036409D" w:rsidP="00F45EA9">
            <w:pPr>
              <w:pStyle w:val="ATableBody"/>
            </w:pPr>
            <w:r w:rsidRPr="003872E0">
              <w:t>Значение температуры в градусах Цельсия</w:t>
            </w:r>
          </w:p>
        </w:tc>
      </w:tr>
      <w:tr w:rsidR="0036409D" w:rsidRPr="003D1825" w14:paraId="4EF43781" w14:textId="77777777" w:rsidTr="007A71B6">
        <w:trPr>
          <w:trHeight w:val="454"/>
        </w:trPr>
        <w:tc>
          <w:tcPr>
            <w:tcW w:w="1227" w:type="pct"/>
          </w:tcPr>
          <w:p w14:paraId="46A394C6" w14:textId="77777777" w:rsidR="0036409D" w:rsidRPr="003872E0" w:rsidRDefault="0036409D" w:rsidP="00F45EA9">
            <w:pPr>
              <w:pStyle w:val="ATableBody"/>
            </w:pPr>
            <w:proofErr w:type="spellStart"/>
            <w:r w:rsidRPr="003872E0">
              <w:t>temp_f</w:t>
            </w:r>
            <w:proofErr w:type="spellEnd"/>
          </w:p>
        </w:tc>
        <w:tc>
          <w:tcPr>
            <w:tcW w:w="1012" w:type="pct"/>
          </w:tcPr>
          <w:p w14:paraId="0C8F4C8B" w14:textId="77777777" w:rsidR="0036409D" w:rsidRPr="003872E0" w:rsidRDefault="0036409D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70783773" w14:textId="52867C08" w:rsidR="0036409D" w:rsidRPr="003872E0" w:rsidRDefault="0036409D" w:rsidP="00F45EA9">
            <w:pPr>
              <w:pStyle w:val="ATableBody"/>
            </w:pPr>
            <w:r w:rsidRPr="003872E0">
              <w:t>Значение температуры в градусах Фаренгейта</w:t>
            </w:r>
          </w:p>
        </w:tc>
      </w:tr>
      <w:tr w:rsidR="0036409D" w:rsidRPr="003872E0" w14:paraId="6B1A1232" w14:textId="77777777" w:rsidTr="007A71B6">
        <w:trPr>
          <w:trHeight w:val="454"/>
        </w:trPr>
        <w:tc>
          <w:tcPr>
            <w:tcW w:w="1227" w:type="pct"/>
          </w:tcPr>
          <w:p w14:paraId="0A022BF4" w14:textId="77777777" w:rsidR="0036409D" w:rsidRPr="003872E0" w:rsidRDefault="0036409D" w:rsidP="00F45EA9">
            <w:pPr>
              <w:pStyle w:val="ATableBody"/>
            </w:pPr>
            <w:proofErr w:type="spellStart"/>
            <w:r w:rsidRPr="003872E0">
              <w:t>condition:text</w:t>
            </w:r>
            <w:proofErr w:type="spellEnd"/>
          </w:p>
        </w:tc>
        <w:tc>
          <w:tcPr>
            <w:tcW w:w="1012" w:type="pct"/>
          </w:tcPr>
          <w:p w14:paraId="105CEC30" w14:textId="77777777" w:rsidR="0036409D" w:rsidRPr="003872E0" w:rsidRDefault="0036409D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761" w:type="pct"/>
          </w:tcPr>
          <w:p w14:paraId="57DD97EC" w14:textId="0C512483" w:rsidR="0036409D" w:rsidRPr="003872E0" w:rsidRDefault="0036409D" w:rsidP="00F45EA9">
            <w:pPr>
              <w:pStyle w:val="ATableBody"/>
            </w:pPr>
            <w:r w:rsidRPr="003872E0">
              <w:t>Текст</w:t>
            </w:r>
            <w:r w:rsidRPr="003872E0">
              <w:rPr>
                <w:lang w:val="en-US"/>
              </w:rPr>
              <w:t xml:space="preserve"> </w:t>
            </w:r>
            <w:r w:rsidRPr="003872E0">
              <w:t>состояния</w:t>
            </w:r>
            <w:r w:rsidRPr="003872E0">
              <w:rPr>
                <w:lang w:val="en-US"/>
              </w:rPr>
              <w:t xml:space="preserve"> </w:t>
            </w:r>
            <w:r w:rsidRPr="003872E0">
              <w:t>погоды</w:t>
            </w:r>
          </w:p>
        </w:tc>
      </w:tr>
      <w:tr w:rsidR="0036409D" w:rsidRPr="003872E0" w14:paraId="3F18D2C1" w14:textId="77777777" w:rsidTr="007A71B6">
        <w:trPr>
          <w:trHeight w:val="454"/>
        </w:trPr>
        <w:tc>
          <w:tcPr>
            <w:tcW w:w="1227" w:type="pct"/>
          </w:tcPr>
          <w:p w14:paraId="623903B8" w14:textId="77777777" w:rsidR="0036409D" w:rsidRPr="003872E0" w:rsidRDefault="0036409D" w:rsidP="00F45EA9">
            <w:pPr>
              <w:pStyle w:val="ATableBody"/>
            </w:pPr>
            <w:proofErr w:type="spellStart"/>
            <w:proofErr w:type="gramStart"/>
            <w:r w:rsidRPr="003872E0">
              <w:t>condition:icon</w:t>
            </w:r>
            <w:proofErr w:type="spellEnd"/>
            <w:proofErr w:type="gramEnd"/>
          </w:p>
        </w:tc>
        <w:tc>
          <w:tcPr>
            <w:tcW w:w="1012" w:type="pct"/>
          </w:tcPr>
          <w:p w14:paraId="405097EA" w14:textId="77777777" w:rsidR="0036409D" w:rsidRPr="003872E0" w:rsidRDefault="0036409D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761" w:type="pct"/>
          </w:tcPr>
          <w:p w14:paraId="6EE0BF53" w14:textId="1FF274C2" w:rsidR="0036409D" w:rsidRPr="003872E0" w:rsidRDefault="0036409D" w:rsidP="00F45EA9">
            <w:pPr>
              <w:pStyle w:val="ATableBody"/>
            </w:pPr>
            <w:r w:rsidRPr="003872E0">
              <w:t>Значок состояния погоды</w:t>
            </w:r>
          </w:p>
        </w:tc>
      </w:tr>
      <w:tr w:rsidR="0036409D" w:rsidRPr="003872E0" w14:paraId="0FC80E3F" w14:textId="77777777" w:rsidTr="007A71B6">
        <w:trPr>
          <w:trHeight w:val="454"/>
        </w:trPr>
        <w:tc>
          <w:tcPr>
            <w:tcW w:w="1227" w:type="pct"/>
          </w:tcPr>
          <w:p w14:paraId="365A1CD7" w14:textId="77777777" w:rsidR="0036409D" w:rsidRPr="003872E0" w:rsidRDefault="0036409D" w:rsidP="00F45EA9">
            <w:pPr>
              <w:pStyle w:val="ATableBody"/>
            </w:pPr>
            <w:proofErr w:type="spellStart"/>
            <w:proofErr w:type="gramStart"/>
            <w:r w:rsidRPr="003872E0">
              <w:t>condition:code</w:t>
            </w:r>
            <w:proofErr w:type="spellEnd"/>
            <w:proofErr w:type="gramEnd"/>
          </w:p>
        </w:tc>
        <w:tc>
          <w:tcPr>
            <w:tcW w:w="1012" w:type="pct"/>
          </w:tcPr>
          <w:p w14:paraId="3A113F12" w14:textId="77777777" w:rsidR="0036409D" w:rsidRPr="003872E0" w:rsidRDefault="0036409D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761" w:type="pct"/>
          </w:tcPr>
          <w:p w14:paraId="42AD5CA5" w14:textId="3375EEAD" w:rsidR="0036409D" w:rsidRPr="003872E0" w:rsidRDefault="0036409D" w:rsidP="00F45EA9">
            <w:pPr>
              <w:pStyle w:val="ATableBody"/>
            </w:pPr>
            <w:r w:rsidRPr="003872E0">
              <w:t>Код погодного состояния</w:t>
            </w:r>
          </w:p>
        </w:tc>
      </w:tr>
      <w:tr w:rsidR="0036409D" w:rsidRPr="003D1825" w14:paraId="16C7F733" w14:textId="77777777" w:rsidTr="007A71B6">
        <w:trPr>
          <w:trHeight w:val="454"/>
        </w:trPr>
        <w:tc>
          <w:tcPr>
            <w:tcW w:w="1227" w:type="pct"/>
          </w:tcPr>
          <w:p w14:paraId="08D7345F" w14:textId="77777777" w:rsidR="0036409D" w:rsidRPr="003872E0" w:rsidRDefault="0036409D" w:rsidP="00F45EA9">
            <w:pPr>
              <w:pStyle w:val="ATableBody"/>
            </w:pPr>
            <w:proofErr w:type="spellStart"/>
            <w:r w:rsidRPr="003872E0">
              <w:t>wind_mph</w:t>
            </w:r>
            <w:proofErr w:type="spellEnd"/>
          </w:p>
        </w:tc>
        <w:tc>
          <w:tcPr>
            <w:tcW w:w="1012" w:type="pct"/>
          </w:tcPr>
          <w:p w14:paraId="4300DDCE" w14:textId="77777777" w:rsidR="0036409D" w:rsidRPr="003872E0" w:rsidRDefault="0036409D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1349F1A5" w14:textId="4E521F2A" w:rsidR="0036409D" w:rsidRPr="003872E0" w:rsidRDefault="0036409D" w:rsidP="00F45EA9">
            <w:pPr>
              <w:pStyle w:val="ATableBody"/>
            </w:pPr>
            <w:r w:rsidRPr="003872E0">
              <w:t>Максимальная скорость ветра в милях в час</w:t>
            </w:r>
          </w:p>
        </w:tc>
      </w:tr>
      <w:tr w:rsidR="0036409D" w:rsidRPr="003D1825" w14:paraId="1D34A030" w14:textId="77777777" w:rsidTr="007A71B6">
        <w:trPr>
          <w:trHeight w:val="454"/>
        </w:trPr>
        <w:tc>
          <w:tcPr>
            <w:tcW w:w="1227" w:type="pct"/>
          </w:tcPr>
          <w:p w14:paraId="1063121B" w14:textId="77777777" w:rsidR="0036409D" w:rsidRPr="003872E0" w:rsidRDefault="0036409D" w:rsidP="00F45EA9">
            <w:pPr>
              <w:pStyle w:val="ATableBody"/>
            </w:pPr>
            <w:proofErr w:type="spellStart"/>
            <w:r w:rsidRPr="003872E0">
              <w:t>wind_kph</w:t>
            </w:r>
            <w:proofErr w:type="spellEnd"/>
          </w:p>
        </w:tc>
        <w:tc>
          <w:tcPr>
            <w:tcW w:w="1012" w:type="pct"/>
          </w:tcPr>
          <w:p w14:paraId="43BA6096" w14:textId="77777777" w:rsidR="0036409D" w:rsidRPr="003872E0" w:rsidRDefault="0036409D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60183EF8" w14:textId="3F827090" w:rsidR="0036409D" w:rsidRPr="003872E0" w:rsidRDefault="0036409D" w:rsidP="00F45EA9">
            <w:pPr>
              <w:pStyle w:val="ATableBody"/>
            </w:pPr>
            <w:r w:rsidRPr="003872E0">
              <w:t>Максимальная скорость ветра в километрах в час</w:t>
            </w:r>
          </w:p>
        </w:tc>
      </w:tr>
      <w:tr w:rsidR="0036409D" w:rsidRPr="003872E0" w14:paraId="69B1F069" w14:textId="77777777" w:rsidTr="007A71B6">
        <w:trPr>
          <w:trHeight w:val="454"/>
        </w:trPr>
        <w:tc>
          <w:tcPr>
            <w:tcW w:w="1227" w:type="pct"/>
          </w:tcPr>
          <w:p w14:paraId="06F22117" w14:textId="77777777" w:rsidR="0036409D" w:rsidRPr="003872E0" w:rsidRDefault="0036409D" w:rsidP="00F45EA9">
            <w:pPr>
              <w:pStyle w:val="ATableBody"/>
            </w:pPr>
            <w:proofErr w:type="spellStart"/>
            <w:r w:rsidRPr="003872E0">
              <w:t>wind_degree</w:t>
            </w:r>
            <w:proofErr w:type="spellEnd"/>
          </w:p>
        </w:tc>
        <w:tc>
          <w:tcPr>
            <w:tcW w:w="1012" w:type="pct"/>
          </w:tcPr>
          <w:p w14:paraId="11EC260E" w14:textId="77777777" w:rsidR="0036409D" w:rsidRPr="003872E0" w:rsidRDefault="0036409D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761" w:type="pct"/>
          </w:tcPr>
          <w:p w14:paraId="2B7CB17E" w14:textId="0A252A25" w:rsidR="0036409D" w:rsidRPr="003872E0" w:rsidRDefault="0036409D" w:rsidP="00F45EA9">
            <w:pPr>
              <w:pStyle w:val="ATableBody"/>
            </w:pPr>
            <w:r w:rsidRPr="003872E0">
              <w:t>Направление ветра в градусах</w:t>
            </w:r>
          </w:p>
        </w:tc>
      </w:tr>
      <w:tr w:rsidR="0036409D" w:rsidRPr="003872E0" w14:paraId="4954C5B0" w14:textId="77777777" w:rsidTr="007A71B6">
        <w:trPr>
          <w:trHeight w:val="454"/>
        </w:trPr>
        <w:tc>
          <w:tcPr>
            <w:tcW w:w="1227" w:type="pct"/>
          </w:tcPr>
          <w:p w14:paraId="6A60CA7A" w14:textId="77777777" w:rsidR="0036409D" w:rsidRPr="003872E0" w:rsidRDefault="0036409D" w:rsidP="00F45EA9">
            <w:pPr>
              <w:pStyle w:val="ATableBody"/>
            </w:pPr>
            <w:proofErr w:type="spellStart"/>
            <w:r w:rsidRPr="003872E0">
              <w:t>wind_dir</w:t>
            </w:r>
            <w:proofErr w:type="spellEnd"/>
          </w:p>
        </w:tc>
        <w:tc>
          <w:tcPr>
            <w:tcW w:w="1012" w:type="pct"/>
          </w:tcPr>
          <w:p w14:paraId="1E449E76" w14:textId="77777777" w:rsidR="0036409D" w:rsidRPr="003872E0" w:rsidRDefault="0036409D" w:rsidP="00F45EA9">
            <w:pPr>
              <w:pStyle w:val="ATableBody"/>
            </w:pPr>
            <w:r w:rsidRPr="003872E0">
              <w:t>строка</w:t>
            </w:r>
          </w:p>
        </w:tc>
        <w:tc>
          <w:tcPr>
            <w:tcW w:w="2761" w:type="pct"/>
          </w:tcPr>
          <w:p w14:paraId="497FDD2C" w14:textId="77777777" w:rsidR="0036409D" w:rsidRPr="003872E0" w:rsidRDefault="0036409D" w:rsidP="00F45EA9">
            <w:pPr>
              <w:pStyle w:val="ATableBody"/>
            </w:pPr>
            <w:r w:rsidRPr="003872E0">
              <w:t>Направление ветра по 16-точечному компасу. Например, NSW.</w:t>
            </w:r>
          </w:p>
        </w:tc>
      </w:tr>
      <w:tr w:rsidR="0036409D" w:rsidRPr="003872E0" w14:paraId="62A5B689" w14:textId="77777777" w:rsidTr="007A71B6">
        <w:trPr>
          <w:trHeight w:val="454"/>
        </w:trPr>
        <w:tc>
          <w:tcPr>
            <w:tcW w:w="1227" w:type="pct"/>
          </w:tcPr>
          <w:p w14:paraId="5430CF92" w14:textId="77777777" w:rsidR="0036409D" w:rsidRPr="003872E0" w:rsidRDefault="0036409D" w:rsidP="00F45EA9">
            <w:pPr>
              <w:pStyle w:val="ATableBody"/>
            </w:pPr>
            <w:proofErr w:type="spellStart"/>
            <w:r w:rsidRPr="003872E0">
              <w:t>pressure_mb</w:t>
            </w:r>
            <w:proofErr w:type="spellEnd"/>
          </w:p>
        </w:tc>
        <w:tc>
          <w:tcPr>
            <w:tcW w:w="1012" w:type="pct"/>
          </w:tcPr>
          <w:p w14:paraId="6F97FDAF" w14:textId="77777777" w:rsidR="0036409D" w:rsidRPr="003872E0" w:rsidRDefault="0036409D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34EC2720" w14:textId="4ECE7B26" w:rsidR="0036409D" w:rsidRPr="003872E0" w:rsidRDefault="0036409D" w:rsidP="00F45EA9">
            <w:pPr>
              <w:pStyle w:val="ATableBody"/>
            </w:pPr>
            <w:r w:rsidRPr="003872E0">
              <w:t>Давление в миллибарах</w:t>
            </w:r>
          </w:p>
        </w:tc>
      </w:tr>
      <w:tr w:rsidR="0036409D" w:rsidRPr="003872E0" w14:paraId="5D904B2D" w14:textId="77777777" w:rsidTr="007A71B6">
        <w:trPr>
          <w:trHeight w:val="454"/>
        </w:trPr>
        <w:tc>
          <w:tcPr>
            <w:tcW w:w="1227" w:type="pct"/>
          </w:tcPr>
          <w:p w14:paraId="0A58A3A7" w14:textId="77777777" w:rsidR="0036409D" w:rsidRPr="003872E0" w:rsidRDefault="0036409D" w:rsidP="00F45EA9">
            <w:pPr>
              <w:pStyle w:val="ATableBody"/>
            </w:pPr>
            <w:proofErr w:type="spellStart"/>
            <w:r w:rsidRPr="003872E0">
              <w:t>pressure_in</w:t>
            </w:r>
            <w:proofErr w:type="spellEnd"/>
          </w:p>
        </w:tc>
        <w:tc>
          <w:tcPr>
            <w:tcW w:w="1012" w:type="pct"/>
          </w:tcPr>
          <w:p w14:paraId="058AF724" w14:textId="77777777" w:rsidR="0036409D" w:rsidRPr="003872E0" w:rsidRDefault="0036409D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3F37DFC4" w14:textId="62573300" w:rsidR="0036409D" w:rsidRPr="003872E0" w:rsidRDefault="0036409D" w:rsidP="00F45EA9">
            <w:pPr>
              <w:pStyle w:val="ATableBody"/>
            </w:pPr>
            <w:r w:rsidRPr="003872E0">
              <w:t>Давление</w:t>
            </w:r>
            <w:r w:rsidRPr="003872E0">
              <w:rPr>
                <w:lang w:val="en-US"/>
              </w:rPr>
              <w:t xml:space="preserve"> </w:t>
            </w:r>
            <w:r w:rsidRPr="003872E0">
              <w:t>в</w:t>
            </w:r>
            <w:r w:rsidRPr="003872E0">
              <w:rPr>
                <w:lang w:val="en-US"/>
              </w:rPr>
              <w:t xml:space="preserve"> </w:t>
            </w:r>
            <w:r w:rsidRPr="003872E0">
              <w:t>дюймах</w:t>
            </w:r>
          </w:p>
        </w:tc>
      </w:tr>
      <w:tr w:rsidR="0036409D" w:rsidRPr="003872E0" w14:paraId="5507B137" w14:textId="77777777" w:rsidTr="007A71B6">
        <w:trPr>
          <w:trHeight w:val="454"/>
        </w:trPr>
        <w:tc>
          <w:tcPr>
            <w:tcW w:w="1227" w:type="pct"/>
          </w:tcPr>
          <w:p w14:paraId="03A0E98C" w14:textId="77777777" w:rsidR="0036409D" w:rsidRPr="003872E0" w:rsidRDefault="0036409D" w:rsidP="00F45EA9">
            <w:pPr>
              <w:pStyle w:val="ATableBody"/>
            </w:pPr>
            <w:proofErr w:type="spellStart"/>
            <w:r w:rsidRPr="003872E0">
              <w:lastRenderedPageBreak/>
              <w:t>precip_mm</w:t>
            </w:r>
            <w:proofErr w:type="spellEnd"/>
          </w:p>
        </w:tc>
        <w:tc>
          <w:tcPr>
            <w:tcW w:w="1012" w:type="pct"/>
          </w:tcPr>
          <w:p w14:paraId="4F2C5E6D" w14:textId="77777777" w:rsidR="0036409D" w:rsidRPr="003872E0" w:rsidRDefault="0036409D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742F48C5" w14:textId="464C6ACE" w:rsidR="0036409D" w:rsidRPr="003872E0" w:rsidRDefault="0036409D" w:rsidP="00F45EA9">
            <w:pPr>
              <w:pStyle w:val="ATableBody"/>
            </w:pPr>
            <w:r w:rsidRPr="003872E0">
              <w:t>Количество осадков в миллиметрах</w:t>
            </w:r>
          </w:p>
        </w:tc>
      </w:tr>
      <w:tr w:rsidR="0036409D" w:rsidRPr="003872E0" w14:paraId="69D672B4" w14:textId="77777777" w:rsidTr="007A71B6">
        <w:trPr>
          <w:trHeight w:val="454"/>
        </w:trPr>
        <w:tc>
          <w:tcPr>
            <w:tcW w:w="1227" w:type="pct"/>
          </w:tcPr>
          <w:p w14:paraId="23266A5E" w14:textId="77777777" w:rsidR="0036409D" w:rsidRPr="003872E0" w:rsidRDefault="0036409D" w:rsidP="00F45EA9">
            <w:pPr>
              <w:pStyle w:val="ATableBody"/>
            </w:pPr>
            <w:proofErr w:type="spellStart"/>
            <w:r w:rsidRPr="003872E0">
              <w:t>precip_in</w:t>
            </w:r>
            <w:proofErr w:type="spellEnd"/>
          </w:p>
        </w:tc>
        <w:tc>
          <w:tcPr>
            <w:tcW w:w="1012" w:type="pct"/>
          </w:tcPr>
          <w:p w14:paraId="13CB5465" w14:textId="77777777" w:rsidR="0036409D" w:rsidRPr="003872E0" w:rsidRDefault="0036409D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7A715BAA" w14:textId="7CAA3893" w:rsidR="0036409D" w:rsidRPr="003872E0" w:rsidRDefault="0036409D" w:rsidP="00F45EA9">
            <w:pPr>
              <w:pStyle w:val="ATableBody"/>
            </w:pPr>
            <w:r w:rsidRPr="003872E0">
              <w:t>Количество осадков в дюймах</w:t>
            </w:r>
          </w:p>
        </w:tc>
      </w:tr>
      <w:tr w:rsidR="0036409D" w:rsidRPr="003872E0" w14:paraId="52BB3CF1" w14:textId="77777777" w:rsidTr="007A71B6">
        <w:trPr>
          <w:trHeight w:val="454"/>
        </w:trPr>
        <w:tc>
          <w:tcPr>
            <w:tcW w:w="1227" w:type="pct"/>
          </w:tcPr>
          <w:p w14:paraId="62FB5D72" w14:textId="77777777" w:rsidR="0036409D" w:rsidRPr="003872E0" w:rsidRDefault="0036409D" w:rsidP="00F45EA9">
            <w:pPr>
              <w:pStyle w:val="ATableBody"/>
            </w:pPr>
            <w:proofErr w:type="spellStart"/>
            <w:r w:rsidRPr="003872E0">
              <w:t>humidity</w:t>
            </w:r>
            <w:proofErr w:type="spellEnd"/>
          </w:p>
        </w:tc>
        <w:tc>
          <w:tcPr>
            <w:tcW w:w="1012" w:type="pct"/>
          </w:tcPr>
          <w:p w14:paraId="603CDA7E" w14:textId="77777777" w:rsidR="0036409D" w:rsidRPr="003872E0" w:rsidRDefault="0036409D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761" w:type="pct"/>
          </w:tcPr>
          <w:p w14:paraId="19970C30" w14:textId="29495424" w:rsidR="0036409D" w:rsidRPr="003872E0" w:rsidRDefault="0036409D" w:rsidP="00F45EA9">
            <w:pPr>
              <w:pStyle w:val="ATableBody"/>
            </w:pPr>
            <w:r w:rsidRPr="003872E0">
              <w:t>Влажность в процентах</w:t>
            </w:r>
          </w:p>
        </w:tc>
      </w:tr>
      <w:tr w:rsidR="0036409D" w:rsidRPr="003872E0" w14:paraId="2545DD2F" w14:textId="77777777" w:rsidTr="007A71B6">
        <w:trPr>
          <w:trHeight w:val="454"/>
        </w:trPr>
        <w:tc>
          <w:tcPr>
            <w:tcW w:w="1227" w:type="pct"/>
          </w:tcPr>
          <w:p w14:paraId="741DC988" w14:textId="77777777" w:rsidR="0036409D" w:rsidRPr="003872E0" w:rsidRDefault="0036409D" w:rsidP="00F45EA9">
            <w:pPr>
              <w:pStyle w:val="ATableBody"/>
            </w:pPr>
            <w:proofErr w:type="spellStart"/>
            <w:r w:rsidRPr="003872E0">
              <w:t>cloud</w:t>
            </w:r>
            <w:proofErr w:type="spellEnd"/>
          </w:p>
        </w:tc>
        <w:tc>
          <w:tcPr>
            <w:tcW w:w="1012" w:type="pct"/>
          </w:tcPr>
          <w:p w14:paraId="35C95A65" w14:textId="77777777" w:rsidR="0036409D" w:rsidRPr="003872E0" w:rsidRDefault="0036409D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761" w:type="pct"/>
          </w:tcPr>
          <w:p w14:paraId="089DB56D" w14:textId="7D2DC2C4" w:rsidR="0036409D" w:rsidRPr="003872E0" w:rsidRDefault="0036409D" w:rsidP="00F45EA9">
            <w:pPr>
              <w:pStyle w:val="ATableBody"/>
            </w:pPr>
            <w:r w:rsidRPr="003872E0">
              <w:t>Облачность в процентах</w:t>
            </w:r>
          </w:p>
        </w:tc>
      </w:tr>
      <w:tr w:rsidR="0036409D" w:rsidRPr="003D1825" w14:paraId="50B2744E" w14:textId="77777777" w:rsidTr="007A71B6">
        <w:trPr>
          <w:trHeight w:val="454"/>
        </w:trPr>
        <w:tc>
          <w:tcPr>
            <w:tcW w:w="1227" w:type="pct"/>
          </w:tcPr>
          <w:p w14:paraId="04430B9A" w14:textId="77777777" w:rsidR="0036409D" w:rsidRPr="003872E0" w:rsidRDefault="0036409D" w:rsidP="00F45EA9">
            <w:pPr>
              <w:pStyle w:val="ATableBody"/>
            </w:pPr>
            <w:proofErr w:type="spellStart"/>
            <w:r w:rsidRPr="003872E0">
              <w:t>feelslike_c</w:t>
            </w:r>
            <w:proofErr w:type="spellEnd"/>
          </w:p>
        </w:tc>
        <w:tc>
          <w:tcPr>
            <w:tcW w:w="1012" w:type="pct"/>
          </w:tcPr>
          <w:p w14:paraId="1B20B6EA" w14:textId="77777777" w:rsidR="0036409D" w:rsidRPr="003872E0" w:rsidRDefault="0036409D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5115E9AD" w14:textId="77777777" w:rsidR="0036409D" w:rsidRPr="003872E0" w:rsidRDefault="0036409D" w:rsidP="00F45EA9">
            <w:pPr>
              <w:pStyle w:val="ATableBody"/>
            </w:pPr>
            <w:r w:rsidRPr="003872E0">
              <w:t>Чувствуется как температура в градусах Цельсия</w:t>
            </w:r>
          </w:p>
        </w:tc>
      </w:tr>
      <w:tr w:rsidR="0036409D" w:rsidRPr="003D1825" w14:paraId="1392C8D3" w14:textId="77777777" w:rsidTr="007A71B6">
        <w:trPr>
          <w:trHeight w:val="454"/>
        </w:trPr>
        <w:tc>
          <w:tcPr>
            <w:tcW w:w="1227" w:type="pct"/>
          </w:tcPr>
          <w:p w14:paraId="6924A1BC" w14:textId="77777777" w:rsidR="0036409D" w:rsidRPr="003872E0" w:rsidRDefault="0036409D" w:rsidP="00F45EA9">
            <w:pPr>
              <w:pStyle w:val="ATableBody"/>
            </w:pPr>
            <w:proofErr w:type="spellStart"/>
            <w:r w:rsidRPr="003872E0">
              <w:t>feelslike</w:t>
            </w:r>
            <w:proofErr w:type="spellEnd"/>
            <w:r w:rsidRPr="003872E0">
              <w:t>_</w:t>
            </w:r>
            <w:r w:rsidRPr="003872E0">
              <w:rPr>
                <w:lang w:val="en-US"/>
              </w:rPr>
              <w:t>f</w:t>
            </w:r>
          </w:p>
        </w:tc>
        <w:tc>
          <w:tcPr>
            <w:tcW w:w="1012" w:type="pct"/>
          </w:tcPr>
          <w:p w14:paraId="3D5D9B7D" w14:textId="77777777" w:rsidR="0036409D" w:rsidRPr="003872E0" w:rsidRDefault="0036409D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4B22DD5B" w14:textId="74FD5F25" w:rsidR="0036409D" w:rsidRPr="003872E0" w:rsidRDefault="0036409D" w:rsidP="00F45EA9">
            <w:pPr>
              <w:pStyle w:val="ATableBody"/>
            </w:pPr>
            <w:r w:rsidRPr="003872E0">
              <w:t xml:space="preserve">Чувствуется как температура </w:t>
            </w:r>
            <w:r w:rsidR="00F6058B">
              <w:t xml:space="preserve">в градусах </w:t>
            </w:r>
            <w:r w:rsidRPr="003872E0">
              <w:t>Фаренгейт</w:t>
            </w:r>
            <w:r w:rsidR="00F6058B">
              <w:t>а</w:t>
            </w:r>
          </w:p>
        </w:tc>
      </w:tr>
      <w:tr w:rsidR="0036409D" w:rsidRPr="003D1825" w14:paraId="6B08445C" w14:textId="77777777" w:rsidTr="007A71B6">
        <w:trPr>
          <w:trHeight w:val="454"/>
        </w:trPr>
        <w:tc>
          <w:tcPr>
            <w:tcW w:w="1227" w:type="pct"/>
          </w:tcPr>
          <w:p w14:paraId="012EF530" w14:textId="77777777" w:rsidR="0036409D" w:rsidRPr="003872E0" w:rsidRDefault="0036409D" w:rsidP="00F45EA9">
            <w:pPr>
              <w:pStyle w:val="ATableBody"/>
            </w:pPr>
            <w:proofErr w:type="spellStart"/>
            <w:r w:rsidRPr="003872E0">
              <w:t>windchill_c</w:t>
            </w:r>
            <w:proofErr w:type="spellEnd"/>
          </w:p>
        </w:tc>
        <w:tc>
          <w:tcPr>
            <w:tcW w:w="1012" w:type="pct"/>
          </w:tcPr>
          <w:p w14:paraId="0180DE33" w14:textId="77777777" w:rsidR="0036409D" w:rsidRPr="003872E0" w:rsidRDefault="0036409D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47D90100" w14:textId="37380C06" w:rsidR="0036409D" w:rsidRPr="003872E0" w:rsidRDefault="0036409D" w:rsidP="00F45EA9">
            <w:pPr>
              <w:pStyle w:val="ATableBody"/>
            </w:pPr>
            <w:r w:rsidRPr="003872E0">
              <w:t>Температура ветра в градусах Цельсия</w:t>
            </w:r>
          </w:p>
        </w:tc>
      </w:tr>
      <w:tr w:rsidR="0036409D" w:rsidRPr="003D1825" w14:paraId="3803692F" w14:textId="77777777" w:rsidTr="007A71B6">
        <w:trPr>
          <w:trHeight w:val="454"/>
        </w:trPr>
        <w:tc>
          <w:tcPr>
            <w:tcW w:w="1227" w:type="pct"/>
          </w:tcPr>
          <w:p w14:paraId="37336978" w14:textId="77777777" w:rsidR="0036409D" w:rsidRPr="003872E0" w:rsidRDefault="0036409D" w:rsidP="00F45EA9">
            <w:pPr>
              <w:pStyle w:val="ATableBody"/>
            </w:pPr>
            <w:proofErr w:type="spellStart"/>
            <w:r w:rsidRPr="003872E0">
              <w:t>windchill_f</w:t>
            </w:r>
            <w:proofErr w:type="spellEnd"/>
          </w:p>
        </w:tc>
        <w:tc>
          <w:tcPr>
            <w:tcW w:w="1012" w:type="pct"/>
          </w:tcPr>
          <w:p w14:paraId="4A61F796" w14:textId="77777777" w:rsidR="0036409D" w:rsidRPr="003872E0" w:rsidRDefault="0036409D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2B640AE9" w14:textId="7C320623" w:rsidR="0036409D" w:rsidRPr="003872E0" w:rsidRDefault="0036409D" w:rsidP="00F45EA9">
            <w:pPr>
              <w:pStyle w:val="ATableBody"/>
            </w:pPr>
            <w:r w:rsidRPr="003872E0">
              <w:t>Температура ветра в градусах Фаренгейта</w:t>
            </w:r>
          </w:p>
        </w:tc>
      </w:tr>
      <w:tr w:rsidR="0036409D" w:rsidRPr="003D1825" w14:paraId="55780716" w14:textId="77777777" w:rsidTr="007A71B6">
        <w:trPr>
          <w:trHeight w:val="454"/>
        </w:trPr>
        <w:tc>
          <w:tcPr>
            <w:tcW w:w="1227" w:type="pct"/>
          </w:tcPr>
          <w:p w14:paraId="75E6F00F" w14:textId="77777777" w:rsidR="0036409D" w:rsidRPr="003872E0" w:rsidRDefault="0036409D" w:rsidP="00F45EA9">
            <w:pPr>
              <w:pStyle w:val="ATableBody"/>
            </w:pPr>
            <w:proofErr w:type="spellStart"/>
            <w:r w:rsidRPr="003872E0">
              <w:t>heatindex_c</w:t>
            </w:r>
            <w:proofErr w:type="spellEnd"/>
          </w:p>
        </w:tc>
        <w:tc>
          <w:tcPr>
            <w:tcW w:w="1012" w:type="pct"/>
          </w:tcPr>
          <w:p w14:paraId="3794744C" w14:textId="77777777" w:rsidR="0036409D" w:rsidRPr="003872E0" w:rsidRDefault="0036409D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553E6365" w14:textId="26226341" w:rsidR="0036409D" w:rsidRPr="003872E0" w:rsidRDefault="0036409D" w:rsidP="00F45EA9">
            <w:pPr>
              <w:pStyle w:val="ATableBody"/>
            </w:pPr>
            <w:r w:rsidRPr="003872E0">
              <w:t>Индекс тепла в градусах Цельсия</w:t>
            </w:r>
          </w:p>
        </w:tc>
      </w:tr>
      <w:tr w:rsidR="0036409D" w:rsidRPr="003D1825" w14:paraId="61396C09" w14:textId="77777777" w:rsidTr="007A71B6">
        <w:trPr>
          <w:trHeight w:val="454"/>
        </w:trPr>
        <w:tc>
          <w:tcPr>
            <w:tcW w:w="1227" w:type="pct"/>
          </w:tcPr>
          <w:p w14:paraId="78B4B852" w14:textId="77777777" w:rsidR="0036409D" w:rsidRPr="003872E0" w:rsidRDefault="0036409D" w:rsidP="00F45EA9">
            <w:pPr>
              <w:pStyle w:val="ATableBody"/>
            </w:pPr>
            <w:proofErr w:type="spellStart"/>
            <w:r w:rsidRPr="003872E0">
              <w:t>heatindex_f</w:t>
            </w:r>
            <w:proofErr w:type="spellEnd"/>
          </w:p>
        </w:tc>
        <w:tc>
          <w:tcPr>
            <w:tcW w:w="1012" w:type="pct"/>
          </w:tcPr>
          <w:p w14:paraId="4810201E" w14:textId="77777777" w:rsidR="0036409D" w:rsidRPr="003872E0" w:rsidRDefault="0036409D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2DAD022E" w14:textId="104675BB" w:rsidR="0036409D" w:rsidRPr="003872E0" w:rsidRDefault="0036409D" w:rsidP="00F45EA9">
            <w:pPr>
              <w:pStyle w:val="ATableBody"/>
            </w:pPr>
            <w:r w:rsidRPr="003872E0">
              <w:t>Индекс тепла в градусах Фаренгейта</w:t>
            </w:r>
          </w:p>
        </w:tc>
      </w:tr>
      <w:tr w:rsidR="0036409D" w:rsidRPr="003D1825" w14:paraId="5CF3F630" w14:textId="77777777" w:rsidTr="007A71B6">
        <w:trPr>
          <w:trHeight w:val="454"/>
        </w:trPr>
        <w:tc>
          <w:tcPr>
            <w:tcW w:w="1227" w:type="pct"/>
          </w:tcPr>
          <w:p w14:paraId="72F2807D" w14:textId="77777777" w:rsidR="0036409D" w:rsidRPr="003872E0" w:rsidRDefault="0036409D" w:rsidP="00F45EA9">
            <w:pPr>
              <w:pStyle w:val="ATableBody"/>
              <w:rPr>
                <w:lang w:val="en-US"/>
              </w:rPr>
            </w:pPr>
            <w:proofErr w:type="spellStart"/>
            <w:r w:rsidRPr="003872E0">
              <w:t>dewpoint</w:t>
            </w:r>
            <w:proofErr w:type="spellEnd"/>
            <w:r w:rsidRPr="003872E0">
              <w:t>_</w:t>
            </w:r>
            <w:r w:rsidRPr="003872E0">
              <w:rPr>
                <w:lang w:val="en-US"/>
              </w:rPr>
              <w:t>c</w:t>
            </w:r>
          </w:p>
        </w:tc>
        <w:tc>
          <w:tcPr>
            <w:tcW w:w="1012" w:type="pct"/>
          </w:tcPr>
          <w:p w14:paraId="5C3838D7" w14:textId="77777777" w:rsidR="0036409D" w:rsidRPr="003872E0" w:rsidRDefault="0036409D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73E96C7D" w14:textId="7A1F347D" w:rsidR="0036409D" w:rsidRPr="003872E0" w:rsidRDefault="0036409D" w:rsidP="00F45EA9">
            <w:pPr>
              <w:pStyle w:val="ATableBody"/>
            </w:pPr>
            <w:r w:rsidRPr="003872E0">
              <w:t>Значение точки росы в градусах Цельсия</w:t>
            </w:r>
          </w:p>
        </w:tc>
      </w:tr>
      <w:tr w:rsidR="0036409D" w:rsidRPr="003D1825" w14:paraId="2851A4DD" w14:textId="77777777" w:rsidTr="007A71B6">
        <w:trPr>
          <w:trHeight w:val="454"/>
        </w:trPr>
        <w:tc>
          <w:tcPr>
            <w:tcW w:w="1227" w:type="pct"/>
          </w:tcPr>
          <w:p w14:paraId="1638762B" w14:textId="77777777" w:rsidR="0036409D" w:rsidRPr="003872E0" w:rsidRDefault="0036409D" w:rsidP="00F45EA9">
            <w:pPr>
              <w:pStyle w:val="ATableBody"/>
            </w:pPr>
            <w:proofErr w:type="spellStart"/>
            <w:r w:rsidRPr="003872E0">
              <w:t>dewpoint_f</w:t>
            </w:r>
            <w:proofErr w:type="spellEnd"/>
          </w:p>
        </w:tc>
        <w:tc>
          <w:tcPr>
            <w:tcW w:w="1012" w:type="pct"/>
          </w:tcPr>
          <w:p w14:paraId="0F1A0439" w14:textId="77777777" w:rsidR="0036409D" w:rsidRPr="003872E0" w:rsidRDefault="0036409D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7420C5D0" w14:textId="1A2D8A09" w:rsidR="0036409D" w:rsidRPr="003872E0" w:rsidRDefault="0036409D" w:rsidP="00F45EA9">
            <w:pPr>
              <w:pStyle w:val="ATableBody"/>
            </w:pPr>
            <w:r w:rsidRPr="003872E0">
              <w:t>Значение точки росы в градусах Фаренгейта</w:t>
            </w:r>
          </w:p>
        </w:tc>
      </w:tr>
      <w:tr w:rsidR="00BB2E68" w:rsidRPr="003D1825" w14:paraId="4C8C8D8E" w14:textId="77777777" w:rsidTr="007A71B6">
        <w:trPr>
          <w:trHeight w:val="454"/>
        </w:trPr>
        <w:tc>
          <w:tcPr>
            <w:tcW w:w="1227" w:type="pct"/>
          </w:tcPr>
          <w:p w14:paraId="6CC4CC5D" w14:textId="77777777" w:rsidR="00BB2E68" w:rsidRPr="003872E0" w:rsidRDefault="00BB2E68" w:rsidP="00F45EA9">
            <w:pPr>
              <w:pStyle w:val="ATableBody"/>
            </w:pPr>
            <w:proofErr w:type="spellStart"/>
            <w:r w:rsidRPr="003872E0">
              <w:t>will_it_rain</w:t>
            </w:r>
            <w:proofErr w:type="spellEnd"/>
          </w:p>
        </w:tc>
        <w:tc>
          <w:tcPr>
            <w:tcW w:w="1012" w:type="pct"/>
          </w:tcPr>
          <w:p w14:paraId="54E0F608" w14:textId="77777777" w:rsidR="00BB2E68" w:rsidRPr="003872E0" w:rsidRDefault="00BB2E68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761" w:type="pct"/>
          </w:tcPr>
          <w:p w14:paraId="554B8079" w14:textId="77777777" w:rsidR="00BB2E68" w:rsidRPr="003872E0" w:rsidRDefault="00BB2E68" w:rsidP="00F45EA9">
            <w:pPr>
              <w:pStyle w:val="ATableBody"/>
            </w:pPr>
            <w:r w:rsidRPr="003872E0">
              <w:t>1 = Да, 0 = Нет. Будет идти дождь или нет.</w:t>
            </w:r>
          </w:p>
        </w:tc>
      </w:tr>
      <w:tr w:rsidR="00BB2E68" w:rsidRPr="003D1825" w14:paraId="473BD6B2" w14:textId="77777777" w:rsidTr="007A71B6">
        <w:trPr>
          <w:trHeight w:val="454"/>
        </w:trPr>
        <w:tc>
          <w:tcPr>
            <w:tcW w:w="1227" w:type="pct"/>
          </w:tcPr>
          <w:p w14:paraId="471F5422" w14:textId="77777777" w:rsidR="00BB2E68" w:rsidRPr="003872E0" w:rsidRDefault="00BB2E68" w:rsidP="00F45EA9">
            <w:pPr>
              <w:pStyle w:val="ATableBody"/>
            </w:pPr>
            <w:proofErr w:type="spellStart"/>
            <w:r w:rsidRPr="003872E0">
              <w:t>will_it_snow</w:t>
            </w:r>
            <w:proofErr w:type="spellEnd"/>
          </w:p>
        </w:tc>
        <w:tc>
          <w:tcPr>
            <w:tcW w:w="1012" w:type="pct"/>
          </w:tcPr>
          <w:p w14:paraId="17EB6423" w14:textId="77777777" w:rsidR="00BB2E68" w:rsidRPr="003872E0" w:rsidRDefault="00BB2E68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761" w:type="pct"/>
          </w:tcPr>
          <w:p w14:paraId="3C6D46A4" w14:textId="77777777" w:rsidR="00BB2E68" w:rsidRPr="003872E0" w:rsidRDefault="00BB2E68" w:rsidP="00F45EA9">
            <w:pPr>
              <w:pStyle w:val="ATableBody"/>
            </w:pPr>
            <w:r w:rsidRPr="003872E0">
              <w:t>1 = Да, 0 = Нет. Будет идти снег или нет.</w:t>
            </w:r>
          </w:p>
        </w:tc>
      </w:tr>
      <w:tr w:rsidR="0036409D" w:rsidRPr="003D1825" w14:paraId="0615E802" w14:textId="77777777" w:rsidTr="007A71B6">
        <w:trPr>
          <w:trHeight w:val="454"/>
        </w:trPr>
        <w:tc>
          <w:tcPr>
            <w:tcW w:w="1227" w:type="pct"/>
          </w:tcPr>
          <w:p w14:paraId="5F2E8621" w14:textId="77777777" w:rsidR="0036409D" w:rsidRPr="003872E0" w:rsidRDefault="0036409D" w:rsidP="00F45EA9">
            <w:pPr>
              <w:pStyle w:val="ATableBody"/>
            </w:pPr>
            <w:proofErr w:type="spellStart"/>
            <w:r w:rsidRPr="003872E0">
              <w:t>is_day</w:t>
            </w:r>
            <w:proofErr w:type="spellEnd"/>
          </w:p>
        </w:tc>
        <w:tc>
          <w:tcPr>
            <w:tcW w:w="1012" w:type="pct"/>
          </w:tcPr>
          <w:p w14:paraId="16DC83A5" w14:textId="77777777" w:rsidR="0036409D" w:rsidRPr="003872E0" w:rsidRDefault="0036409D" w:rsidP="00F45EA9">
            <w:pPr>
              <w:pStyle w:val="ATableBody"/>
            </w:pPr>
            <w:r w:rsidRPr="003872E0">
              <w:t>целое</w:t>
            </w:r>
          </w:p>
        </w:tc>
        <w:tc>
          <w:tcPr>
            <w:tcW w:w="2761" w:type="pct"/>
          </w:tcPr>
          <w:p w14:paraId="24B31ABF" w14:textId="77777777" w:rsidR="0036409D" w:rsidRPr="003872E0" w:rsidRDefault="0036409D" w:rsidP="00F45EA9">
            <w:pPr>
              <w:pStyle w:val="ATableBody"/>
            </w:pPr>
            <w:r w:rsidRPr="003872E0">
              <w:t>1 = Да, 0 = Нет. Показывать значок дневного или ночного состояния.</w:t>
            </w:r>
          </w:p>
        </w:tc>
      </w:tr>
      <w:tr w:rsidR="0036409D" w:rsidRPr="003872E0" w14:paraId="4119822F" w14:textId="77777777" w:rsidTr="007A71B6">
        <w:trPr>
          <w:trHeight w:val="454"/>
        </w:trPr>
        <w:tc>
          <w:tcPr>
            <w:tcW w:w="1227" w:type="pct"/>
          </w:tcPr>
          <w:p w14:paraId="1172474E" w14:textId="77777777" w:rsidR="0036409D" w:rsidRPr="003872E0" w:rsidRDefault="0036409D" w:rsidP="00F45EA9">
            <w:pPr>
              <w:pStyle w:val="ATableBody"/>
            </w:pPr>
            <w:proofErr w:type="spellStart"/>
            <w:r w:rsidRPr="003872E0">
              <w:t>vis_km</w:t>
            </w:r>
            <w:proofErr w:type="spellEnd"/>
          </w:p>
        </w:tc>
        <w:tc>
          <w:tcPr>
            <w:tcW w:w="1012" w:type="pct"/>
          </w:tcPr>
          <w:p w14:paraId="6826461D" w14:textId="77777777" w:rsidR="0036409D" w:rsidRPr="003872E0" w:rsidRDefault="0036409D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1F5CAB04" w14:textId="60154107" w:rsidR="0036409D" w:rsidRPr="003872E0" w:rsidRDefault="0036409D" w:rsidP="00F45EA9">
            <w:pPr>
              <w:pStyle w:val="ATableBody"/>
            </w:pPr>
            <w:r w:rsidRPr="003872E0">
              <w:t>Видимость в километрах</w:t>
            </w:r>
          </w:p>
        </w:tc>
      </w:tr>
      <w:tr w:rsidR="0036409D" w:rsidRPr="003872E0" w14:paraId="75DC0A97" w14:textId="77777777" w:rsidTr="007A71B6">
        <w:trPr>
          <w:trHeight w:val="454"/>
        </w:trPr>
        <w:tc>
          <w:tcPr>
            <w:tcW w:w="1227" w:type="pct"/>
          </w:tcPr>
          <w:p w14:paraId="0AA414BA" w14:textId="77777777" w:rsidR="0036409D" w:rsidRPr="003872E0" w:rsidRDefault="0036409D" w:rsidP="00F45EA9">
            <w:pPr>
              <w:pStyle w:val="ATableBody"/>
            </w:pPr>
            <w:proofErr w:type="spellStart"/>
            <w:r w:rsidRPr="003872E0">
              <w:t>vis_miles</w:t>
            </w:r>
            <w:proofErr w:type="spellEnd"/>
          </w:p>
        </w:tc>
        <w:tc>
          <w:tcPr>
            <w:tcW w:w="1012" w:type="pct"/>
          </w:tcPr>
          <w:p w14:paraId="53BBDA44" w14:textId="77777777" w:rsidR="0036409D" w:rsidRPr="003872E0" w:rsidRDefault="0036409D" w:rsidP="00F45EA9">
            <w:pPr>
              <w:pStyle w:val="ATableBody"/>
            </w:pPr>
            <w:r w:rsidRPr="003872E0">
              <w:t>десятичное</w:t>
            </w:r>
          </w:p>
        </w:tc>
        <w:tc>
          <w:tcPr>
            <w:tcW w:w="2761" w:type="pct"/>
          </w:tcPr>
          <w:p w14:paraId="68B15378" w14:textId="2A6C8781" w:rsidR="0036409D" w:rsidRPr="003872E0" w:rsidRDefault="0036409D" w:rsidP="00F45EA9">
            <w:pPr>
              <w:pStyle w:val="ATableBody"/>
            </w:pPr>
            <w:r w:rsidRPr="003872E0">
              <w:t>Видимость в милях</w:t>
            </w:r>
          </w:p>
        </w:tc>
      </w:tr>
    </w:tbl>
    <w:p w14:paraId="408CD0A2" w14:textId="7C9E4F2C" w:rsidR="00A43DBA" w:rsidRPr="00A43DBA" w:rsidRDefault="00A43DBA" w:rsidP="00A43DBA">
      <w:pPr>
        <w:pStyle w:val="AHeading2"/>
        <w:rPr>
          <w:lang w:val="en-US"/>
        </w:rPr>
      </w:pPr>
      <w:bookmarkStart w:id="42" w:name="_Toc152757420"/>
      <w:r w:rsidRPr="00A43DBA">
        <w:rPr>
          <w:lang w:val="en-US"/>
        </w:rPr>
        <w:t>API</w:t>
      </w:r>
      <w:r>
        <w:rPr>
          <w:lang w:val="en-US"/>
        </w:rPr>
        <w:t xml:space="preserve"> </w:t>
      </w:r>
      <w:r>
        <w:t>поиска</w:t>
      </w:r>
      <w:r w:rsidRPr="00A43DBA">
        <w:rPr>
          <w:lang w:val="en-US"/>
        </w:rPr>
        <w:t xml:space="preserve"> </w:t>
      </w:r>
      <w:r>
        <w:rPr>
          <w:lang w:val="en-US"/>
        </w:rPr>
        <w:t>IP</w:t>
      </w:r>
      <w:bookmarkEnd w:id="42"/>
    </w:p>
    <w:p w14:paraId="6FDA53CD" w14:textId="2CFE81CD" w:rsidR="00AC790B" w:rsidRDefault="00A43DBA" w:rsidP="00A43DBA">
      <w:pPr>
        <w:pStyle w:val="ABody"/>
        <w:rPr>
          <w:rFonts w:asciiTheme="minorHAnsi" w:hAnsiTheme="minorHAnsi" w:cstheme="minorHAnsi"/>
        </w:rPr>
      </w:pPr>
      <w:r w:rsidRPr="00A43DBA">
        <w:rPr>
          <w:rFonts w:asciiTheme="minorHAnsi" w:hAnsiTheme="minorHAnsi" w:cstheme="minorHAnsi"/>
        </w:rPr>
        <w:t xml:space="preserve">Метод </w:t>
      </w:r>
      <w:r>
        <w:rPr>
          <w:rFonts w:asciiTheme="minorHAnsi" w:hAnsiTheme="minorHAnsi" w:cstheme="minorHAnsi"/>
        </w:rPr>
        <w:t xml:space="preserve">поиска </w:t>
      </w:r>
      <w:r w:rsidRPr="00A43DBA">
        <w:rPr>
          <w:rFonts w:asciiTheme="minorHAnsi" w:hAnsiTheme="minorHAnsi" w:cstheme="minorHAnsi"/>
        </w:rPr>
        <w:t xml:space="preserve">IP позволяет пользователю получить актуальную информацию об IP-адресе в формате </w:t>
      </w:r>
      <w:proofErr w:type="spellStart"/>
      <w:r w:rsidRPr="00A43DBA">
        <w:rPr>
          <w:rFonts w:asciiTheme="minorHAnsi" w:hAnsiTheme="minorHAnsi" w:cstheme="minorHAnsi"/>
        </w:rPr>
        <w:t>json</w:t>
      </w:r>
      <w:proofErr w:type="spellEnd"/>
      <w:r w:rsidRPr="00A43DBA">
        <w:rPr>
          <w:rFonts w:asciiTheme="minorHAnsi" w:hAnsiTheme="minorHAnsi" w:cstheme="minorHAnsi"/>
        </w:rPr>
        <w:t xml:space="preserve"> и </w:t>
      </w:r>
      <w:proofErr w:type="spellStart"/>
      <w:r w:rsidRPr="00A43DBA">
        <w:rPr>
          <w:rFonts w:asciiTheme="minorHAnsi" w:hAnsiTheme="minorHAnsi" w:cstheme="minorHAnsi"/>
        </w:rPr>
        <w:t>xml</w:t>
      </w:r>
      <w:proofErr w:type="spellEnd"/>
      <w:r w:rsidRPr="00A43DBA">
        <w:rPr>
          <w:rFonts w:asciiTheme="minorHAnsi" w:hAnsiTheme="minorHAnsi" w:cstheme="minorHAnsi"/>
        </w:rPr>
        <w:t>.</w:t>
      </w:r>
    </w:p>
    <w:p w14:paraId="388A4E1F" w14:textId="6E767264" w:rsidR="00A43DBA" w:rsidRPr="003872E0" w:rsidRDefault="00A43DBA" w:rsidP="00A43DBA">
      <w:pPr>
        <w:pStyle w:val="ATableName"/>
        <w:ind w:left="709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 xml:space="preserve">– </w:t>
      </w:r>
      <w:r>
        <w:rPr>
          <w:rFonts w:asciiTheme="minorHAnsi" w:hAnsiTheme="minorHAnsi" w:cstheme="minorHAnsi"/>
        </w:rPr>
        <w:t xml:space="preserve">Поля и описание </w:t>
      </w:r>
      <w:r>
        <w:rPr>
          <w:rFonts w:asciiTheme="minorHAnsi" w:hAnsiTheme="minorHAnsi" w:cstheme="minorHAnsi"/>
          <w:lang w:val="en-US"/>
        </w:rPr>
        <w:t>API</w:t>
      </w:r>
      <w:r w:rsidRPr="00A43DB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поиска </w:t>
      </w:r>
      <w:r>
        <w:rPr>
          <w:rFonts w:asciiTheme="minorHAnsi" w:hAnsiTheme="minorHAnsi" w:cstheme="minorHAnsi"/>
          <w:lang w:val="en-US"/>
        </w:rPr>
        <w:t>IP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2"/>
        <w:gridCol w:w="2006"/>
        <w:gridCol w:w="5473"/>
      </w:tblGrid>
      <w:tr w:rsidR="00A43DBA" w:rsidRPr="003872E0" w14:paraId="3DD67039" w14:textId="77777777" w:rsidTr="007A71B6">
        <w:trPr>
          <w:trHeight w:val="454"/>
          <w:tblHeader/>
        </w:trPr>
        <w:tc>
          <w:tcPr>
            <w:tcW w:w="1227" w:type="pct"/>
            <w:vAlign w:val="center"/>
          </w:tcPr>
          <w:p w14:paraId="2CE3CD62" w14:textId="77777777" w:rsidR="00A43DBA" w:rsidRPr="003872E0" w:rsidRDefault="00A43DBA" w:rsidP="007A71B6">
            <w:pPr>
              <w:pStyle w:val="ATableColumnName"/>
              <w:rPr>
                <w:rFonts w:asciiTheme="minorHAnsi" w:hAnsiTheme="minorHAnsi" w:cstheme="minorHAnsi"/>
                <w:lang w:val="en-US"/>
              </w:rPr>
            </w:pPr>
            <w:r w:rsidRPr="003872E0">
              <w:rPr>
                <w:rFonts w:asciiTheme="minorHAnsi" w:hAnsiTheme="minorHAnsi" w:cstheme="minorHAnsi"/>
              </w:rPr>
              <w:t>Поле</w:t>
            </w:r>
          </w:p>
        </w:tc>
        <w:tc>
          <w:tcPr>
            <w:tcW w:w="1012" w:type="pct"/>
            <w:vAlign w:val="center"/>
          </w:tcPr>
          <w:p w14:paraId="3A4B0570" w14:textId="77777777" w:rsidR="00A43DBA" w:rsidRPr="003872E0" w:rsidRDefault="00A43DBA" w:rsidP="007A71B6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Тип данных</w:t>
            </w:r>
          </w:p>
        </w:tc>
        <w:tc>
          <w:tcPr>
            <w:tcW w:w="2761" w:type="pct"/>
            <w:vAlign w:val="center"/>
          </w:tcPr>
          <w:p w14:paraId="6B1C758C" w14:textId="77777777" w:rsidR="00A43DBA" w:rsidRPr="003872E0" w:rsidRDefault="00A43DBA" w:rsidP="007A71B6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Описание</w:t>
            </w:r>
          </w:p>
        </w:tc>
      </w:tr>
      <w:tr w:rsidR="00A43DBA" w:rsidRPr="003872E0" w14:paraId="5E616BA9" w14:textId="77777777" w:rsidTr="007A71B6">
        <w:trPr>
          <w:trHeight w:val="454"/>
        </w:trPr>
        <w:tc>
          <w:tcPr>
            <w:tcW w:w="1227" w:type="pct"/>
          </w:tcPr>
          <w:p w14:paraId="669C17FE" w14:textId="272CDEE7" w:rsidR="00A43DBA" w:rsidRPr="003872E0" w:rsidRDefault="009062CC" w:rsidP="00F45EA9">
            <w:pPr>
              <w:pStyle w:val="ATableBody"/>
            </w:pPr>
            <w:proofErr w:type="spellStart"/>
            <w:r w:rsidRPr="009062CC">
              <w:t>ip</w:t>
            </w:r>
            <w:proofErr w:type="spellEnd"/>
          </w:p>
        </w:tc>
        <w:tc>
          <w:tcPr>
            <w:tcW w:w="1012" w:type="pct"/>
          </w:tcPr>
          <w:p w14:paraId="0D514A96" w14:textId="60EC3C08" w:rsidR="00A43DBA" w:rsidRPr="003872E0" w:rsidRDefault="009062CC" w:rsidP="00F45EA9">
            <w:pPr>
              <w:pStyle w:val="ATableBody"/>
            </w:pPr>
            <w:r>
              <w:t>строка</w:t>
            </w:r>
          </w:p>
        </w:tc>
        <w:tc>
          <w:tcPr>
            <w:tcW w:w="2761" w:type="pct"/>
          </w:tcPr>
          <w:p w14:paraId="02A711C5" w14:textId="2D0AA625" w:rsidR="00A43DBA" w:rsidRPr="003872E0" w:rsidRDefault="009062CC" w:rsidP="00F45EA9">
            <w:pPr>
              <w:pStyle w:val="ATableBody"/>
            </w:pPr>
            <w:r w:rsidRPr="009062CC">
              <w:rPr>
                <w:lang w:val="en-US"/>
              </w:rPr>
              <w:t>IP-</w:t>
            </w:r>
            <w:r w:rsidRPr="009062CC">
              <w:t>адрес</w:t>
            </w:r>
          </w:p>
        </w:tc>
      </w:tr>
      <w:tr w:rsidR="00A43DBA" w:rsidRPr="003872E0" w14:paraId="5C571FC9" w14:textId="77777777" w:rsidTr="007A71B6">
        <w:trPr>
          <w:trHeight w:val="454"/>
        </w:trPr>
        <w:tc>
          <w:tcPr>
            <w:tcW w:w="1227" w:type="pct"/>
          </w:tcPr>
          <w:p w14:paraId="5A6C1BF8" w14:textId="1B0DFD89" w:rsidR="00A43DBA" w:rsidRPr="003872E0" w:rsidRDefault="009062CC" w:rsidP="00F45EA9">
            <w:pPr>
              <w:pStyle w:val="ATableBody"/>
            </w:pPr>
            <w:r w:rsidRPr="009062CC">
              <w:t>type</w:t>
            </w:r>
          </w:p>
        </w:tc>
        <w:tc>
          <w:tcPr>
            <w:tcW w:w="1012" w:type="pct"/>
          </w:tcPr>
          <w:p w14:paraId="0079E751" w14:textId="46E32ED5" w:rsidR="00A43DBA" w:rsidRPr="003872E0" w:rsidRDefault="009062CC" w:rsidP="00F45EA9">
            <w:pPr>
              <w:pStyle w:val="ATableBody"/>
            </w:pPr>
            <w:r>
              <w:t>строка</w:t>
            </w:r>
          </w:p>
        </w:tc>
        <w:tc>
          <w:tcPr>
            <w:tcW w:w="2761" w:type="pct"/>
          </w:tcPr>
          <w:p w14:paraId="5FABC951" w14:textId="276DB2D2" w:rsidR="00A43DBA" w:rsidRPr="003872E0" w:rsidRDefault="009062CC" w:rsidP="00F45EA9">
            <w:pPr>
              <w:pStyle w:val="ATableBody"/>
            </w:pPr>
            <w:r w:rsidRPr="009062CC">
              <w:t>ipv4 или ipv6</w:t>
            </w:r>
          </w:p>
        </w:tc>
      </w:tr>
      <w:tr w:rsidR="009062CC" w:rsidRPr="003872E0" w14:paraId="3850A8B7" w14:textId="77777777" w:rsidTr="007A71B6">
        <w:trPr>
          <w:trHeight w:val="454"/>
        </w:trPr>
        <w:tc>
          <w:tcPr>
            <w:tcW w:w="1227" w:type="pct"/>
          </w:tcPr>
          <w:p w14:paraId="4C944AFB" w14:textId="78B00646" w:rsidR="009062CC" w:rsidRPr="003872E0" w:rsidRDefault="009062CC" w:rsidP="00F45EA9">
            <w:pPr>
              <w:pStyle w:val="ATableBody"/>
            </w:pPr>
            <w:proofErr w:type="spellStart"/>
            <w:r w:rsidRPr="009062CC">
              <w:t>continent_code</w:t>
            </w:r>
            <w:proofErr w:type="spellEnd"/>
          </w:p>
        </w:tc>
        <w:tc>
          <w:tcPr>
            <w:tcW w:w="1012" w:type="pct"/>
          </w:tcPr>
          <w:p w14:paraId="700D5E6A" w14:textId="14888A6E" w:rsidR="009062CC" w:rsidRPr="003872E0" w:rsidRDefault="009062CC" w:rsidP="00F45EA9">
            <w:pPr>
              <w:pStyle w:val="ATableBody"/>
            </w:pPr>
            <w:r>
              <w:t>строка</w:t>
            </w:r>
          </w:p>
        </w:tc>
        <w:tc>
          <w:tcPr>
            <w:tcW w:w="2761" w:type="pct"/>
          </w:tcPr>
          <w:p w14:paraId="4BEC038A" w14:textId="3685E641" w:rsidR="009062CC" w:rsidRPr="003872E0" w:rsidRDefault="009062CC" w:rsidP="00F45EA9">
            <w:pPr>
              <w:pStyle w:val="ATableBody"/>
            </w:pPr>
            <w:r w:rsidRPr="009062CC">
              <w:t>Код</w:t>
            </w:r>
            <w:r w:rsidRPr="009062CC">
              <w:rPr>
                <w:lang w:val="en-US"/>
              </w:rPr>
              <w:t xml:space="preserve"> </w:t>
            </w:r>
            <w:r w:rsidRPr="009062CC">
              <w:t>континента</w:t>
            </w:r>
          </w:p>
        </w:tc>
      </w:tr>
      <w:tr w:rsidR="009062CC" w:rsidRPr="003872E0" w14:paraId="5511DED6" w14:textId="77777777" w:rsidTr="007A71B6">
        <w:trPr>
          <w:trHeight w:val="454"/>
        </w:trPr>
        <w:tc>
          <w:tcPr>
            <w:tcW w:w="1227" w:type="pct"/>
          </w:tcPr>
          <w:p w14:paraId="1B69A4F4" w14:textId="755CEEF2" w:rsidR="009062CC" w:rsidRPr="003872E0" w:rsidRDefault="009062CC" w:rsidP="00F45EA9">
            <w:pPr>
              <w:pStyle w:val="ATableBody"/>
            </w:pPr>
            <w:proofErr w:type="spellStart"/>
            <w:r w:rsidRPr="009062CC">
              <w:t>continent_name</w:t>
            </w:r>
            <w:proofErr w:type="spellEnd"/>
          </w:p>
        </w:tc>
        <w:tc>
          <w:tcPr>
            <w:tcW w:w="1012" w:type="pct"/>
          </w:tcPr>
          <w:p w14:paraId="3EE9F75D" w14:textId="55336AC3" w:rsidR="009062CC" w:rsidRPr="003872E0" w:rsidRDefault="009062CC" w:rsidP="00F45EA9">
            <w:pPr>
              <w:pStyle w:val="ATableBody"/>
            </w:pPr>
            <w:r>
              <w:t>строка</w:t>
            </w:r>
          </w:p>
        </w:tc>
        <w:tc>
          <w:tcPr>
            <w:tcW w:w="2761" w:type="pct"/>
          </w:tcPr>
          <w:p w14:paraId="30C372A5" w14:textId="27D27845" w:rsidR="009062CC" w:rsidRPr="003872E0" w:rsidRDefault="009062CC" w:rsidP="00F45EA9">
            <w:pPr>
              <w:pStyle w:val="ATableBody"/>
            </w:pPr>
            <w:r w:rsidRPr="009062CC">
              <w:t>Название</w:t>
            </w:r>
            <w:r w:rsidRPr="009062CC">
              <w:rPr>
                <w:lang w:val="en-US"/>
              </w:rPr>
              <w:t xml:space="preserve"> </w:t>
            </w:r>
            <w:r w:rsidRPr="009062CC">
              <w:t>континента</w:t>
            </w:r>
          </w:p>
        </w:tc>
      </w:tr>
      <w:tr w:rsidR="009062CC" w:rsidRPr="003872E0" w14:paraId="35739D71" w14:textId="77777777" w:rsidTr="007A71B6">
        <w:trPr>
          <w:trHeight w:val="454"/>
        </w:trPr>
        <w:tc>
          <w:tcPr>
            <w:tcW w:w="1227" w:type="pct"/>
          </w:tcPr>
          <w:p w14:paraId="7CA48395" w14:textId="551D9676" w:rsidR="009062CC" w:rsidRPr="003872E0" w:rsidRDefault="009062CC" w:rsidP="00F45EA9">
            <w:pPr>
              <w:pStyle w:val="ATableBody"/>
            </w:pPr>
            <w:proofErr w:type="spellStart"/>
            <w:r w:rsidRPr="009062CC">
              <w:t>country_code</w:t>
            </w:r>
            <w:proofErr w:type="spellEnd"/>
          </w:p>
        </w:tc>
        <w:tc>
          <w:tcPr>
            <w:tcW w:w="1012" w:type="pct"/>
          </w:tcPr>
          <w:p w14:paraId="4E58D6CD" w14:textId="30939BA6" w:rsidR="009062CC" w:rsidRPr="003872E0" w:rsidRDefault="009062CC" w:rsidP="00F45EA9">
            <w:pPr>
              <w:pStyle w:val="ATableBody"/>
            </w:pPr>
            <w:r>
              <w:t>строка</w:t>
            </w:r>
          </w:p>
        </w:tc>
        <w:tc>
          <w:tcPr>
            <w:tcW w:w="2761" w:type="pct"/>
          </w:tcPr>
          <w:p w14:paraId="41355110" w14:textId="51C3368F" w:rsidR="009062CC" w:rsidRPr="003872E0" w:rsidRDefault="009062CC" w:rsidP="00F45EA9">
            <w:pPr>
              <w:pStyle w:val="ATableBody"/>
            </w:pPr>
            <w:r w:rsidRPr="009062CC">
              <w:t>Код</w:t>
            </w:r>
            <w:r w:rsidRPr="009062CC">
              <w:rPr>
                <w:lang w:val="en-US"/>
              </w:rPr>
              <w:t xml:space="preserve"> </w:t>
            </w:r>
            <w:r w:rsidRPr="009062CC">
              <w:t>страны</w:t>
            </w:r>
          </w:p>
        </w:tc>
      </w:tr>
      <w:tr w:rsidR="009062CC" w:rsidRPr="003872E0" w14:paraId="7BC6C0B6" w14:textId="77777777" w:rsidTr="007A71B6">
        <w:trPr>
          <w:trHeight w:val="454"/>
        </w:trPr>
        <w:tc>
          <w:tcPr>
            <w:tcW w:w="1227" w:type="pct"/>
          </w:tcPr>
          <w:p w14:paraId="1D10AC22" w14:textId="2F56D14A" w:rsidR="009062CC" w:rsidRPr="003872E0" w:rsidRDefault="009062CC" w:rsidP="00F45EA9">
            <w:pPr>
              <w:pStyle w:val="ATableBody"/>
            </w:pPr>
            <w:proofErr w:type="spellStart"/>
            <w:r w:rsidRPr="009062CC">
              <w:t>country_</w:t>
            </w:r>
            <w:r>
              <w:t>name</w:t>
            </w:r>
            <w:proofErr w:type="spellEnd"/>
          </w:p>
        </w:tc>
        <w:tc>
          <w:tcPr>
            <w:tcW w:w="1012" w:type="pct"/>
          </w:tcPr>
          <w:p w14:paraId="23A8619B" w14:textId="29C6FCDB" w:rsidR="009062CC" w:rsidRPr="009062CC" w:rsidRDefault="009062CC" w:rsidP="00F45EA9">
            <w:pPr>
              <w:pStyle w:val="ATableBody"/>
              <w:rPr>
                <w:lang w:val="en-US"/>
              </w:rPr>
            </w:pPr>
            <w:r>
              <w:t>строка</w:t>
            </w:r>
          </w:p>
        </w:tc>
        <w:tc>
          <w:tcPr>
            <w:tcW w:w="2761" w:type="pct"/>
          </w:tcPr>
          <w:p w14:paraId="0DB53534" w14:textId="4104A2B9" w:rsidR="009062CC" w:rsidRPr="003872E0" w:rsidRDefault="009062CC" w:rsidP="00F45EA9">
            <w:pPr>
              <w:pStyle w:val="ATableBody"/>
            </w:pPr>
            <w:r w:rsidRPr="009062CC">
              <w:t>Название</w:t>
            </w:r>
            <w:r w:rsidRPr="009062CC">
              <w:rPr>
                <w:lang w:val="en-US"/>
              </w:rPr>
              <w:t xml:space="preserve"> </w:t>
            </w:r>
            <w:r w:rsidRPr="009062CC">
              <w:t>страны</w:t>
            </w:r>
          </w:p>
        </w:tc>
      </w:tr>
      <w:tr w:rsidR="009062CC" w:rsidRPr="003872E0" w14:paraId="5A660ACE" w14:textId="77777777" w:rsidTr="007A71B6">
        <w:trPr>
          <w:trHeight w:val="454"/>
        </w:trPr>
        <w:tc>
          <w:tcPr>
            <w:tcW w:w="1227" w:type="pct"/>
          </w:tcPr>
          <w:p w14:paraId="06A48116" w14:textId="7169F2A4" w:rsidR="009062CC" w:rsidRPr="003872E0" w:rsidRDefault="009062CC" w:rsidP="00F45EA9">
            <w:pPr>
              <w:pStyle w:val="ATableBody"/>
            </w:pPr>
            <w:proofErr w:type="spellStart"/>
            <w:r w:rsidRPr="009062CC">
              <w:t>is_eu</w:t>
            </w:r>
            <w:proofErr w:type="spellEnd"/>
          </w:p>
        </w:tc>
        <w:tc>
          <w:tcPr>
            <w:tcW w:w="1012" w:type="pct"/>
          </w:tcPr>
          <w:p w14:paraId="6FF8DB57" w14:textId="34537535" w:rsidR="009062CC" w:rsidRPr="003872E0" w:rsidRDefault="009062CC" w:rsidP="00F45EA9">
            <w:pPr>
              <w:pStyle w:val="ATableBody"/>
            </w:pPr>
            <w:r>
              <w:t>логическое</w:t>
            </w:r>
          </w:p>
        </w:tc>
        <w:tc>
          <w:tcPr>
            <w:tcW w:w="2761" w:type="pct"/>
          </w:tcPr>
          <w:p w14:paraId="39039B35" w14:textId="7870A4AD" w:rsidR="009062CC" w:rsidRPr="003872E0" w:rsidRDefault="009062CC" w:rsidP="00F45EA9">
            <w:pPr>
              <w:pStyle w:val="ATableBody"/>
            </w:pPr>
            <w:r>
              <w:t>истина или ложь</w:t>
            </w:r>
          </w:p>
        </w:tc>
      </w:tr>
      <w:tr w:rsidR="009062CC" w:rsidRPr="003872E0" w14:paraId="59DFED0F" w14:textId="77777777" w:rsidTr="007A71B6">
        <w:trPr>
          <w:trHeight w:val="454"/>
        </w:trPr>
        <w:tc>
          <w:tcPr>
            <w:tcW w:w="1227" w:type="pct"/>
          </w:tcPr>
          <w:p w14:paraId="4903A504" w14:textId="76191DFE" w:rsidR="009062CC" w:rsidRPr="003872E0" w:rsidRDefault="00F45EA9" w:rsidP="00F45EA9">
            <w:pPr>
              <w:pStyle w:val="ATableBody"/>
            </w:pPr>
            <w:proofErr w:type="spellStart"/>
            <w:r w:rsidRPr="009062CC">
              <w:lastRenderedPageBreak/>
              <w:t>geoname_id</w:t>
            </w:r>
            <w:proofErr w:type="spellEnd"/>
          </w:p>
        </w:tc>
        <w:tc>
          <w:tcPr>
            <w:tcW w:w="1012" w:type="pct"/>
          </w:tcPr>
          <w:p w14:paraId="2BDE6C50" w14:textId="4331DC21" w:rsidR="009062CC" w:rsidRPr="003872E0" w:rsidRDefault="009062CC" w:rsidP="00F45EA9">
            <w:pPr>
              <w:pStyle w:val="ATableBody"/>
            </w:pPr>
            <w:r>
              <w:t>строка</w:t>
            </w:r>
          </w:p>
        </w:tc>
        <w:tc>
          <w:tcPr>
            <w:tcW w:w="2761" w:type="pct"/>
          </w:tcPr>
          <w:p w14:paraId="0EEDF515" w14:textId="463FC5C5" w:rsidR="009062CC" w:rsidRPr="003872E0" w:rsidRDefault="00F45EA9" w:rsidP="00F45EA9">
            <w:pPr>
              <w:pStyle w:val="ATableBody"/>
            </w:pPr>
            <w:r w:rsidRPr="009062CC">
              <w:t>Идентификатор географического названия</w:t>
            </w:r>
          </w:p>
        </w:tc>
      </w:tr>
      <w:tr w:rsidR="009062CC" w:rsidRPr="003872E0" w14:paraId="5C9C2C09" w14:textId="77777777" w:rsidTr="007A71B6">
        <w:trPr>
          <w:trHeight w:val="454"/>
        </w:trPr>
        <w:tc>
          <w:tcPr>
            <w:tcW w:w="1227" w:type="pct"/>
          </w:tcPr>
          <w:p w14:paraId="76AB1418" w14:textId="58E90AB9" w:rsidR="009062CC" w:rsidRPr="003872E0" w:rsidRDefault="00F45EA9" w:rsidP="00F45EA9">
            <w:pPr>
              <w:pStyle w:val="ATableBody"/>
            </w:pPr>
            <w:proofErr w:type="spellStart"/>
            <w:r w:rsidRPr="009062CC">
              <w:t>city</w:t>
            </w:r>
            <w:proofErr w:type="spellEnd"/>
          </w:p>
        </w:tc>
        <w:tc>
          <w:tcPr>
            <w:tcW w:w="1012" w:type="pct"/>
          </w:tcPr>
          <w:p w14:paraId="1C2ED355" w14:textId="6AD6B910" w:rsidR="009062CC" w:rsidRPr="003872E0" w:rsidRDefault="009062CC" w:rsidP="00F45EA9">
            <w:pPr>
              <w:pStyle w:val="ATableBody"/>
            </w:pPr>
            <w:r>
              <w:t>строка</w:t>
            </w:r>
          </w:p>
        </w:tc>
        <w:tc>
          <w:tcPr>
            <w:tcW w:w="2761" w:type="pct"/>
          </w:tcPr>
          <w:p w14:paraId="4B6E2C09" w14:textId="70D7C0AE" w:rsidR="009062CC" w:rsidRPr="003872E0" w:rsidRDefault="00F45EA9" w:rsidP="00F45EA9">
            <w:pPr>
              <w:pStyle w:val="ATableBody"/>
            </w:pPr>
            <w:r w:rsidRPr="009062CC">
              <w:t>Название города</w:t>
            </w:r>
          </w:p>
        </w:tc>
      </w:tr>
      <w:tr w:rsidR="00F45EA9" w:rsidRPr="003872E0" w14:paraId="1853F884" w14:textId="77777777" w:rsidTr="007A71B6">
        <w:trPr>
          <w:trHeight w:val="454"/>
        </w:trPr>
        <w:tc>
          <w:tcPr>
            <w:tcW w:w="1227" w:type="pct"/>
          </w:tcPr>
          <w:p w14:paraId="080640E5" w14:textId="5F8C1347" w:rsidR="00F45EA9" w:rsidRPr="009062CC" w:rsidRDefault="00F45EA9" w:rsidP="00F45EA9">
            <w:pPr>
              <w:pStyle w:val="ATableBody"/>
            </w:pPr>
            <w:proofErr w:type="spellStart"/>
            <w:r w:rsidRPr="009062CC">
              <w:t>region</w:t>
            </w:r>
            <w:proofErr w:type="spellEnd"/>
          </w:p>
        </w:tc>
        <w:tc>
          <w:tcPr>
            <w:tcW w:w="1012" w:type="pct"/>
          </w:tcPr>
          <w:p w14:paraId="72F44CAF" w14:textId="6AAAFF44" w:rsidR="00F45EA9" w:rsidRDefault="00F45EA9" w:rsidP="00F45EA9">
            <w:pPr>
              <w:pStyle w:val="ATableBody"/>
            </w:pPr>
            <w:r>
              <w:t>строка</w:t>
            </w:r>
          </w:p>
        </w:tc>
        <w:tc>
          <w:tcPr>
            <w:tcW w:w="2761" w:type="pct"/>
          </w:tcPr>
          <w:p w14:paraId="212EB7F5" w14:textId="5B12EF8C" w:rsidR="00F45EA9" w:rsidRPr="00F45EA9" w:rsidRDefault="00F45EA9" w:rsidP="00F45EA9">
            <w:pPr>
              <w:pStyle w:val="ATableBody"/>
            </w:pPr>
            <w:r w:rsidRPr="00F45EA9">
              <w:t>Название региона</w:t>
            </w:r>
          </w:p>
        </w:tc>
      </w:tr>
      <w:tr w:rsidR="00F45EA9" w:rsidRPr="003872E0" w14:paraId="26B087F7" w14:textId="77777777" w:rsidTr="007A71B6">
        <w:trPr>
          <w:trHeight w:val="454"/>
        </w:trPr>
        <w:tc>
          <w:tcPr>
            <w:tcW w:w="1227" w:type="pct"/>
          </w:tcPr>
          <w:p w14:paraId="469CD4D7" w14:textId="0C0C19B7" w:rsidR="00F45EA9" w:rsidRPr="009062CC" w:rsidRDefault="00F45EA9" w:rsidP="00F45EA9">
            <w:pPr>
              <w:pStyle w:val="ATableBody"/>
            </w:pPr>
            <w:proofErr w:type="spellStart"/>
            <w:r w:rsidRPr="009062CC">
              <w:t>lat</w:t>
            </w:r>
            <w:proofErr w:type="spellEnd"/>
            <w:r w:rsidRPr="009062CC">
              <w:t xml:space="preserve"> </w:t>
            </w:r>
            <w:proofErr w:type="spellStart"/>
            <w:r w:rsidRPr="009062CC">
              <w:t>decimal</w:t>
            </w:r>
            <w:proofErr w:type="spellEnd"/>
          </w:p>
        </w:tc>
        <w:tc>
          <w:tcPr>
            <w:tcW w:w="1012" w:type="pct"/>
          </w:tcPr>
          <w:p w14:paraId="099E1E1E" w14:textId="3F4A73CF" w:rsidR="00F45EA9" w:rsidRDefault="00F45EA9" w:rsidP="00F45EA9">
            <w:pPr>
              <w:pStyle w:val="ATableBody"/>
            </w:pPr>
            <w:r>
              <w:t>десятичное</w:t>
            </w:r>
          </w:p>
        </w:tc>
        <w:tc>
          <w:tcPr>
            <w:tcW w:w="2761" w:type="pct"/>
          </w:tcPr>
          <w:p w14:paraId="11F6087E" w14:textId="7842F91C" w:rsidR="00F45EA9" w:rsidRPr="009062CC" w:rsidRDefault="00F45EA9" w:rsidP="00F45EA9">
            <w:pPr>
              <w:pStyle w:val="ATableBody"/>
            </w:pPr>
            <w:r w:rsidRPr="009062CC">
              <w:t>Широта в десятичных градусах</w:t>
            </w:r>
          </w:p>
        </w:tc>
      </w:tr>
      <w:tr w:rsidR="00F45EA9" w:rsidRPr="003872E0" w14:paraId="4AD2CBA9" w14:textId="77777777" w:rsidTr="007A71B6">
        <w:trPr>
          <w:trHeight w:val="454"/>
        </w:trPr>
        <w:tc>
          <w:tcPr>
            <w:tcW w:w="1227" w:type="pct"/>
          </w:tcPr>
          <w:p w14:paraId="34A79DB7" w14:textId="76FCC8A6" w:rsidR="00F45EA9" w:rsidRPr="009062CC" w:rsidRDefault="00F45EA9" w:rsidP="00F45EA9">
            <w:pPr>
              <w:pStyle w:val="ATableBody"/>
            </w:pPr>
            <w:proofErr w:type="spellStart"/>
            <w:r w:rsidRPr="009062CC">
              <w:t>lon</w:t>
            </w:r>
            <w:proofErr w:type="spellEnd"/>
            <w:r w:rsidRPr="009062CC">
              <w:t xml:space="preserve"> </w:t>
            </w:r>
            <w:proofErr w:type="spellStart"/>
            <w:r w:rsidRPr="009062CC">
              <w:t>decimal</w:t>
            </w:r>
            <w:proofErr w:type="spellEnd"/>
          </w:p>
        </w:tc>
        <w:tc>
          <w:tcPr>
            <w:tcW w:w="1012" w:type="pct"/>
          </w:tcPr>
          <w:p w14:paraId="1D5A48E1" w14:textId="6C34A9CA" w:rsidR="00F45EA9" w:rsidRDefault="00F45EA9" w:rsidP="00F45EA9">
            <w:pPr>
              <w:pStyle w:val="ATableBody"/>
            </w:pPr>
            <w:r>
              <w:t>десятичное</w:t>
            </w:r>
          </w:p>
        </w:tc>
        <w:tc>
          <w:tcPr>
            <w:tcW w:w="2761" w:type="pct"/>
          </w:tcPr>
          <w:p w14:paraId="2BAA9996" w14:textId="314F3D13" w:rsidR="00F45EA9" w:rsidRPr="009062CC" w:rsidRDefault="00F45EA9" w:rsidP="00F45EA9">
            <w:pPr>
              <w:pStyle w:val="ATableBody"/>
            </w:pPr>
            <w:r w:rsidRPr="009062CC">
              <w:t>Долгота в десятичных градусах</w:t>
            </w:r>
          </w:p>
        </w:tc>
      </w:tr>
      <w:tr w:rsidR="00F45EA9" w:rsidRPr="003872E0" w14:paraId="3E7F0ED4" w14:textId="77777777" w:rsidTr="007A71B6">
        <w:trPr>
          <w:trHeight w:val="454"/>
        </w:trPr>
        <w:tc>
          <w:tcPr>
            <w:tcW w:w="1227" w:type="pct"/>
          </w:tcPr>
          <w:p w14:paraId="1EB8D9F9" w14:textId="7E806A2F" w:rsidR="00F45EA9" w:rsidRPr="009062CC" w:rsidRDefault="00F45EA9" w:rsidP="00F45EA9">
            <w:pPr>
              <w:pStyle w:val="ATableBody"/>
            </w:pPr>
            <w:proofErr w:type="spellStart"/>
            <w:r w:rsidRPr="009062CC">
              <w:t>tz_id</w:t>
            </w:r>
            <w:proofErr w:type="spellEnd"/>
          </w:p>
        </w:tc>
        <w:tc>
          <w:tcPr>
            <w:tcW w:w="1012" w:type="pct"/>
          </w:tcPr>
          <w:p w14:paraId="348EE5BF" w14:textId="008170AC" w:rsidR="00F45EA9" w:rsidRDefault="00F45EA9" w:rsidP="00F45EA9">
            <w:pPr>
              <w:pStyle w:val="ATableBody"/>
            </w:pPr>
            <w:r>
              <w:t>строка</w:t>
            </w:r>
          </w:p>
        </w:tc>
        <w:tc>
          <w:tcPr>
            <w:tcW w:w="2761" w:type="pct"/>
          </w:tcPr>
          <w:p w14:paraId="6910A461" w14:textId="344A7D74" w:rsidR="00F45EA9" w:rsidRPr="009062CC" w:rsidRDefault="00F45EA9" w:rsidP="00F45EA9">
            <w:pPr>
              <w:pStyle w:val="ATableBody"/>
            </w:pPr>
            <w:r w:rsidRPr="009062CC">
              <w:t>Часовой пояс</w:t>
            </w:r>
          </w:p>
        </w:tc>
      </w:tr>
    </w:tbl>
    <w:p w14:paraId="0B035807" w14:textId="4FD065D7" w:rsidR="00B752F1" w:rsidRPr="00A43DBA" w:rsidRDefault="00B752F1" w:rsidP="00B752F1">
      <w:pPr>
        <w:pStyle w:val="AHeading2"/>
        <w:rPr>
          <w:lang w:val="en-US"/>
        </w:rPr>
      </w:pPr>
      <w:bookmarkStart w:id="43" w:name="_Toc152757421"/>
      <w:r w:rsidRPr="00A43DBA">
        <w:rPr>
          <w:lang w:val="en-US"/>
        </w:rPr>
        <w:t>API</w:t>
      </w:r>
      <w:r>
        <w:rPr>
          <w:lang w:val="en-US"/>
        </w:rPr>
        <w:t xml:space="preserve"> </w:t>
      </w:r>
      <w:r>
        <w:t>астроном</w:t>
      </w:r>
      <w:r w:rsidR="009F5C09">
        <w:t>ии</w:t>
      </w:r>
      <w:bookmarkEnd w:id="43"/>
    </w:p>
    <w:p w14:paraId="1A54C0F0" w14:textId="2B0F48C8" w:rsidR="00B752F1" w:rsidRDefault="009F5C09" w:rsidP="00B752F1">
      <w:pPr>
        <w:pStyle w:val="ABody"/>
        <w:rPr>
          <w:rFonts w:asciiTheme="minorHAnsi" w:hAnsiTheme="minorHAnsi" w:cstheme="minorHAnsi"/>
        </w:rPr>
      </w:pPr>
      <w:r w:rsidRPr="009F5C09">
        <w:rPr>
          <w:rFonts w:asciiTheme="minorHAnsi" w:hAnsiTheme="minorHAnsi" w:cstheme="minorHAnsi"/>
        </w:rPr>
        <w:t>Метод API</w:t>
      </w:r>
      <w:r>
        <w:rPr>
          <w:rFonts w:asciiTheme="minorHAnsi" w:hAnsiTheme="minorHAnsi" w:cstheme="minorHAnsi"/>
        </w:rPr>
        <w:t xml:space="preserve"> астрономии</w:t>
      </w:r>
      <w:r w:rsidRPr="009F5C09">
        <w:rPr>
          <w:rFonts w:asciiTheme="minorHAnsi" w:hAnsiTheme="minorHAnsi" w:cstheme="minorHAnsi"/>
        </w:rPr>
        <w:t xml:space="preserve"> позволяет пользователю получать актуальную информацию о восходе</w:t>
      </w:r>
      <w:r>
        <w:rPr>
          <w:rFonts w:asciiTheme="minorHAnsi" w:hAnsiTheme="minorHAnsi" w:cstheme="minorHAnsi"/>
        </w:rPr>
        <w:t xml:space="preserve"> и</w:t>
      </w:r>
      <w:r w:rsidRPr="009F5C09">
        <w:rPr>
          <w:rFonts w:asciiTheme="minorHAnsi" w:hAnsiTheme="minorHAnsi" w:cstheme="minorHAnsi"/>
        </w:rPr>
        <w:t xml:space="preserve"> заходе </w:t>
      </w:r>
      <w:r>
        <w:rPr>
          <w:rFonts w:asciiTheme="minorHAnsi" w:hAnsiTheme="minorHAnsi" w:cstheme="minorHAnsi"/>
        </w:rPr>
        <w:t>С</w:t>
      </w:r>
      <w:r w:rsidRPr="009F5C09">
        <w:rPr>
          <w:rFonts w:asciiTheme="minorHAnsi" w:hAnsiTheme="minorHAnsi" w:cstheme="minorHAnsi"/>
        </w:rPr>
        <w:t>олнца, восходе</w:t>
      </w:r>
      <w:r>
        <w:rPr>
          <w:rFonts w:asciiTheme="minorHAnsi" w:hAnsiTheme="minorHAnsi" w:cstheme="minorHAnsi"/>
        </w:rPr>
        <w:t xml:space="preserve"> и заходе</w:t>
      </w:r>
      <w:r w:rsidRPr="009F5C0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Л</w:t>
      </w:r>
      <w:r w:rsidRPr="009F5C09">
        <w:rPr>
          <w:rFonts w:asciiTheme="minorHAnsi" w:hAnsiTheme="minorHAnsi" w:cstheme="minorHAnsi"/>
        </w:rPr>
        <w:t xml:space="preserve">уны, фазе </w:t>
      </w:r>
      <w:r>
        <w:rPr>
          <w:rFonts w:asciiTheme="minorHAnsi" w:hAnsiTheme="minorHAnsi" w:cstheme="minorHAnsi"/>
        </w:rPr>
        <w:t>Л</w:t>
      </w:r>
      <w:r w:rsidRPr="009F5C09">
        <w:rPr>
          <w:rFonts w:asciiTheme="minorHAnsi" w:hAnsiTheme="minorHAnsi" w:cstheme="minorHAnsi"/>
        </w:rPr>
        <w:t xml:space="preserve">уны и освещенности в формате </w:t>
      </w:r>
      <w:proofErr w:type="spellStart"/>
      <w:r w:rsidRPr="009F5C09">
        <w:rPr>
          <w:rFonts w:asciiTheme="minorHAnsi" w:hAnsiTheme="minorHAnsi" w:cstheme="minorHAnsi"/>
        </w:rPr>
        <w:t>json</w:t>
      </w:r>
      <w:proofErr w:type="spellEnd"/>
      <w:r w:rsidRPr="009F5C09">
        <w:rPr>
          <w:rFonts w:asciiTheme="minorHAnsi" w:hAnsiTheme="minorHAnsi" w:cstheme="minorHAnsi"/>
        </w:rPr>
        <w:t xml:space="preserve"> и </w:t>
      </w:r>
      <w:proofErr w:type="spellStart"/>
      <w:r w:rsidRPr="009F5C09">
        <w:rPr>
          <w:rFonts w:asciiTheme="minorHAnsi" w:hAnsiTheme="minorHAnsi" w:cstheme="minorHAnsi"/>
        </w:rPr>
        <w:t>xml</w:t>
      </w:r>
      <w:proofErr w:type="spellEnd"/>
      <w:r w:rsidRPr="009F5C09">
        <w:rPr>
          <w:rFonts w:asciiTheme="minorHAnsi" w:hAnsiTheme="minorHAnsi" w:cstheme="minorHAnsi"/>
        </w:rPr>
        <w:t>.</w:t>
      </w:r>
    </w:p>
    <w:p w14:paraId="407A7A19" w14:textId="0F729A10" w:rsidR="00B752F1" w:rsidRPr="003872E0" w:rsidRDefault="00B752F1" w:rsidP="00B752F1">
      <w:pPr>
        <w:pStyle w:val="ATableName"/>
        <w:ind w:left="709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 xml:space="preserve">– </w:t>
      </w:r>
      <w:r>
        <w:rPr>
          <w:rFonts w:asciiTheme="minorHAnsi" w:hAnsiTheme="minorHAnsi" w:cstheme="minorHAnsi"/>
        </w:rPr>
        <w:t xml:space="preserve">Поля и описание </w:t>
      </w:r>
      <w:r>
        <w:rPr>
          <w:rFonts w:asciiTheme="minorHAnsi" w:hAnsiTheme="minorHAnsi" w:cstheme="minorHAnsi"/>
          <w:lang w:val="en-US"/>
        </w:rPr>
        <w:t>API</w:t>
      </w:r>
      <w:r w:rsidRPr="00A43DBA">
        <w:rPr>
          <w:rFonts w:asciiTheme="minorHAnsi" w:hAnsiTheme="minorHAnsi" w:cstheme="minorHAnsi"/>
        </w:rPr>
        <w:t xml:space="preserve"> </w:t>
      </w:r>
      <w:r w:rsidR="00F3456B">
        <w:rPr>
          <w:rFonts w:asciiTheme="minorHAnsi" w:hAnsiTheme="minorHAnsi" w:cstheme="minorHAnsi"/>
        </w:rPr>
        <w:t>астрономии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2"/>
        <w:gridCol w:w="2006"/>
        <w:gridCol w:w="5473"/>
      </w:tblGrid>
      <w:tr w:rsidR="00B752F1" w:rsidRPr="003872E0" w14:paraId="74DD177F" w14:textId="77777777" w:rsidTr="007A71B6">
        <w:trPr>
          <w:trHeight w:val="454"/>
          <w:tblHeader/>
        </w:trPr>
        <w:tc>
          <w:tcPr>
            <w:tcW w:w="1227" w:type="pct"/>
            <w:vAlign w:val="center"/>
          </w:tcPr>
          <w:p w14:paraId="35AAF2CA" w14:textId="77777777" w:rsidR="00B752F1" w:rsidRPr="003872E0" w:rsidRDefault="00B752F1" w:rsidP="007A71B6">
            <w:pPr>
              <w:pStyle w:val="ATableColumnName"/>
              <w:rPr>
                <w:rFonts w:asciiTheme="minorHAnsi" w:hAnsiTheme="minorHAnsi" w:cstheme="minorHAnsi"/>
                <w:lang w:val="en-US"/>
              </w:rPr>
            </w:pPr>
            <w:r w:rsidRPr="003872E0">
              <w:rPr>
                <w:rFonts w:asciiTheme="minorHAnsi" w:hAnsiTheme="minorHAnsi" w:cstheme="minorHAnsi"/>
              </w:rPr>
              <w:t>Поле</w:t>
            </w:r>
          </w:p>
        </w:tc>
        <w:tc>
          <w:tcPr>
            <w:tcW w:w="1012" w:type="pct"/>
            <w:vAlign w:val="center"/>
          </w:tcPr>
          <w:p w14:paraId="7A3103D3" w14:textId="77777777" w:rsidR="00B752F1" w:rsidRPr="003872E0" w:rsidRDefault="00B752F1" w:rsidP="007A71B6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Тип данных</w:t>
            </w:r>
          </w:p>
        </w:tc>
        <w:tc>
          <w:tcPr>
            <w:tcW w:w="2761" w:type="pct"/>
            <w:vAlign w:val="center"/>
          </w:tcPr>
          <w:p w14:paraId="456CAAB1" w14:textId="77777777" w:rsidR="00B752F1" w:rsidRPr="003872E0" w:rsidRDefault="00B752F1" w:rsidP="007A71B6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Описание</w:t>
            </w:r>
          </w:p>
        </w:tc>
      </w:tr>
      <w:tr w:rsidR="00F3456B" w:rsidRPr="003D1825" w14:paraId="0AE233B2" w14:textId="77777777" w:rsidTr="007A71B6">
        <w:trPr>
          <w:trHeight w:val="454"/>
        </w:trPr>
        <w:tc>
          <w:tcPr>
            <w:tcW w:w="1227" w:type="pct"/>
          </w:tcPr>
          <w:p w14:paraId="60DB631D" w14:textId="3C6F4090" w:rsidR="00F3456B" w:rsidRPr="003872E0" w:rsidRDefault="00F3456B" w:rsidP="00F3456B">
            <w:pPr>
              <w:pStyle w:val="ATableBody"/>
            </w:pPr>
            <w:proofErr w:type="spellStart"/>
            <w:r w:rsidRPr="00F3456B">
              <w:t>sunrise</w:t>
            </w:r>
            <w:proofErr w:type="spellEnd"/>
          </w:p>
        </w:tc>
        <w:tc>
          <w:tcPr>
            <w:tcW w:w="1012" w:type="pct"/>
          </w:tcPr>
          <w:p w14:paraId="5B7632AA" w14:textId="3D33DA20" w:rsidR="00F3456B" w:rsidRPr="003872E0" w:rsidRDefault="00F3456B" w:rsidP="00F3456B">
            <w:pPr>
              <w:pStyle w:val="ATableBody"/>
            </w:pPr>
            <w:r w:rsidRPr="00AC2E5F">
              <w:t>строка</w:t>
            </w:r>
          </w:p>
        </w:tc>
        <w:tc>
          <w:tcPr>
            <w:tcW w:w="2761" w:type="pct"/>
          </w:tcPr>
          <w:p w14:paraId="60828982" w14:textId="604DF652" w:rsidR="00F3456B" w:rsidRPr="003872E0" w:rsidRDefault="00F3456B" w:rsidP="00F3456B">
            <w:pPr>
              <w:pStyle w:val="ATableBody"/>
            </w:pPr>
            <w:r>
              <w:t>Восход</w:t>
            </w:r>
            <w:r w:rsidRPr="00F3456B">
              <w:t xml:space="preserve"> </w:t>
            </w:r>
            <w:r>
              <w:t>Солнца по местному времени</w:t>
            </w:r>
          </w:p>
        </w:tc>
      </w:tr>
      <w:tr w:rsidR="00F3456B" w:rsidRPr="003D1825" w14:paraId="38E825C6" w14:textId="77777777" w:rsidTr="007A71B6">
        <w:trPr>
          <w:trHeight w:val="454"/>
        </w:trPr>
        <w:tc>
          <w:tcPr>
            <w:tcW w:w="1227" w:type="pct"/>
          </w:tcPr>
          <w:p w14:paraId="22E5E39F" w14:textId="2A6AE4A6" w:rsidR="00F3456B" w:rsidRPr="00F3456B" w:rsidRDefault="00F3456B" w:rsidP="00F3456B">
            <w:pPr>
              <w:pStyle w:val="ATableBody"/>
              <w:rPr>
                <w:lang w:val="en-US"/>
              </w:rPr>
            </w:pPr>
            <w:proofErr w:type="spellStart"/>
            <w:r w:rsidRPr="00F3456B">
              <w:t>sun</w:t>
            </w:r>
            <w:proofErr w:type="spellEnd"/>
            <w:r>
              <w:rPr>
                <w:lang w:val="en-US"/>
              </w:rPr>
              <w:t>s</w:t>
            </w:r>
            <w:r w:rsidRPr="00F3456B">
              <w:t>e</w:t>
            </w:r>
            <w:r>
              <w:rPr>
                <w:lang w:val="en-US"/>
              </w:rPr>
              <w:t>t</w:t>
            </w:r>
          </w:p>
        </w:tc>
        <w:tc>
          <w:tcPr>
            <w:tcW w:w="1012" w:type="pct"/>
          </w:tcPr>
          <w:p w14:paraId="685A07D3" w14:textId="0943D6CC" w:rsidR="00F3456B" w:rsidRPr="003872E0" w:rsidRDefault="00F3456B" w:rsidP="00F3456B">
            <w:pPr>
              <w:pStyle w:val="ATableBody"/>
            </w:pPr>
            <w:r w:rsidRPr="00AC2E5F">
              <w:t>строка</w:t>
            </w:r>
          </w:p>
        </w:tc>
        <w:tc>
          <w:tcPr>
            <w:tcW w:w="2761" w:type="pct"/>
          </w:tcPr>
          <w:p w14:paraId="60EB2B47" w14:textId="51508E8F" w:rsidR="00F3456B" w:rsidRPr="003872E0" w:rsidRDefault="00F3456B" w:rsidP="00F3456B">
            <w:pPr>
              <w:pStyle w:val="ATableBody"/>
            </w:pPr>
            <w:r>
              <w:t>Закат Солнца по местному времени</w:t>
            </w:r>
          </w:p>
        </w:tc>
      </w:tr>
      <w:tr w:rsidR="00F3456B" w:rsidRPr="003D1825" w14:paraId="373F7FF9" w14:textId="77777777" w:rsidTr="007A71B6">
        <w:trPr>
          <w:trHeight w:val="454"/>
        </w:trPr>
        <w:tc>
          <w:tcPr>
            <w:tcW w:w="1227" w:type="pct"/>
          </w:tcPr>
          <w:p w14:paraId="3CFDF4BF" w14:textId="6A4E4E4B" w:rsidR="00F3456B" w:rsidRPr="003872E0" w:rsidRDefault="00F3456B" w:rsidP="00F3456B">
            <w:pPr>
              <w:pStyle w:val="ATableBody"/>
            </w:pPr>
            <w:proofErr w:type="spellStart"/>
            <w:r w:rsidRPr="0046530E">
              <w:t>moon</w:t>
            </w:r>
            <w:proofErr w:type="spellEnd"/>
            <w:r>
              <w:rPr>
                <w:lang w:val="en-US"/>
              </w:rPr>
              <w:t>rise</w:t>
            </w:r>
            <w:r w:rsidRPr="0046530E">
              <w:t xml:space="preserve"> </w:t>
            </w:r>
          </w:p>
        </w:tc>
        <w:tc>
          <w:tcPr>
            <w:tcW w:w="1012" w:type="pct"/>
          </w:tcPr>
          <w:p w14:paraId="75A318BA" w14:textId="0A93FA13" w:rsidR="00F3456B" w:rsidRPr="003872E0" w:rsidRDefault="00F3456B" w:rsidP="00F3456B">
            <w:pPr>
              <w:pStyle w:val="ATableBody"/>
            </w:pPr>
            <w:r w:rsidRPr="00AC2E5F">
              <w:t>строка</w:t>
            </w:r>
          </w:p>
        </w:tc>
        <w:tc>
          <w:tcPr>
            <w:tcW w:w="2761" w:type="pct"/>
          </w:tcPr>
          <w:p w14:paraId="0CF89381" w14:textId="7938E904" w:rsidR="00F3456B" w:rsidRPr="003872E0" w:rsidRDefault="00F3456B" w:rsidP="00F3456B">
            <w:pPr>
              <w:pStyle w:val="ATableBody"/>
            </w:pPr>
            <w:r>
              <w:t>Восход</w:t>
            </w:r>
            <w:r w:rsidRPr="00F3456B">
              <w:t xml:space="preserve"> </w:t>
            </w:r>
            <w:r>
              <w:t>Луны по местному времени</w:t>
            </w:r>
          </w:p>
        </w:tc>
      </w:tr>
      <w:tr w:rsidR="00F3456B" w:rsidRPr="003D1825" w14:paraId="3EC4F9A5" w14:textId="77777777" w:rsidTr="007A71B6">
        <w:trPr>
          <w:trHeight w:val="454"/>
        </w:trPr>
        <w:tc>
          <w:tcPr>
            <w:tcW w:w="1227" w:type="pct"/>
          </w:tcPr>
          <w:p w14:paraId="1A1D5192" w14:textId="45A37B4D" w:rsidR="00F3456B" w:rsidRPr="003872E0" w:rsidRDefault="00F3456B" w:rsidP="00F3456B">
            <w:pPr>
              <w:pStyle w:val="ATableBody"/>
            </w:pPr>
            <w:proofErr w:type="spellStart"/>
            <w:r w:rsidRPr="0046530E">
              <w:t>moonset</w:t>
            </w:r>
            <w:proofErr w:type="spellEnd"/>
            <w:r w:rsidRPr="0046530E">
              <w:t xml:space="preserve"> </w:t>
            </w:r>
          </w:p>
        </w:tc>
        <w:tc>
          <w:tcPr>
            <w:tcW w:w="1012" w:type="pct"/>
          </w:tcPr>
          <w:p w14:paraId="71CF06E8" w14:textId="69ED5396" w:rsidR="00F3456B" w:rsidRPr="003872E0" w:rsidRDefault="00F3456B" w:rsidP="00F3456B">
            <w:pPr>
              <w:pStyle w:val="ATableBody"/>
            </w:pPr>
            <w:r w:rsidRPr="00AC2E5F">
              <w:t>строка</w:t>
            </w:r>
          </w:p>
        </w:tc>
        <w:tc>
          <w:tcPr>
            <w:tcW w:w="2761" w:type="pct"/>
          </w:tcPr>
          <w:p w14:paraId="2E48ED51" w14:textId="7E1D51AA" w:rsidR="00F3456B" w:rsidRPr="003872E0" w:rsidRDefault="00F3456B" w:rsidP="00F3456B">
            <w:pPr>
              <w:pStyle w:val="ATableBody"/>
            </w:pPr>
            <w:r>
              <w:t>Закат Луны по местному времени</w:t>
            </w:r>
          </w:p>
        </w:tc>
      </w:tr>
      <w:tr w:rsidR="00F3456B" w:rsidRPr="003872E0" w14:paraId="11AF7943" w14:textId="77777777" w:rsidTr="007A71B6">
        <w:trPr>
          <w:trHeight w:val="454"/>
        </w:trPr>
        <w:tc>
          <w:tcPr>
            <w:tcW w:w="1227" w:type="pct"/>
          </w:tcPr>
          <w:p w14:paraId="25A9F1C8" w14:textId="0F14FAE9" w:rsidR="00F3456B" w:rsidRPr="003872E0" w:rsidRDefault="00F3456B" w:rsidP="00F3456B">
            <w:pPr>
              <w:pStyle w:val="ATableBody"/>
            </w:pPr>
            <w:proofErr w:type="spellStart"/>
            <w:r w:rsidRPr="00F3456B">
              <w:rPr>
                <w:lang w:val="en-US"/>
              </w:rPr>
              <w:t>moon_phase</w:t>
            </w:r>
            <w:proofErr w:type="spellEnd"/>
          </w:p>
        </w:tc>
        <w:tc>
          <w:tcPr>
            <w:tcW w:w="1012" w:type="pct"/>
          </w:tcPr>
          <w:p w14:paraId="03AD3A09" w14:textId="50AC9388" w:rsidR="00F3456B" w:rsidRPr="003872E0" w:rsidRDefault="00F3456B" w:rsidP="00F3456B">
            <w:pPr>
              <w:pStyle w:val="ATableBody"/>
            </w:pPr>
            <w:r w:rsidRPr="00AC2E5F">
              <w:t>строка</w:t>
            </w:r>
          </w:p>
        </w:tc>
        <w:tc>
          <w:tcPr>
            <w:tcW w:w="2761" w:type="pct"/>
          </w:tcPr>
          <w:p w14:paraId="27981D79" w14:textId="3BBA2BD4" w:rsidR="00F3456B" w:rsidRPr="003872E0" w:rsidRDefault="00F3456B" w:rsidP="00F3456B">
            <w:pPr>
              <w:pStyle w:val="ATableBody"/>
            </w:pPr>
            <w:r w:rsidRPr="00F3456B">
              <w:t>Фаз</w:t>
            </w:r>
            <w:r>
              <w:t>а</w:t>
            </w:r>
            <w:r w:rsidRPr="00F3456B">
              <w:rPr>
                <w:lang w:val="en-US"/>
              </w:rPr>
              <w:t xml:space="preserve"> </w:t>
            </w:r>
            <w:r w:rsidRPr="00F3456B">
              <w:t>Луны</w:t>
            </w:r>
          </w:p>
        </w:tc>
      </w:tr>
      <w:tr w:rsidR="00B752F1" w:rsidRPr="003872E0" w14:paraId="51CC3E6B" w14:textId="77777777" w:rsidTr="007A71B6">
        <w:trPr>
          <w:trHeight w:val="454"/>
        </w:trPr>
        <w:tc>
          <w:tcPr>
            <w:tcW w:w="1227" w:type="pct"/>
          </w:tcPr>
          <w:p w14:paraId="13CBABB3" w14:textId="2AE92995" w:rsidR="00B752F1" w:rsidRPr="003872E0" w:rsidRDefault="00F3456B" w:rsidP="007A71B6">
            <w:pPr>
              <w:pStyle w:val="ATableBody"/>
            </w:pPr>
            <w:proofErr w:type="spellStart"/>
            <w:r w:rsidRPr="00F3456B">
              <w:rPr>
                <w:lang w:val="en-US"/>
              </w:rPr>
              <w:t>moon_illumination</w:t>
            </w:r>
            <w:proofErr w:type="spellEnd"/>
          </w:p>
        </w:tc>
        <w:tc>
          <w:tcPr>
            <w:tcW w:w="1012" w:type="pct"/>
          </w:tcPr>
          <w:p w14:paraId="0786B9E3" w14:textId="7968F979" w:rsidR="00B752F1" w:rsidRPr="00F3456B" w:rsidRDefault="00F3456B" w:rsidP="007A71B6">
            <w:pPr>
              <w:pStyle w:val="ATableBody"/>
            </w:pPr>
            <w:r>
              <w:t>целое</w:t>
            </w:r>
          </w:p>
        </w:tc>
        <w:tc>
          <w:tcPr>
            <w:tcW w:w="2761" w:type="pct"/>
          </w:tcPr>
          <w:p w14:paraId="5695F45C" w14:textId="58B96081" w:rsidR="00B752F1" w:rsidRPr="003872E0" w:rsidRDefault="00F3456B" w:rsidP="007A71B6">
            <w:pPr>
              <w:pStyle w:val="ATableBody"/>
            </w:pPr>
            <w:r w:rsidRPr="00F3456B">
              <w:t>Освещенность</w:t>
            </w:r>
            <w:r w:rsidRPr="00F3456B">
              <w:rPr>
                <w:lang w:val="en-US"/>
              </w:rPr>
              <w:t xml:space="preserve"> </w:t>
            </w:r>
            <w:r w:rsidRPr="00F3456B">
              <w:t>Луны</w:t>
            </w:r>
          </w:p>
        </w:tc>
      </w:tr>
    </w:tbl>
    <w:p w14:paraId="7CB00CF8" w14:textId="2FE85255" w:rsidR="003C3108" w:rsidRPr="00A43DBA" w:rsidRDefault="003C3108" w:rsidP="003C3108">
      <w:pPr>
        <w:pStyle w:val="AHeading2"/>
        <w:rPr>
          <w:lang w:val="en-US"/>
        </w:rPr>
      </w:pPr>
      <w:bookmarkStart w:id="44" w:name="_Toc152757422"/>
      <w:r w:rsidRPr="00A43DBA">
        <w:rPr>
          <w:lang w:val="en-US"/>
        </w:rPr>
        <w:t>API</w:t>
      </w:r>
      <w:r>
        <w:rPr>
          <w:lang w:val="en-US"/>
        </w:rPr>
        <w:t xml:space="preserve"> </w:t>
      </w:r>
      <w:r>
        <w:t>временной зоны</w:t>
      </w:r>
      <w:bookmarkEnd w:id="44"/>
    </w:p>
    <w:p w14:paraId="08EE83D4" w14:textId="423918C4" w:rsidR="003C3108" w:rsidRPr="003C3108" w:rsidRDefault="003C3108" w:rsidP="003C3108">
      <w:pPr>
        <w:pStyle w:val="ABody"/>
        <w:rPr>
          <w:rFonts w:asciiTheme="minorHAnsi" w:hAnsiTheme="minorHAnsi" w:cstheme="minorHAnsi"/>
        </w:rPr>
      </w:pPr>
      <w:r w:rsidRPr="003C3108">
        <w:rPr>
          <w:rFonts w:asciiTheme="minorHAnsi" w:hAnsiTheme="minorHAnsi" w:cstheme="minorHAnsi"/>
        </w:rPr>
        <w:t xml:space="preserve">Метод </w:t>
      </w:r>
      <w:r w:rsidRPr="003C3108">
        <w:rPr>
          <w:rFonts w:asciiTheme="minorHAnsi" w:hAnsiTheme="minorHAnsi" w:cstheme="minorHAnsi"/>
          <w:lang w:val="en-US"/>
        </w:rPr>
        <w:t>API</w:t>
      </w:r>
      <w:r w:rsidRPr="003C310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временной зоны</w:t>
      </w:r>
      <w:r w:rsidRPr="003C3108">
        <w:rPr>
          <w:rFonts w:asciiTheme="minorHAnsi" w:hAnsiTheme="minorHAnsi" w:cstheme="minorHAnsi"/>
        </w:rPr>
        <w:t xml:space="preserve"> позволяет пользователю получить актуальную информацию о часовом поясе и местном времени в формате </w:t>
      </w:r>
      <w:proofErr w:type="spellStart"/>
      <w:r w:rsidRPr="003C3108">
        <w:rPr>
          <w:rFonts w:asciiTheme="minorHAnsi" w:hAnsiTheme="minorHAnsi" w:cstheme="minorHAnsi"/>
          <w:lang w:val="en-US"/>
        </w:rPr>
        <w:t>json</w:t>
      </w:r>
      <w:proofErr w:type="spellEnd"/>
      <w:r w:rsidRPr="003C3108">
        <w:rPr>
          <w:rFonts w:asciiTheme="minorHAnsi" w:hAnsiTheme="minorHAnsi" w:cstheme="minorHAnsi"/>
        </w:rPr>
        <w:t xml:space="preserve"> и </w:t>
      </w:r>
      <w:r w:rsidRPr="003C3108">
        <w:rPr>
          <w:rFonts w:asciiTheme="minorHAnsi" w:hAnsiTheme="minorHAnsi" w:cstheme="minorHAnsi"/>
          <w:lang w:val="en-US"/>
        </w:rPr>
        <w:t>xml</w:t>
      </w:r>
      <w:r w:rsidRPr="003C3108">
        <w:rPr>
          <w:rFonts w:asciiTheme="minorHAnsi" w:hAnsiTheme="minorHAnsi" w:cstheme="minorHAnsi"/>
        </w:rPr>
        <w:t>.</w:t>
      </w:r>
    </w:p>
    <w:p w14:paraId="4144078D" w14:textId="25F290ED" w:rsidR="003C3108" w:rsidRPr="003872E0" w:rsidRDefault="003C3108" w:rsidP="003C3108">
      <w:pPr>
        <w:pStyle w:val="ATableName"/>
        <w:ind w:left="709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 xml:space="preserve">– </w:t>
      </w:r>
      <w:r>
        <w:rPr>
          <w:rFonts w:asciiTheme="minorHAnsi" w:hAnsiTheme="minorHAnsi" w:cstheme="minorHAnsi"/>
        </w:rPr>
        <w:t xml:space="preserve">Поля и описание </w:t>
      </w:r>
      <w:r>
        <w:rPr>
          <w:rFonts w:asciiTheme="minorHAnsi" w:hAnsiTheme="minorHAnsi" w:cstheme="minorHAnsi"/>
          <w:lang w:val="en-US"/>
        </w:rPr>
        <w:t>API</w:t>
      </w:r>
      <w:r w:rsidRPr="00A43DB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временной зоны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2"/>
        <w:gridCol w:w="2006"/>
        <w:gridCol w:w="5473"/>
      </w:tblGrid>
      <w:tr w:rsidR="003C3108" w:rsidRPr="003872E0" w14:paraId="0B477974" w14:textId="77777777" w:rsidTr="007A71B6">
        <w:trPr>
          <w:trHeight w:val="454"/>
          <w:tblHeader/>
        </w:trPr>
        <w:tc>
          <w:tcPr>
            <w:tcW w:w="1227" w:type="pct"/>
            <w:vAlign w:val="center"/>
          </w:tcPr>
          <w:p w14:paraId="69E27427" w14:textId="77777777" w:rsidR="003C3108" w:rsidRPr="003872E0" w:rsidRDefault="003C3108" w:rsidP="007A71B6">
            <w:pPr>
              <w:pStyle w:val="ATableColumnName"/>
              <w:rPr>
                <w:rFonts w:asciiTheme="minorHAnsi" w:hAnsiTheme="minorHAnsi" w:cstheme="minorHAnsi"/>
                <w:lang w:val="en-US"/>
              </w:rPr>
            </w:pPr>
            <w:r w:rsidRPr="003872E0">
              <w:rPr>
                <w:rFonts w:asciiTheme="minorHAnsi" w:hAnsiTheme="minorHAnsi" w:cstheme="minorHAnsi"/>
              </w:rPr>
              <w:t>Поле</w:t>
            </w:r>
          </w:p>
        </w:tc>
        <w:tc>
          <w:tcPr>
            <w:tcW w:w="1012" w:type="pct"/>
            <w:vAlign w:val="center"/>
          </w:tcPr>
          <w:p w14:paraId="2F8EE465" w14:textId="77777777" w:rsidR="003C3108" w:rsidRPr="003872E0" w:rsidRDefault="003C3108" w:rsidP="007A71B6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Тип данных</w:t>
            </w:r>
          </w:p>
        </w:tc>
        <w:tc>
          <w:tcPr>
            <w:tcW w:w="2761" w:type="pct"/>
            <w:vAlign w:val="center"/>
          </w:tcPr>
          <w:p w14:paraId="17DCC392" w14:textId="77777777" w:rsidR="003C3108" w:rsidRPr="003872E0" w:rsidRDefault="003C3108" w:rsidP="007A71B6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Описание</w:t>
            </w:r>
          </w:p>
        </w:tc>
      </w:tr>
      <w:tr w:rsidR="003C3108" w:rsidRPr="00F3456B" w14:paraId="7541AC18" w14:textId="77777777" w:rsidTr="007A71B6">
        <w:trPr>
          <w:trHeight w:val="454"/>
        </w:trPr>
        <w:tc>
          <w:tcPr>
            <w:tcW w:w="1227" w:type="pct"/>
          </w:tcPr>
          <w:p w14:paraId="500B2092" w14:textId="498B9656" w:rsidR="003C3108" w:rsidRPr="003872E0" w:rsidRDefault="003C3108" w:rsidP="007A71B6">
            <w:pPr>
              <w:pStyle w:val="ATableBody"/>
            </w:pPr>
            <w:proofErr w:type="spellStart"/>
            <w:r w:rsidRPr="003C3108">
              <w:rPr>
                <w:lang w:val="en-US"/>
              </w:rPr>
              <w:t>tz</w:t>
            </w:r>
            <w:proofErr w:type="spellEnd"/>
            <w:r w:rsidRPr="003C3108">
              <w:t>_</w:t>
            </w:r>
            <w:r w:rsidRPr="003C3108">
              <w:rPr>
                <w:lang w:val="en-US"/>
              </w:rPr>
              <w:t>id</w:t>
            </w:r>
          </w:p>
        </w:tc>
        <w:tc>
          <w:tcPr>
            <w:tcW w:w="1012" w:type="pct"/>
          </w:tcPr>
          <w:p w14:paraId="55ED5B2D" w14:textId="31E09168" w:rsidR="003C3108" w:rsidRPr="003872E0" w:rsidRDefault="003C3108" w:rsidP="007A71B6">
            <w:pPr>
              <w:pStyle w:val="ATableBody"/>
            </w:pPr>
            <w:r>
              <w:t>строка</w:t>
            </w:r>
          </w:p>
        </w:tc>
        <w:tc>
          <w:tcPr>
            <w:tcW w:w="2761" w:type="pct"/>
          </w:tcPr>
          <w:p w14:paraId="0DCFBAE5" w14:textId="39F97C09" w:rsidR="003C3108" w:rsidRPr="003872E0" w:rsidRDefault="003C3108" w:rsidP="007A71B6">
            <w:pPr>
              <w:pStyle w:val="ATableBody"/>
            </w:pPr>
            <w:r w:rsidRPr="003C3108">
              <w:t>Идентификатор часового пояса</w:t>
            </w:r>
          </w:p>
        </w:tc>
      </w:tr>
      <w:tr w:rsidR="003C3108" w:rsidRPr="003D1825" w14:paraId="591298B5" w14:textId="77777777" w:rsidTr="007A71B6">
        <w:trPr>
          <w:trHeight w:val="454"/>
        </w:trPr>
        <w:tc>
          <w:tcPr>
            <w:tcW w:w="1227" w:type="pct"/>
          </w:tcPr>
          <w:p w14:paraId="73740ACE" w14:textId="3EC060C8" w:rsidR="003C3108" w:rsidRPr="00F3456B" w:rsidRDefault="003C3108" w:rsidP="007A71B6">
            <w:pPr>
              <w:pStyle w:val="ATableBody"/>
              <w:rPr>
                <w:lang w:val="en-US"/>
              </w:rPr>
            </w:pPr>
            <w:proofErr w:type="spellStart"/>
            <w:r w:rsidRPr="003C3108">
              <w:rPr>
                <w:lang w:val="en-US"/>
              </w:rPr>
              <w:t>localtime</w:t>
            </w:r>
            <w:proofErr w:type="spellEnd"/>
            <w:r w:rsidRPr="003C3108">
              <w:t>_</w:t>
            </w:r>
            <w:r w:rsidRPr="003C3108">
              <w:rPr>
                <w:lang w:val="en-US"/>
              </w:rPr>
              <w:t>epoch</w:t>
            </w:r>
          </w:p>
        </w:tc>
        <w:tc>
          <w:tcPr>
            <w:tcW w:w="1012" w:type="pct"/>
          </w:tcPr>
          <w:p w14:paraId="45CF64DD" w14:textId="519E2EE1" w:rsidR="003C3108" w:rsidRPr="003872E0" w:rsidRDefault="003C3108" w:rsidP="007A71B6">
            <w:pPr>
              <w:pStyle w:val="ATableBody"/>
            </w:pPr>
            <w:r>
              <w:t>целое</w:t>
            </w:r>
          </w:p>
        </w:tc>
        <w:tc>
          <w:tcPr>
            <w:tcW w:w="2761" w:type="pct"/>
          </w:tcPr>
          <w:p w14:paraId="405D5F02" w14:textId="6E299C85" w:rsidR="003C3108" w:rsidRPr="003C3108" w:rsidRDefault="003C3108" w:rsidP="007A71B6">
            <w:pPr>
              <w:pStyle w:val="ATableBody"/>
            </w:pPr>
            <w:r w:rsidRPr="003C3108">
              <w:t xml:space="preserve">Местное время в </w:t>
            </w:r>
            <w:r>
              <w:t xml:space="preserve">формате </w:t>
            </w:r>
            <w:r w:rsidR="00F845C0">
              <w:rPr>
                <w:lang w:val="en-US"/>
              </w:rPr>
              <w:t>unix</w:t>
            </w:r>
            <w:r w:rsidR="00F845C0" w:rsidRPr="00F845C0">
              <w:t xml:space="preserve"> </w:t>
            </w:r>
            <w:r>
              <w:rPr>
                <w:lang w:val="en-US"/>
              </w:rPr>
              <w:t>epoch</w:t>
            </w:r>
          </w:p>
        </w:tc>
      </w:tr>
      <w:tr w:rsidR="003C3108" w:rsidRPr="003D1825" w14:paraId="1A0CCB21" w14:textId="77777777" w:rsidTr="007A71B6">
        <w:trPr>
          <w:trHeight w:val="454"/>
        </w:trPr>
        <w:tc>
          <w:tcPr>
            <w:tcW w:w="1227" w:type="pct"/>
          </w:tcPr>
          <w:p w14:paraId="39792E72" w14:textId="4C63DF07" w:rsidR="003C3108" w:rsidRPr="003872E0" w:rsidRDefault="0033795B" w:rsidP="007A71B6">
            <w:pPr>
              <w:pStyle w:val="ATableBody"/>
            </w:pPr>
            <w:proofErr w:type="spellStart"/>
            <w:r w:rsidRPr="003C3108">
              <w:rPr>
                <w:lang w:val="en-US"/>
              </w:rPr>
              <w:t>localtime</w:t>
            </w:r>
            <w:proofErr w:type="spellEnd"/>
          </w:p>
        </w:tc>
        <w:tc>
          <w:tcPr>
            <w:tcW w:w="1012" w:type="pct"/>
          </w:tcPr>
          <w:p w14:paraId="78F7AB52" w14:textId="69D0665F" w:rsidR="003C3108" w:rsidRPr="003872E0" w:rsidRDefault="003C3108" w:rsidP="007A71B6">
            <w:pPr>
              <w:pStyle w:val="ATableBody"/>
            </w:pPr>
            <w:r>
              <w:t>строка</w:t>
            </w:r>
          </w:p>
        </w:tc>
        <w:tc>
          <w:tcPr>
            <w:tcW w:w="2761" w:type="pct"/>
          </w:tcPr>
          <w:p w14:paraId="507455CF" w14:textId="2FB8E747" w:rsidR="003C3108" w:rsidRPr="003872E0" w:rsidRDefault="0033795B" w:rsidP="007A71B6">
            <w:pPr>
              <w:pStyle w:val="ATableBody"/>
            </w:pPr>
            <w:r w:rsidRPr="003C3108">
              <w:t xml:space="preserve">Местное время в формате </w:t>
            </w:r>
            <w:proofErr w:type="spellStart"/>
            <w:r w:rsidRPr="003C3108">
              <w:rPr>
                <w:lang w:val="en-US"/>
              </w:rPr>
              <w:t>yyyy</w:t>
            </w:r>
            <w:proofErr w:type="spellEnd"/>
            <w:r w:rsidRPr="003C3108">
              <w:t>-</w:t>
            </w:r>
            <w:r w:rsidRPr="003C3108">
              <w:rPr>
                <w:lang w:val="en-US"/>
              </w:rPr>
              <w:t>MM</w:t>
            </w:r>
            <w:r w:rsidRPr="003C3108">
              <w:t>-</w:t>
            </w:r>
            <w:r w:rsidRPr="003C3108">
              <w:rPr>
                <w:lang w:val="en-US"/>
              </w:rPr>
              <w:t>dd</w:t>
            </w:r>
            <w:r w:rsidRPr="003C3108">
              <w:t xml:space="preserve"> </w:t>
            </w:r>
            <w:r w:rsidRPr="003C3108">
              <w:rPr>
                <w:lang w:val="en-US"/>
              </w:rPr>
              <w:t>HH</w:t>
            </w:r>
            <w:r w:rsidRPr="003C3108">
              <w:t>:</w:t>
            </w:r>
            <w:r w:rsidRPr="003C3108">
              <w:rPr>
                <w:lang w:val="en-US"/>
              </w:rPr>
              <w:t>mm</w:t>
            </w:r>
          </w:p>
        </w:tc>
      </w:tr>
    </w:tbl>
    <w:p w14:paraId="29F21859" w14:textId="39284B81" w:rsidR="00D02CB2" w:rsidRPr="00A43DBA" w:rsidRDefault="00D02CB2" w:rsidP="00D02CB2">
      <w:pPr>
        <w:pStyle w:val="AHeading2"/>
        <w:rPr>
          <w:lang w:val="en-US"/>
        </w:rPr>
      </w:pPr>
      <w:bookmarkStart w:id="45" w:name="_Toc152757423"/>
      <w:r>
        <w:t xml:space="preserve">Спортивный </w:t>
      </w:r>
      <w:r w:rsidRPr="00A43DBA">
        <w:rPr>
          <w:lang w:val="en-US"/>
        </w:rPr>
        <w:t>API</w:t>
      </w:r>
      <w:bookmarkEnd w:id="45"/>
    </w:p>
    <w:p w14:paraId="479CDFC7" w14:textId="4B87A29C" w:rsidR="00D02CB2" w:rsidRPr="003C3108" w:rsidRDefault="00D02CB2" w:rsidP="00D02CB2">
      <w:pPr>
        <w:pStyle w:val="ABody"/>
        <w:rPr>
          <w:rFonts w:asciiTheme="minorHAnsi" w:hAnsiTheme="minorHAnsi" w:cstheme="minorHAnsi"/>
        </w:rPr>
      </w:pPr>
      <w:r w:rsidRPr="00D02CB2">
        <w:rPr>
          <w:rFonts w:asciiTheme="minorHAnsi" w:hAnsiTheme="minorHAnsi" w:cstheme="minorHAnsi"/>
        </w:rPr>
        <w:t xml:space="preserve">Метод </w:t>
      </w:r>
      <w:r>
        <w:rPr>
          <w:rFonts w:asciiTheme="minorHAnsi" w:hAnsiTheme="minorHAnsi" w:cstheme="minorHAnsi"/>
        </w:rPr>
        <w:t>Спортивный</w:t>
      </w:r>
      <w:r w:rsidRPr="00D02CB2">
        <w:rPr>
          <w:rFonts w:asciiTheme="minorHAnsi" w:hAnsiTheme="minorHAnsi" w:cstheme="minorHAnsi"/>
        </w:rPr>
        <w:t xml:space="preserve"> API позволяет получить список всех предстоящих спортивных событий по футболу, крикету и гольфу в формате </w:t>
      </w:r>
      <w:proofErr w:type="spellStart"/>
      <w:r w:rsidRPr="00D02CB2">
        <w:rPr>
          <w:rFonts w:asciiTheme="minorHAnsi" w:hAnsiTheme="minorHAnsi" w:cstheme="minorHAnsi"/>
        </w:rPr>
        <w:t>json</w:t>
      </w:r>
      <w:proofErr w:type="spellEnd"/>
      <w:r w:rsidRPr="00D02CB2">
        <w:rPr>
          <w:rFonts w:asciiTheme="minorHAnsi" w:hAnsiTheme="minorHAnsi" w:cstheme="minorHAnsi"/>
        </w:rPr>
        <w:t xml:space="preserve"> и </w:t>
      </w:r>
      <w:proofErr w:type="spellStart"/>
      <w:r w:rsidRPr="00D02CB2">
        <w:rPr>
          <w:rFonts w:asciiTheme="minorHAnsi" w:hAnsiTheme="minorHAnsi" w:cstheme="minorHAnsi"/>
        </w:rPr>
        <w:t>xml</w:t>
      </w:r>
      <w:proofErr w:type="spellEnd"/>
      <w:r w:rsidRPr="00D02CB2">
        <w:rPr>
          <w:rFonts w:asciiTheme="minorHAnsi" w:hAnsiTheme="minorHAnsi" w:cstheme="minorHAnsi"/>
        </w:rPr>
        <w:t>.</w:t>
      </w:r>
    </w:p>
    <w:p w14:paraId="6841C023" w14:textId="77777777" w:rsidR="00D02CB2" w:rsidRPr="003872E0" w:rsidRDefault="00D02CB2" w:rsidP="00D02CB2">
      <w:pPr>
        <w:pStyle w:val="ATableName"/>
        <w:ind w:left="709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lastRenderedPageBreak/>
        <w:t xml:space="preserve">– </w:t>
      </w:r>
      <w:r>
        <w:rPr>
          <w:rFonts w:asciiTheme="minorHAnsi" w:hAnsiTheme="minorHAnsi" w:cstheme="minorHAnsi"/>
        </w:rPr>
        <w:t xml:space="preserve">Поля и описание </w:t>
      </w:r>
      <w:r>
        <w:rPr>
          <w:rFonts w:asciiTheme="minorHAnsi" w:hAnsiTheme="minorHAnsi" w:cstheme="minorHAnsi"/>
          <w:lang w:val="en-US"/>
        </w:rPr>
        <w:t>API</w:t>
      </w:r>
      <w:r w:rsidRPr="00A43DB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временной зоны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2"/>
        <w:gridCol w:w="2006"/>
        <w:gridCol w:w="5473"/>
      </w:tblGrid>
      <w:tr w:rsidR="00D02CB2" w:rsidRPr="003872E0" w14:paraId="3149F038" w14:textId="77777777" w:rsidTr="007A71B6">
        <w:trPr>
          <w:trHeight w:val="454"/>
          <w:tblHeader/>
        </w:trPr>
        <w:tc>
          <w:tcPr>
            <w:tcW w:w="1227" w:type="pct"/>
            <w:vAlign w:val="center"/>
          </w:tcPr>
          <w:p w14:paraId="3D74FFAB" w14:textId="77777777" w:rsidR="00D02CB2" w:rsidRPr="003872E0" w:rsidRDefault="00D02CB2" w:rsidP="007A71B6">
            <w:pPr>
              <w:pStyle w:val="ATableColumnName"/>
              <w:rPr>
                <w:rFonts w:asciiTheme="minorHAnsi" w:hAnsiTheme="minorHAnsi" w:cstheme="minorHAnsi"/>
                <w:lang w:val="en-US"/>
              </w:rPr>
            </w:pPr>
            <w:r w:rsidRPr="003872E0">
              <w:rPr>
                <w:rFonts w:asciiTheme="minorHAnsi" w:hAnsiTheme="minorHAnsi" w:cstheme="minorHAnsi"/>
              </w:rPr>
              <w:t>Поле</w:t>
            </w:r>
          </w:p>
        </w:tc>
        <w:tc>
          <w:tcPr>
            <w:tcW w:w="1012" w:type="pct"/>
            <w:vAlign w:val="center"/>
          </w:tcPr>
          <w:p w14:paraId="4C810DC0" w14:textId="77777777" w:rsidR="00D02CB2" w:rsidRPr="003872E0" w:rsidRDefault="00D02CB2" w:rsidP="007A71B6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Тип данных</w:t>
            </w:r>
          </w:p>
        </w:tc>
        <w:tc>
          <w:tcPr>
            <w:tcW w:w="2761" w:type="pct"/>
            <w:vAlign w:val="center"/>
          </w:tcPr>
          <w:p w14:paraId="0DF9554C" w14:textId="77777777" w:rsidR="00D02CB2" w:rsidRPr="003872E0" w:rsidRDefault="00D02CB2" w:rsidP="007A71B6">
            <w:pPr>
              <w:pStyle w:val="ATableColumnName"/>
              <w:rPr>
                <w:rFonts w:asciiTheme="minorHAnsi" w:hAnsiTheme="minorHAnsi" w:cstheme="minorHAnsi"/>
              </w:rPr>
            </w:pPr>
            <w:r w:rsidRPr="003872E0">
              <w:rPr>
                <w:rFonts w:asciiTheme="minorHAnsi" w:hAnsiTheme="minorHAnsi" w:cstheme="minorHAnsi"/>
              </w:rPr>
              <w:t>Описание</w:t>
            </w:r>
          </w:p>
        </w:tc>
      </w:tr>
      <w:tr w:rsidR="00D02CB2" w:rsidRPr="00F3456B" w14:paraId="06505CFE" w14:textId="77777777" w:rsidTr="007A71B6">
        <w:trPr>
          <w:trHeight w:val="454"/>
        </w:trPr>
        <w:tc>
          <w:tcPr>
            <w:tcW w:w="1227" w:type="pct"/>
          </w:tcPr>
          <w:p w14:paraId="7C91633D" w14:textId="5BA0FD0E" w:rsidR="00D02CB2" w:rsidRPr="003872E0" w:rsidRDefault="00D02CB2" w:rsidP="007A71B6">
            <w:pPr>
              <w:pStyle w:val="ATableBody"/>
            </w:pPr>
            <w:proofErr w:type="spellStart"/>
            <w:r w:rsidRPr="00D02CB2">
              <w:t>stadium</w:t>
            </w:r>
            <w:proofErr w:type="spellEnd"/>
          </w:p>
        </w:tc>
        <w:tc>
          <w:tcPr>
            <w:tcW w:w="1012" w:type="pct"/>
          </w:tcPr>
          <w:p w14:paraId="709925A0" w14:textId="4684BF68" w:rsidR="00D02CB2" w:rsidRPr="003872E0" w:rsidRDefault="00D02CB2" w:rsidP="007A71B6">
            <w:pPr>
              <w:pStyle w:val="ATableBody"/>
            </w:pPr>
            <w:r>
              <w:t>строка</w:t>
            </w:r>
          </w:p>
        </w:tc>
        <w:tc>
          <w:tcPr>
            <w:tcW w:w="2761" w:type="pct"/>
          </w:tcPr>
          <w:p w14:paraId="3E455EBD" w14:textId="4917342D" w:rsidR="00D02CB2" w:rsidRPr="003872E0" w:rsidRDefault="00D02CB2" w:rsidP="007A71B6">
            <w:pPr>
              <w:pStyle w:val="ATableBody"/>
            </w:pPr>
            <w:r w:rsidRPr="00D02CB2">
              <w:t>Название стадиона</w:t>
            </w:r>
          </w:p>
        </w:tc>
      </w:tr>
      <w:tr w:rsidR="00D02CB2" w:rsidRPr="00F3456B" w14:paraId="490EF0DB" w14:textId="77777777" w:rsidTr="007A71B6">
        <w:trPr>
          <w:trHeight w:val="454"/>
        </w:trPr>
        <w:tc>
          <w:tcPr>
            <w:tcW w:w="1227" w:type="pct"/>
          </w:tcPr>
          <w:p w14:paraId="540C3811" w14:textId="1D1CF9C5" w:rsidR="00D02CB2" w:rsidRPr="00F3456B" w:rsidRDefault="00D02CB2" w:rsidP="007A71B6">
            <w:pPr>
              <w:pStyle w:val="ATableBody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1012" w:type="pct"/>
          </w:tcPr>
          <w:p w14:paraId="73CFBC10" w14:textId="0C4BE881" w:rsidR="00D02CB2" w:rsidRPr="003872E0" w:rsidRDefault="00D02CB2" w:rsidP="007A71B6">
            <w:pPr>
              <w:pStyle w:val="ATableBody"/>
            </w:pPr>
            <w:r>
              <w:t>целое</w:t>
            </w:r>
          </w:p>
        </w:tc>
        <w:tc>
          <w:tcPr>
            <w:tcW w:w="2761" w:type="pct"/>
          </w:tcPr>
          <w:p w14:paraId="036EB47E" w14:textId="3B815E20" w:rsidR="00D02CB2" w:rsidRPr="003C3108" w:rsidRDefault="00D02CB2" w:rsidP="007A71B6">
            <w:pPr>
              <w:pStyle w:val="ATableBody"/>
            </w:pPr>
            <w:r w:rsidRPr="00D02CB2">
              <w:t>Страна</w:t>
            </w:r>
          </w:p>
        </w:tc>
      </w:tr>
      <w:tr w:rsidR="00D02CB2" w:rsidRPr="00F3456B" w14:paraId="2D78529F" w14:textId="77777777" w:rsidTr="007A71B6">
        <w:trPr>
          <w:trHeight w:val="454"/>
        </w:trPr>
        <w:tc>
          <w:tcPr>
            <w:tcW w:w="1227" w:type="pct"/>
          </w:tcPr>
          <w:p w14:paraId="5D3AEC68" w14:textId="4F207F68" w:rsidR="00D02CB2" w:rsidRPr="00D02CB2" w:rsidRDefault="00D02CB2" w:rsidP="007A71B6">
            <w:pPr>
              <w:pStyle w:val="ATableBody"/>
              <w:rPr>
                <w:lang w:val="en-US"/>
              </w:rPr>
            </w:pPr>
            <w:r>
              <w:rPr>
                <w:lang w:val="en-US"/>
              </w:rPr>
              <w:t>region</w:t>
            </w:r>
          </w:p>
        </w:tc>
        <w:tc>
          <w:tcPr>
            <w:tcW w:w="1012" w:type="pct"/>
          </w:tcPr>
          <w:p w14:paraId="388C2C5F" w14:textId="6DAFC727" w:rsidR="00D02CB2" w:rsidRPr="003872E0" w:rsidRDefault="00D02CB2" w:rsidP="007A71B6">
            <w:pPr>
              <w:pStyle w:val="ATableBody"/>
            </w:pPr>
            <w:r>
              <w:t>строка</w:t>
            </w:r>
          </w:p>
        </w:tc>
        <w:tc>
          <w:tcPr>
            <w:tcW w:w="2761" w:type="pct"/>
          </w:tcPr>
          <w:p w14:paraId="748F0323" w14:textId="2B77D343" w:rsidR="00D02CB2" w:rsidRPr="003872E0" w:rsidRDefault="00D02CB2" w:rsidP="007A71B6">
            <w:pPr>
              <w:pStyle w:val="ATableBody"/>
            </w:pPr>
            <w:r w:rsidRPr="00D02CB2">
              <w:t>Регион</w:t>
            </w:r>
          </w:p>
        </w:tc>
      </w:tr>
      <w:tr w:rsidR="00D02CB2" w:rsidRPr="00F3456B" w14:paraId="3C2CB8E2" w14:textId="77777777" w:rsidTr="007A71B6">
        <w:trPr>
          <w:trHeight w:val="454"/>
        </w:trPr>
        <w:tc>
          <w:tcPr>
            <w:tcW w:w="1227" w:type="pct"/>
          </w:tcPr>
          <w:p w14:paraId="6E22EDF0" w14:textId="78140532" w:rsidR="00D02CB2" w:rsidRPr="00D02CB2" w:rsidRDefault="00D02CB2" w:rsidP="00D02CB2">
            <w:pPr>
              <w:pStyle w:val="ATableBody"/>
              <w:rPr>
                <w:lang w:val="en-US"/>
              </w:rPr>
            </w:pPr>
            <w:r>
              <w:rPr>
                <w:lang w:val="en-US"/>
              </w:rPr>
              <w:t>tournament</w:t>
            </w:r>
          </w:p>
        </w:tc>
        <w:tc>
          <w:tcPr>
            <w:tcW w:w="1012" w:type="pct"/>
          </w:tcPr>
          <w:p w14:paraId="4D0F09CC" w14:textId="7AE0AA1D" w:rsidR="00D02CB2" w:rsidRDefault="00D02CB2" w:rsidP="00D02CB2">
            <w:pPr>
              <w:pStyle w:val="ATableBody"/>
            </w:pPr>
            <w:r w:rsidRPr="00D06742">
              <w:t>строка</w:t>
            </w:r>
          </w:p>
        </w:tc>
        <w:tc>
          <w:tcPr>
            <w:tcW w:w="2761" w:type="pct"/>
          </w:tcPr>
          <w:p w14:paraId="54F7A974" w14:textId="4CEA06D2" w:rsidR="00D02CB2" w:rsidRPr="003872E0" w:rsidRDefault="00D02CB2" w:rsidP="00D02CB2">
            <w:pPr>
              <w:pStyle w:val="ATableBody"/>
            </w:pPr>
            <w:r w:rsidRPr="00D02CB2">
              <w:t>Название турнира</w:t>
            </w:r>
          </w:p>
        </w:tc>
      </w:tr>
      <w:tr w:rsidR="00D02CB2" w:rsidRPr="003D1825" w14:paraId="39E20B8F" w14:textId="77777777" w:rsidTr="007A71B6">
        <w:trPr>
          <w:trHeight w:val="454"/>
        </w:trPr>
        <w:tc>
          <w:tcPr>
            <w:tcW w:w="1227" w:type="pct"/>
          </w:tcPr>
          <w:p w14:paraId="1CD51767" w14:textId="09191A2E" w:rsidR="00D02CB2" w:rsidRPr="003872E0" w:rsidRDefault="00D02CB2" w:rsidP="00D02CB2">
            <w:pPr>
              <w:pStyle w:val="ATableBody"/>
            </w:pPr>
            <w:proofErr w:type="spellStart"/>
            <w:r w:rsidRPr="00D02CB2">
              <w:t>start</w:t>
            </w:r>
            <w:proofErr w:type="spellEnd"/>
          </w:p>
        </w:tc>
        <w:tc>
          <w:tcPr>
            <w:tcW w:w="1012" w:type="pct"/>
          </w:tcPr>
          <w:p w14:paraId="35EF907A" w14:textId="17EB14D2" w:rsidR="00D02CB2" w:rsidRDefault="00D02CB2" w:rsidP="00D02CB2">
            <w:pPr>
              <w:pStyle w:val="ATableBody"/>
            </w:pPr>
            <w:r w:rsidRPr="00D06742">
              <w:t>строка</w:t>
            </w:r>
          </w:p>
        </w:tc>
        <w:tc>
          <w:tcPr>
            <w:tcW w:w="2761" w:type="pct"/>
          </w:tcPr>
          <w:p w14:paraId="42866BCA" w14:textId="2270B481" w:rsidR="00D02CB2" w:rsidRPr="003872E0" w:rsidRDefault="00D02CB2" w:rsidP="00D02CB2">
            <w:pPr>
              <w:pStyle w:val="ATableBody"/>
            </w:pPr>
            <w:r w:rsidRPr="00D02CB2">
              <w:t xml:space="preserve">Начальная локальная дата и время события в формате </w:t>
            </w:r>
            <w:proofErr w:type="spellStart"/>
            <w:r w:rsidRPr="00D02CB2">
              <w:t>yyyy</w:t>
            </w:r>
            <w:proofErr w:type="spellEnd"/>
            <w:r w:rsidRPr="00D02CB2">
              <w:t>-MM-</w:t>
            </w:r>
            <w:proofErr w:type="spellStart"/>
            <w:r w:rsidRPr="00D02CB2">
              <w:t>dd</w:t>
            </w:r>
            <w:proofErr w:type="spellEnd"/>
            <w:r w:rsidRPr="00D02CB2">
              <w:t xml:space="preserve"> </w:t>
            </w:r>
            <w:proofErr w:type="spellStart"/>
            <w:r w:rsidRPr="00D02CB2">
              <w:t>HH:mm</w:t>
            </w:r>
            <w:proofErr w:type="spellEnd"/>
          </w:p>
        </w:tc>
      </w:tr>
      <w:tr w:rsidR="00D02CB2" w:rsidRPr="00F3456B" w14:paraId="4553DB65" w14:textId="77777777" w:rsidTr="007A71B6">
        <w:trPr>
          <w:trHeight w:val="454"/>
        </w:trPr>
        <w:tc>
          <w:tcPr>
            <w:tcW w:w="1227" w:type="pct"/>
          </w:tcPr>
          <w:p w14:paraId="269389EB" w14:textId="06BC600E" w:rsidR="00D02CB2" w:rsidRPr="003872E0" w:rsidRDefault="00D02CB2" w:rsidP="00D02CB2">
            <w:pPr>
              <w:pStyle w:val="ATableBody"/>
            </w:pPr>
            <w:proofErr w:type="spellStart"/>
            <w:r w:rsidRPr="00D02CB2">
              <w:t>match</w:t>
            </w:r>
            <w:proofErr w:type="spellEnd"/>
          </w:p>
        </w:tc>
        <w:tc>
          <w:tcPr>
            <w:tcW w:w="1012" w:type="pct"/>
          </w:tcPr>
          <w:p w14:paraId="051EB120" w14:textId="308A808D" w:rsidR="00D02CB2" w:rsidRDefault="00D02CB2" w:rsidP="00D02CB2">
            <w:pPr>
              <w:pStyle w:val="ATableBody"/>
            </w:pPr>
            <w:r w:rsidRPr="00D06742">
              <w:t>строка</w:t>
            </w:r>
          </w:p>
        </w:tc>
        <w:tc>
          <w:tcPr>
            <w:tcW w:w="2761" w:type="pct"/>
          </w:tcPr>
          <w:p w14:paraId="057DC74F" w14:textId="055FFD60" w:rsidR="00D02CB2" w:rsidRPr="003872E0" w:rsidRDefault="00D02CB2" w:rsidP="00D02CB2">
            <w:pPr>
              <w:pStyle w:val="ATableBody"/>
            </w:pPr>
            <w:r w:rsidRPr="00D02CB2">
              <w:t>Название матча</w:t>
            </w:r>
          </w:p>
        </w:tc>
      </w:tr>
    </w:tbl>
    <w:p w14:paraId="0187786F" w14:textId="326B4222" w:rsidR="00B752F1" w:rsidRDefault="005C0DDB" w:rsidP="005C0DDB">
      <w:pPr>
        <w:pStyle w:val="AHeading2"/>
      </w:pPr>
      <w:bookmarkStart w:id="46" w:name="_Toc152757424"/>
      <w:r>
        <w:t>Пример</w:t>
      </w:r>
      <w:r w:rsidR="00F911F9">
        <w:t>ы</w:t>
      </w:r>
      <w:bookmarkEnd w:id="46"/>
    </w:p>
    <w:p w14:paraId="548628E2" w14:textId="77777777" w:rsidR="00FB57C8" w:rsidRPr="00FB57C8" w:rsidRDefault="00FB57C8" w:rsidP="00FB57C8">
      <w:pPr>
        <w:pStyle w:val="ABody"/>
        <w:rPr>
          <w:rFonts w:asciiTheme="minorHAnsi" w:hAnsiTheme="minorHAnsi" w:cstheme="minorHAnsi"/>
        </w:rPr>
      </w:pPr>
      <w:r w:rsidRPr="00FB57C8">
        <w:rPr>
          <w:rFonts w:asciiTheme="minorHAnsi" w:hAnsiTheme="minorHAnsi" w:cstheme="minorHAnsi"/>
        </w:rPr>
        <w:t>API WeatherAPI.com очень прост в реализации. Посмотрите на следующие примеры, как можно сформировать запрос для получения данных через веб-браузер или в вашем приложении.</w:t>
      </w:r>
    </w:p>
    <w:p w14:paraId="4A313AC9" w14:textId="77777777" w:rsidR="00FB57C8" w:rsidRDefault="00FB57C8" w:rsidP="00FB57C8">
      <w:pPr>
        <w:pStyle w:val="ABody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Ч</w:t>
      </w:r>
      <w:r w:rsidRPr="00FB57C8">
        <w:rPr>
          <w:rFonts w:asciiTheme="minorHAnsi" w:hAnsiTheme="minorHAnsi" w:cstheme="minorHAnsi"/>
        </w:rPr>
        <w:t xml:space="preserve">тобы получить текущую погоду в Лондоне: </w:t>
      </w:r>
    </w:p>
    <w:p w14:paraId="29C0E2C7" w14:textId="5B7FA030" w:rsidR="00FB57C8" w:rsidRPr="00FB57C8" w:rsidRDefault="00FB57C8" w:rsidP="00FB57C8">
      <w:pPr>
        <w:pStyle w:val="ACommands"/>
      </w:pPr>
      <w:r w:rsidRPr="00FB57C8">
        <w:t>JSON: http://api.weatherapi.com/v1/current.json?key=&lt;YOUR_API_KEY&gt;&amp;q=London</w:t>
      </w:r>
    </w:p>
    <w:p w14:paraId="1AE4A95B" w14:textId="0B505A0C" w:rsidR="00FB57C8" w:rsidRPr="00FB57C8" w:rsidRDefault="00FB57C8" w:rsidP="00FB57C8">
      <w:pPr>
        <w:pStyle w:val="ACommands"/>
      </w:pPr>
      <w:r w:rsidRPr="00FB57C8">
        <w:t>XML: http://api.weatherapi.com/v1/current.xml?key=&lt;YOUR_API_KEY&gt;&amp;q=London</w:t>
      </w:r>
    </w:p>
    <w:p w14:paraId="099E2B9D" w14:textId="77777777" w:rsidR="00FB57C8" w:rsidRDefault="00FB57C8" w:rsidP="00FB57C8">
      <w:pPr>
        <w:pStyle w:val="ABody"/>
        <w:rPr>
          <w:rFonts w:asciiTheme="minorHAnsi" w:hAnsiTheme="minorHAnsi" w:cstheme="minorHAnsi"/>
        </w:rPr>
      </w:pPr>
      <w:r w:rsidRPr="00FB57C8">
        <w:rPr>
          <w:rFonts w:asciiTheme="minorHAnsi" w:hAnsiTheme="minorHAnsi" w:cstheme="minorHAnsi"/>
        </w:rPr>
        <w:t xml:space="preserve">Чтобы получить погоду на 7 дней для почтового индекса США 07112: </w:t>
      </w:r>
    </w:p>
    <w:p w14:paraId="5141CA38" w14:textId="429FDAEA" w:rsidR="00FB57C8" w:rsidRPr="00FB57C8" w:rsidRDefault="00FB57C8" w:rsidP="00FB57C8">
      <w:pPr>
        <w:pStyle w:val="ACommands"/>
      </w:pPr>
      <w:r w:rsidRPr="00FB57C8">
        <w:t>JSON: http://api.weatherapi.com/v1/forecast.json?key=&lt;YOUR_API_KEY&gt;&amp;q=07112&amp;days=7</w:t>
      </w:r>
    </w:p>
    <w:p w14:paraId="30050303" w14:textId="13FBC908" w:rsidR="00FB57C8" w:rsidRPr="00FB57C8" w:rsidRDefault="00FB57C8" w:rsidP="00FB57C8">
      <w:pPr>
        <w:pStyle w:val="ACommands"/>
      </w:pPr>
      <w:r w:rsidRPr="00FB57C8">
        <w:t>XML: http://api.weatherapi.com/v1/forecast.xml?key=&lt;YOUR_API_KEY&gt;&amp;q=07112&amp;days=7</w:t>
      </w:r>
    </w:p>
    <w:p w14:paraId="739B657B" w14:textId="77777777" w:rsidR="00FB57C8" w:rsidRDefault="00FB57C8" w:rsidP="00FB57C8">
      <w:pPr>
        <w:pStyle w:val="ABody"/>
        <w:jc w:val="left"/>
        <w:rPr>
          <w:rFonts w:asciiTheme="minorHAnsi" w:hAnsiTheme="minorHAnsi" w:cstheme="minorHAnsi"/>
        </w:rPr>
      </w:pPr>
      <w:r w:rsidRPr="00FB57C8">
        <w:rPr>
          <w:rFonts w:asciiTheme="minorHAnsi" w:hAnsiTheme="minorHAnsi" w:cstheme="minorHAnsi"/>
        </w:rPr>
        <w:t xml:space="preserve">Поиск городов, начинающихся на </w:t>
      </w:r>
      <w:proofErr w:type="spellStart"/>
      <w:r w:rsidRPr="00FB57C8">
        <w:rPr>
          <w:rFonts w:asciiTheme="minorHAnsi" w:hAnsiTheme="minorHAnsi" w:cstheme="minorHAnsi"/>
        </w:rPr>
        <w:t>Lond</w:t>
      </w:r>
      <w:proofErr w:type="spellEnd"/>
      <w:r w:rsidRPr="00FB57C8">
        <w:rPr>
          <w:rFonts w:asciiTheme="minorHAnsi" w:hAnsiTheme="minorHAnsi" w:cstheme="minorHAnsi"/>
        </w:rPr>
        <w:t xml:space="preserve">: </w:t>
      </w:r>
    </w:p>
    <w:p w14:paraId="4B515505" w14:textId="3DF82475" w:rsidR="00FB57C8" w:rsidRPr="00FB57C8" w:rsidRDefault="00FB57C8" w:rsidP="00FB57C8">
      <w:pPr>
        <w:pStyle w:val="ACommands"/>
      </w:pPr>
      <w:r w:rsidRPr="00FB57C8">
        <w:t>JSON: http://api.weatherapi.com/v1/search.json?key=&lt;YOUR_API_KEY&gt;&amp;q=lond</w:t>
      </w:r>
    </w:p>
    <w:p w14:paraId="6894BA93" w14:textId="521D4E9E" w:rsidR="005C0DDB" w:rsidRPr="00FB57C8" w:rsidRDefault="00FB57C8" w:rsidP="00FB57C8">
      <w:pPr>
        <w:pStyle w:val="ACommands"/>
      </w:pPr>
      <w:r w:rsidRPr="00FB57C8">
        <w:t>XML: http://api.weatherapi.com/v1/search.xml?key=&lt;</w:t>
      </w:r>
      <w:r w:rsidR="00D90530" w:rsidRPr="00FB57C8">
        <w:t>YOUR</w:t>
      </w:r>
      <w:r w:rsidRPr="00FB57C8">
        <w:t>_API_KEY&gt;&amp;q=lond</w:t>
      </w:r>
    </w:p>
    <w:p w14:paraId="2CE0590F" w14:textId="7E51652B" w:rsidR="005C0DDB" w:rsidRPr="00FB57C8" w:rsidRDefault="00FB57C8" w:rsidP="00FB57C8">
      <w:pPr>
        <w:pStyle w:val="AHeading2"/>
      </w:pPr>
      <w:bookmarkStart w:id="47" w:name="_Toc152757425"/>
      <w:r>
        <w:t>Интеграция</w:t>
      </w:r>
      <w:bookmarkEnd w:id="47"/>
    </w:p>
    <w:p w14:paraId="68C1BED0" w14:textId="221A342A" w:rsidR="00FB57C8" w:rsidRPr="00FB57C8" w:rsidRDefault="008964C4" w:rsidP="00FB57C8">
      <w:pPr>
        <w:pStyle w:val="ABod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И</w:t>
      </w:r>
      <w:r w:rsidR="00FB57C8" w:rsidRPr="00FB57C8">
        <w:rPr>
          <w:rFonts w:asciiTheme="minorHAnsi" w:hAnsiTheme="minorHAnsi" w:cstheme="minorHAnsi"/>
        </w:rPr>
        <w:t xml:space="preserve">спользуйте наш </w:t>
      </w:r>
      <w:r w:rsidR="00FB57C8" w:rsidRPr="00FB57C8">
        <w:rPr>
          <w:rFonts w:asciiTheme="minorHAnsi" w:hAnsiTheme="minorHAnsi" w:cstheme="minorHAnsi"/>
          <w:lang w:val="en-US"/>
        </w:rPr>
        <w:t>API</w:t>
      </w:r>
      <w:r w:rsidR="00FB57C8" w:rsidRPr="00FB57C8">
        <w:rPr>
          <w:rFonts w:asciiTheme="minorHAnsi" w:hAnsiTheme="minorHAnsi" w:cstheme="minorHAnsi"/>
        </w:rPr>
        <w:t xml:space="preserve"> </w:t>
      </w:r>
      <w:r w:rsidR="00FB57C8" w:rsidRPr="00FB57C8">
        <w:rPr>
          <w:rFonts w:asciiTheme="minorHAnsi" w:hAnsiTheme="minorHAnsi" w:cstheme="minorHAnsi"/>
          <w:lang w:val="en-US"/>
        </w:rPr>
        <w:t>Explorer</w:t>
      </w:r>
      <w:r w:rsidR="00FB57C8" w:rsidRPr="00FB57C8">
        <w:rPr>
          <w:rFonts w:asciiTheme="minorHAnsi" w:hAnsiTheme="minorHAnsi" w:cstheme="minorHAnsi"/>
        </w:rPr>
        <w:t>, чтобы увидеть, как формируется запрос и какой ответ следует ожидать.</w:t>
      </w:r>
    </w:p>
    <w:p w14:paraId="6BC215D0" w14:textId="7C5168F7" w:rsidR="00FB57C8" w:rsidRPr="00FB57C8" w:rsidRDefault="00FB57C8" w:rsidP="00FB57C8">
      <w:pPr>
        <w:pStyle w:val="ACommands"/>
        <w:rPr>
          <w:lang w:val="ru-RU"/>
        </w:rPr>
      </w:pPr>
      <w:r w:rsidRPr="00FB57C8">
        <w:t>https</w:t>
      </w:r>
      <w:r w:rsidRPr="003D1825">
        <w:rPr>
          <w:lang w:val="ru-RU"/>
        </w:rPr>
        <w:t>://</w:t>
      </w:r>
      <w:r w:rsidRPr="00FB57C8">
        <w:t>www</w:t>
      </w:r>
      <w:r w:rsidRPr="003D1825">
        <w:rPr>
          <w:lang w:val="ru-RU"/>
        </w:rPr>
        <w:t>.</w:t>
      </w:r>
      <w:proofErr w:type="spellStart"/>
      <w:r w:rsidRPr="00FB57C8">
        <w:t>weatherapi</w:t>
      </w:r>
      <w:proofErr w:type="spellEnd"/>
      <w:r w:rsidRPr="003D1825">
        <w:rPr>
          <w:lang w:val="ru-RU"/>
        </w:rPr>
        <w:t>.</w:t>
      </w:r>
      <w:r w:rsidRPr="00FB57C8">
        <w:t>com</w:t>
      </w:r>
      <w:r w:rsidRPr="003D1825">
        <w:rPr>
          <w:lang w:val="ru-RU"/>
        </w:rPr>
        <w:t>/</w:t>
      </w:r>
      <w:proofErr w:type="spellStart"/>
      <w:r w:rsidRPr="00FB57C8">
        <w:t>api</w:t>
      </w:r>
      <w:proofErr w:type="spellEnd"/>
      <w:r w:rsidRPr="003D1825">
        <w:rPr>
          <w:lang w:val="ru-RU"/>
        </w:rPr>
        <w:t>-</w:t>
      </w:r>
      <w:r w:rsidRPr="00FB57C8">
        <w:t>explorer</w:t>
      </w:r>
      <w:r w:rsidRPr="003D1825">
        <w:rPr>
          <w:lang w:val="ru-RU"/>
        </w:rPr>
        <w:t>.</w:t>
      </w:r>
      <w:proofErr w:type="spellStart"/>
      <w:r w:rsidRPr="00FB57C8">
        <w:t>aspx</w:t>
      </w:r>
      <w:proofErr w:type="spellEnd"/>
    </w:p>
    <w:p w14:paraId="12BE273B" w14:textId="679C7069" w:rsidR="00FB57C8" w:rsidRDefault="00FB57C8" w:rsidP="00FB57C8">
      <w:pPr>
        <w:pStyle w:val="ABody"/>
        <w:rPr>
          <w:rFonts w:asciiTheme="minorHAnsi" w:hAnsiTheme="minorHAnsi" w:cstheme="minorHAnsi"/>
        </w:rPr>
      </w:pPr>
      <w:r w:rsidRPr="00FB57C8">
        <w:rPr>
          <w:rFonts w:asciiTheme="minorHAnsi" w:hAnsiTheme="minorHAnsi" w:cstheme="minorHAnsi"/>
        </w:rPr>
        <w:t xml:space="preserve">Для быстрой интеграции у нас также есть </w:t>
      </w:r>
      <w:r w:rsidRPr="00FB57C8">
        <w:rPr>
          <w:rFonts w:asciiTheme="minorHAnsi" w:hAnsiTheme="minorHAnsi" w:cstheme="minorHAnsi"/>
          <w:lang w:val="en-US"/>
        </w:rPr>
        <w:t>SDK</w:t>
      </w:r>
      <w:r w:rsidRPr="00FB57C8">
        <w:rPr>
          <w:rFonts w:asciiTheme="minorHAnsi" w:hAnsiTheme="minorHAnsi" w:cstheme="minorHAnsi"/>
        </w:rPr>
        <w:t xml:space="preserve"> для популярных фреймворков</w:t>
      </w:r>
      <w:r>
        <w:rPr>
          <w:rFonts w:asciiTheme="minorHAnsi" w:hAnsiTheme="minorHAnsi" w:cstheme="minorHAnsi"/>
        </w:rPr>
        <w:t xml:space="preserve"> и </w:t>
      </w:r>
      <w:r w:rsidRPr="00FB57C8">
        <w:rPr>
          <w:rFonts w:asciiTheme="minorHAnsi" w:hAnsiTheme="minorHAnsi" w:cstheme="minorHAnsi"/>
        </w:rPr>
        <w:t xml:space="preserve">языков, доступные на </w:t>
      </w:r>
      <w:proofErr w:type="spellStart"/>
      <w:r w:rsidRPr="00FB57C8">
        <w:rPr>
          <w:rFonts w:asciiTheme="minorHAnsi" w:hAnsiTheme="minorHAnsi" w:cstheme="minorHAnsi"/>
          <w:lang w:val="en-US"/>
        </w:rPr>
        <w:t>Github</w:t>
      </w:r>
      <w:proofErr w:type="spellEnd"/>
      <w:r w:rsidRPr="00FB57C8">
        <w:rPr>
          <w:rFonts w:asciiTheme="minorHAnsi" w:hAnsiTheme="minorHAnsi" w:cstheme="minorHAnsi"/>
        </w:rPr>
        <w:t>.</w:t>
      </w:r>
    </w:p>
    <w:p w14:paraId="1CF7120C" w14:textId="189A1300" w:rsidR="00FB57C8" w:rsidRPr="00FB57C8" w:rsidRDefault="00FB57C8" w:rsidP="00FB57C8">
      <w:pPr>
        <w:pStyle w:val="ACommands"/>
        <w:rPr>
          <w:lang w:val="ru-RU"/>
        </w:rPr>
      </w:pPr>
      <w:r w:rsidRPr="00FB57C8">
        <w:t>https://github.com/weatherapicom/</w:t>
      </w:r>
    </w:p>
    <w:p w14:paraId="22F4C27F" w14:textId="6A03D240" w:rsidR="00D866D2" w:rsidRPr="003872E0" w:rsidRDefault="00D866D2" w:rsidP="00D866D2">
      <w:pPr>
        <w:pStyle w:val="AHeading1"/>
        <w:rPr>
          <w:rFonts w:asciiTheme="minorHAnsi" w:hAnsiTheme="minorHAnsi" w:cstheme="minorHAnsi"/>
          <w:lang w:val="ru-RU"/>
        </w:rPr>
      </w:pPr>
      <w:bookmarkStart w:id="48" w:name="_Toc152757426"/>
      <w:proofErr w:type="spellStart"/>
      <w:r w:rsidRPr="003872E0">
        <w:rPr>
          <w:rFonts w:asciiTheme="minorHAnsi" w:hAnsiTheme="minorHAnsi" w:cstheme="minorHAnsi"/>
        </w:rPr>
        <w:lastRenderedPageBreak/>
        <w:t>Ресурсы</w:t>
      </w:r>
      <w:bookmarkEnd w:id="48"/>
      <w:proofErr w:type="spellEnd"/>
    </w:p>
    <w:p w14:paraId="33578677" w14:textId="1636384F" w:rsidR="004847BE" w:rsidRDefault="003D1825" w:rsidP="003872E0">
      <w:pPr>
        <w:pStyle w:val="AHeading2"/>
        <w:rPr>
          <w:rFonts w:asciiTheme="minorHAnsi" w:hAnsiTheme="minorHAnsi" w:cstheme="minorHAnsi"/>
        </w:rPr>
      </w:pPr>
      <w:bookmarkStart w:id="49" w:name="_Toc152757427"/>
      <w:r>
        <w:rPr>
          <w:rFonts w:asciiTheme="minorHAnsi" w:hAnsiTheme="minorHAnsi" w:cstheme="minorHAnsi"/>
        </w:rPr>
        <w:t>К</w:t>
      </w:r>
      <w:r w:rsidR="004847BE" w:rsidRPr="003872E0">
        <w:rPr>
          <w:rFonts w:asciiTheme="minorHAnsi" w:hAnsiTheme="minorHAnsi" w:cstheme="minorHAnsi"/>
        </w:rPr>
        <w:t>оды погоды</w:t>
      </w:r>
      <w:r>
        <w:rPr>
          <w:rFonts w:asciiTheme="minorHAnsi" w:hAnsiTheme="minorHAnsi" w:cstheme="minorHAnsi"/>
        </w:rPr>
        <w:t xml:space="preserve"> и иконки</w:t>
      </w:r>
      <w:bookmarkEnd w:id="49"/>
    </w:p>
    <w:p w14:paraId="5A7186D7" w14:textId="24A2A096" w:rsidR="003D1825" w:rsidRPr="003872E0" w:rsidRDefault="003D1825" w:rsidP="003D1825">
      <w:pPr>
        <w:pStyle w:val="AHeading3"/>
        <w:rPr>
          <w:rFonts w:asciiTheme="minorHAnsi" w:hAnsiTheme="minorHAnsi" w:cstheme="minorHAnsi"/>
        </w:rPr>
      </w:pPr>
      <w:bookmarkStart w:id="50" w:name="_Toc152757428"/>
      <w:r>
        <w:rPr>
          <w:rFonts w:asciiTheme="minorHAnsi" w:hAnsiTheme="minorHAnsi" w:cstheme="minorHAnsi"/>
        </w:rPr>
        <w:t>Коды погоды</w:t>
      </w:r>
      <w:bookmarkEnd w:id="50"/>
    </w:p>
    <w:p w14:paraId="66F14A05" w14:textId="77777777" w:rsidR="004847BE" w:rsidRPr="003872E0" w:rsidRDefault="004847BE" w:rsidP="004847BE">
      <w:pPr>
        <w:pStyle w:val="ABody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 xml:space="preserve">В ответе JSON мы возвращаем </w:t>
      </w:r>
      <w:proofErr w:type="spellStart"/>
      <w:proofErr w:type="gramStart"/>
      <w:r w:rsidRPr="003872E0">
        <w:rPr>
          <w:rFonts w:asciiTheme="minorHAnsi" w:hAnsiTheme="minorHAnsi" w:cstheme="minorHAnsi"/>
        </w:rPr>
        <w:t>condition:code</w:t>
      </w:r>
      <w:proofErr w:type="spellEnd"/>
      <w:proofErr w:type="gramEnd"/>
      <w:r w:rsidRPr="003872E0">
        <w:rPr>
          <w:rFonts w:asciiTheme="minorHAnsi" w:hAnsiTheme="minorHAnsi" w:cstheme="minorHAnsi"/>
        </w:rPr>
        <w:t>, который является кодом для описания погоды. Например, ясно, солнечно и т. д.</w:t>
      </w:r>
    </w:p>
    <w:p w14:paraId="24F7FEA1" w14:textId="33BD37A4" w:rsidR="004847BE" w:rsidRPr="003872E0" w:rsidRDefault="004847BE" w:rsidP="004847BE">
      <w:pPr>
        <w:pStyle w:val="ABody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>Вы можете получить весь список условий в виде JSON, чтобы реализовать различные значки погоды или применить другую логику в вашем приложении. Список условий также включает многоязычные переводы текста погодных условий:</w:t>
      </w:r>
    </w:p>
    <w:p w14:paraId="1339EFB1" w14:textId="0BD36B77" w:rsidR="004847BE" w:rsidRPr="003872E0" w:rsidRDefault="004847BE" w:rsidP="00392E0E">
      <w:pPr>
        <w:pStyle w:val="AListbullet"/>
        <w:jc w:val="left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>Многоязычный URL-адрес списка условий https://www.weatherapi.com/docs/conditions.json</w:t>
      </w:r>
    </w:p>
    <w:p w14:paraId="7B11F17A" w14:textId="48CE7245" w:rsidR="004847BE" w:rsidRPr="003872E0" w:rsidRDefault="004847BE" w:rsidP="00392E0E">
      <w:pPr>
        <w:pStyle w:val="AListbullet"/>
        <w:jc w:val="left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>URL-адрес списка условий на английском языке (CSV) https://www.weatherapi.com/docs/weather_conditions.csv</w:t>
      </w:r>
    </w:p>
    <w:p w14:paraId="48F20A45" w14:textId="105C5106" w:rsidR="004847BE" w:rsidRPr="003872E0" w:rsidRDefault="004847BE" w:rsidP="00392E0E">
      <w:pPr>
        <w:pStyle w:val="AListbullet"/>
        <w:jc w:val="left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>URL-адрес списка условий на английском языке (JSON) https://www.weatherapi.com/docs/weather_conditions.json</w:t>
      </w:r>
    </w:p>
    <w:p w14:paraId="543B7C84" w14:textId="3302AA31" w:rsidR="004847BE" w:rsidRPr="003872E0" w:rsidRDefault="004847BE" w:rsidP="00392E0E">
      <w:pPr>
        <w:pStyle w:val="AListbullet"/>
        <w:jc w:val="left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>URL-адрес списка условий на английском языке (XML) https://www.weatherapi.com/docs/weather_conditions.xml</w:t>
      </w:r>
    </w:p>
    <w:p w14:paraId="625C71B0" w14:textId="77777777" w:rsidR="004847BE" w:rsidRPr="003872E0" w:rsidRDefault="004847BE" w:rsidP="004847BE">
      <w:pPr>
        <w:pStyle w:val="ABody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>Пожалуйста, загрузите список и используйте его в автономном режиме вместо того, чтобы напрямую подключать к своему приложению.</w:t>
      </w:r>
    </w:p>
    <w:p w14:paraId="0F825936" w14:textId="77777777" w:rsidR="004847BE" w:rsidRPr="003872E0" w:rsidRDefault="004847BE" w:rsidP="003872E0">
      <w:pPr>
        <w:pStyle w:val="AHeading3"/>
        <w:rPr>
          <w:rFonts w:asciiTheme="minorHAnsi" w:hAnsiTheme="minorHAnsi" w:cstheme="minorHAnsi"/>
        </w:rPr>
      </w:pPr>
      <w:bookmarkStart w:id="51" w:name="_Toc152757429"/>
      <w:r w:rsidRPr="003872E0">
        <w:rPr>
          <w:rFonts w:asciiTheme="minorHAnsi" w:hAnsiTheme="minorHAnsi" w:cstheme="minorHAnsi"/>
        </w:rPr>
        <w:t>Иконки погоды</w:t>
      </w:r>
      <w:bookmarkEnd w:id="51"/>
    </w:p>
    <w:p w14:paraId="1F3C6E69" w14:textId="77777777" w:rsidR="004847BE" w:rsidRPr="003872E0" w:rsidRDefault="004847BE" w:rsidP="004847BE">
      <w:pPr>
        <w:pStyle w:val="ABody"/>
        <w:rPr>
          <w:rFonts w:asciiTheme="minorHAnsi" w:hAnsiTheme="minorHAnsi" w:cstheme="minorHAnsi"/>
        </w:rPr>
      </w:pPr>
      <w:r w:rsidRPr="003872E0">
        <w:rPr>
          <w:rFonts w:asciiTheme="minorHAnsi" w:hAnsiTheme="minorHAnsi" w:cstheme="minorHAnsi"/>
        </w:rPr>
        <w:t>Вы также можете бесплатно скачать иконки погоды WeatherAPI.com и использовать их в своем приложении или на сайте.</w:t>
      </w:r>
    </w:p>
    <w:p w14:paraId="34B9D7E9" w14:textId="500E1366" w:rsidR="004847BE" w:rsidRPr="003872E0" w:rsidRDefault="00000000" w:rsidP="004847BE">
      <w:pPr>
        <w:pStyle w:val="ABody"/>
        <w:rPr>
          <w:rFonts w:asciiTheme="minorHAnsi" w:hAnsiTheme="minorHAnsi" w:cstheme="minorHAnsi"/>
        </w:rPr>
      </w:pPr>
      <w:hyperlink r:id="rId17" w:history="1">
        <w:r w:rsidR="004847BE" w:rsidRPr="003872E0">
          <w:rPr>
            <w:rStyle w:val="af"/>
            <w:rFonts w:asciiTheme="minorHAnsi" w:hAnsiTheme="minorHAnsi" w:cstheme="minorHAnsi"/>
          </w:rPr>
          <w:t>https://cdn.weatherapi.com/weather.zip</w:t>
        </w:r>
      </w:hyperlink>
    </w:p>
    <w:p w14:paraId="2778FE20" w14:textId="77777777" w:rsidR="00934D07" w:rsidRPr="003872E0" w:rsidRDefault="00934D07" w:rsidP="003872E0">
      <w:pPr>
        <w:pStyle w:val="AHeading2"/>
        <w:rPr>
          <w:rStyle w:val="rynqvb"/>
          <w:rFonts w:asciiTheme="minorHAnsi" w:hAnsiTheme="minorHAnsi" w:cstheme="minorHAnsi"/>
        </w:rPr>
      </w:pPr>
      <w:bookmarkStart w:id="52" w:name="_Toc152757430"/>
      <w:r w:rsidRPr="003872E0">
        <w:rPr>
          <w:rStyle w:val="rynqvb"/>
          <w:rFonts w:asciiTheme="minorHAnsi" w:hAnsiTheme="minorHAnsi" w:cstheme="minorHAnsi"/>
        </w:rPr>
        <w:t>Обратная ссылка</w:t>
      </w:r>
      <w:bookmarkEnd w:id="52"/>
    </w:p>
    <w:p w14:paraId="5FB3C69F" w14:textId="77777777" w:rsidR="00934D07" w:rsidRPr="003872E0" w:rsidRDefault="00934D07" w:rsidP="00934D07">
      <w:pPr>
        <w:pStyle w:val="ABody"/>
        <w:rPr>
          <w:rStyle w:val="rynqvb"/>
          <w:rFonts w:asciiTheme="minorHAnsi" w:hAnsiTheme="minorHAnsi" w:cstheme="minorHAnsi"/>
        </w:rPr>
      </w:pPr>
      <w:r w:rsidRPr="003872E0">
        <w:rPr>
          <w:rStyle w:val="rynqvb"/>
          <w:rFonts w:asciiTheme="minorHAnsi" w:hAnsiTheme="minorHAnsi" w:cstheme="minorHAnsi"/>
        </w:rPr>
        <w:t>Если вы используете наш бесплатный план, мы были бы признательны, если бы вы предоставили обратную ссылку на наш сервис.</w:t>
      </w:r>
    </w:p>
    <w:p w14:paraId="6245937E" w14:textId="77777777" w:rsidR="00934D07" w:rsidRPr="003872E0" w:rsidRDefault="00934D07" w:rsidP="00934D07">
      <w:pPr>
        <w:pStyle w:val="ABody"/>
        <w:rPr>
          <w:rStyle w:val="rynqvb"/>
          <w:rFonts w:asciiTheme="minorHAnsi" w:hAnsiTheme="minorHAnsi" w:cstheme="minorHAnsi"/>
        </w:rPr>
      </w:pPr>
      <w:r w:rsidRPr="003872E0">
        <w:rPr>
          <w:rStyle w:val="rynqvb"/>
          <w:rFonts w:asciiTheme="minorHAnsi" w:hAnsiTheme="minorHAnsi" w:cstheme="minorHAnsi"/>
        </w:rPr>
        <w:t>Вы можете выбрать любой из приведенных ниже HTML-кодов и разместить его на веб-сайте, который вы предоставили при обновлении бесплатного плана.</w:t>
      </w:r>
    </w:p>
    <w:p w14:paraId="7FAAAD72" w14:textId="50225179" w:rsidR="00934D07" w:rsidRPr="003872E0" w:rsidRDefault="00934D07" w:rsidP="003872E0">
      <w:pPr>
        <w:pStyle w:val="AHeading3"/>
        <w:rPr>
          <w:rStyle w:val="rynqvb"/>
          <w:rFonts w:asciiTheme="minorHAnsi" w:hAnsiTheme="minorHAnsi" w:cstheme="minorHAnsi"/>
        </w:rPr>
      </w:pPr>
      <w:bookmarkStart w:id="53" w:name="_Toc152757431"/>
      <w:r w:rsidRPr="003872E0">
        <w:rPr>
          <w:rStyle w:val="rynqvb"/>
          <w:rFonts w:asciiTheme="minorHAnsi" w:hAnsiTheme="minorHAnsi" w:cstheme="minorHAnsi"/>
        </w:rPr>
        <w:t>Текст</w:t>
      </w:r>
      <w:bookmarkEnd w:id="53"/>
    </w:p>
    <w:p w14:paraId="59941DD6" w14:textId="1FB81EF1" w:rsidR="00934D07" w:rsidRPr="003872E0" w:rsidRDefault="00934D07" w:rsidP="003D1825">
      <w:pPr>
        <w:pStyle w:val="ABody"/>
        <w:jc w:val="left"/>
        <w:rPr>
          <w:rStyle w:val="rynqvb"/>
          <w:rFonts w:asciiTheme="minorHAnsi" w:hAnsiTheme="minorHAnsi" w:cstheme="minorHAnsi"/>
          <w:lang w:val="en-US"/>
        </w:rPr>
      </w:pPr>
      <w:r w:rsidRPr="003872E0">
        <w:rPr>
          <w:rStyle w:val="rynqvb"/>
          <w:rFonts w:asciiTheme="minorHAnsi" w:hAnsiTheme="minorHAnsi" w:cstheme="minorHAnsi"/>
          <w:lang w:val="en-US"/>
        </w:rPr>
        <w:t xml:space="preserve">Powered by &lt;a </w:t>
      </w:r>
      <w:proofErr w:type="spellStart"/>
      <w:r w:rsidRPr="003872E0">
        <w:rPr>
          <w:rStyle w:val="rynqvb"/>
          <w:rFonts w:asciiTheme="minorHAnsi" w:hAnsiTheme="minorHAnsi" w:cstheme="minorHAnsi"/>
          <w:lang w:val="en-US"/>
        </w:rPr>
        <w:t>href</w:t>
      </w:r>
      <w:proofErr w:type="spellEnd"/>
      <w:r w:rsidRPr="003872E0">
        <w:rPr>
          <w:rStyle w:val="rynqvb"/>
          <w:rFonts w:asciiTheme="minorHAnsi" w:hAnsiTheme="minorHAnsi" w:cstheme="minorHAnsi"/>
          <w:lang w:val="en-US"/>
        </w:rPr>
        <w:t>="https://www.weatherapi.com/" title="Free Weather API"&gt;WeatherAPI.com&lt;/a&gt;</w:t>
      </w:r>
    </w:p>
    <w:p w14:paraId="4BFFA00A" w14:textId="77777777" w:rsidR="00934D07" w:rsidRPr="003872E0" w:rsidRDefault="00934D07" w:rsidP="003872E0">
      <w:pPr>
        <w:pStyle w:val="AHeading3"/>
        <w:rPr>
          <w:rStyle w:val="rynqvb"/>
          <w:rFonts w:asciiTheme="minorHAnsi" w:hAnsiTheme="minorHAnsi" w:cstheme="minorHAnsi"/>
        </w:rPr>
      </w:pPr>
      <w:bookmarkStart w:id="54" w:name="_Toc152757432"/>
      <w:r w:rsidRPr="003872E0">
        <w:rPr>
          <w:rStyle w:val="rynqvb"/>
          <w:rFonts w:asciiTheme="minorHAnsi" w:hAnsiTheme="minorHAnsi" w:cstheme="minorHAnsi"/>
        </w:rPr>
        <w:t>Изображение</w:t>
      </w:r>
      <w:bookmarkEnd w:id="54"/>
    </w:p>
    <w:p w14:paraId="43F89328" w14:textId="656739E2" w:rsidR="000419C6" w:rsidRPr="003872E0" w:rsidRDefault="00934D07" w:rsidP="003D1825">
      <w:pPr>
        <w:pStyle w:val="ABody"/>
        <w:jc w:val="left"/>
        <w:rPr>
          <w:rFonts w:asciiTheme="minorHAnsi" w:hAnsiTheme="minorHAnsi" w:cstheme="minorHAnsi"/>
          <w:sz w:val="2"/>
          <w:szCs w:val="2"/>
          <w:lang w:val="en-US"/>
        </w:rPr>
      </w:pPr>
      <w:r w:rsidRPr="003872E0">
        <w:rPr>
          <w:rStyle w:val="rynqvb"/>
          <w:rFonts w:asciiTheme="minorHAnsi" w:hAnsiTheme="minorHAnsi" w:cstheme="minorHAnsi"/>
          <w:lang w:val="en-US"/>
        </w:rPr>
        <w:t xml:space="preserve">&lt;a </w:t>
      </w:r>
      <w:proofErr w:type="spellStart"/>
      <w:r w:rsidRPr="003872E0">
        <w:rPr>
          <w:rStyle w:val="rynqvb"/>
          <w:rFonts w:asciiTheme="minorHAnsi" w:hAnsiTheme="minorHAnsi" w:cstheme="minorHAnsi"/>
          <w:lang w:val="en-US"/>
        </w:rPr>
        <w:t>href</w:t>
      </w:r>
      <w:proofErr w:type="spellEnd"/>
      <w:r w:rsidRPr="003872E0">
        <w:rPr>
          <w:rStyle w:val="rynqvb"/>
          <w:rFonts w:asciiTheme="minorHAnsi" w:hAnsiTheme="minorHAnsi" w:cstheme="minorHAnsi"/>
          <w:lang w:val="en-US"/>
        </w:rPr>
        <w:t>="https://www.weatherapi.com/" title="Free Weather API"&gt;&lt;</w:t>
      </w:r>
      <w:proofErr w:type="spellStart"/>
      <w:r w:rsidRPr="003872E0">
        <w:rPr>
          <w:rStyle w:val="rynqvb"/>
          <w:rFonts w:asciiTheme="minorHAnsi" w:hAnsiTheme="minorHAnsi" w:cstheme="minorHAnsi"/>
          <w:lang w:val="en-US"/>
        </w:rPr>
        <w:t>img</w:t>
      </w:r>
      <w:proofErr w:type="spellEnd"/>
      <w:r w:rsidRPr="003872E0">
        <w:rPr>
          <w:rStyle w:val="rynqvb"/>
          <w:rFonts w:asciiTheme="minorHAnsi" w:hAnsiTheme="minorHAnsi" w:cstheme="minorHAnsi"/>
          <w:lang w:val="en-US"/>
        </w:rPr>
        <w:t xml:space="preserve"> </w:t>
      </w:r>
      <w:proofErr w:type="spellStart"/>
      <w:r w:rsidRPr="003872E0">
        <w:rPr>
          <w:rStyle w:val="rynqvb"/>
          <w:rFonts w:asciiTheme="minorHAnsi" w:hAnsiTheme="minorHAnsi" w:cstheme="minorHAnsi"/>
          <w:lang w:val="en-US"/>
        </w:rPr>
        <w:t>src</w:t>
      </w:r>
      <w:proofErr w:type="spellEnd"/>
      <w:r w:rsidRPr="003872E0">
        <w:rPr>
          <w:rStyle w:val="rynqvb"/>
          <w:rFonts w:asciiTheme="minorHAnsi" w:hAnsiTheme="minorHAnsi" w:cstheme="minorHAnsi"/>
          <w:lang w:val="en-US"/>
        </w:rPr>
        <w:t>='//cdn.weatherapi.com/v4/images/weatherapi_logo.png' alt="Weather data by WeatherAPI.com" border="0"&gt;&lt;/a&gt;</w:t>
      </w:r>
      <w:bookmarkEnd w:id="0"/>
      <w:bookmarkEnd w:id="1"/>
    </w:p>
    <w:sectPr w:rsidR="000419C6" w:rsidRPr="003872E0" w:rsidSect="009D6896">
      <w:pgSz w:w="11906" w:h="16838" w:code="9"/>
      <w:pgMar w:top="1418" w:right="567" w:bottom="816" w:left="1418" w:header="45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9D596" w14:textId="77777777" w:rsidR="008F562B" w:rsidRDefault="008F562B">
      <w:r>
        <w:separator/>
      </w:r>
    </w:p>
  </w:endnote>
  <w:endnote w:type="continuationSeparator" w:id="0">
    <w:p w14:paraId="77F6A260" w14:textId="77777777" w:rsidR="008F562B" w:rsidRDefault="008F5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ebdings">
    <w:panose1 w:val="05030102010509060703"/>
    <w:charset w:val="00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CC"/>
    <w:family w:val="roman"/>
    <w:pitch w:val="variable"/>
    <w:sig w:usb0="00000287" w:usb1="00000002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EPLDL F+ Pragmatica Bold C">
    <w:altName w:val="Calibri"/>
    <w:panose1 w:val="020B0604020202020204"/>
    <w:charset w:val="00"/>
    <w:family w:val="auto"/>
    <w:pitch w:val="default"/>
  </w:font>
  <w:font w:name="PT Astra Serif">
    <w:altName w:val="Cambria"/>
    <w:panose1 w:val="020B0604020202020204"/>
    <w:charset w:val="CC"/>
    <w:family w:val="roman"/>
    <w:pitch w:val="variable"/>
    <w:sig w:usb0="A00002EF" w:usb1="5000204B" w:usb2="00000020" w:usb3="00000000" w:csb0="00000097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dobe Garamond Pro">
    <w:altName w:val="Times New Roman"/>
    <w:panose1 w:val="020B0604020202020204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1542163899"/>
      <w:docPartObj>
        <w:docPartGallery w:val="Page Numbers (Bottom of Page)"/>
        <w:docPartUnique/>
      </w:docPartObj>
    </w:sdtPr>
    <w:sdtContent>
      <w:p w14:paraId="3CD616A9" w14:textId="5EE90F1D" w:rsidR="009D6896" w:rsidRDefault="009D6896" w:rsidP="0063494E">
        <w:pPr>
          <w:pStyle w:val="aa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14:paraId="62B4600F" w14:textId="77777777" w:rsidR="009D6896" w:rsidRDefault="009D6896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  <w:rFonts w:asciiTheme="minorHAnsi" w:hAnsiTheme="minorHAnsi" w:cstheme="minorHAnsi"/>
      </w:rPr>
      <w:id w:val="-458886170"/>
      <w:docPartObj>
        <w:docPartGallery w:val="Page Numbers (Bottom of Page)"/>
        <w:docPartUnique/>
      </w:docPartObj>
    </w:sdtPr>
    <w:sdtContent>
      <w:p w14:paraId="57AEF3BA" w14:textId="6CB7737D" w:rsidR="009D6896" w:rsidRPr="009D6896" w:rsidRDefault="009D6896" w:rsidP="0063494E">
        <w:pPr>
          <w:pStyle w:val="aa"/>
          <w:framePr w:wrap="none" w:vAnchor="text" w:hAnchor="margin" w:xAlign="center" w:y="1"/>
          <w:rPr>
            <w:rStyle w:val="ac"/>
            <w:rFonts w:asciiTheme="minorHAnsi" w:hAnsiTheme="minorHAnsi" w:cstheme="minorHAnsi"/>
          </w:rPr>
        </w:pPr>
        <w:r w:rsidRPr="009D6896">
          <w:rPr>
            <w:rStyle w:val="ac"/>
            <w:rFonts w:asciiTheme="minorHAnsi" w:hAnsiTheme="minorHAnsi" w:cstheme="minorHAnsi"/>
          </w:rPr>
          <w:fldChar w:fldCharType="begin"/>
        </w:r>
        <w:r w:rsidRPr="009D6896">
          <w:rPr>
            <w:rStyle w:val="ac"/>
            <w:rFonts w:asciiTheme="minorHAnsi" w:hAnsiTheme="minorHAnsi" w:cstheme="minorHAnsi"/>
          </w:rPr>
          <w:instrText xml:space="preserve"> PAGE </w:instrText>
        </w:r>
        <w:r w:rsidRPr="009D6896">
          <w:rPr>
            <w:rStyle w:val="ac"/>
            <w:rFonts w:asciiTheme="minorHAnsi" w:hAnsiTheme="minorHAnsi" w:cstheme="minorHAnsi"/>
          </w:rPr>
          <w:fldChar w:fldCharType="separate"/>
        </w:r>
        <w:r w:rsidRPr="009D6896">
          <w:rPr>
            <w:rStyle w:val="ac"/>
            <w:rFonts w:asciiTheme="minorHAnsi" w:hAnsiTheme="minorHAnsi" w:cstheme="minorHAnsi"/>
            <w:noProof/>
          </w:rPr>
          <w:t>25</w:t>
        </w:r>
        <w:r w:rsidRPr="009D6896">
          <w:rPr>
            <w:rStyle w:val="ac"/>
            <w:rFonts w:asciiTheme="minorHAnsi" w:hAnsiTheme="minorHAnsi" w:cstheme="minorHAnsi"/>
          </w:rPr>
          <w:fldChar w:fldCharType="end"/>
        </w:r>
      </w:p>
    </w:sdtContent>
  </w:sdt>
  <w:p w14:paraId="24296A77" w14:textId="0A0C5A0E" w:rsidR="00995F6A" w:rsidRPr="009A5C1D" w:rsidRDefault="009D6896" w:rsidP="009D6896">
    <w:pPr>
      <w:pStyle w:val="aa"/>
      <w:tabs>
        <w:tab w:val="center" w:pos="4960"/>
        <w:tab w:val="left" w:pos="5483"/>
      </w:tabs>
      <w:jc w:val="left"/>
    </w:pPr>
    <w:r>
      <w:tab/>
    </w:r>
    <w:r w:rsidR="009A5C1D">
      <w:rPr>
        <w:noProof/>
      </w:rPr>
      <mc:AlternateContent>
        <mc:Choice Requires="wps">
          <w:drawing>
            <wp:anchor distT="0" distB="0" distL="114300" distR="114300" simplePos="0" relativeHeight="251710463" behindDoc="0" locked="0" layoutInCell="1" allowOverlap="1" wp14:anchorId="12693C10" wp14:editId="66D9AFCD">
              <wp:simplePos x="0" y="0"/>
              <wp:positionH relativeFrom="column">
                <wp:posOffset>-351719</wp:posOffset>
              </wp:positionH>
              <wp:positionV relativeFrom="page">
                <wp:posOffset>10513695</wp:posOffset>
              </wp:positionV>
              <wp:extent cx="612000" cy="89733"/>
              <wp:effectExtent l="0" t="0" r="17145" b="5715"/>
              <wp:wrapNone/>
              <wp:docPr id="517" name="Rectangle 4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000" cy="897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4860CC" w14:textId="77777777" w:rsidR="009A5C1D" w:rsidRPr="00237AA4" w:rsidRDefault="009A5C1D" w:rsidP="009A5C1D">
                          <w:pPr>
                            <w:jc w:val="center"/>
                            <w:rPr>
                              <w:rFonts w:cs="Arial"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 w:rsidRPr="00237AA4">
                            <w:rPr>
                              <w:rFonts w:cs="Arial"/>
                              <w:i/>
                              <w:color w:val="FFFFFF" w:themeColor="background1"/>
                              <w:sz w:val="12"/>
                              <w:szCs w:val="12"/>
                            </w:rPr>
                            <w:t>technicaldocs.ru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693C10" id="Rectangle 430" o:spid="_x0000_s1026" style="position:absolute;margin-left:-27.7pt;margin-top:827.85pt;width:48.2pt;height:7.05pt;z-index:2517104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" filled="f" stroked="f" strokeweight="1.5pt">
              <v:textbox inset="0,0,0,0">
                <w:txbxContent>
                  <w:p w14:paraId="3C4860CC" w14:textId="77777777" w:rsidR="009A5C1D" w:rsidRPr="00237AA4" w:rsidRDefault="009A5C1D" w:rsidP="009A5C1D">
                    <w:pPr>
                      <w:jc w:val="center"/>
                      <w:rPr>
                        <w:rFonts w:cs="Arial"/>
                        <w:color w:val="FFFFFF" w:themeColor="background1"/>
                        <w:sz w:val="12"/>
                        <w:szCs w:val="12"/>
                      </w:rPr>
                    </w:pPr>
                    <w:r w:rsidRPr="00237AA4">
                      <w:rPr>
                        <w:rFonts w:cs="Arial"/>
                        <w:i/>
                        <w:color w:val="FFFFFF" w:themeColor="background1"/>
                        <w:sz w:val="12"/>
                        <w:szCs w:val="12"/>
                      </w:rPr>
                      <w:t>technicaldocs.ru</w:t>
                    </w:r>
                  </w:p>
                </w:txbxContent>
              </v:textbox>
              <w10:wrap anchory="page"/>
            </v:rect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C4B76" w14:textId="77777777" w:rsidR="008F562B" w:rsidRDefault="008F562B">
      <w:r>
        <w:separator/>
      </w:r>
    </w:p>
  </w:footnote>
  <w:footnote w:type="continuationSeparator" w:id="0">
    <w:p w14:paraId="3425A21A" w14:textId="77777777" w:rsidR="008F562B" w:rsidRDefault="008F56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667731"/>
      <w:docPartObj>
        <w:docPartGallery w:val="Page Numbers (Top of Page)"/>
        <w:docPartUnique/>
      </w:docPartObj>
    </w:sdtPr>
    <w:sdtContent>
      <w:p w14:paraId="25F0DDB3" w14:textId="225FE961" w:rsidR="00DF32F4" w:rsidRPr="00DF32F4" w:rsidRDefault="00DF32F4" w:rsidP="00242465">
        <w:pPr>
          <w:pStyle w:val="a8"/>
        </w:pPr>
        <w:r w:rsidRPr="00DF32F4">
          <w:fldChar w:fldCharType="begin"/>
        </w:r>
        <w:r w:rsidRPr="00DF32F4">
          <w:instrText>PAGE   \* MERGEFORMAT</w:instrText>
        </w:r>
        <w:r w:rsidRPr="00DF32F4">
          <w:fldChar w:fldCharType="separate"/>
        </w:r>
        <w:r w:rsidRPr="00DF32F4">
          <w:t>2</w:t>
        </w:r>
        <w:r w:rsidRPr="00DF32F4">
          <w:fldChar w:fldCharType="end"/>
        </w:r>
      </w:p>
    </w:sdtContent>
  </w:sdt>
  <w:p w14:paraId="2EABC9DF" w14:textId="46938F65" w:rsidR="00995F6A" w:rsidRPr="00DF32F4" w:rsidRDefault="00995F6A" w:rsidP="00DF32F4">
    <w:pPr>
      <w:pStyle w:val="AllowPageBrea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3E704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D28FC8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8BCCFA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80"/>
    <w:multiLevelType w:val="singleLevel"/>
    <w:tmpl w:val="98347A92"/>
    <w:lvl w:ilvl="0">
      <w:start w:val="1"/>
      <w:numFmt w:val="bullet"/>
      <w:pStyle w:val="50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</w:abstractNum>
  <w:abstractNum w:abstractNumId="4" w15:restartNumberingAfterBreak="0">
    <w:nsid w:val="FFFFFF81"/>
    <w:multiLevelType w:val="singleLevel"/>
    <w:tmpl w:val="F1C0E5CE"/>
    <w:lvl w:ilvl="0">
      <w:start w:val="1"/>
      <w:numFmt w:val="bullet"/>
      <w:pStyle w:val="40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</w:abstractNum>
  <w:abstractNum w:abstractNumId="5" w15:restartNumberingAfterBreak="0">
    <w:nsid w:val="FFFFFF82"/>
    <w:multiLevelType w:val="singleLevel"/>
    <w:tmpl w:val="ABCC1AF8"/>
    <w:lvl w:ilvl="0">
      <w:start w:val="1"/>
      <w:numFmt w:val="bullet"/>
      <w:pStyle w:val="30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</w:abstractNum>
  <w:abstractNum w:abstractNumId="6" w15:restartNumberingAfterBreak="0">
    <w:nsid w:val="006C4DED"/>
    <w:multiLevelType w:val="multilevel"/>
    <w:tmpl w:val="FEC8FF86"/>
    <w:lvl w:ilvl="0">
      <w:start w:val="1"/>
      <w:numFmt w:val="russianUpper"/>
      <w:pStyle w:val="AHeading1app"/>
      <w:suff w:val="space"/>
      <w:lvlText w:val="Приложение 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Heading2app"/>
      <w:suff w:val="nothing"/>
      <w:lvlText w:val="%1.%2 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pStyle w:val="AHeading3app"/>
      <w:suff w:val="nothing"/>
      <w:lvlText w:val="%1.%2.%3 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pStyle w:val="AHeading4app"/>
      <w:suff w:val="nothing"/>
      <w:lvlText w:val="%1.%2.%3.%4 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pStyle w:val="AHeading5app"/>
      <w:suff w:val="nothing"/>
      <w:lvlText w:val="%1.%2.%3.%4.%5 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pStyle w:val="AHeading6app"/>
      <w:suff w:val="nothing"/>
      <w:lvlText w:val="%1.%2.%3.%4.%5.%6 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suff w:val="nothing"/>
      <w:lvlText w:val="%1.%2.%3.%4.%5.%6.%7 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lvlRestart w:val="1"/>
      <w:pStyle w:val="APictureNameApp"/>
      <w:suff w:val="nothing"/>
      <w:lvlText w:val="Рисунок %1.%8  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lvlRestart w:val="1"/>
      <w:pStyle w:val="ATableNameApp"/>
      <w:suff w:val="nothing"/>
      <w:lvlText w:val="Таблица %1.%9  "/>
      <w:lvlJc w:val="left"/>
      <w:pPr>
        <w:ind w:left="851" w:firstLine="0"/>
      </w:pPr>
      <w:rPr>
        <w:rFonts w:hint="default"/>
      </w:rPr>
    </w:lvl>
  </w:abstractNum>
  <w:abstractNum w:abstractNumId="7" w15:restartNumberingAfterBreak="0">
    <w:nsid w:val="05A539BE"/>
    <w:multiLevelType w:val="multilevel"/>
    <w:tmpl w:val="7352A4D4"/>
    <w:lvl w:ilvl="0">
      <w:start w:val="1"/>
      <w:numFmt w:val="decimal"/>
      <w:pStyle w:val="ATableList123"/>
      <w:lvlText w:val="%1)"/>
      <w:lvlJc w:val="left"/>
      <w:pPr>
        <w:ind w:left="360" w:hanging="247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1">
      <w:start w:val="1"/>
      <w:numFmt w:val="decimal"/>
      <w:pStyle w:val="ATableList2123"/>
      <w:suff w:val="nothing"/>
      <w:lvlText w:val="%1.%2)"/>
      <w:lvlJc w:val="left"/>
      <w:pPr>
        <w:ind w:left="340" w:hanging="85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bullet"/>
      <w:lvlText w:val=""/>
      <w:lvlJc w:val="left"/>
      <w:pPr>
        <w:tabs>
          <w:tab w:val="num" w:pos="1211"/>
        </w:tabs>
        <w:ind w:left="0" w:firstLine="0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tabs>
          <w:tab w:val="num" w:pos="2911"/>
        </w:tabs>
        <w:ind w:left="0" w:firstLine="0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tabs>
          <w:tab w:val="num" w:pos="1009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151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0" w:firstLine="0"/>
      </w:pPr>
      <w:rPr>
        <w:rFonts w:hint="default"/>
      </w:rPr>
    </w:lvl>
  </w:abstractNum>
  <w:abstractNum w:abstractNumId="8" w15:restartNumberingAfterBreak="0">
    <w:nsid w:val="087E7D30"/>
    <w:multiLevelType w:val="multilevel"/>
    <w:tmpl w:val="5600990C"/>
    <w:lvl w:ilvl="0">
      <w:start w:val="1"/>
      <w:numFmt w:val="bullet"/>
      <w:pStyle w:val="tdtableunorderedlistlevel1"/>
      <w:suff w:val="space"/>
      <w:lvlText w:val="-"/>
      <w:lvlJc w:val="left"/>
      <w:pPr>
        <w:ind w:left="0" w:firstLine="284"/>
      </w:pPr>
      <w:rPr>
        <w:rFonts w:ascii="Arial" w:hAnsi="Arial" w:cs="Times New Roman" w:hint="default"/>
        <w:b w:val="0"/>
        <w:i w:val="0"/>
        <w:sz w:val="24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0" w:firstLine="851"/>
      </w:pPr>
      <w:rPr>
        <w:rFonts w:ascii="Arial" w:hAnsi="Arial" w:cs="Times New Roman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082CDC"/>
    <w:multiLevelType w:val="hybridMultilevel"/>
    <w:tmpl w:val="5B9E472A"/>
    <w:lvl w:ilvl="0" w:tplc="C526F452">
      <w:start w:val="1"/>
      <w:numFmt w:val="decimal"/>
      <w:pStyle w:val="a"/>
      <w:lvlText w:val="%1."/>
      <w:lvlJc w:val="left"/>
      <w:pPr>
        <w:ind w:left="789" w:hanging="360"/>
      </w:pPr>
    </w:lvl>
    <w:lvl w:ilvl="1" w:tplc="0CDE1C32">
      <w:start w:val="1"/>
      <w:numFmt w:val="bullet"/>
      <w:lvlText w:val=""/>
      <w:lvlJc w:val="left"/>
      <w:pPr>
        <w:ind w:left="1509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229" w:hanging="180"/>
      </w:pPr>
    </w:lvl>
    <w:lvl w:ilvl="3" w:tplc="0419000F">
      <w:start w:val="1"/>
      <w:numFmt w:val="decimal"/>
      <w:lvlText w:val="%4."/>
      <w:lvlJc w:val="left"/>
      <w:pPr>
        <w:ind w:left="2949" w:hanging="360"/>
      </w:pPr>
    </w:lvl>
    <w:lvl w:ilvl="4" w:tplc="04190019">
      <w:start w:val="1"/>
      <w:numFmt w:val="lowerLetter"/>
      <w:lvlText w:val="%5."/>
      <w:lvlJc w:val="left"/>
      <w:pPr>
        <w:ind w:left="3669" w:hanging="360"/>
      </w:pPr>
    </w:lvl>
    <w:lvl w:ilvl="5" w:tplc="0419001B">
      <w:start w:val="1"/>
      <w:numFmt w:val="lowerRoman"/>
      <w:lvlText w:val="%6."/>
      <w:lvlJc w:val="right"/>
      <w:pPr>
        <w:ind w:left="4389" w:hanging="180"/>
      </w:pPr>
    </w:lvl>
    <w:lvl w:ilvl="6" w:tplc="0419000F">
      <w:start w:val="1"/>
      <w:numFmt w:val="decimal"/>
      <w:lvlText w:val="%7."/>
      <w:lvlJc w:val="left"/>
      <w:pPr>
        <w:ind w:left="5109" w:hanging="360"/>
      </w:pPr>
    </w:lvl>
    <w:lvl w:ilvl="7" w:tplc="04190019">
      <w:start w:val="1"/>
      <w:numFmt w:val="lowerLetter"/>
      <w:lvlText w:val="%8."/>
      <w:lvlJc w:val="left"/>
      <w:pPr>
        <w:ind w:left="5829" w:hanging="360"/>
      </w:pPr>
    </w:lvl>
    <w:lvl w:ilvl="8" w:tplc="0419001B">
      <w:start w:val="1"/>
      <w:numFmt w:val="lowerRoman"/>
      <w:lvlText w:val="%9."/>
      <w:lvlJc w:val="right"/>
      <w:pPr>
        <w:ind w:left="6549" w:hanging="180"/>
      </w:pPr>
    </w:lvl>
  </w:abstractNum>
  <w:abstractNum w:abstractNumId="10" w15:restartNumberingAfterBreak="0">
    <w:nsid w:val="0F986AE9"/>
    <w:multiLevelType w:val="hybridMultilevel"/>
    <w:tmpl w:val="3224FB34"/>
    <w:lvl w:ilvl="0" w:tplc="4BBAA7B4">
      <w:start w:val="1"/>
      <w:numFmt w:val="bullet"/>
      <w:pStyle w:val="TableListBullet"/>
      <w:lvlText w:val="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  <w:color w:val="80808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010D17"/>
    <w:multiLevelType w:val="multilevel"/>
    <w:tmpl w:val="6B18F184"/>
    <w:lvl w:ilvl="0">
      <w:start w:val="1"/>
      <w:numFmt w:val="decimal"/>
      <w:pStyle w:val="ATableListRow123"/>
      <w:suff w:val="nothing"/>
      <w:lvlText w:val="%1"/>
      <w:lvlJc w:val="center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2" w15:restartNumberingAfterBreak="0">
    <w:nsid w:val="18AF189D"/>
    <w:multiLevelType w:val="hybridMultilevel"/>
    <w:tmpl w:val="27D0DDC4"/>
    <w:lvl w:ilvl="0" w:tplc="2FB21A2C">
      <w:start w:val="1"/>
      <w:numFmt w:val="bullet"/>
      <w:pStyle w:val="1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1A5D2838"/>
    <w:multiLevelType w:val="multilevel"/>
    <w:tmpl w:val="C2D26E16"/>
    <w:lvl w:ilvl="0">
      <w:start w:val="1"/>
      <w:numFmt w:val="russianLower"/>
      <w:pStyle w:val="AListabc"/>
      <w:lvlText w:val="%1)"/>
      <w:lvlJc w:val="left"/>
      <w:pPr>
        <w:tabs>
          <w:tab w:val="num" w:pos="1191"/>
        </w:tabs>
        <w:ind w:left="284" w:firstLine="567"/>
      </w:pPr>
      <w:rPr>
        <w:rFonts w:hint="default"/>
      </w:rPr>
    </w:lvl>
    <w:lvl w:ilvl="1">
      <w:start w:val="1"/>
      <w:numFmt w:val="russianLower"/>
      <w:pStyle w:val="AList2abc"/>
      <w:lvlText w:val="%2)"/>
      <w:lvlJc w:val="left"/>
      <w:pPr>
        <w:tabs>
          <w:tab w:val="num" w:pos="1644"/>
        </w:tabs>
        <w:ind w:left="284" w:firstLine="1020"/>
      </w:pPr>
      <w:rPr>
        <w:rFonts w:hint="default"/>
      </w:rPr>
    </w:lvl>
    <w:lvl w:ilvl="2">
      <w:start w:val="1"/>
      <w:numFmt w:val="russianLower"/>
      <w:pStyle w:val="AList3abc"/>
      <w:lvlText w:val="%3)"/>
      <w:lvlJc w:val="right"/>
      <w:pPr>
        <w:tabs>
          <w:tab w:val="num" w:pos="2098"/>
        </w:tabs>
        <w:ind w:left="284" w:firstLine="147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52"/>
        </w:tabs>
        <w:ind w:left="0" w:firstLine="2211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4" w15:restartNumberingAfterBreak="0">
    <w:nsid w:val="1D1E3764"/>
    <w:multiLevelType w:val="multilevel"/>
    <w:tmpl w:val="8A464058"/>
    <w:lvl w:ilvl="0">
      <w:start w:val="1"/>
      <w:numFmt w:val="decimal"/>
      <w:pStyle w:val="tdorderedlistlevel1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0" w:firstLine="1701"/>
      </w:pPr>
      <w:rPr>
        <w:rFonts w:hint="default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0" w:firstLine="2552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5" w15:restartNumberingAfterBreak="0">
    <w:nsid w:val="2B1B562A"/>
    <w:multiLevelType w:val="singleLevel"/>
    <w:tmpl w:val="E69C7DC0"/>
    <w:lvl w:ilvl="0">
      <w:start w:val="1"/>
      <w:numFmt w:val="bullet"/>
      <w:pStyle w:val="2"/>
      <w:lvlText w:val=""/>
      <w:lvlJc w:val="left"/>
      <w:pPr>
        <w:tabs>
          <w:tab w:val="num" w:pos="697"/>
        </w:tabs>
        <w:ind w:left="697" w:hanging="357"/>
      </w:pPr>
      <w:rPr>
        <w:rFonts w:ascii="Webdings" w:hAnsi="Webdings" w:hint="default"/>
        <w:b w:val="0"/>
        <w:i w:val="0"/>
        <w:color w:val="918585"/>
        <w:sz w:val="18"/>
        <w:szCs w:val="18"/>
      </w:rPr>
    </w:lvl>
  </w:abstractNum>
  <w:abstractNum w:abstractNumId="16" w15:restartNumberingAfterBreak="0">
    <w:nsid w:val="2D596DC5"/>
    <w:multiLevelType w:val="hybridMultilevel"/>
    <w:tmpl w:val="8EA4BEF6"/>
    <w:lvl w:ilvl="0" w:tplc="797C0084">
      <w:start w:val="1"/>
      <w:numFmt w:val="bullet"/>
      <w:pStyle w:val="10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  <w:spacing w:val="2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E3020AA"/>
    <w:multiLevelType w:val="hybridMultilevel"/>
    <w:tmpl w:val="7BFCDE74"/>
    <w:lvl w:ilvl="0" w:tplc="F3F8321E">
      <w:start w:val="1"/>
      <w:numFmt w:val="decimal"/>
      <w:pStyle w:val="AList123NoteofPicture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2E40016D"/>
    <w:multiLevelType w:val="hybridMultilevel"/>
    <w:tmpl w:val="4252A022"/>
    <w:lvl w:ilvl="0" w:tplc="14543D62">
      <w:start w:val="1"/>
      <w:numFmt w:val="lowerLetter"/>
      <w:pStyle w:val="ListAlpha"/>
      <w:lvlText w:val="%1)"/>
      <w:lvlJc w:val="left"/>
      <w:pPr>
        <w:tabs>
          <w:tab w:val="num" w:pos="680"/>
        </w:tabs>
        <w:ind w:left="680" w:hanging="680"/>
      </w:pPr>
      <w:rPr>
        <w:rFonts w:ascii="Garamond" w:hAnsi="Garamond" w:hint="default"/>
        <w:b w:val="0"/>
        <w:i w:val="0"/>
        <w:color w:val="00000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1" w15:restartNumberingAfterBreak="0">
    <w:nsid w:val="3AE47BFA"/>
    <w:multiLevelType w:val="multilevel"/>
    <w:tmpl w:val="0726AD1C"/>
    <w:lvl w:ilvl="0">
      <w:start w:val="1"/>
      <w:numFmt w:val="decimal"/>
      <w:pStyle w:val="AHeading1"/>
      <w:suff w:val="nothing"/>
      <w:lvlText w:val="%1 "/>
      <w:lvlJc w:val="left"/>
      <w:pPr>
        <w:ind w:left="1134" w:hanging="425"/>
      </w:pPr>
      <w:rPr>
        <w:rFonts w:hint="default"/>
      </w:rPr>
    </w:lvl>
    <w:lvl w:ilvl="1">
      <w:start w:val="1"/>
      <w:numFmt w:val="decimal"/>
      <w:pStyle w:val="AHeading2"/>
      <w:suff w:val="nothing"/>
      <w:lvlText w:val="%1.%2 "/>
      <w:lvlJc w:val="left"/>
      <w:pPr>
        <w:ind w:left="1134" w:hanging="425"/>
      </w:pPr>
      <w:rPr>
        <w:rFonts w:hint="default"/>
      </w:rPr>
    </w:lvl>
    <w:lvl w:ilvl="2">
      <w:start w:val="1"/>
      <w:numFmt w:val="decimal"/>
      <w:pStyle w:val="AHeading3"/>
      <w:suff w:val="nothing"/>
      <w:lvlText w:val="%1.%2.%3 "/>
      <w:lvlJc w:val="left"/>
      <w:pPr>
        <w:ind w:left="1134" w:hanging="425"/>
      </w:pPr>
      <w:rPr>
        <w:rFonts w:hint="default"/>
      </w:rPr>
    </w:lvl>
    <w:lvl w:ilvl="3">
      <w:start w:val="1"/>
      <w:numFmt w:val="decimal"/>
      <w:pStyle w:val="AHeading4"/>
      <w:suff w:val="nothing"/>
      <w:lvlText w:val="%1.%2.%3.%4 "/>
      <w:lvlJc w:val="left"/>
      <w:pPr>
        <w:ind w:left="1134" w:hanging="425"/>
      </w:pPr>
      <w:rPr>
        <w:rFonts w:hint="default"/>
      </w:rPr>
    </w:lvl>
    <w:lvl w:ilvl="4">
      <w:start w:val="1"/>
      <w:numFmt w:val="decimal"/>
      <w:pStyle w:val="AHeading5"/>
      <w:suff w:val="nothing"/>
      <w:lvlText w:val="%1.%2.%3.%4.%5 "/>
      <w:lvlJc w:val="left"/>
      <w:pPr>
        <w:ind w:left="1134" w:hanging="425"/>
      </w:pPr>
      <w:rPr>
        <w:rFonts w:hint="default"/>
      </w:rPr>
    </w:lvl>
    <w:lvl w:ilvl="5">
      <w:start w:val="1"/>
      <w:numFmt w:val="decimal"/>
      <w:pStyle w:val="AHeading6"/>
      <w:suff w:val="nothing"/>
      <w:lvlText w:val="%1.%2.%3.%4.%5.%6 "/>
      <w:lvlJc w:val="left"/>
      <w:pPr>
        <w:ind w:left="1134" w:hanging="425"/>
      </w:pPr>
      <w:rPr>
        <w:rFonts w:hint="default"/>
      </w:rPr>
    </w:lvl>
    <w:lvl w:ilvl="6">
      <w:start w:val="1"/>
      <w:numFmt w:val="decimal"/>
      <w:pStyle w:val="AHeading7"/>
      <w:suff w:val="nothing"/>
      <w:lvlText w:val="%1.%2.%3.%4.%5.%6.%7 "/>
      <w:lvlJc w:val="left"/>
      <w:pPr>
        <w:ind w:left="1134" w:hanging="425"/>
      </w:pPr>
      <w:rPr>
        <w:rFonts w:hint="default"/>
      </w:rPr>
    </w:lvl>
    <w:lvl w:ilvl="7">
      <w:start w:val="1"/>
      <w:numFmt w:val="decimal"/>
      <w:pStyle w:val="AHeading8"/>
      <w:suff w:val="nothing"/>
      <w:lvlText w:val="%1.%2.%3.%4.%5.%6.%7.%8 "/>
      <w:lvlJc w:val="left"/>
      <w:pPr>
        <w:ind w:left="1134" w:hanging="425"/>
      </w:pPr>
      <w:rPr>
        <w:rFonts w:hint="default"/>
      </w:rPr>
    </w:lvl>
    <w:lvl w:ilvl="8">
      <w:start w:val="1"/>
      <w:numFmt w:val="decimal"/>
      <w:pStyle w:val="AHeading9"/>
      <w:suff w:val="nothing"/>
      <w:lvlText w:val="%1.%2.%3.%4.%5.%6.%7.%8.%9 "/>
      <w:lvlJc w:val="left"/>
      <w:pPr>
        <w:ind w:left="1134" w:hanging="425"/>
      </w:pPr>
      <w:rPr>
        <w:rFonts w:hint="default"/>
      </w:rPr>
    </w:lvl>
  </w:abstractNum>
  <w:abstractNum w:abstractNumId="22" w15:restartNumberingAfterBreak="0">
    <w:nsid w:val="3CE26D65"/>
    <w:multiLevelType w:val="multilevel"/>
    <w:tmpl w:val="B57CE8BE"/>
    <w:lvl w:ilvl="0">
      <w:start w:val="1"/>
      <w:numFmt w:val="decimal"/>
      <w:pStyle w:val="ATableListRow1"/>
      <w:suff w:val="nothing"/>
      <w:lvlText w:val="%1"/>
      <w:lvlJc w:val="center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40251E8E"/>
    <w:multiLevelType w:val="hybridMultilevel"/>
    <w:tmpl w:val="20E095DE"/>
    <w:lvl w:ilvl="0" w:tplc="CF265A8C">
      <w:start w:val="1"/>
      <w:numFmt w:val="decimal"/>
      <w:pStyle w:val="AListBiblio"/>
      <w:lvlText w:val="%1"/>
      <w:lvlJc w:val="center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416625CB"/>
    <w:multiLevelType w:val="multilevel"/>
    <w:tmpl w:val="4A7CF4C4"/>
    <w:lvl w:ilvl="0">
      <w:start w:val="1"/>
      <w:numFmt w:val="decimal"/>
      <w:pStyle w:val="tdtableorderedlistlevel1"/>
      <w:suff w:val="space"/>
      <w:lvlText w:val="%1)"/>
      <w:lvlJc w:val="left"/>
      <w:pPr>
        <w:ind w:left="0" w:firstLine="284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0" w:firstLine="851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25" w15:restartNumberingAfterBreak="0">
    <w:nsid w:val="45CB330F"/>
    <w:multiLevelType w:val="hybridMultilevel"/>
    <w:tmpl w:val="0E3EDF6A"/>
    <w:lvl w:ilvl="0" w:tplc="6D908C5E">
      <w:start w:val="1"/>
      <w:numFmt w:val="bullet"/>
      <w:pStyle w:val="ANote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6" w15:restartNumberingAfterBreak="0">
    <w:nsid w:val="479308E1"/>
    <w:multiLevelType w:val="multilevel"/>
    <w:tmpl w:val="0419001D"/>
    <w:styleLink w:val="a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4BF670D0"/>
    <w:multiLevelType w:val="multilevel"/>
    <w:tmpl w:val="92FC359A"/>
    <w:lvl w:ilvl="0">
      <w:start w:val="1"/>
      <w:numFmt w:val="bullet"/>
      <w:pStyle w:val="tdunorderedlistlevel1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0" w:firstLine="1701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0" w:firstLine="2552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4E3755AB"/>
    <w:multiLevelType w:val="singleLevel"/>
    <w:tmpl w:val="F10E2C3E"/>
    <w:lvl w:ilvl="0">
      <w:start w:val="1"/>
      <w:numFmt w:val="bullet"/>
      <w:pStyle w:val="a1"/>
      <w:lvlText w:val="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  <w:color w:val="918585"/>
        <w:sz w:val="24"/>
      </w:rPr>
    </w:lvl>
  </w:abstractNum>
  <w:abstractNum w:abstractNumId="29" w15:restartNumberingAfterBreak="0">
    <w:nsid w:val="54033446"/>
    <w:multiLevelType w:val="multilevel"/>
    <w:tmpl w:val="655E4B32"/>
    <w:lvl w:ilvl="0">
      <w:start w:val="1"/>
      <w:numFmt w:val="decimal"/>
      <w:pStyle w:val="ATableName"/>
      <w:suff w:val="nothing"/>
      <w:lvlText w:val="Таблица %1  "/>
      <w:lvlJc w:val="left"/>
      <w:pPr>
        <w:ind w:left="851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A8E4DB9"/>
    <w:multiLevelType w:val="multilevel"/>
    <w:tmpl w:val="92F2CC0C"/>
    <w:lvl w:ilvl="0">
      <w:start w:val="1"/>
      <w:numFmt w:val="decimal"/>
      <w:pStyle w:val="AList123"/>
      <w:lvlText w:val="%1)"/>
      <w:lvlJc w:val="left"/>
      <w:pPr>
        <w:tabs>
          <w:tab w:val="num" w:pos="1191"/>
        </w:tabs>
        <w:ind w:left="284" w:firstLine="567"/>
      </w:pPr>
      <w:rPr>
        <w:rFonts w:hint="default"/>
      </w:rPr>
    </w:lvl>
    <w:lvl w:ilvl="1">
      <w:start w:val="1"/>
      <w:numFmt w:val="decimal"/>
      <w:pStyle w:val="AList2123"/>
      <w:lvlText w:val="%2)"/>
      <w:lvlJc w:val="left"/>
      <w:pPr>
        <w:tabs>
          <w:tab w:val="num" w:pos="1644"/>
        </w:tabs>
        <w:ind w:left="284" w:firstLine="1020"/>
      </w:pPr>
      <w:rPr>
        <w:rFonts w:hint="default"/>
      </w:rPr>
    </w:lvl>
    <w:lvl w:ilvl="2">
      <w:start w:val="1"/>
      <w:numFmt w:val="decimal"/>
      <w:pStyle w:val="AList3123"/>
      <w:lvlText w:val="%3)"/>
      <w:lvlJc w:val="left"/>
      <w:pPr>
        <w:tabs>
          <w:tab w:val="num" w:pos="2098"/>
        </w:tabs>
        <w:ind w:left="284" w:firstLine="1474"/>
      </w:pPr>
      <w:rPr>
        <w:rFonts w:hint="default"/>
        <w:color w:val="auto"/>
      </w:rPr>
    </w:lvl>
    <w:lvl w:ilvl="3">
      <w:start w:val="1"/>
      <w:numFmt w:val="bullet"/>
      <w:lvlText w:val=""/>
      <w:lvlJc w:val="left"/>
      <w:pPr>
        <w:tabs>
          <w:tab w:val="num" w:pos="3762"/>
        </w:tabs>
        <w:ind w:left="2552" w:firstLine="850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tabs>
          <w:tab w:val="num" w:pos="1860"/>
        </w:tabs>
        <w:ind w:left="1860" w:hanging="1009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002"/>
        </w:tabs>
        <w:ind w:left="2002" w:hanging="1151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31" w15:restartNumberingAfterBreak="0">
    <w:nsid w:val="61571FB4"/>
    <w:multiLevelType w:val="singleLevel"/>
    <w:tmpl w:val="F73ECEE0"/>
    <w:lvl w:ilvl="0">
      <w:start w:val="1"/>
      <w:numFmt w:val="decimal"/>
      <w:pStyle w:val="a2"/>
      <w:lvlText w:val="%1)"/>
      <w:lvlJc w:val="left"/>
      <w:pPr>
        <w:tabs>
          <w:tab w:val="num" w:pos="360"/>
        </w:tabs>
        <w:ind w:left="340" w:hanging="340"/>
      </w:pPr>
      <w:rPr>
        <w:rFonts w:ascii="Palatino Linotype" w:hAnsi="Palatino Linotype" w:hint="default"/>
        <w:b w:val="0"/>
        <w:i w:val="0"/>
        <w:color w:val="auto"/>
      </w:rPr>
    </w:lvl>
  </w:abstractNum>
  <w:abstractNum w:abstractNumId="32" w15:restartNumberingAfterBreak="0">
    <w:nsid w:val="6E79757B"/>
    <w:multiLevelType w:val="multilevel"/>
    <w:tmpl w:val="23E45770"/>
    <w:lvl w:ilvl="0">
      <w:start w:val="1"/>
      <w:numFmt w:val="bullet"/>
      <w:pStyle w:val="AListbullet"/>
      <w:lvlText w:val="–"/>
      <w:lvlJc w:val="left"/>
      <w:pPr>
        <w:tabs>
          <w:tab w:val="num" w:pos="1191"/>
        </w:tabs>
        <w:ind w:left="284" w:firstLine="567"/>
      </w:pPr>
      <w:rPr>
        <w:rFonts w:ascii="Times New Roman" w:hAnsi="Times New Roman" w:cs="Times New Roman" w:hint="default"/>
        <w:color w:val="auto"/>
      </w:rPr>
    </w:lvl>
    <w:lvl w:ilvl="1">
      <w:start w:val="1"/>
      <w:numFmt w:val="bullet"/>
      <w:pStyle w:val="AList2bullet"/>
      <w:lvlText w:val=""/>
      <w:lvlJc w:val="left"/>
      <w:pPr>
        <w:tabs>
          <w:tab w:val="num" w:pos="1645"/>
        </w:tabs>
        <w:ind w:left="738" w:firstLine="567"/>
      </w:pPr>
      <w:rPr>
        <w:rFonts w:ascii="Symbol" w:hAnsi="Symbol" w:hint="default"/>
        <w:color w:val="auto"/>
      </w:rPr>
    </w:lvl>
    <w:lvl w:ilvl="2">
      <w:start w:val="1"/>
      <w:numFmt w:val="bullet"/>
      <w:pStyle w:val="AList3bullet"/>
      <w:lvlText w:val=""/>
      <w:lvlJc w:val="left"/>
      <w:pPr>
        <w:tabs>
          <w:tab w:val="num" w:pos="2099"/>
        </w:tabs>
        <w:ind w:left="1192" w:firstLine="567"/>
      </w:pPr>
      <w:rPr>
        <w:rFonts w:ascii="Symbol" w:hAnsi="Symbol" w:hint="default"/>
        <w:color w:val="auto"/>
      </w:rPr>
    </w:lvl>
    <w:lvl w:ilvl="3">
      <w:start w:val="1"/>
      <w:numFmt w:val="bullet"/>
      <w:pStyle w:val="AList4bullet"/>
      <w:lvlText w:val=""/>
      <w:lvlJc w:val="left"/>
      <w:pPr>
        <w:tabs>
          <w:tab w:val="num" w:pos="2553"/>
        </w:tabs>
        <w:ind w:left="1646" w:firstLine="567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3007"/>
        </w:tabs>
        <w:ind w:left="2100" w:firstLine="567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461"/>
        </w:tabs>
        <w:ind w:left="2554" w:firstLine="567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915"/>
        </w:tabs>
        <w:ind w:left="3008" w:firstLine="567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4369"/>
        </w:tabs>
        <w:ind w:left="3462" w:firstLine="567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823"/>
        </w:tabs>
        <w:ind w:left="3916" w:firstLine="567"/>
      </w:pPr>
      <w:rPr>
        <w:rFonts w:ascii="Symbol" w:hAnsi="Symbol" w:hint="default"/>
      </w:rPr>
    </w:lvl>
  </w:abstractNum>
  <w:abstractNum w:abstractNumId="33" w15:restartNumberingAfterBreak="0">
    <w:nsid w:val="72557A38"/>
    <w:multiLevelType w:val="multilevel"/>
    <w:tmpl w:val="8498608E"/>
    <w:lvl w:ilvl="0">
      <w:start w:val="1"/>
      <w:numFmt w:val="decimal"/>
      <w:pStyle w:val="tdtoccaptionlevel1"/>
      <w:suff w:val="space"/>
      <w:lvlText w:val="%1"/>
      <w:lvlJc w:val="left"/>
      <w:pPr>
        <w:ind w:left="-851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-851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-851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-851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-851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-851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-851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-851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4" w15:restartNumberingAfterBreak="0">
    <w:nsid w:val="73194A18"/>
    <w:multiLevelType w:val="multilevel"/>
    <w:tmpl w:val="EA5EB090"/>
    <w:lvl w:ilvl="0">
      <w:start w:val="1"/>
      <w:numFmt w:val="decimal"/>
      <w:pStyle w:val="AList123small"/>
      <w:lvlText w:val="%1)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>
      <w:start w:val="1"/>
      <w:numFmt w:val="bullet"/>
      <w:lvlText w:val=""/>
      <w:lvlJc w:val="left"/>
      <w:pPr>
        <w:tabs>
          <w:tab w:val="num" w:pos="644"/>
        </w:tabs>
        <w:ind w:left="567" w:hanging="283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tabs>
          <w:tab w:val="num" w:pos="927"/>
        </w:tabs>
        <w:ind w:left="851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tabs>
          <w:tab w:val="num" w:pos="1211"/>
        </w:tabs>
        <w:ind w:left="1134" w:hanging="283"/>
      </w:pPr>
      <w:rPr>
        <w:rFonts w:ascii="Symbol" w:hAnsi="Symbol" w:hint="default"/>
        <w:color w:val="auto"/>
      </w:rPr>
    </w:lvl>
    <w:lvl w:ilvl="4">
      <w:start w:val="1"/>
      <w:numFmt w:val="bullet"/>
      <w:lvlText w:val=""/>
      <w:lvlJc w:val="left"/>
      <w:pPr>
        <w:tabs>
          <w:tab w:val="num" w:pos="1267"/>
        </w:tabs>
        <w:ind w:left="1134" w:hanging="227"/>
      </w:pPr>
      <w:rPr>
        <w:rFonts w:ascii="Symbol" w:hAnsi="Symbol" w:hint="default"/>
        <w:color w:val="auto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5" w15:restartNumberingAfterBreak="0">
    <w:nsid w:val="77C769F8"/>
    <w:multiLevelType w:val="multilevel"/>
    <w:tmpl w:val="30FCA6B4"/>
    <w:lvl w:ilvl="0">
      <w:start w:val="1"/>
      <w:numFmt w:val="decimal"/>
      <w:pStyle w:val="APictureName"/>
      <w:suff w:val="nothing"/>
      <w:lvlText w:val="Рисунок %1 "/>
      <w:lvlJc w:val="left"/>
      <w:pPr>
        <w:ind w:left="851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29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01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73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45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17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9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61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331" w:hanging="180"/>
      </w:pPr>
      <w:rPr>
        <w:rFonts w:hint="default"/>
      </w:rPr>
    </w:lvl>
  </w:abstractNum>
  <w:abstractNum w:abstractNumId="36" w15:restartNumberingAfterBreak="0">
    <w:nsid w:val="7A1E1ECD"/>
    <w:multiLevelType w:val="multilevel"/>
    <w:tmpl w:val="0B02AF1A"/>
    <w:lvl w:ilvl="0">
      <w:start w:val="1"/>
      <w:numFmt w:val="bullet"/>
      <w:pStyle w:val="ATableListbullet"/>
      <w:suff w:val="space"/>
      <w:lvlText w:val="–"/>
      <w:lvlJc w:val="left"/>
      <w:pPr>
        <w:ind w:left="357" w:hanging="187"/>
      </w:pPr>
      <w:rPr>
        <w:rFonts w:ascii="Times New Roman" w:hAnsi="Times New Roman" w:cs="Times New Roman" w:hint="default"/>
        <w:color w:val="auto"/>
      </w:rPr>
    </w:lvl>
    <w:lvl w:ilvl="1">
      <w:start w:val="1"/>
      <w:numFmt w:val="bullet"/>
      <w:lvlRestart w:val="0"/>
      <w:pStyle w:val="ATableList2bullet"/>
      <w:suff w:val="space"/>
      <w:lvlText w:val="–"/>
      <w:lvlJc w:val="left"/>
      <w:pPr>
        <w:ind w:left="510" w:hanging="150"/>
      </w:pPr>
      <w:rPr>
        <w:rFonts w:ascii="Times New Roman" w:hAnsi="Times New Roman" w:cs="Times New Roman" w:hint="default"/>
        <w:color w:val="auto"/>
      </w:rPr>
    </w:lvl>
    <w:lvl w:ilvl="2">
      <w:start w:val="1"/>
      <w:numFmt w:val="bullet"/>
      <w:pStyle w:val="ATableList3bullet"/>
      <w:suff w:val="space"/>
      <w:lvlText w:val="–"/>
      <w:lvlJc w:val="left"/>
      <w:pPr>
        <w:ind w:left="680" w:hanging="170"/>
      </w:pPr>
      <w:rPr>
        <w:rFonts w:ascii="Times New Roman" w:hAnsi="Times New Roman" w:cs="Times New Roman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7B332CA8"/>
    <w:multiLevelType w:val="hybridMultilevel"/>
    <w:tmpl w:val="F2C40DCA"/>
    <w:lvl w:ilvl="0" w:tplc="78B88CD2">
      <w:start w:val="1"/>
      <w:numFmt w:val="lowerLetter"/>
      <w:pStyle w:val="ListAlpha2"/>
      <w:lvlText w:val="%1."/>
      <w:lvlJc w:val="left"/>
      <w:pPr>
        <w:tabs>
          <w:tab w:val="num" w:pos="1060"/>
        </w:tabs>
        <w:ind w:left="681" w:hanging="34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38" w15:restartNumberingAfterBreak="0">
    <w:nsid w:val="7F827F09"/>
    <w:multiLevelType w:val="singleLevel"/>
    <w:tmpl w:val="36769C9A"/>
    <w:lvl w:ilvl="0">
      <w:start w:val="1"/>
      <w:numFmt w:val="decimal"/>
      <w:pStyle w:val="20"/>
      <w:lvlText w:val="%1."/>
      <w:lvlJc w:val="left"/>
      <w:pPr>
        <w:tabs>
          <w:tab w:val="num" w:pos="1060"/>
        </w:tabs>
        <w:ind w:left="680" w:hanging="340"/>
      </w:pPr>
      <w:rPr>
        <w:rFonts w:ascii="Garamond" w:hAnsi="Garamond" w:hint="default"/>
      </w:rPr>
    </w:lvl>
  </w:abstractNum>
  <w:num w:numId="1" w16cid:durableId="571820354">
    <w:abstractNumId w:val="5"/>
  </w:num>
  <w:num w:numId="2" w16cid:durableId="507906999">
    <w:abstractNumId w:val="4"/>
  </w:num>
  <w:num w:numId="3" w16cid:durableId="484977511">
    <w:abstractNumId w:val="3"/>
  </w:num>
  <w:num w:numId="4" w16cid:durableId="558130338">
    <w:abstractNumId w:val="2"/>
  </w:num>
  <w:num w:numId="5" w16cid:durableId="1799495317">
    <w:abstractNumId w:val="1"/>
  </w:num>
  <w:num w:numId="6" w16cid:durableId="1889872326">
    <w:abstractNumId w:val="0"/>
  </w:num>
  <w:num w:numId="7" w16cid:durableId="1158109447">
    <w:abstractNumId w:val="19"/>
  </w:num>
  <w:num w:numId="8" w16cid:durableId="872427594">
    <w:abstractNumId w:val="20"/>
  </w:num>
  <w:num w:numId="9" w16cid:durableId="1502618995">
    <w:abstractNumId w:val="14"/>
  </w:num>
  <w:num w:numId="10" w16cid:durableId="1267544577">
    <w:abstractNumId w:val="24"/>
  </w:num>
  <w:num w:numId="11" w16cid:durableId="984552391">
    <w:abstractNumId w:val="8"/>
  </w:num>
  <w:num w:numId="12" w16cid:durableId="171919503">
    <w:abstractNumId w:val="33"/>
  </w:num>
  <w:num w:numId="13" w16cid:durableId="743071699">
    <w:abstractNumId w:val="27"/>
  </w:num>
  <w:num w:numId="14" w16cid:durableId="1459765668">
    <w:abstractNumId w:val="28"/>
  </w:num>
  <w:num w:numId="15" w16cid:durableId="1029834631">
    <w:abstractNumId w:val="31"/>
  </w:num>
  <w:num w:numId="16" w16cid:durableId="1674449571">
    <w:abstractNumId w:val="15"/>
  </w:num>
  <w:num w:numId="17" w16cid:durableId="2036270888">
    <w:abstractNumId w:val="10"/>
  </w:num>
  <w:num w:numId="18" w16cid:durableId="1575508421">
    <w:abstractNumId w:val="18"/>
  </w:num>
  <w:num w:numId="19" w16cid:durableId="608200022">
    <w:abstractNumId w:val="37"/>
  </w:num>
  <w:num w:numId="20" w16cid:durableId="304237161">
    <w:abstractNumId w:val="26"/>
  </w:num>
  <w:num w:numId="21" w16cid:durableId="8682478">
    <w:abstractNumId w:val="38"/>
  </w:num>
  <w:num w:numId="22" w16cid:durableId="60800730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76600100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349314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48724721">
    <w:abstractNumId w:val="21"/>
  </w:num>
  <w:num w:numId="26" w16cid:durableId="593250358">
    <w:abstractNumId w:val="17"/>
  </w:num>
  <w:num w:numId="27" w16cid:durableId="934438167">
    <w:abstractNumId w:val="34"/>
  </w:num>
  <w:num w:numId="28" w16cid:durableId="1317489701">
    <w:abstractNumId w:val="23"/>
  </w:num>
  <w:num w:numId="29" w16cid:durableId="1989283166">
    <w:abstractNumId w:val="30"/>
  </w:num>
  <w:num w:numId="30" w16cid:durableId="1036270335">
    <w:abstractNumId w:val="13"/>
  </w:num>
  <w:num w:numId="31" w16cid:durableId="1842812660">
    <w:abstractNumId w:val="32"/>
  </w:num>
  <w:num w:numId="32" w16cid:durableId="400636938">
    <w:abstractNumId w:val="25"/>
  </w:num>
  <w:num w:numId="33" w16cid:durableId="809055650">
    <w:abstractNumId w:val="7"/>
  </w:num>
  <w:num w:numId="34" w16cid:durableId="719476109">
    <w:abstractNumId w:val="36"/>
  </w:num>
  <w:num w:numId="35" w16cid:durableId="1176306371">
    <w:abstractNumId w:val="22"/>
  </w:num>
  <w:num w:numId="36" w16cid:durableId="103855309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637566079">
    <w:abstractNumId w:val="29"/>
  </w:num>
  <w:num w:numId="38" w16cid:durableId="1497526317">
    <w:abstractNumId w:val="6"/>
  </w:num>
  <w:num w:numId="39" w16cid:durableId="90391941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296376364">
    <w:abstractNumId w:val="35"/>
  </w:num>
  <w:num w:numId="41" w16cid:durableId="1978728460">
    <w:abstractNumId w:val="16"/>
  </w:num>
  <w:num w:numId="42" w16cid:durableId="1211453553">
    <w:abstractNumId w:val="12"/>
  </w:num>
  <w:num w:numId="43" w16cid:durableId="339158405">
    <w:abstractNumId w:val="9"/>
  </w:num>
  <w:num w:numId="44" w16cid:durableId="123443796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73604882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55971045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207901266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42121996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12777302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208471954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68547220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66901390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67661348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802650888">
    <w:abstractNumId w:val="29"/>
  </w:num>
  <w:num w:numId="55" w16cid:durableId="643656407">
    <w:abstractNumId w:val="21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activeWritingStyle w:appName="MSWord" w:lang="ru-RU" w:vendorID="1" w:dllVersion="512" w:checkStyle="1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80A"/>
    <w:rsid w:val="00000EB1"/>
    <w:rsid w:val="000014FD"/>
    <w:rsid w:val="000025D5"/>
    <w:rsid w:val="00002E99"/>
    <w:rsid w:val="00004A26"/>
    <w:rsid w:val="00004D55"/>
    <w:rsid w:val="00007C52"/>
    <w:rsid w:val="000107D8"/>
    <w:rsid w:val="00010D18"/>
    <w:rsid w:val="000110D0"/>
    <w:rsid w:val="0001315B"/>
    <w:rsid w:val="00014D2F"/>
    <w:rsid w:val="000150C9"/>
    <w:rsid w:val="00016772"/>
    <w:rsid w:val="000173BC"/>
    <w:rsid w:val="0002013B"/>
    <w:rsid w:val="000209C6"/>
    <w:rsid w:val="00021160"/>
    <w:rsid w:val="00021823"/>
    <w:rsid w:val="00022014"/>
    <w:rsid w:val="000222A2"/>
    <w:rsid w:val="000228E3"/>
    <w:rsid w:val="0002357D"/>
    <w:rsid w:val="0002366B"/>
    <w:rsid w:val="00023F62"/>
    <w:rsid w:val="00024B02"/>
    <w:rsid w:val="00024C36"/>
    <w:rsid w:val="00024D72"/>
    <w:rsid w:val="000257C9"/>
    <w:rsid w:val="00026F6A"/>
    <w:rsid w:val="0003036E"/>
    <w:rsid w:val="00032365"/>
    <w:rsid w:val="000333F2"/>
    <w:rsid w:val="00033DB9"/>
    <w:rsid w:val="00034B96"/>
    <w:rsid w:val="0003526D"/>
    <w:rsid w:val="000363D6"/>
    <w:rsid w:val="000419C6"/>
    <w:rsid w:val="00042DE3"/>
    <w:rsid w:val="0004462B"/>
    <w:rsid w:val="00044C25"/>
    <w:rsid w:val="0004658F"/>
    <w:rsid w:val="00046631"/>
    <w:rsid w:val="00046915"/>
    <w:rsid w:val="00046B70"/>
    <w:rsid w:val="00052312"/>
    <w:rsid w:val="000523A2"/>
    <w:rsid w:val="00052FFD"/>
    <w:rsid w:val="000533D6"/>
    <w:rsid w:val="00054391"/>
    <w:rsid w:val="000558F9"/>
    <w:rsid w:val="00060281"/>
    <w:rsid w:val="000602E7"/>
    <w:rsid w:val="0006135E"/>
    <w:rsid w:val="000617D8"/>
    <w:rsid w:val="0006213F"/>
    <w:rsid w:val="000625FD"/>
    <w:rsid w:val="00063F5D"/>
    <w:rsid w:val="0006426C"/>
    <w:rsid w:val="00065D1C"/>
    <w:rsid w:val="00065E24"/>
    <w:rsid w:val="00067DEE"/>
    <w:rsid w:val="0007057C"/>
    <w:rsid w:val="000712D5"/>
    <w:rsid w:val="00071DE4"/>
    <w:rsid w:val="00072372"/>
    <w:rsid w:val="00072745"/>
    <w:rsid w:val="00073012"/>
    <w:rsid w:val="000745DF"/>
    <w:rsid w:val="00074D70"/>
    <w:rsid w:val="00074F58"/>
    <w:rsid w:val="000752D1"/>
    <w:rsid w:val="000754CD"/>
    <w:rsid w:val="000758B9"/>
    <w:rsid w:val="00076301"/>
    <w:rsid w:val="000800D5"/>
    <w:rsid w:val="00080A41"/>
    <w:rsid w:val="00080E05"/>
    <w:rsid w:val="00081049"/>
    <w:rsid w:val="00082B09"/>
    <w:rsid w:val="0008437E"/>
    <w:rsid w:val="000858C6"/>
    <w:rsid w:val="00086019"/>
    <w:rsid w:val="0008745F"/>
    <w:rsid w:val="00087A6E"/>
    <w:rsid w:val="00087A78"/>
    <w:rsid w:val="0009093A"/>
    <w:rsid w:val="00091F1A"/>
    <w:rsid w:val="0009228F"/>
    <w:rsid w:val="00093455"/>
    <w:rsid w:val="000934F8"/>
    <w:rsid w:val="0009360D"/>
    <w:rsid w:val="0009457D"/>
    <w:rsid w:val="000946A6"/>
    <w:rsid w:val="00094757"/>
    <w:rsid w:val="00094BF7"/>
    <w:rsid w:val="0009660E"/>
    <w:rsid w:val="00097734"/>
    <w:rsid w:val="00097E96"/>
    <w:rsid w:val="000A0D62"/>
    <w:rsid w:val="000A3255"/>
    <w:rsid w:val="000A3D82"/>
    <w:rsid w:val="000A64E7"/>
    <w:rsid w:val="000A6FDF"/>
    <w:rsid w:val="000A708F"/>
    <w:rsid w:val="000A75EE"/>
    <w:rsid w:val="000A7E0F"/>
    <w:rsid w:val="000B0049"/>
    <w:rsid w:val="000B0A35"/>
    <w:rsid w:val="000B3FC7"/>
    <w:rsid w:val="000B5ABD"/>
    <w:rsid w:val="000B5BEE"/>
    <w:rsid w:val="000B6298"/>
    <w:rsid w:val="000B6413"/>
    <w:rsid w:val="000B738C"/>
    <w:rsid w:val="000B7424"/>
    <w:rsid w:val="000C04D3"/>
    <w:rsid w:val="000C2974"/>
    <w:rsid w:val="000C31D2"/>
    <w:rsid w:val="000C3506"/>
    <w:rsid w:val="000C3998"/>
    <w:rsid w:val="000C4528"/>
    <w:rsid w:val="000C4E5F"/>
    <w:rsid w:val="000C51A0"/>
    <w:rsid w:val="000C5D1E"/>
    <w:rsid w:val="000C60EE"/>
    <w:rsid w:val="000C67FE"/>
    <w:rsid w:val="000D04D1"/>
    <w:rsid w:val="000D0F22"/>
    <w:rsid w:val="000D12E2"/>
    <w:rsid w:val="000D1BB7"/>
    <w:rsid w:val="000D38A1"/>
    <w:rsid w:val="000D4D1A"/>
    <w:rsid w:val="000D5EA7"/>
    <w:rsid w:val="000D6D87"/>
    <w:rsid w:val="000D7DB4"/>
    <w:rsid w:val="000E0F2B"/>
    <w:rsid w:val="000E12B7"/>
    <w:rsid w:val="000E2064"/>
    <w:rsid w:val="000E26C7"/>
    <w:rsid w:val="000E2971"/>
    <w:rsid w:val="000E423D"/>
    <w:rsid w:val="000E462D"/>
    <w:rsid w:val="000E5DB1"/>
    <w:rsid w:val="000E665A"/>
    <w:rsid w:val="000E6FDE"/>
    <w:rsid w:val="000E7216"/>
    <w:rsid w:val="000E7425"/>
    <w:rsid w:val="000F0949"/>
    <w:rsid w:val="000F11C7"/>
    <w:rsid w:val="000F12AD"/>
    <w:rsid w:val="000F12EE"/>
    <w:rsid w:val="000F136D"/>
    <w:rsid w:val="000F2424"/>
    <w:rsid w:val="000F293E"/>
    <w:rsid w:val="000F3104"/>
    <w:rsid w:val="000F49C5"/>
    <w:rsid w:val="000F550F"/>
    <w:rsid w:val="000F5C5F"/>
    <w:rsid w:val="000F6187"/>
    <w:rsid w:val="000F6346"/>
    <w:rsid w:val="000F63D1"/>
    <w:rsid w:val="000F6A7C"/>
    <w:rsid w:val="000F6C8A"/>
    <w:rsid w:val="000F7DD6"/>
    <w:rsid w:val="0010013B"/>
    <w:rsid w:val="001002A7"/>
    <w:rsid w:val="001007C2"/>
    <w:rsid w:val="00100E56"/>
    <w:rsid w:val="00101419"/>
    <w:rsid w:val="001024E5"/>
    <w:rsid w:val="00102FFE"/>
    <w:rsid w:val="00103FB7"/>
    <w:rsid w:val="00105845"/>
    <w:rsid w:val="001069D2"/>
    <w:rsid w:val="00106A7A"/>
    <w:rsid w:val="00106BCD"/>
    <w:rsid w:val="00107631"/>
    <w:rsid w:val="00107BC2"/>
    <w:rsid w:val="00110A99"/>
    <w:rsid w:val="00111214"/>
    <w:rsid w:val="0011161E"/>
    <w:rsid w:val="00116138"/>
    <w:rsid w:val="001165D1"/>
    <w:rsid w:val="00116ED4"/>
    <w:rsid w:val="00117547"/>
    <w:rsid w:val="00121382"/>
    <w:rsid w:val="001223D5"/>
    <w:rsid w:val="00122919"/>
    <w:rsid w:val="001236C4"/>
    <w:rsid w:val="00123A7D"/>
    <w:rsid w:val="0012426B"/>
    <w:rsid w:val="0012449A"/>
    <w:rsid w:val="001244D8"/>
    <w:rsid w:val="001259D6"/>
    <w:rsid w:val="0012607B"/>
    <w:rsid w:val="00126100"/>
    <w:rsid w:val="0012694A"/>
    <w:rsid w:val="00126A31"/>
    <w:rsid w:val="0012720B"/>
    <w:rsid w:val="001307FD"/>
    <w:rsid w:val="00130951"/>
    <w:rsid w:val="00133114"/>
    <w:rsid w:val="00133738"/>
    <w:rsid w:val="00133956"/>
    <w:rsid w:val="00135767"/>
    <w:rsid w:val="00135C34"/>
    <w:rsid w:val="00135FAE"/>
    <w:rsid w:val="00136118"/>
    <w:rsid w:val="00140B37"/>
    <w:rsid w:val="00140EE9"/>
    <w:rsid w:val="00141DC9"/>
    <w:rsid w:val="00142172"/>
    <w:rsid w:val="00142C7D"/>
    <w:rsid w:val="001431EF"/>
    <w:rsid w:val="0014321C"/>
    <w:rsid w:val="00146A5B"/>
    <w:rsid w:val="001473F5"/>
    <w:rsid w:val="00150584"/>
    <w:rsid w:val="001506BA"/>
    <w:rsid w:val="00150DD1"/>
    <w:rsid w:val="00150F1B"/>
    <w:rsid w:val="00150F79"/>
    <w:rsid w:val="001510DB"/>
    <w:rsid w:val="00151E0C"/>
    <w:rsid w:val="001521BF"/>
    <w:rsid w:val="001522C9"/>
    <w:rsid w:val="001536C6"/>
    <w:rsid w:val="00153B1A"/>
    <w:rsid w:val="00160026"/>
    <w:rsid w:val="001610A4"/>
    <w:rsid w:val="00162C52"/>
    <w:rsid w:val="0016353D"/>
    <w:rsid w:val="00163E74"/>
    <w:rsid w:val="001645C4"/>
    <w:rsid w:val="00164F57"/>
    <w:rsid w:val="0016529A"/>
    <w:rsid w:val="0016567B"/>
    <w:rsid w:val="00166028"/>
    <w:rsid w:val="0016647B"/>
    <w:rsid w:val="0017079A"/>
    <w:rsid w:val="00170DCC"/>
    <w:rsid w:val="0017198D"/>
    <w:rsid w:val="00171CE9"/>
    <w:rsid w:val="00174249"/>
    <w:rsid w:val="00174361"/>
    <w:rsid w:val="001751E9"/>
    <w:rsid w:val="0017572D"/>
    <w:rsid w:val="0017669D"/>
    <w:rsid w:val="001778DB"/>
    <w:rsid w:val="001806F0"/>
    <w:rsid w:val="001812A5"/>
    <w:rsid w:val="00181433"/>
    <w:rsid w:val="00181C87"/>
    <w:rsid w:val="0018398D"/>
    <w:rsid w:val="00183EAB"/>
    <w:rsid w:val="00184ED9"/>
    <w:rsid w:val="001852F3"/>
    <w:rsid w:val="0018553E"/>
    <w:rsid w:val="001856BE"/>
    <w:rsid w:val="001861E1"/>
    <w:rsid w:val="001865FB"/>
    <w:rsid w:val="0019010C"/>
    <w:rsid w:val="0019088D"/>
    <w:rsid w:val="00191476"/>
    <w:rsid w:val="00191504"/>
    <w:rsid w:val="001932AE"/>
    <w:rsid w:val="00193F32"/>
    <w:rsid w:val="001950C4"/>
    <w:rsid w:val="0019637D"/>
    <w:rsid w:val="00197271"/>
    <w:rsid w:val="00197BCE"/>
    <w:rsid w:val="00197EE4"/>
    <w:rsid w:val="001A0D77"/>
    <w:rsid w:val="001A1140"/>
    <w:rsid w:val="001A1376"/>
    <w:rsid w:val="001A2505"/>
    <w:rsid w:val="001A4B01"/>
    <w:rsid w:val="001A5604"/>
    <w:rsid w:val="001A5C8F"/>
    <w:rsid w:val="001A7780"/>
    <w:rsid w:val="001A7936"/>
    <w:rsid w:val="001B0494"/>
    <w:rsid w:val="001B0A6C"/>
    <w:rsid w:val="001B0F6B"/>
    <w:rsid w:val="001B1516"/>
    <w:rsid w:val="001B1812"/>
    <w:rsid w:val="001B1A8D"/>
    <w:rsid w:val="001B1CA2"/>
    <w:rsid w:val="001B4906"/>
    <w:rsid w:val="001B5308"/>
    <w:rsid w:val="001B621A"/>
    <w:rsid w:val="001B695B"/>
    <w:rsid w:val="001B730F"/>
    <w:rsid w:val="001B74B4"/>
    <w:rsid w:val="001C0695"/>
    <w:rsid w:val="001C075A"/>
    <w:rsid w:val="001C272C"/>
    <w:rsid w:val="001C3DA8"/>
    <w:rsid w:val="001C4A57"/>
    <w:rsid w:val="001C4FC3"/>
    <w:rsid w:val="001C5337"/>
    <w:rsid w:val="001C54E5"/>
    <w:rsid w:val="001C564F"/>
    <w:rsid w:val="001C5A0C"/>
    <w:rsid w:val="001C6A89"/>
    <w:rsid w:val="001C7B16"/>
    <w:rsid w:val="001D0165"/>
    <w:rsid w:val="001D10E5"/>
    <w:rsid w:val="001D1C8A"/>
    <w:rsid w:val="001D2C52"/>
    <w:rsid w:val="001D3647"/>
    <w:rsid w:val="001D36E7"/>
    <w:rsid w:val="001D38F7"/>
    <w:rsid w:val="001D415A"/>
    <w:rsid w:val="001D458D"/>
    <w:rsid w:val="001D4597"/>
    <w:rsid w:val="001D4D76"/>
    <w:rsid w:val="001D56D1"/>
    <w:rsid w:val="001D57AB"/>
    <w:rsid w:val="001D5B67"/>
    <w:rsid w:val="001D5D48"/>
    <w:rsid w:val="001D74C1"/>
    <w:rsid w:val="001E009C"/>
    <w:rsid w:val="001E31E9"/>
    <w:rsid w:val="001E4F03"/>
    <w:rsid w:val="001E539A"/>
    <w:rsid w:val="001E566E"/>
    <w:rsid w:val="001E6642"/>
    <w:rsid w:val="001E753E"/>
    <w:rsid w:val="001F085B"/>
    <w:rsid w:val="001F10EA"/>
    <w:rsid w:val="001F28CB"/>
    <w:rsid w:val="001F2FD7"/>
    <w:rsid w:val="001F430F"/>
    <w:rsid w:val="001F44B5"/>
    <w:rsid w:val="001F6824"/>
    <w:rsid w:val="001F73B2"/>
    <w:rsid w:val="001F7BE2"/>
    <w:rsid w:val="00200413"/>
    <w:rsid w:val="00200AE8"/>
    <w:rsid w:val="00200CBC"/>
    <w:rsid w:val="00200D69"/>
    <w:rsid w:val="00201839"/>
    <w:rsid w:val="00202908"/>
    <w:rsid w:val="002047E0"/>
    <w:rsid w:val="0020488A"/>
    <w:rsid w:val="002079E9"/>
    <w:rsid w:val="00207BA4"/>
    <w:rsid w:val="00207EEA"/>
    <w:rsid w:val="00210694"/>
    <w:rsid w:val="002109C3"/>
    <w:rsid w:val="00210F33"/>
    <w:rsid w:val="002111FF"/>
    <w:rsid w:val="002114A0"/>
    <w:rsid w:val="00211729"/>
    <w:rsid w:val="00211760"/>
    <w:rsid w:val="002123D9"/>
    <w:rsid w:val="00212C0F"/>
    <w:rsid w:val="0021301E"/>
    <w:rsid w:val="002140B4"/>
    <w:rsid w:val="0021475B"/>
    <w:rsid w:val="00215BC0"/>
    <w:rsid w:val="00216F52"/>
    <w:rsid w:val="0021731E"/>
    <w:rsid w:val="00217BE3"/>
    <w:rsid w:val="00220BBB"/>
    <w:rsid w:val="002210F5"/>
    <w:rsid w:val="00223CA1"/>
    <w:rsid w:val="00224702"/>
    <w:rsid w:val="00224DF2"/>
    <w:rsid w:val="0022611D"/>
    <w:rsid w:val="00226DC4"/>
    <w:rsid w:val="0022721D"/>
    <w:rsid w:val="00227471"/>
    <w:rsid w:val="00227681"/>
    <w:rsid w:val="00227C2F"/>
    <w:rsid w:val="0023025C"/>
    <w:rsid w:val="002326C9"/>
    <w:rsid w:val="00234A26"/>
    <w:rsid w:val="00235789"/>
    <w:rsid w:val="002357AD"/>
    <w:rsid w:val="0023694A"/>
    <w:rsid w:val="002369E9"/>
    <w:rsid w:val="00236B19"/>
    <w:rsid w:val="002373C0"/>
    <w:rsid w:val="002379B2"/>
    <w:rsid w:val="00237AA0"/>
    <w:rsid w:val="002405A0"/>
    <w:rsid w:val="002408C0"/>
    <w:rsid w:val="00240AA5"/>
    <w:rsid w:val="00240EDC"/>
    <w:rsid w:val="0024145B"/>
    <w:rsid w:val="00242465"/>
    <w:rsid w:val="00244755"/>
    <w:rsid w:val="00244DB8"/>
    <w:rsid w:val="0024538C"/>
    <w:rsid w:val="002455E2"/>
    <w:rsid w:val="00245E97"/>
    <w:rsid w:val="002460B4"/>
    <w:rsid w:val="00251182"/>
    <w:rsid w:val="00253997"/>
    <w:rsid w:val="002544FB"/>
    <w:rsid w:val="00254E29"/>
    <w:rsid w:val="00255CE3"/>
    <w:rsid w:val="0025619C"/>
    <w:rsid w:val="00261476"/>
    <w:rsid w:val="00261646"/>
    <w:rsid w:val="00262432"/>
    <w:rsid w:val="00262B76"/>
    <w:rsid w:val="00263017"/>
    <w:rsid w:val="002636A3"/>
    <w:rsid w:val="00264FD7"/>
    <w:rsid w:val="00265541"/>
    <w:rsid w:val="002666AA"/>
    <w:rsid w:val="002669D2"/>
    <w:rsid w:val="00266FE0"/>
    <w:rsid w:val="00267491"/>
    <w:rsid w:val="00267953"/>
    <w:rsid w:val="00267E1A"/>
    <w:rsid w:val="00270011"/>
    <w:rsid w:val="00270661"/>
    <w:rsid w:val="00271770"/>
    <w:rsid w:val="00271A73"/>
    <w:rsid w:val="00271DFC"/>
    <w:rsid w:val="002734BE"/>
    <w:rsid w:val="002734DA"/>
    <w:rsid w:val="00273A47"/>
    <w:rsid w:val="0027529F"/>
    <w:rsid w:val="00276B6C"/>
    <w:rsid w:val="002816F6"/>
    <w:rsid w:val="00281FCB"/>
    <w:rsid w:val="002823BD"/>
    <w:rsid w:val="002835D0"/>
    <w:rsid w:val="00283C64"/>
    <w:rsid w:val="00283E39"/>
    <w:rsid w:val="00284177"/>
    <w:rsid w:val="0028447D"/>
    <w:rsid w:val="00285177"/>
    <w:rsid w:val="00291E81"/>
    <w:rsid w:val="00293029"/>
    <w:rsid w:val="0029337E"/>
    <w:rsid w:val="002935AE"/>
    <w:rsid w:val="00293DC5"/>
    <w:rsid w:val="0029401F"/>
    <w:rsid w:val="0029434F"/>
    <w:rsid w:val="00294ED5"/>
    <w:rsid w:val="00295333"/>
    <w:rsid w:val="00296296"/>
    <w:rsid w:val="00297C9A"/>
    <w:rsid w:val="002A2FC0"/>
    <w:rsid w:val="002A30C3"/>
    <w:rsid w:val="002A5181"/>
    <w:rsid w:val="002A60B6"/>
    <w:rsid w:val="002A6518"/>
    <w:rsid w:val="002B1B38"/>
    <w:rsid w:val="002B24B2"/>
    <w:rsid w:val="002B2888"/>
    <w:rsid w:val="002B292B"/>
    <w:rsid w:val="002B302F"/>
    <w:rsid w:val="002B3C7C"/>
    <w:rsid w:val="002B4C09"/>
    <w:rsid w:val="002B6B2D"/>
    <w:rsid w:val="002B7716"/>
    <w:rsid w:val="002B7A3C"/>
    <w:rsid w:val="002C07F4"/>
    <w:rsid w:val="002C0D2A"/>
    <w:rsid w:val="002C30E4"/>
    <w:rsid w:val="002C4E3C"/>
    <w:rsid w:val="002C5391"/>
    <w:rsid w:val="002C5B95"/>
    <w:rsid w:val="002C5BB7"/>
    <w:rsid w:val="002C5D6C"/>
    <w:rsid w:val="002C6243"/>
    <w:rsid w:val="002C6924"/>
    <w:rsid w:val="002D07DC"/>
    <w:rsid w:val="002D0DDB"/>
    <w:rsid w:val="002D0F0D"/>
    <w:rsid w:val="002D1729"/>
    <w:rsid w:val="002D2DD1"/>
    <w:rsid w:val="002D4610"/>
    <w:rsid w:val="002D534E"/>
    <w:rsid w:val="002D68FF"/>
    <w:rsid w:val="002D6F01"/>
    <w:rsid w:val="002D78D0"/>
    <w:rsid w:val="002E29B8"/>
    <w:rsid w:val="002E2A98"/>
    <w:rsid w:val="002E3149"/>
    <w:rsid w:val="002E4652"/>
    <w:rsid w:val="002E4862"/>
    <w:rsid w:val="002E4C44"/>
    <w:rsid w:val="002E4D30"/>
    <w:rsid w:val="002E585D"/>
    <w:rsid w:val="002E5ED0"/>
    <w:rsid w:val="002E6460"/>
    <w:rsid w:val="002E77F7"/>
    <w:rsid w:val="002E7812"/>
    <w:rsid w:val="002F2CDB"/>
    <w:rsid w:val="002F2E9C"/>
    <w:rsid w:val="002F32D0"/>
    <w:rsid w:val="002F3561"/>
    <w:rsid w:val="002F3FCC"/>
    <w:rsid w:val="002F5FB3"/>
    <w:rsid w:val="002F7991"/>
    <w:rsid w:val="0030030F"/>
    <w:rsid w:val="00300B51"/>
    <w:rsid w:val="003027D3"/>
    <w:rsid w:val="00304339"/>
    <w:rsid w:val="003061D4"/>
    <w:rsid w:val="003064FA"/>
    <w:rsid w:val="003067F8"/>
    <w:rsid w:val="00306ACB"/>
    <w:rsid w:val="003100EA"/>
    <w:rsid w:val="00310B4A"/>
    <w:rsid w:val="003115EB"/>
    <w:rsid w:val="003118F1"/>
    <w:rsid w:val="00312691"/>
    <w:rsid w:val="00313066"/>
    <w:rsid w:val="00314779"/>
    <w:rsid w:val="00315ED4"/>
    <w:rsid w:val="00316E9C"/>
    <w:rsid w:val="00320450"/>
    <w:rsid w:val="003208BF"/>
    <w:rsid w:val="00320D4B"/>
    <w:rsid w:val="00321002"/>
    <w:rsid w:val="00322AF0"/>
    <w:rsid w:val="00323756"/>
    <w:rsid w:val="00323F94"/>
    <w:rsid w:val="00324537"/>
    <w:rsid w:val="003258E9"/>
    <w:rsid w:val="003260B7"/>
    <w:rsid w:val="00326DEA"/>
    <w:rsid w:val="0032757C"/>
    <w:rsid w:val="003277B1"/>
    <w:rsid w:val="00327EA5"/>
    <w:rsid w:val="0033193C"/>
    <w:rsid w:val="00331EEF"/>
    <w:rsid w:val="00332524"/>
    <w:rsid w:val="003328E9"/>
    <w:rsid w:val="00332B05"/>
    <w:rsid w:val="00333166"/>
    <w:rsid w:val="003335F7"/>
    <w:rsid w:val="0033377F"/>
    <w:rsid w:val="00335523"/>
    <w:rsid w:val="0033607D"/>
    <w:rsid w:val="0033683B"/>
    <w:rsid w:val="0033714E"/>
    <w:rsid w:val="0033732D"/>
    <w:rsid w:val="0033795B"/>
    <w:rsid w:val="00337A17"/>
    <w:rsid w:val="003407B1"/>
    <w:rsid w:val="003411DE"/>
    <w:rsid w:val="003421E7"/>
    <w:rsid w:val="00342C91"/>
    <w:rsid w:val="00342F4E"/>
    <w:rsid w:val="00343950"/>
    <w:rsid w:val="0034409E"/>
    <w:rsid w:val="003441B8"/>
    <w:rsid w:val="00344A58"/>
    <w:rsid w:val="00345A36"/>
    <w:rsid w:val="00345D38"/>
    <w:rsid w:val="00346CD8"/>
    <w:rsid w:val="00347BBC"/>
    <w:rsid w:val="003517D3"/>
    <w:rsid w:val="0035269E"/>
    <w:rsid w:val="00353A4C"/>
    <w:rsid w:val="00353EDD"/>
    <w:rsid w:val="00354473"/>
    <w:rsid w:val="00354E08"/>
    <w:rsid w:val="003566D0"/>
    <w:rsid w:val="0035715B"/>
    <w:rsid w:val="003579BF"/>
    <w:rsid w:val="00360222"/>
    <w:rsid w:val="00360F1F"/>
    <w:rsid w:val="00361009"/>
    <w:rsid w:val="0036182E"/>
    <w:rsid w:val="00361D57"/>
    <w:rsid w:val="00362D42"/>
    <w:rsid w:val="003630D3"/>
    <w:rsid w:val="0036345F"/>
    <w:rsid w:val="00363BE7"/>
    <w:rsid w:val="0036409D"/>
    <w:rsid w:val="0036452E"/>
    <w:rsid w:val="00365444"/>
    <w:rsid w:val="00365866"/>
    <w:rsid w:val="003658A3"/>
    <w:rsid w:val="003669EF"/>
    <w:rsid w:val="00366A28"/>
    <w:rsid w:val="00367393"/>
    <w:rsid w:val="0037057E"/>
    <w:rsid w:val="00370587"/>
    <w:rsid w:val="00371749"/>
    <w:rsid w:val="0037192E"/>
    <w:rsid w:val="0037198E"/>
    <w:rsid w:val="00372687"/>
    <w:rsid w:val="00372954"/>
    <w:rsid w:val="00373749"/>
    <w:rsid w:val="0037475E"/>
    <w:rsid w:val="00375DDD"/>
    <w:rsid w:val="003771A1"/>
    <w:rsid w:val="003801C6"/>
    <w:rsid w:val="00380B0F"/>
    <w:rsid w:val="00381872"/>
    <w:rsid w:val="003833A2"/>
    <w:rsid w:val="003848D1"/>
    <w:rsid w:val="00385AA3"/>
    <w:rsid w:val="00385D6B"/>
    <w:rsid w:val="00386233"/>
    <w:rsid w:val="003872E0"/>
    <w:rsid w:val="00387439"/>
    <w:rsid w:val="0038780D"/>
    <w:rsid w:val="003907AC"/>
    <w:rsid w:val="00390B31"/>
    <w:rsid w:val="003912DC"/>
    <w:rsid w:val="003913F0"/>
    <w:rsid w:val="00391EFD"/>
    <w:rsid w:val="00392DCB"/>
    <w:rsid w:val="00392E0E"/>
    <w:rsid w:val="00393287"/>
    <w:rsid w:val="003933EC"/>
    <w:rsid w:val="003937F6"/>
    <w:rsid w:val="00393E94"/>
    <w:rsid w:val="0039499E"/>
    <w:rsid w:val="00397F85"/>
    <w:rsid w:val="003A02C6"/>
    <w:rsid w:val="003A0CBB"/>
    <w:rsid w:val="003A1705"/>
    <w:rsid w:val="003A21A3"/>
    <w:rsid w:val="003A2955"/>
    <w:rsid w:val="003A2D3E"/>
    <w:rsid w:val="003A2F11"/>
    <w:rsid w:val="003A3C9E"/>
    <w:rsid w:val="003A4BFC"/>
    <w:rsid w:val="003A4C82"/>
    <w:rsid w:val="003A4DE9"/>
    <w:rsid w:val="003A6A14"/>
    <w:rsid w:val="003A6D9A"/>
    <w:rsid w:val="003A79BD"/>
    <w:rsid w:val="003A7DCC"/>
    <w:rsid w:val="003B07A3"/>
    <w:rsid w:val="003B0BF8"/>
    <w:rsid w:val="003B1839"/>
    <w:rsid w:val="003B1A23"/>
    <w:rsid w:val="003B1CF7"/>
    <w:rsid w:val="003B28FE"/>
    <w:rsid w:val="003B2B32"/>
    <w:rsid w:val="003B2C89"/>
    <w:rsid w:val="003B32D0"/>
    <w:rsid w:val="003B38D8"/>
    <w:rsid w:val="003B3EA7"/>
    <w:rsid w:val="003B4913"/>
    <w:rsid w:val="003B4997"/>
    <w:rsid w:val="003B4A95"/>
    <w:rsid w:val="003B5659"/>
    <w:rsid w:val="003B5AC7"/>
    <w:rsid w:val="003B5FBA"/>
    <w:rsid w:val="003B67D3"/>
    <w:rsid w:val="003B6CDC"/>
    <w:rsid w:val="003C0337"/>
    <w:rsid w:val="003C0C28"/>
    <w:rsid w:val="003C2904"/>
    <w:rsid w:val="003C3108"/>
    <w:rsid w:val="003C3F7D"/>
    <w:rsid w:val="003C463D"/>
    <w:rsid w:val="003C5B28"/>
    <w:rsid w:val="003C650A"/>
    <w:rsid w:val="003C67B7"/>
    <w:rsid w:val="003C7BA8"/>
    <w:rsid w:val="003D08D3"/>
    <w:rsid w:val="003D09BE"/>
    <w:rsid w:val="003D0E21"/>
    <w:rsid w:val="003D1825"/>
    <w:rsid w:val="003D1D86"/>
    <w:rsid w:val="003D4250"/>
    <w:rsid w:val="003D49F7"/>
    <w:rsid w:val="003D51DE"/>
    <w:rsid w:val="003D54A5"/>
    <w:rsid w:val="003D56F0"/>
    <w:rsid w:val="003D5AC5"/>
    <w:rsid w:val="003D79F8"/>
    <w:rsid w:val="003E1351"/>
    <w:rsid w:val="003E1BC6"/>
    <w:rsid w:val="003E1DCE"/>
    <w:rsid w:val="003E22C2"/>
    <w:rsid w:val="003E22CF"/>
    <w:rsid w:val="003E2764"/>
    <w:rsid w:val="003E31BA"/>
    <w:rsid w:val="003E3BBF"/>
    <w:rsid w:val="003E445B"/>
    <w:rsid w:val="003E44B2"/>
    <w:rsid w:val="003E520A"/>
    <w:rsid w:val="003E6FCC"/>
    <w:rsid w:val="003E76E4"/>
    <w:rsid w:val="003F0C75"/>
    <w:rsid w:val="003F178E"/>
    <w:rsid w:val="003F1F96"/>
    <w:rsid w:val="003F22CD"/>
    <w:rsid w:val="003F4BFD"/>
    <w:rsid w:val="003F59DF"/>
    <w:rsid w:val="003F76F6"/>
    <w:rsid w:val="003F7880"/>
    <w:rsid w:val="003F7A9B"/>
    <w:rsid w:val="00400414"/>
    <w:rsid w:val="00400915"/>
    <w:rsid w:val="00400AA4"/>
    <w:rsid w:val="00401A84"/>
    <w:rsid w:val="00401D1E"/>
    <w:rsid w:val="00401DA0"/>
    <w:rsid w:val="00402207"/>
    <w:rsid w:val="00402267"/>
    <w:rsid w:val="00402515"/>
    <w:rsid w:val="004028FC"/>
    <w:rsid w:val="00403D5A"/>
    <w:rsid w:val="0040461A"/>
    <w:rsid w:val="00406F7A"/>
    <w:rsid w:val="004074AA"/>
    <w:rsid w:val="00407685"/>
    <w:rsid w:val="004078B3"/>
    <w:rsid w:val="00407ABB"/>
    <w:rsid w:val="004122F6"/>
    <w:rsid w:val="004130F1"/>
    <w:rsid w:val="00413429"/>
    <w:rsid w:val="00413EF3"/>
    <w:rsid w:val="00414E8E"/>
    <w:rsid w:val="00414F50"/>
    <w:rsid w:val="00415E09"/>
    <w:rsid w:val="00416281"/>
    <w:rsid w:val="00416A47"/>
    <w:rsid w:val="004178E3"/>
    <w:rsid w:val="00417C71"/>
    <w:rsid w:val="004206C8"/>
    <w:rsid w:val="004218B2"/>
    <w:rsid w:val="0042392B"/>
    <w:rsid w:val="00423D14"/>
    <w:rsid w:val="00426859"/>
    <w:rsid w:val="004268C9"/>
    <w:rsid w:val="004268EA"/>
    <w:rsid w:val="00426D87"/>
    <w:rsid w:val="0042754D"/>
    <w:rsid w:val="0043040A"/>
    <w:rsid w:val="004319FA"/>
    <w:rsid w:val="00431A72"/>
    <w:rsid w:val="00431AC3"/>
    <w:rsid w:val="00432163"/>
    <w:rsid w:val="00433312"/>
    <w:rsid w:val="00434A0C"/>
    <w:rsid w:val="00434FFD"/>
    <w:rsid w:val="00435B30"/>
    <w:rsid w:val="004364BF"/>
    <w:rsid w:val="0043746F"/>
    <w:rsid w:val="00437966"/>
    <w:rsid w:val="004410DF"/>
    <w:rsid w:val="00441B2C"/>
    <w:rsid w:val="0044239D"/>
    <w:rsid w:val="00442941"/>
    <w:rsid w:val="004447A1"/>
    <w:rsid w:val="00445008"/>
    <w:rsid w:val="0044550D"/>
    <w:rsid w:val="004456F4"/>
    <w:rsid w:val="00446603"/>
    <w:rsid w:val="0044748B"/>
    <w:rsid w:val="00450598"/>
    <w:rsid w:val="00450C8E"/>
    <w:rsid w:val="004514FC"/>
    <w:rsid w:val="0045227D"/>
    <w:rsid w:val="00452E72"/>
    <w:rsid w:val="00453C3D"/>
    <w:rsid w:val="0045416D"/>
    <w:rsid w:val="00454620"/>
    <w:rsid w:val="0045465C"/>
    <w:rsid w:val="00454CA6"/>
    <w:rsid w:val="0045638B"/>
    <w:rsid w:val="004564FA"/>
    <w:rsid w:val="004568DB"/>
    <w:rsid w:val="00456994"/>
    <w:rsid w:val="00456E19"/>
    <w:rsid w:val="00460A0A"/>
    <w:rsid w:val="00460E09"/>
    <w:rsid w:val="00461850"/>
    <w:rsid w:val="00462077"/>
    <w:rsid w:val="00462374"/>
    <w:rsid w:val="00462A20"/>
    <w:rsid w:val="00462DA8"/>
    <w:rsid w:val="00462EB9"/>
    <w:rsid w:val="00463870"/>
    <w:rsid w:val="00463C21"/>
    <w:rsid w:val="00463F47"/>
    <w:rsid w:val="00464271"/>
    <w:rsid w:val="004642D9"/>
    <w:rsid w:val="00464C68"/>
    <w:rsid w:val="00464D67"/>
    <w:rsid w:val="004651A8"/>
    <w:rsid w:val="00465545"/>
    <w:rsid w:val="004662D3"/>
    <w:rsid w:val="004665B8"/>
    <w:rsid w:val="00466F28"/>
    <w:rsid w:val="004678FF"/>
    <w:rsid w:val="00470426"/>
    <w:rsid w:val="00470756"/>
    <w:rsid w:val="0047083D"/>
    <w:rsid w:val="00470B1C"/>
    <w:rsid w:val="00470C71"/>
    <w:rsid w:val="00471378"/>
    <w:rsid w:val="004718F5"/>
    <w:rsid w:val="00472A12"/>
    <w:rsid w:val="0047327B"/>
    <w:rsid w:val="004735E0"/>
    <w:rsid w:val="00473D67"/>
    <w:rsid w:val="0047406D"/>
    <w:rsid w:val="00474466"/>
    <w:rsid w:val="00477569"/>
    <w:rsid w:val="00480BF8"/>
    <w:rsid w:val="00482AC9"/>
    <w:rsid w:val="00483CA7"/>
    <w:rsid w:val="00484006"/>
    <w:rsid w:val="004847BE"/>
    <w:rsid w:val="00485F59"/>
    <w:rsid w:val="004862F4"/>
    <w:rsid w:val="00487AE9"/>
    <w:rsid w:val="00491881"/>
    <w:rsid w:val="00491DF8"/>
    <w:rsid w:val="00492EC8"/>
    <w:rsid w:val="0049438C"/>
    <w:rsid w:val="00494CA2"/>
    <w:rsid w:val="004954CE"/>
    <w:rsid w:val="00495660"/>
    <w:rsid w:val="00496C4B"/>
    <w:rsid w:val="00497812"/>
    <w:rsid w:val="00497AA9"/>
    <w:rsid w:val="004A095C"/>
    <w:rsid w:val="004A0C94"/>
    <w:rsid w:val="004A3364"/>
    <w:rsid w:val="004A3B3A"/>
    <w:rsid w:val="004A45B6"/>
    <w:rsid w:val="004A45CA"/>
    <w:rsid w:val="004A478F"/>
    <w:rsid w:val="004A70C2"/>
    <w:rsid w:val="004B0517"/>
    <w:rsid w:val="004B0961"/>
    <w:rsid w:val="004B13B5"/>
    <w:rsid w:val="004B18C2"/>
    <w:rsid w:val="004B19A8"/>
    <w:rsid w:val="004B2F79"/>
    <w:rsid w:val="004B3405"/>
    <w:rsid w:val="004B37D1"/>
    <w:rsid w:val="004B4071"/>
    <w:rsid w:val="004B703B"/>
    <w:rsid w:val="004C08FC"/>
    <w:rsid w:val="004C15DC"/>
    <w:rsid w:val="004C16C5"/>
    <w:rsid w:val="004C2B07"/>
    <w:rsid w:val="004C3577"/>
    <w:rsid w:val="004C4BDC"/>
    <w:rsid w:val="004C5057"/>
    <w:rsid w:val="004C5673"/>
    <w:rsid w:val="004C573C"/>
    <w:rsid w:val="004C6304"/>
    <w:rsid w:val="004C7DAB"/>
    <w:rsid w:val="004D0124"/>
    <w:rsid w:val="004D0EF5"/>
    <w:rsid w:val="004D257C"/>
    <w:rsid w:val="004D2CD8"/>
    <w:rsid w:val="004D3577"/>
    <w:rsid w:val="004D373B"/>
    <w:rsid w:val="004D3E51"/>
    <w:rsid w:val="004D3E72"/>
    <w:rsid w:val="004D541E"/>
    <w:rsid w:val="004D6E0F"/>
    <w:rsid w:val="004D7090"/>
    <w:rsid w:val="004E0485"/>
    <w:rsid w:val="004E0BBF"/>
    <w:rsid w:val="004E143F"/>
    <w:rsid w:val="004E1BA1"/>
    <w:rsid w:val="004E26DA"/>
    <w:rsid w:val="004E3C64"/>
    <w:rsid w:val="004E4169"/>
    <w:rsid w:val="004E418C"/>
    <w:rsid w:val="004E451F"/>
    <w:rsid w:val="004E4AE7"/>
    <w:rsid w:val="004E4FFC"/>
    <w:rsid w:val="004E5BA7"/>
    <w:rsid w:val="004E609A"/>
    <w:rsid w:val="004E6A70"/>
    <w:rsid w:val="004E7797"/>
    <w:rsid w:val="004E77C8"/>
    <w:rsid w:val="004E77F1"/>
    <w:rsid w:val="004F1476"/>
    <w:rsid w:val="004F3237"/>
    <w:rsid w:val="004F3720"/>
    <w:rsid w:val="004F3771"/>
    <w:rsid w:val="004F4526"/>
    <w:rsid w:val="004F453D"/>
    <w:rsid w:val="004F4DA6"/>
    <w:rsid w:val="004F4EF5"/>
    <w:rsid w:val="004F531C"/>
    <w:rsid w:val="004F5CDC"/>
    <w:rsid w:val="004F5D33"/>
    <w:rsid w:val="004F5D93"/>
    <w:rsid w:val="004F5DED"/>
    <w:rsid w:val="004F71F4"/>
    <w:rsid w:val="004F79A1"/>
    <w:rsid w:val="00500143"/>
    <w:rsid w:val="005018AA"/>
    <w:rsid w:val="00502060"/>
    <w:rsid w:val="005037E0"/>
    <w:rsid w:val="005039DF"/>
    <w:rsid w:val="0050509F"/>
    <w:rsid w:val="005124F7"/>
    <w:rsid w:val="00512AC8"/>
    <w:rsid w:val="00513B95"/>
    <w:rsid w:val="005151CF"/>
    <w:rsid w:val="00515E54"/>
    <w:rsid w:val="00516B9B"/>
    <w:rsid w:val="00516CFA"/>
    <w:rsid w:val="005170FC"/>
    <w:rsid w:val="00517B67"/>
    <w:rsid w:val="00517FC7"/>
    <w:rsid w:val="00517FE1"/>
    <w:rsid w:val="005206A7"/>
    <w:rsid w:val="00521953"/>
    <w:rsid w:val="005222D7"/>
    <w:rsid w:val="00522635"/>
    <w:rsid w:val="00522E41"/>
    <w:rsid w:val="00522F09"/>
    <w:rsid w:val="00525AE6"/>
    <w:rsid w:val="00525EB7"/>
    <w:rsid w:val="00525FFB"/>
    <w:rsid w:val="0052636A"/>
    <w:rsid w:val="00526828"/>
    <w:rsid w:val="005268E2"/>
    <w:rsid w:val="00526C58"/>
    <w:rsid w:val="00526FA3"/>
    <w:rsid w:val="0053033E"/>
    <w:rsid w:val="00530F35"/>
    <w:rsid w:val="0053258F"/>
    <w:rsid w:val="005326C7"/>
    <w:rsid w:val="00532DEB"/>
    <w:rsid w:val="00532E37"/>
    <w:rsid w:val="00532E93"/>
    <w:rsid w:val="0053360F"/>
    <w:rsid w:val="00533D14"/>
    <w:rsid w:val="00533DFC"/>
    <w:rsid w:val="005347A5"/>
    <w:rsid w:val="005353BD"/>
    <w:rsid w:val="005359A0"/>
    <w:rsid w:val="005362D5"/>
    <w:rsid w:val="00540318"/>
    <w:rsid w:val="0054059C"/>
    <w:rsid w:val="00540D2E"/>
    <w:rsid w:val="005410C1"/>
    <w:rsid w:val="00541A13"/>
    <w:rsid w:val="0054292D"/>
    <w:rsid w:val="00543330"/>
    <w:rsid w:val="005437E1"/>
    <w:rsid w:val="0054651D"/>
    <w:rsid w:val="00546A6C"/>
    <w:rsid w:val="00546D68"/>
    <w:rsid w:val="00547D3B"/>
    <w:rsid w:val="005503E3"/>
    <w:rsid w:val="00550E70"/>
    <w:rsid w:val="00551786"/>
    <w:rsid w:val="00553A0D"/>
    <w:rsid w:val="00553C9B"/>
    <w:rsid w:val="0055414C"/>
    <w:rsid w:val="00554647"/>
    <w:rsid w:val="005551A4"/>
    <w:rsid w:val="005551C4"/>
    <w:rsid w:val="00555B2A"/>
    <w:rsid w:val="00556441"/>
    <w:rsid w:val="00557CEF"/>
    <w:rsid w:val="00557D08"/>
    <w:rsid w:val="005613F2"/>
    <w:rsid w:val="00561A50"/>
    <w:rsid w:val="00561B7E"/>
    <w:rsid w:val="00562EE8"/>
    <w:rsid w:val="00565F91"/>
    <w:rsid w:val="005667ED"/>
    <w:rsid w:val="005669BB"/>
    <w:rsid w:val="00567130"/>
    <w:rsid w:val="00571D77"/>
    <w:rsid w:val="00573E60"/>
    <w:rsid w:val="0057448B"/>
    <w:rsid w:val="00577679"/>
    <w:rsid w:val="00577F36"/>
    <w:rsid w:val="00580879"/>
    <w:rsid w:val="00580C65"/>
    <w:rsid w:val="00581991"/>
    <w:rsid w:val="00583DF6"/>
    <w:rsid w:val="00584294"/>
    <w:rsid w:val="00584AB7"/>
    <w:rsid w:val="00584B0C"/>
    <w:rsid w:val="00585F09"/>
    <w:rsid w:val="00585F79"/>
    <w:rsid w:val="005861C6"/>
    <w:rsid w:val="00586566"/>
    <w:rsid w:val="005873FF"/>
    <w:rsid w:val="00590872"/>
    <w:rsid w:val="00591144"/>
    <w:rsid w:val="005915EE"/>
    <w:rsid w:val="005916F9"/>
    <w:rsid w:val="00591A39"/>
    <w:rsid w:val="0059321D"/>
    <w:rsid w:val="005936CF"/>
    <w:rsid w:val="00593D99"/>
    <w:rsid w:val="00594C52"/>
    <w:rsid w:val="00595E78"/>
    <w:rsid w:val="00596912"/>
    <w:rsid w:val="00596967"/>
    <w:rsid w:val="00596AE4"/>
    <w:rsid w:val="00596B90"/>
    <w:rsid w:val="00596D61"/>
    <w:rsid w:val="00597DAD"/>
    <w:rsid w:val="00597E8A"/>
    <w:rsid w:val="005A10AA"/>
    <w:rsid w:val="005A126D"/>
    <w:rsid w:val="005A2F39"/>
    <w:rsid w:val="005A3059"/>
    <w:rsid w:val="005A393D"/>
    <w:rsid w:val="005A3C3C"/>
    <w:rsid w:val="005A54B0"/>
    <w:rsid w:val="005A6491"/>
    <w:rsid w:val="005A667C"/>
    <w:rsid w:val="005A6A4B"/>
    <w:rsid w:val="005A74C6"/>
    <w:rsid w:val="005B0003"/>
    <w:rsid w:val="005B0CDF"/>
    <w:rsid w:val="005B1234"/>
    <w:rsid w:val="005B2535"/>
    <w:rsid w:val="005B25EA"/>
    <w:rsid w:val="005B2804"/>
    <w:rsid w:val="005B2BE5"/>
    <w:rsid w:val="005B439B"/>
    <w:rsid w:val="005B5661"/>
    <w:rsid w:val="005B580D"/>
    <w:rsid w:val="005B5BC2"/>
    <w:rsid w:val="005B5E55"/>
    <w:rsid w:val="005B6312"/>
    <w:rsid w:val="005B7400"/>
    <w:rsid w:val="005C0DDB"/>
    <w:rsid w:val="005C14B5"/>
    <w:rsid w:val="005C2064"/>
    <w:rsid w:val="005C2F09"/>
    <w:rsid w:val="005C4884"/>
    <w:rsid w:val="005C5DA0"/>
    <w:rsid w:val="005C5F64"/>
    <w:rsid w:val="005C6CC4"/>
    <w:rsid w:val="005C72CF"/>
    <w:rsid w:val="005C7B6A"/>
    <w:rsid w:val="005D00CE"/>
    <w:rsid w:val="005D046C"/>
    <w:rsid w:val="005D0765"/>
    <w:rsid w:val="005D0CD1"/>
    <w:rsid w:val="005D1796"/>
    <w:rsid w:val="005D1AB8"/>
    <w:rsid w:val="005D6073"/>
    <w:rsid w:val="005D61CA"/>
    <w:rsid w:val="005E0162"/>
    <w:rsid w:val="005E0FBF"/>
    <w:rsid w:val="005E100F"/>
    <w:rsid w:val="005E1570"/>
    <w:rsid w:val="005E3036"/>
    <w:rsid w:val="005E31D7"/>
    <w:rsid w:val="005E430B"/>
    <w:rsid w:val="005E43CA"/>
    <w:rsid w:val="005E4A60"/>
    <w:rsid w:val="005E4AA8"/>
    <w:rsid w:val="005E4CF1"/>
    <w:rsid w:val="005E5A26"/>
    <w:rsid w:val="005E66F7"/>
    <w:rsid w:val="005E69A0"/>
    <w:rsid w:val="005E7B37"/>
    <w:rsid w:val="005E7E0F"/>
    <w:rsid w:val="005F0087"/>
    <w:rsid w:val="005F009B"/>
    <w:rsid w:val="005F07BE"/>
    <w:rsid w:val="005F0EA1"/>
    <w:rsid w:val="005F1435"/>
    <w:rsid w:val="005F24DD"/>
    <w:rsid w:val="005F33B5"/>
    <w:rsid w:val="005F3FD9"/>
    <w:rsid w:val="005F5B48"/>
    <w:rsid w:val="005F67F8"/>
    <w:rsid w:val="005F7365"/>
    <w:rsid w:val="006025B0"/>
    <w:rsid w:val="006026DD"/>
    <w:rsid w:val="00603CD6"/>
    <w:rsid w:val="00604F77"/>
    <w:rsid w:val="00605ABA"/>
    <w:rsid w:val="00606F9F"/>
    <w:rsid w:val="006102FB"/>
    <w:rsid w:val="00612730"/>
    <w:rsid w:val="00612A03"/>
    <w:rsid w:val="00612F71"/>
    <w:rsid w:val="0061306C"/>
    <w:rsid w:val="006140AF"/>
    <w:rsid w:val="0061497B"/>
    <w:rsid w:val="00614E2E"/>
    <w:rsid w:val="00614E74"/>
    <w:rsid w:val="00616043"/>
    <w:rsid w:val="006174D1"/>
    <w:rsid w:val="0061763A"/>
    <w:rsid w:val="0062006C"/>
    <w:rsid w:val="006206C6"/>
    <w:rsid w:val="006212D6"/>
    <w:rsid w:val="00621556"/>
    <w:rsid w:val="00622FD0"/>
    <w:rsid w:val="00623C63"/>
    <w:rsid w:val="00623F72"/>
    <w:rsid w:val="006242FE"/>
    <w:rsid w:val="00624943"/>
    <w:rsid w:val="00624D53"/>
    <w:rsid w:val="00624DD4"/>
    <w:rsid w:val="00625754"/>
    <w:rsid w:val="00626513"/>
    <w:rsid w:val="00631303"/>
    <w:rsid w:val="0063264F"/>
    <w:rsid w:val="00633094"/>
    <w:rsid w:val="0063388D"/>
    <w:rsid w:val="00633BE5"/>
    <w:rsid w:val="00634ADA"/>
    <w:rsid w:val="006357D0"/>
    <w:rsid w:val="00635A6D"/>
    <w:rsid w:val="00636434"/>
    <w:rsid w:val="006405BA"/>
    <w:rsid w:val="00640B56"/>
    <w:rsid w:val="00640D0B"/>
    <w:rsid w:val="006412E3"/>
    <w:rsid w:val="00642457"/>
    <w:rsid w:val="00642BCD"/>
    <w:rsid w:val="00642CB8"/>
    <w:rsid w:val="00642EE8"/>
    <w:rsid w:val="00643009"/>
    <w:rsid w:val="00643E26"/>
    <w:rsid w:val="00644288"/>
    <w:rsid w:val="00644B56"/>
    <w:rsid w:val="0064510E"/>
    <w:rsid w:val="00645759"/>
    <w:rsid w:val="00646188"/>
    <w:rsid w:val="00646239"/>
    <w:rsid w:val="00650E08"/>
    <w:rsid w:val="00652134"/>
    <w:rsid w:val="00653286"/>
    <w:rsid w:val="0065347A"/>
    <w:rsid w:val="00655056"/>
    <w:rsid w:val="00656A54"/>
    <w:rsid w:val="0066047C"/>
    <w:rsid w:val="00660BD5"/>
    <w:rsid w:val="0066168E"/>
    <w:rsid w:val="00661C4A"/>
    <w:rsid w:val="0066299D"/>
    <w:rsid w:val="00662FDD"/>
    <w:rsid w:val="006646BF"/>
    <w:rsid w:val="00664F05"/>
    <w:rsid w:val="00665B54"/>
    <w:rsid w:val="00665CFC"/>
    <w:rsid w:val="00667221"/>
    <w:rsid w:val="0067059A"/>
    <w:rsid w:val="00670C74"/>
    <w:rsid w:val="00671516"/>
    <w:rsid w:val="00671F7F"/>
    <w:rsid w:val="0067207B"/>
    <w:rsid w:val="0067228B"/>
    <w:rsid w:val="00672414"/>
    <w:rsid w:val="00672F0E"/>
    <w:rsid w:val="00673A1A"/>
    <w:rsid w:val="00673C5E"/>
    <w:rsid w:val="00674978"/>
    <w:rsid w:val="00675862"/>
    <w:rsid w:val="00677D56"/>
    <w:rsid w:val="00680147"/>
    <w:rsid w:val="006803C4"/>
    <w:rsid w:val="00680785"/>
    <w:rsid w:val="006810EA"/>
    <w:rsid w:val="006815A2"/>
    <w:rsid w:val="00681EA5"/>
    <w:rsid w:val="00684E32"/>
    <w:rsid w:val="00685906"/>
    <w:rsid w:val="00685CA0"/>
    <w:rsid w:val="00687F15"/>
    <w:rsid w:val="00690426"/>
    <w:rsid w:val="00690AF2"/>
    <w:rsid w:val="00693D8B"/>
    <w:rsid w:val="006950E6"/>
    <w:rsid w:val="00695500"/>
    <w:rsid w:val="00695926"/>
    <w:rsid w:val="00696967"/>
    <w:rsid w:val="00697DDA"/>
    <w:rsid w:val="006A074A"/>
    <w:rsid w:val="006A0943"/>
    <w:rsid w:val="006A236D"/>
    <w:rsid w:val="006A2881"/>
    <w:rsid w:val="006A2960"/>
    <w:rsid w:val="006A2C9E"/>
    <w:rsid w:val="006A4093"/>
    <w:rsid w:val="006A54ED"/>
    <w:rsid w:val="006A7D4F"/>
    <w:rsid w:val="006B0E74"/>
    <w:rsid w:val="006B155C"/>
    <w:rsid w:val="006B22B3"/>
    <w:rsid w:val="006B2D5D"/>
    <w:rsid w:val="006B2ED6"/>
    <w:rsid w:val="006B34B8"/>
    <w:rsid w:val="006B4689"/>
    <w:rsid w:val="006B4B2E"/>
    <w:rsid w:val="006B5FE5"/>
    <w:rsid w:val="006B6AA0"/>
    <w:rsid w:val="006B6BAB"/>
    <w:rsid w:val="006B6C0E"/>
    <w:rsid w:val="006B7B06"/>
    <w:rsid w:val="006C0A03"/>
    <w:rsid w:val="006C3471"/>
    <w:rsid w:val="006C37C0"/>
    <w:rsid w:val="006C430C"/>
    <w:rsid w:val="006C5094"/>
    <w:rsid w:val="006C5842"/>
    <w:rsid w:val="006C5DFF"/>
    <w:rsid w:val="006C61D0"/>
    <w:rsid w:val="006C63CB"/>
    <w:rsid w:val="006D052E"/>
    <w:rsid w:val="006D23F8"/>
    <w:rsid w:val="006D4E4D"/>
    <w:rsid w:val="006D57F5"/>
    <w:rsid w:val="006D5C65"/>
    <w:rsid w:val="006D66B1"/>
    <w:rsid w:val="006D6F4E"/>
    <w:rsid w:val="006D7415"/>
    <w:rsid w:val="006D757D"/>
    <w:rsid w:val="006D7851"/>
    <w:rsid w:val="006E49FD"/>
    <w:rsid w:val="006E4AA0"/>
    <w:rsid w:val="006E57D8"/>
    <w:rsid w:val="006E668E"/>
    <w:rsid w:val="006E6892"/>
    <w:rsid w:val="006E733C"/>
    <w:rsid w:val="006E74DB"/>
    <w:rsid w:val="006E7549"/>
    <w:rsid w:val="006F02DB"/>
    <w:rsid w:val="006F0B38"/>
    <w:rsid w:val="006F0C2C"/>
    <w:rsid w:val="006F1748"/>
    <w:rsid w:val="006F342E"/>
    <w:rsid w:val="006F52B7"/>
    <w:rsid w:val="006F5C70"/>
    <w:rsid w:val="006F5C84"/>
    <w:rsid w:val="007010D8"/>
    <w:rsid w:val="00701DF1"/>
    <w:rsid w:val="00702885"/>
    <w:rsid w:val="00702E15"/>
    <w:rsid w:val="00702FA4"/>
    <w:rsid w:val="00706A34"/>
    <w:rsid w:val="0070723A"/>
    <w:rsid w:val="00707A41"/>
    <w:rsid w:val="0071144B"/>
    <w:rsid w:val="00712485"/>
    <w:rsid w:val="00712B3D"/>
    <w:rsid w:val="00713551"/>
    <w:rsid w:val="007144D9"/>
    <w:rsid w:val="00714547"/>
    <w:rsid w:val="0071526D"/>
    <w:rsid w:val="007153BA"/>
    <w:rsid w:val="00716133"/>
    <w:rsid w:val="00720396"/>
    <w:rsid w:val="00720D51"/>
    <w:rsid w:val="0072228E"/>
    <w:rsid w:val="00723FAF"/>
    <w:rsid w:val="00725483"/>
    <w:rsid w:val="00725AC3"/>
    <w:rsid w:val="007262DE"/>
    <w:rsid w:val="007266FB"/>
    <w:rsid w:val="007277F4"/>
    <w:rsid w:val="007306C5"/>
    <w:rsid w:val="0073091E"/>
    <w:rsid w:val="00730A6C"/>
    <w:rsid w:val="00730D85"/>
    <w:rsid w:val="00731430"/>
    <w:rsid w:val="00731585"/>
    <w:rsid w:val="00731C81"/>
    <w:rsid w:val="007323CB"/>
    <w:rsid w:val="0073258C"/>
    <w:rsid w:val="007337B9"/>
    <w:rsid w:val="00734473"/>
    <w:rsid w:val="0073506E"/>
    <w:rsid w:val="00735764"/>
    <w:rsid w:val="007373BE"/>
    <w:rsid w:val="007373EF"/>
    <w:rsid w:val="0074026B"/>
    <w:rsid w:val="007403E3"/>
    <w:rsid w:val="00741083"/>
    <w:rsid w:val="00741A6A"/>
    <w:rsid w:val="00741A97"/>
    <w:rsid w:val="00741FFB"/>
    <w:rsid w:val="00742D7E"/>
    <w:rsid w:val="007431FF"/>
    <w:rsid w:val="0074361A"/>
    <w:rsid w:val="00744152"/>
    <w:rsid w:val="0074459E"/>
    <w:rsid w:val="00744A40"/>
    <w:rsid w:val="00744E85"/>
    <w:rsid w:val="007470FD"/>
    <w:rsid w:val="00747772"/>
    <w:rsid w:val="00751074"/>
    <w:rsid w:val="00752DAD"/>
    <w:rsid w:val="007535A5"/>
    <w:rsid w:val="00754922"/>
    <w:rsid w:val="007549B8"/>
    <w:rsid w:val="00754E68"/>
    <w:rsid w:val="007551D6"/>
    <w:rsid w:val="00755A92"/>
    <w:rsid w:val="00755D17"/>
    <w:rsid w:val="00757B21"/>
    <w:rsid w:val="00760A37"/>
    <w:rsid w:val="00761489"/>
    <w:rsid w:val="00762762"/>
    <w:rsid w:val="00763139"/>
    <w:rsid w:val="00764028"/>
    <w:rsid w:val="007645FE"/>
    <w:rsid w:val="0076475C"/>
    <w:rsid w:val="00765D12"/>
    <w:rsid w:val="00765F3B"/>
    <w:rsid w:val="00766415"/>
    <w:rsid w:val="00766602"/>
    <w:rsid w:val="00766B2A"/>
    <w:rsid w:val="00766E43"/>
    <w:rsid w:val="0077021F"/>
    <w:rsid w:val="00770FD4"/>
    <w:rsid w:val="0077258A"/>
    <w:rsid w:val="00773AF1"/>
    <w:rsid w:val="00773FF4"/>
    <w:rsid w:val="00775196"/>
    <w:rsid w:val="0077580B"/>
    <w:rsid w:val="00775E78"/>
    <w:rsid w:val="00776E56"/>
    <w:rsid w:val="00780292"/>
    <w:rsid w:val="00780603"/>
    <w:rsid w:val="0078104F"/>
    <w:rsid w:val="007811ED"/>
    <w:rsid w:val="007819B6"/>
    <w:rsid w:val="00783088"/>
    <w:rsid w:val="00784111"/>
    <w:rsid w:val="00784470"/>
    <w:rsid w:val="007859BD"/>
    <w:rsid w:val="007865EF"/>
    <w:rsid w:val="00786C64"/>
    <w:rsid w:val="00787210"/>
    <w:rsid w:val="00787E10"/>
    <w:rsid w:val="00792087"/>
    <w:rsid w:val="007926D5"/>
    <w:rsid w:val="007927FE"/>
    <w:rsid w:val="0079286D"/>
    <w:rsid w:val="00793B05"/>
    <w:rsid w:val="00794611"/>
    <w:rsid w:val="00794F78"/>
    <w:rsid w:val="007950C7"/>
    <w:rsid w:val="007956C9"/>
    <w:rsid w:val="00795947"/>
    <w:rsid w:val="00796D5D"/>
    <w:rsid w:val="007A07A0"/>
    <w:rsid w:val="007A0EB9"/>
    <w:rsid w:val="007A1082"/>
    <w:rsid w:val="007A218F"/>
    <w:rsid w:val="007A31B8"/>
    <w:rsid w:val="007A3A06"/>
    <w:rsid w:val="007A4A78"/>
    <w:rsid w:val="007A51AD"/>
    <w:rsid w:val="007A5F8E"/>
    <w:rsid w:val="007A676B"/>
    <w:rsid w:val="007A6B4B"/>
    <w:rsid w:val="007A7171"/>
    <w:rsid w:val="007A74E1"/>
    <w:rsid w:val="007A7FEC"/>
    <w:rsid w:val="007B0C36"/>
    <w:rsid w:val="007B3A8C"/>
    <w:rsid w:val="007B438A"/>
    <w:rsid w:val="007B4D64"/>
    <w:rsid w:val="007B5C44"/>
    <w:rsid w:val="007B5F7C"/>
    <w:rsid w:val="007B67D0"/>
    <w:rsid w:val="007B6B40"/>
    <w:rsid w:val="007B6E1A"/>
    <w:rsid w:val="007C054D"/>
    <w:rsid w:val="007C0CAF"/>
    <w:rsid w:val="007C1A82"/>
    <w:rsid w:val="007C1E38"/>
    <w:rsid w:val="007C3ACD"/>
    <w:rsid w:val="007C4216"/>
    <w:rsid w:val="007C4716"/>
    <w:rsid w:val="007C5627"/>
    <w:rsid w:val="007C6418"/>
    <w:rsid w:val="007C66B4"/>
    <w:rsid w:val="007C6730"/>
    <w:rsid w:val="007C692C"/>
    <w:rsid w:val="007C6F6B"/>
    <w:rsid w:val="007C77F5"/>
    <w:rsid w:val="007C79CD"/>
    <w:rsid w:val="007C7B1B"/>
    <w:rsid w:val="007D1D74"/>
    <w:rsid w:val="007D1EAE"/>
    <w:rsid w:val="007D23B4"/>
    <w:rsid w:val="007D264C"/>
    <w:rsid w:val="007D349B"/>
    <w:rsid w:val="007D38BA"/>
    <w:rsid w:val="007D4246"/>
    <w:rsid w:val="007D62B1"/>
    <w:rsid w:val="007D6ECF"/>
    <w:rsid w:val="007D7615"/>
    <w:rsid w:val="007D7ED5"/>
    <w:rsid w:val="007E195C"/>
    <w:rsid w:val="007E1BCB"/>
    <w:rsid w:val="007E1F1D"/>
    <w:rsid w:val="007E2187"/>
    <w:rsid w:val="007E65F6"/>
    <w:rsid w:val="007E7370"/>
    <w:rsid w:val="007E7A1E"/>
    <w:rsid w:val="007E7A24"/>
    <w:rsid w:val="007F2B0D"/>
    <w:rsid w:val="007F2CF2"/>
    <w:rsid w:val="007F36E7"/>
    <w:rsid w:val="007F5A82"/>
    <w:rsid w:val="007F6441"/>
    <w:rsid w:val="00800C22"/>
    <w:rsid w:val="00802089"/>
    <w:rsid w:val="008022BE"/>
    <w:rsid w:val="0080381E"/>
    <w:rsid w:val="00804338"/>
    <w:rsid w:val="008050D5"/>
    <w:rsid w:val="00806E11"/>
    <w:rsid w:val="0080702A"/>
    <w:rsid w:val="008079C6"/>
    <w:rsid w:val="00807BD1"/>
    <w:rsid w:val="0081042A"/>
    <w:rsid w:val="00810DB1"/>
    <w:rsid w:val="00810F63"/>
    <w:rsid w:val="0081213F"/>
    <w:rsid w:val="008121C9"/>
    <w:rsid w:val="008132F2"/>
    <w:rsid w:val="00813435"/>
    <w:rsid w:val="008136D3"/>
    <w:rsid w:val="00814AF9"/>
    <w:rsid w:val="00814EA3"/>
    <w:rsid w:val="008159E1"/>
    <w:rsid w:val="00816BB8"/>
    <w:rsid w:val="008200A3"/>
    <w:rsid w:val="00820274"/>
    <w:rsid w:val="008206FB"/>
    <w:rsid w:val="00820928"/>
    <w:rsid w:val="00820B9D"/>
    <w:rsid w:val="008216DA"/>
    <w:rsid w:val="008217D3"/>
    <w:rsid w:val="00821A85"/>
    <w:rsid w:val="008226E0"/>
    <w:rsid w:val="008227EE"/>
    <w:rsid w:val="00822896"/>
    <w:rsid w:val="00823523"/>
    <w:rsid w:val="00823A82"/>
    <w:rsid w:val="00823CCE"/>
    <w:rsid w:val="0082453B"/>
    <w:rsid w:val="00824C85"/>
    <w:rsid w:val="008250A3"/>
    <w:rsid w:val="0082554B"/>
    <w:rsid w:val="00825B86"/>
    <w:rsid w:val="00826B78"/>
    <w:rsid w:val="008271E3"/>
    <w:rsid w:val="00827447"/>
    <w:rsid w:val="00831C58"/>
    <w:rsid w:val="00833342"/>
    <w:rsid w:val="008344E2"/>
    <w:rsid w:val="00834B21"/>
    <w:rsid w:val="00835D22"/>
    <w:rsid w:val="00836D37"/>
    <w:rsid w:val="00836D79"/>
    <w:rsid w:val="00837281"/>
    <w:rsid w:val="008406BF"/>
    <w:rsid w:val="00841504"/>
    <w:rsid w:val="00842193"/>
    <w:rsid w:val="00842839"/>
    <w:rsid w:val="00842DA8"/>
    <w:rsid w:val="00843F11"/>
    <w:rsid w:val="00844120"/>
    <w:rsid w:val="008455CE"/>
    <w:rsid w:val="0084575E"/>
    <w:rsid w:val="00847E5F"/>
    <w:rsid w:val="008502E7"/>
    <w:rsid w:val="0085096C"/>
    <w:rsid w:val="008512F6"/>
    <w:rsid w:val="008515E3"/>
    <w:rsid w:val="00852057"/>
    <w:rsid w:val="0085330D"/>
    <w:rsid w:val="008535B8"/>
    <w:rsid w:val="00853F4B"/>
    <w:rsid w:val="008546BF"/>
    <w:rsid w:val="00855783"/>
    <w:rsid w:val="00855987"/>
    <w:rsid w:val="00860555"/>
    <w:rsid w:val="008605DF"/>
    <w:rsid w:val="00861014"/>
    <w:rsid w:val="00861A4C"/>
    <w:rsid w:val="00861D15"/>
    <w:rsid w:val="00861EFD"/>
    <w:rsid w:val="00862343"/>
    <w:rsid w:val="00862AF4"/>
    <w:rsid w:val="00862C5C"/>
    <w:rsid w:val="00862F71"/>
    <w:rsid w:val="008631E0"/>
    <w:rsid w:val="008632D7"/>
    <w:rsid w:val="008641E3"/>
    <w:rsid w:val="00864C7F"/>
    <w:rsid w:val="0086554E"/>
    <w:rsid w:val="008656E3"/>
    <w:rsid w:val="008658EE"/>
    <w:rsid w:val="00867585"/>
    <w:rsid w:val="00867F2A"/>
    <w:rsid w:val="0087095C"/>
    <w:rsid w:val="00871DE6"/>
    <w:rsid w:val="00873E68"/>
    <w:rsid w:val="0087500F"/>
    <w:rsid w:val="0087518A"/>
    <w:rsid w:val="0087577F"/>
    <w:rsid w:val="00877D42"/>
    <w:rsid w:val="0088072B"/>
    <w:rsid w:val="0088082B"/>
    <w:rsid w:val="00881296"/>
    <w:rsid w:val="00881362"/>
    <w:rsid w:val="00881CC6"/>
    <w:rsid w:val="00885C4D"/>
    <w:rsid w:val="00886E8B"/>
    <w:rsid w:val="008873A5"/>
    <w:rsid w:val="00891015"/>
    <w:rsid w:val="0089433A"/>
    <w:rsid w:val="00894BA5"/>
    <w:rsid w:val="00895379"/>
    <w:rsid w:val="008953B1"/>
    <w:rsid w:val="0089595E"/>
    <w:rsid w:val="008964C4"/>
    <w:rsid w:val="00896602"/>
    <w:rsid w:val="00897F34"/>
    <w:rsid w:val="008A32A5"/>
    <w:rsid w:val="008A4346"/>
    <w:rsid w:val="008A6E43"/>
    <w:rsid w:val="008A6EC7"/>
    <w:rsid w:val="008B0198"/>
    <w:rsid w:val="008B04B0"/>
    <w:rsid w:val="008B07FC"/>
    <w:rsid w:val="008B089C"/>
    <w:rsid w:val="008B0948"/>
    <w:rsid w:val="008B1D0F"/>
    <w:rsid w:val="008B2242"/>
    <w:rsid w:val="008B2862"/>
    <w:rsid w:val="008B2EC1"/>
    <w:rsid w:val="008B32E4"/>
    <w:rsid w:val="008B346D"/>
    <w:rsid w:val="008B3894"/>
    <w:rsid w:val="008B406D"/>
    <w:rsid w:val="008B4A73"/>
    <w:rsid w:val="008B5861"/>
    <w:rsid w:val="008B589D"/>
    <w:rsid w:val="008B63B6"/>
    <w:rsid w:val="008B7097"/>
    <w:rsid w:val="008B77CD"/>
    <w:rsid w:val="008C01B7"/>
    <w:rsid w:val="008C0B65"/>
    <w:rsid w:val="008C124A"/>
    <w:rsid w:val="008C1C28"/>
    <w:rsid w:val="008C1FB8"/>
    <w:rsid w:val="008C4399"/>
    <w:rsid w:val="008C4960"/>
    <w:rsid w:val="008C61C3"/>
    <w:rsid w:val="008C709E"/>
    <w:rsid w:val="008C77B3"/>
    <w:rsid w:val="008D1601"/>
    <w:rsid w:val="008D2AD5"/>
    <w:rsid w:val="008D2B28"/>
    <w:rsid w:val="008D37A9"/>
    <w:rsid w:val="008D38A6"/>
    <w:rsid w:val="008D49C1"/>
    <w:rsid w:val="008D5197"/>
    <w:rsid w:val="008D6B47"/>
    <w:rsid w:val="008D6B56"/>
    <w:rsid w:val="008E05DA"/>
    <w:rsid w:val="008E0EDB"/>
    <w:rsid w:val="008E0F41"/>
    <w:rsid w:val="008E34DF"/>
    <w:rsid w:val="008E39C6"/>
    <w:rsid w:val="008E4320"/>
    <w:rsid w:val="008E43DE"/>
    <w:rsid w:val="008E5312"/>
    <w:rsid w:val="008E5356"/>
    <w:rsid w:val="008E5F38"/>
    <w:rsid w:val="008E6A5B"/>
    <w:rsid w:val="008F01F1"/>
    <w:rsid w:val="008F025E"/>
    <w:rsid w:val="008F03E1"/>
    <w:rsid w:val="008F0418"/>
    <w:rsid w:val="008F0990"/>
    <w:rsid w:val="008F1043"/>
    <w:rsid w:val="008F1EFF"/>
    <w:rsid w:val="008F1F88"/>
    <w:rsid w:val="008F238D"/>
    <w:rsid w:val="008F2533"/>
    <w:rsid w:val="008F2D01"/>
    <w:rsid w:val="008F36A5"/>
    <w:rsid w:val="008F3E96"/>
    <w:rsid w:val="008F45B4"/>
    <w:rsid w:val="008F50DA"/>
    <w:rsid w:val="008F5120"/>
    <w:rsid w:val="008F562B"/>
    <w:rsid w:val="008F6CDE"/>
    <w:rsid w:val="008F71EA"/>
    <w:rsid w:val="008F77D0"/>
    <w:rsid w:val="008F7823"/>
    <w:rsid w:val="009004BB"/>
    <w:rsid w:val="00901811"/>
    <w:rsid w:val="009020DF"/>
    <w:rsid w:val="00902C8C"/>
    <w:rsid w:val="00902D14"/>
    <w:rsid w:val="009046F6"/>
    <w:rsid w:val="00905C9B"/>
    <w:rsid w:val="00905DBE"/>
    <w:rsid w:val="00905EB6"/>
    <w:rsid w:val="009062CC"/>
    <w:rsid w:val="00906F33"/>
    <w:rsid w:val="009077E4"/>
    <w:rsid w:val="00911E6D"/>
    <w:rsid w:val="009120EB"/>
    <w:rsid w:val="00913408"/>
    <w:rsid w:val="009134C5"/>
    <w:rsid w:val="00914491"/>
    <w:rsid w:val="009146C1"/>
    <w:rsid w:val="00914891"/>
    <w:rsid w:val="00914FF6"/>
    <w:rsid w:val="00915335"/>
    <w:rsid w:val="0091558D"/>
    <w:rsid w:val="00915A79"/>
    <w:rsid w:val="00915C3D"/>
    <w:rsid w:val="009168A9"/>
    <w:rsid w:val="00917722"/>
    <w:rsid w:val="00920BA6"/>
    <w:rsid w:val="009214D9"/>
    <w:rsid w:val="009224B6"/>
    <w:rsid w:val="00922DB4"/>
    <w:rsid w:val="00923748"/>
    <w:rsid w:val="009253D1"/>
    <w:rsid w:val="0092540C"/>
    <w:rsid w:val="0092583E"/>
    <w:rsid w:val="00925885"/>
    <w:rsid w:val="00926238"/>
    <w:rsid w:val="00927927"/>
    <w:rsid w:val="00930AD1"/>
    <w:rsid w:val="00931849"/>
    <w:rsid w:val="00933ACE"/>
    <w:rsid w:val="00934A99"/>
    <w:rsid w:val="00934D07"/>
    <w:rsid w:val="009366FE"/>
    <w:rsid w:val="00936EA4"/>
    <w:rsid w:val="00937233"/>
    <w:rsid w:val="00937389"/>
    <w:rsid w:val="0093793C"/>
    <w:rsid w:val="00937D0E"/>
    <w:rsid w:val="00937F38"/>
    <w:rsid w:val="009405BC"/>
    <w:rsid w:val="00940EEC"/>
    <w:rsid w:val="009411A2"/>
    <w:rsid w:val="009418E2"/>
    <w:rsid w:val="00941C85"/>
    <w:rsid w:val="00942450"/>
    <w:rsid w:val="009427F1"/>
    <w:rsid w:val="00943A82"/>
    <w:rsid w:val="00944317"/>
    <w:rsid w:val="00944DBC"/>
    <w:rsid w:val="00945EAB"/>
    <w:rsid w:val="00946666"/>
    <w:rsid w:val="00946ACA"/>
    <w:rsid w:val="00946D1A"/>
    <w:rsid w:val="00950EA1"/>
    <w:rsid w:val="00950F2B"/>
    <w:rsid w:val="00951024"/>
    <w:rsid w:val="009510DF"/>
    <w:rsid w:val="00951C3D"/>
    <w:rsid w:val="00952FE8"/>
    <w:rsid w:val="0095539A"/>
    <w:rsid w:val="00955510"/>
    <w:rsid w:val="009555AB"/>
    <w:rsid w:val="00955B01"/>
    <w:rsid w:val="00956047"/>
    <w:rsid w:val="009571C7"/>
    <w:rsid w:val="00957789"/>
    <w:rsid w:val="00957CFE"/>
    <w:rsid w:val="009603DA"/>
    <w:rsid w:val="009609F3"/>
    <w:rsid w:val="00961640"/>
    <w:rsid w:val="00961A13"/>
    <w:rsid w:val="00961D5D"/>
    <w:rsid w:val="0096203E"/>
    <w:rsid w:val="00962645"/>
    <w:rsid w:val="009629D3"/>
    <w:rsid w:val="00962E4B"/>
    <w:rsid w:val="00962EAA"/>
    <w:rsid w:val="00963030"/>
    <w:rsid w:val="0096380F"/>
    <w:rsid w:val="00965C13"/>
    <w:rsid w:val="00965E52"/>
    <w:rsid w:val="00965FC4"/>
    <w:rsid w:val="0096634A"/>
    <w:rsid w:val="009668D0"/>
    <w:rsid w:val="00967217"/>
    <w:rsid w:val="009677E4"/>
    <w:rsid w:val="009678FB"/>
    <w:rsid w:val="00970856"/>
    <w:rsid w:val="009736F1"/>
    <w:rsid w:val="009752DA"/>
    <w:rsid w:val="009754C8"/>
    <w:rsid w:val="009755BF"/>
    <w:rsid w:val="00975992"/>
    <w:rsid w:val="0097693C"/>
    <w:rsid w:val="00976BBA"/>
    <w:rsid w:val="0097714E"/>
    <w:rsid w:val="009779AD"/>
    <w:rsid w:val="00977C98"/>
    <w:rsid w:val="00977F04"/>
    <w:rsid w:val="00982043"/>
    <w:rsid w:val="0098386B"/>
    <w:rsid w:val="009839DB"/>
    <w:rsid w:val="00983D79"/>
    <w:rsid w:val="00984E9C"/>
    <w:rsid w:val="00986439"/>
    <w:rsid w:val="0098668C"/>
    <w:rsid w:val="00986E7D"/>
    <w:rsid w:val="009870CF"/>
    <w:rsid w:val="00987A65"/>
    <w:rsid w:val="00987DB0"/>
    <w:rsid w:val="009910EB"/>
    <w:rsid w:val="00991308"/>
    <w:rsid w:val="009929DD"/>
    <w:rsid w:val="00992DAE"/>
    <w:rsid w:val="00992F66"/>
    <w:rsid w:val="00995BE9"/>
    <w:rsid w:val="00995F6A"/>
    <w:rsid w:val="00996512"/>
    <w:rsid w:val="00996BF4"/>
    <w:rsid w:val="009977D9"/>
    <w:rsid w:val="009A1026"/>
    <w:rsid w:val="009A12FA"/>
    <w:rsid w:val="009A182F"/>
    <w:rsid w:val="009A1855"/>
    <w:rsid w:val="009A2F40"/>
    <w:rsid w:val="009A3402"/>
    <w:rsid w:val="009A36F1"/>
    <w:rsid w:val="009A4AD7"/>
    <w:rsid w:val="009A5177"/>
    <w:rsid w:val="009A5C1D"/>
    <w:rsid w:val="009A646A"/>
    <w:rsid w:val="009A6C9C"/>
    <w:rsid w:val="009A6DF6"/>
    <w:rsid w:val="009A712C"/>
    <w:rsid w:val="009B05F3"/>
    <w:rsid w:val="009B073A"/>
    <w:rsid w:val="009B15A8"/>
    <w:rsid w:val="009B2200"/>
    <w:rsid w:val="009B272A"/>
    <w:rsid w:val="009B2C0D"/>
    <w:rsid w:val="009B2DD4"/>
    <w:rsid w:val="009B2DEA"/>
    <w:rsid w:val="009B2E8B"/>
    <w:rsid w:val="009B3002"/>
    <w:rsid w:val="009B348F"/>
    <w:rsid w:val="009B381D"/>
    <w:rsid w:val="009B4A4C"/>
    <w:rsid w:val="009B4C24"/>
    <w:rsid w:val="009B6B98"/>
    <w:rsid w:val="009C0CC1"/>
    <w:rsid w:val="009C11A2"/>
    <w:rsid w:val="009C12D5"/>
    <w:rsid w:val="009C1E00"/>
    <w:rsid w:val="009C3A5C"/>
    <w:rsid w:val="009C3B2B"/>
    <w:rsid w:val="009C4050"/>
    <w:rsid w:val="009C4B7D"/>
    <w:rsid w:val="009C4DEE"/>
    <w:rsid w:val="009C70E3"/>
    <w:rsid w:val="009D016E"/>
    <w:rsid w:val="009D0F19"/>
    <w:rsid w:val="009D166F"/>
    <w:rsid w:val="009D1808"/>
    <w:rsid w:val="009D1D17"/>
    <w:rsid w:val="009D2194"/>
    <w:rsid w:val="009D2990"/>
    <w:rsid w:val="009D34BD"/>
    <w:rsid w:val="009D4186"/>
    <w:rsid w:val="009D656C"/>
    <w:rsid w:val="009D6896"/>
    <w:rsid w:val="009D6967"/>
    <w:rsid w:val="009D6C07"/>
    <w:rsid w:val="009D71BF"/>
    <w:rsid w:val="009E043C"/>
    <w:rsid w:val="009E0669"/>
    <w:rsid w:val="009E2006"/>
    <w:rsid w:val="009E3BAE"/>
    <w:rsid w:val="009E3E1F"/>
    <w:rsid w:val="009E4626"/>
    <w:rsid w:val="009E4645"/>
    <w:rsid w:val="009E46B0"/>
    <w:rsid w:val="009E4D6A"/>
    <w:rsid w:val="009E5766"/>
    <w:rsid w:val="009E583C"/>
    <w:rsid w:val="009E58E3"/>
    <w:rsid w:val="009E605B"/>
    <w:rsid w:val="009E689C"/>
    <w:rsid w:val="009E6FE4"/>
    <w:rsid w:val="009E7324"/>
    <w:rsid w:val="009E754C"/>
    <w:rsid w:val="009F11CD"/>
    <w:rsid w:val="009F130D"/>
    <w:rsid w:val="009F162E"/>
    <w:rsid w:val="009F19D5"/>
    <w:rsid w:val="009F2786"/>
    <w:rsid w:val="009F2825"/>
    <w:rsid w:val="009F301B"/>
    <w:rsid w:val="009F32ED"/>
    <w:rsid w:val="009F3853"/>
    <w:rsid w:val="009F4394"/>
    <w:rsid w:val="009F5C09"/>
    <w:rsid w:val="009F5D39"/>
    <w:rsid w:val="009F6812"/>
    <w:rsid w:val="009F6BA7"/>
    <w:rsid w:val="009F6D25"/>
    <w:rsid w:val="009F711E"/>
    <w:rsid w:val="009F7D7F"/>
    <w:rsid w:val="00A00DCC"/>
    <w:rsid w:val="00A012EE"/>
    <w:rsid w:val="00A0170D"/>
    <w:rsid w:val="00A029E4"/>
    <w:rsid w:val="00A02DAE"/>
    <w:rsid w:val="00A03429"/>
    <w:rsid w:val="00A0346F"/>
    <w:rsid w:val="00A03979"/>
    <w:rsid w:val="00A0600E"/>
    <w:rsid w:val="00A0696E"/>
    <w:rsid w:val="00A06DCE"/>
    <w:rsid w:val="00A07188"/>
    <w:rsid w:val="00A07CA7"/>
    <w:rsid w:val="00A15A6C"/>
    <w:rsid w:val="00A16BBB"/>
    <w:rsid w:val="00A21DEC"/>
    <w:rsid w:val="00A22331"/>
    <w:rsid w:val="00A22869"/>
    <w:rsid w:val="00A23142"/>
    <w:rsid w:val="00A23268"/>
    <w:rsid w:val="00A23422"/>
    <w:rsid w:val="00A2456C"/>
    <w:rsid w:val="00A254F9"/>
    <w:rsid w:val="00A25629"/>
    <w:rsid w:val="00A25D74"/>
    <w:rsid w:val="00A27269"/>
    <w:rsid w:val="00A27780"/>
    <w:rsid w:val="00A27C14"/>
    <w:rsid w:val="00A30566"/>
    <w:rsid w:val="00A30740"/>
    <w:rsid w:val="00A31606"/>
    <w:rsid w:val="00A316F3"/>
    <w:rsid w:val="00A31CFC"/>
    <w:rsid w:val="00A321F4"/>
    <w:rsid w:val="00A32E1C"/>
    <w:rsid w:val="00A340A5"/>
    <w:rsid w:val="00A349A8"/>
    <w:rsid w:val="00A359CD"/>
    <w:rsid w:val="00A37677"/>
    <w:rsid w:val="00A37FB6"/>
    <w:rsid w:val="00A40620"/>
    <w:rsid w:val="00A43D9F"/>
    <w:rsid w:val="00A43DBA"/>
    <w:rsid w:val="00A448C9"/>
    <w:rsid w:val="00A45812"/>
    <w:rsid w:val="00A46590"/>
    <w:rsid w:val="00A469E1"/>
    <w:rsid w:val="00A470E8"/>
    <w:rsid w:val="00A502ED"/>
    <w:rsid w:val="00A50D39"/>
    <w:rsid w:val="00A51133"/>
    <w:rsid w:val="00A5148A"/>
    <w:rsid w:val="00A523FB"/>
    <w:rsid w:val="00A52970"/>
    <w:rsid w:val="00A529FE"/>
    <w:rsid w:val="00A52AA9"/>
    <w:rsid w:val="00A531F5"/>
    <w:rsid w:val="00A53C39"/>
    <w:rsid w:val="00A5420F"/>
    <w:rsid w:val="00A54A71"/>
    <w:rsid w:val="00A54ED1"/>
    <w:rsid w:val="00A550C1"/>
    <w:rsid w:val="00A554DC"/>
    <w:rsid w:val="00A561EE"/>
    <w:rsid w:val="00A564F3"/>
    <w:rsid w:val="00A564FC"/>
    <w:rsid w:val="00A609A8"/>
    <w:rsid w:val="00A617EE"/>
    <w:rsid w:val="00A62503"/>
    <w:rsid w:val="00A62A15"/>
    <w:rsid w:val="00A63581"/>
    <w:rsid w:val="00A654E1"/>
    <w:rsid w:val="00A6581A"/>
    <w:rsid w:val="00A661F4"/>
    <w:rsid w:val="00A67105"/>
    <w:rsid w:val="00A706F4"/>
    <w:rsid w:val="00A722F3"/>
    <w:rsid w:val="00A7284A"/>
    <w:rsid w:val="00A773E8"/>
    <w:rsid w:val="00A81C26"/>
    <w:rsid w:val="00A82289"/>
    <w:rsid w:val="00A82F40"/>
    <w:rsid w:val="00A83160"/>
    <w:rsid w:val="00A832F1"/>
    <w:rsid w:val="00A833BD"/>
    <w:rsid w:val="00A837B0"/>
    <w:rsid w:val="00A8442E"/>
    <w:rsid w:val="00A85126"/>
    <w:rsid w:val="00A85D4C"/>
    <w:rsid w:val="00A85DB1"/>
    <w:rsid w:val="00A8604C"/>
    <w:rsid w:val="00A861B4"/>
    <w:rsid w:val="00A86492"/>
    <w:rsid w:val="00A86603"/>
    <w:rsid w:val="00A86692"/>
    <w:rsid w:val="00A868DB"/>
    <w:rsid w:val="00A86D49"/>
    <w:rsid w:val="00A9097E"/>
    <w:rsid w:val="00A90D65"/>
    <w:rsid w:val="00A915E2"/>
    <w:rsid w:val="00A915FF"/>
    <w:rsid w:val="00A92E25"/>
    <w:rsid w:val="00A930CA"/>
    <w:rsid w:val="00A93C3F"/>
    <w:rsid w:val="00A9499D"/>
    <w:rsid w:val="00A95218"/>
    <w:rsid w:val="00A95251"/>
    <w:rsid w:val="00A95621"/>
    <w:rsid w:val="00A961B0"/>
    <w:rsid w:val="00A96998"/>
    <w:rsid w:val="00AA259D"/>
    <w:rsid w:val="00AA2FBC"/>
    <w:rsid w:val="00AA408B"/>
    <w:rsid w:val="00AA4540"/>
    <w:rsid w:val="00AA5048"/>
    <w:rsid w:val="00AA50EA"/>
    <w:rsid w:val="00AA539B"/>
    <w:rsid w:val="00AA6304"/>
    <w:rsid w:val="00AA70C3"/>
    <w:rsid w:val="00AA7428"/>
    <w:rsid w:val="00AA74E7"/>
    <w:rsid w:val="00AA7D03"/>
    <w:rsid w:val="00AB145E"/>
    <w:rsid w:val="00AB2FDC"/>
    <w:rsid w:val="00AB329E"/>
    <w:rsid w:val="00AB4B43"/>
    <w:rsid w:val="00AB4CA9"/>
    <w:rsid w:val="00AB61C5"/>
    <w:rsid w:val="00AB71A0"/>
    <w:rsid w:val="00AB7BC6"/>
    <w:rsid w:val="00AC14AC"/>
    <w:rsid w:val="00AC1A40"/>
    <w:rsid w:val="00AC2B35"/>
    <w:rsid w:val="00AC2F4E"/>
    <w:rsid w:val="00AC303E"/>
    <w:rsid w:val="00AC369A"/>
    <w:rsid w:val="00AC43FF"/>
    <w:rsid w:val="00AC5CCA"/>
    <w:rsid w:val="00AC7666"/>
    <w:rsid w:val="00AC76C3"/>
    <w:rsid w:val="00AC790B"/>
    <w:rsid w:val="00AD0632"/>
    <w:rsid w:val="00AD0E0D"/>
    <w:rsid w:val="00AD15AB"/>
    <w:rsid w:val="00AD1DB9"/>
    <w:rsid w:val="00AD33D6"/>
    <w:rsid w:val="00AD4F9F"/>
    <w:rsid w:val="00AD53C6"/>
    <w:rsid w:val="00AD55BE"/>
    <w:rsid w:val="00AD5828"/>
    <w:rsid w:val="00AD58C1"/>
    <w:rsid w:val="00AD599B"/>
    <w:rsid w:val="00AD5BDF"/>
    <w:rsid w:val="00AE006A"/>
    <w:rsid w:val="00AE30EA"/>
    <w:rsid w:val="00AE3E43"/>
    <w:rsid w:val="00AE418A"/>
    <w:rsid w:val="00AE54F6"/>
    <w:rsid w:val="00AE5DCF"/>
    <w:rsid w:val="00AE62DA"/>
    <w:rsid w:val="00AE62EE"/>
    <w:rsid w:val="00AE7DE4"/>
    <w:rsid w:val="00AF0EF7"/>
    <w:rsid w:val="00AF108F"/>
    <w:rsid w:val="00AF12D3"/>
    <w:rsid w:val="00AF1553"/>
    <w:rsid w:val="00AF2745"/>
    <w:rsid w:val="00AF2E78"/>
    <w:rsid w:val="00AF3598"/>
    <w:rsid w:val="00AF3B8A"/>
    <w:rsid w:val="00AF46DB"/>
    <w:rsid w:val="00AF5538"/>
    <w:rsid w:val="00AF5766"/>
    <w:rsid w:val="00AF69C0"/>
    <w:rsid w:val="00AF6DB7"/>
    <w:rsid w:val="00AF766A"/>
    <w:rsid w:val="00AF7D22"/>
    <w:rsid w:val="00B00A25"/>
    <w:rsid w:val="00B00DAD"/>
    <w:rsid w:val="00B019C3"/>
    <w:rsid w:val="00B01FF2"/>
    <w:rsid w:val="00B025AB"/>
    <w:rsid w:val="00B027AF"/>
    <w:rsid w:val="00B036E5"/>
    <w:rsid w:val="00B03AFA"/>
    <w:rsid w:val="00B04377"/>
    <w:rsid w:val="00B04619"/>
    <w:rsid w:val="00B04794"/>
    <w:rsid w:val="00B0599F"/>
    <w:rsid w:val="00B07825"/>
    <w:rsid w:val="00B10330"/>
    <w:rsid w:val="00B108C4"/>
    <w:rsid w:val="00B10D93"/>
    <w:rsid w:val="00B11764"/>
    <w:rsid w:val="00B11914"/>
    <w:rsid w:val="00B11AA4"/>
    <w:rsid w:val="00B127F3"/>
    <w:rsid w:val="00B130B3"/>
    <w:rsid w:val="00B13112"/>
    <w:rsid w:val="00B135B7"/>
    <w:rsid w:val="00B143EE"/>
    <w:rsid w:val="00B14E82"/>
    <w:rsid w:val="00B16FBE"/>
    <w:rsid w:val="00B17EA8"/>
    <w:rsid w:val="00B17F7A"/>
    <w:rsid w:val="00B21F32"/>
    <w:rsid w:val="00B22D08"/>
    <w:rsid w:val="00B24C57"/>
    <w:rsid w:val="00B25DA2"/>
    <w:rsid w:val="00B26A05"/>
    <w:rsid w:val="00B26CA7"/>
    <w:rsid w:val="00B26D5D"/>
    <w:rsid w:val="00B26E7A"/>
    <w:rsid w:val="00B2707A"/>
    <w:rsid w:val="00B27B2F"/>
    <w:rsid w:val="00B302EA"/>
    <w:rsid w:val="00B3049D"/>
    <w:rsid w:val="00B31698"/>
    <w:rsid w:val="00B320EC"/>
    <w:rsid w:val="00B32617"/>
    <w:rsid w:val="00B34352"/>
    <w:rsid w:val="00B34CFA"/>
    <w:rsid w:val="00B36DFB"/>
    <w:rsid w:val="00B36EE8"/>
    <w:rsid w:val="00B37D29"/>
    <w:rsid w:val="00B37FBA"/>
    <w:rsid w:val="00B37FBC"/>
    <w:rsid w:val="00B4070F"/>
    <w:rsid w:val="00B4197C"/>
    <w:rsid w:val="00B43195"/>
    <w:rsid w:val="00B45364"/>
    <w:rsid w:val="00B458E4"/>
    <w:rsid w:val="00B45905"/>
    <w:rsid w:val="00B459F4"/>
    <w:rsid w:val="00B46187"/>
    <w:rsid w:val="00B47B69"/>
    <w:rsid w:val="00B524CB"/>
    <w:rsid w:val="00B5262A"/>
    <w:rsid w:val="00B53265"/>
    <w:rsid w:val="00B5457B"/>
    <w:rsid w:val="00B5630A"/>
    <w:rsid w:val="00B569A1"/>
    <w:rsid w:val="00B569E0"/>
    <w:rsid w:val="00B56D76"/>
    <w:rsid w:val="00B56E7E"/>
    <w:rsid w:val="00B57D17"/>
    <w:rsid w:val="00B57D74"/>
    <w:rsid w:val="00B62B78"/>
    <w:rsid w:val="00B6357D"/>
    <w:rsid w:val="00B637D8"/>
    <w:rsid w:val="00B6391C"/>
    <w:rsid w:val="00B63BB5"/>
    <w:rsid w:val="00B63D6C"/>
    <w:rsid w:val="00B649D3"/>
    <w:rsid w:val="00B6518E"/>
    <w:rsid w:val="00B671FB"/>
    <w:rsid w:val="00B67534"/>
    <w:rsid w:val="00B67679"/>
    <w:rsid w:val="00B67934"/>
    <w:rsid w:val="00B67D6B"/>
    <w:rsid w:val="00B710C6"/>
    <w:rsid w:val="00B722F8"/>
    <w:rsid w:val="00B740FB"/>
    <w:rsid w:val="00B74842"/>
    <w:rsid w:val="00B752F1"/>
    <w:rsid w:val="00B754ED"/>
    <w:rsid w:val="00B763A6"/>
    <w:rsid w:val="00B76E82"/>
    <w:rsid w:val="00B76F23"/>
    <w:rsid w:val="00B772DF"/>
    <w:rsid w:val="00B77440"/>
    <w:rsid w:val="00B77A3B"/>
    <w:rsid w:val="00B77FEC"/>
    <w:rsid w:val="00B80808"/>
    <w:rsid w:val="00B81134"/>
    <w:rsid w:val="00B83389"/>
    <w:rsid w:val="00B835B7"/>
    <w:rsid w:val="00B837DE"/>
    <w:rsid w:val="00B847AA"/>
    <w:rsid w:val="00B85122"/>
    <w:rsid w:val="00B856DC"/>
    <w:rsid w:val="00B85F6E"/>
    <w:rsid w:val="00B86EF4"/>
    <w:rsid w:val="00B876A7"/>
    <w:rsid w:val="00B900CF"/>
    <w:rsid w:val="00B92392"/>
    <w:rsid w:val="00B92527"/>
    <w:rsid w:val="00B92992"/>
    <w:rsid w:val="00B92DA8"/>
    <w:rsid w:val="00B933A8"/>
    <w:rsid w:val="00B93A7E"/>
    <w:rsid w:val="00B94248"/>
    <w:rsid w:val="00B94B25"/>
    <w:rsid w:val="00B959E3"/>
    <w:rsid w:val="00B95BF0"/>
    <w:rsid w:val="00B9773F"/>
    <w:rsid w:val="00B97BF8"/>
    <w:rsid w:val="00BA0786"/>
    <w:rsid w:val="00BA08A0"/>
    <w:rsid w:val="00BA0C91"/>
    <w:rsid w:val="00BA1135"/>
    <w:rsid w:val="00BA148D"/>
    <w:rsid w:val="00BA2C1E"/>
    <w:rsid w:val="00BA3DBC"/>
    <w:rsid w:val="00BA3F87"/>
    <w:rsid w:val="00BA6061"/>
    <w:rsid w:val="00BA676E"/>
    <w:rsid w:val="00BA7019"/>
    <w:rsid w:val="00BA7110"/>
    <w:rsid w:val="00BA7457"/>
    <w:rsid w:val="00BB14DF"/>
    <w:rsid w:val="00BB26C4"/>
    <w:rsid w:val="00BB2E68"/>
    <w:rsid w:val="00BB4807"/>
    <w:rsid w:val="00BB4BEF"/>
    <w:rsid w:val="00BB4C68"/>
    <w:rsid w:val="00BB4F2D"/>
    <w:rsid w:val="00BB5EC1"/>
    <w:rsid w:val="00BB65FA"/>
    <w:rsid w:val="00BB6D69"/>
    <w:rsid w:val="00BC00F8"/>
    <w:rsid w:val="00BC01D3"/>
    <w:rsid w:val="00BC0257"/>
    <w:rsid w:val="00BC105C"/>
    <w:rsid w:val="00BC12E2"/>
    <w:rsid w:val="00BC2B83"/>
    <w:rsid w:val="00BC2FBD"/>
    <w:rsid w:val="00BC3854"/>
    <w:rsid w:val="00BC3951"/>
    <w:rsid w:val="00BC487C"/>
    <w:rsid w:val="00BC4B57"/>
    <w:rsid w:val="00BC67C1"/>
    <w:rsid w:val="00BC7A39"/>
    <w:rsid w:val="00BC7E8B"/>
    <w:rsid w:val="00BD00DE"/>
    <w:rsid w:val="00BD0AF4"/>
    <w:rsid w:val="00BD1F19"/>
    <w:rsid w:val="00BD2AEF"/>
    <w:rsid w:val="00BD3640"/>
    <w:rsid w:val="00BD3F70"/>
    <w:rsid w:val="00BD4477"/>
    <w:rsid w:val="00BD54CF"/>
    <w:rsid w:val="00BD67A9"/>
    <w:rsid w:val="00BD6F87"/>
    <w:rsid w:val="00BD77A3"/>
    <w:rsid w:val="00BD7C4F"/>
    <w:rsid w:val="00BD7EA2"/>
    <w:rsid w:val="00BE006A"/>
    <w:rsid w:val="00BE0AB6"/>
    <w:rsid w:val="00BE1E5A"/>
    <w:rsid w:val="00BE2725"/>
    <w:rsid w:val="00BE2AE9"/>
    <w:rsid w:val="00BE310E"/>
    <w:rsid w:val="00BE45B8"/>
    <w:rsid w:val="00BE45E7"/>
    <w:rsid w:val="00BE773F"/>
    <w:rsid w:val="00BF04AB"/>
    <w:rsid w:val="00BF0A38"/>
    <w:rsid w:val="00BF0D1E"/>
    <w:rsid w:val="00BF0E43"/>
    <w:rsid w:val="00BF0EED"/>
    <w:rsid w:val="00BF0F31"/>
    <w:rsid w:val="00BF127D"/>
    <w:rsid w:val="00BF1E34"/>
    <w:rsid w:val="00BF203B"/>
    <w:rsid w:val="00BF31C0"/>
    <w:rsid w:val="00BF320D"/>
    <w:rsid w:val="00BF350F"/>
    <w:rsid w:val="00BF40AD"/>
    <w:rsid w:val="00BF43C2"/>
    <w:rsid w:val="00BF48C9"/>
    <w:rsid w:val="00BF5031"/>
    <w:rsid w:val="00BF7AEB"/>
    <w:rsid w:val="00C001BC"/>
    <w:rsid w:val="00C00FE8"/>
    <w:rsid w:val="00C0294A"/>
    <w:rsid w:val="00C02F8D"/>
    <w:rsid w:val="00C0394E"/>
    <w:rsid w:val="00C04757"/>
    <w:rsid w:val="00C05334"/>
    <w:rsid w:val="00C05503"/>
    <w:rsid w:val="00C05DD4"/>
    <w:rsid w:val="00C0692E"/>
    <w:rsid w:val="00C06A61"/>
    <w:rsid w:val="00C070C5"/>
    <w:rsid w:val="00C07535"/>
    <w:rsid w:val="00C079D8"/>
    <w:rsid w:val="00C10A3C"/>
    <w:rsid w:val="00C11511"/>
    <w:rsid w:val="00C11D0E"/>
    <w:rsid w:val="00C12EB6"/>
    <w:rsid w:val="00C13273"/>
    <w:rsid w:val="00C13835"/>
    <w:rsid w:val="00C156DF"/>
    <w:rsid w:val="00C17E45"/>
    <w:rsid w:val="00C2095F"/>
    <w:rsid w:val="00C20B08"/>
    <w:rsid w:val="00C2208D"/>
    <w:rsid w:val="00C22527"/>
    <w:rsid w:val="00C22BC1"/>
    <w:rsid w:val="00C23835"/>
    <w:rsid w:val="00C24053"/>
    <w:rsid w:val="00C24250"/>
    <w:rsid w:val="00C258B3"/>
    <w:rsid w:val="00C258C4"/>
    <w:rsid w:val="00C25C69"/>
    <w:rsid w:val="00C264D4"/>
    <w:rsid w:val="00C26E95"/>
    <w:rsid w:val="00C27462"/>
    <w:rsid w:val="00C27F46"/>
    <w:rsid w:val="00C30727"/>
    <w:rsid w:val="00C328D5"/>
    <w:rsid w:val="00C328E1"/>
    <w:rsid w:val="00C32DFE"/>
    <w:rsid w:val="00C32E1D"/>
    <w:rsid w:val="00C3360F"/>
    <w:rsid w:val="00C33ADD"/>
    <w:rsid w:val="00C352DD"/>
    <w:rsid w:val="00C35422"/>
    <w:rsid w:val="00C35626"/>
    <w:rsid w:val="00C356DD"/>
    <w:rsid w:val="00C358C2"/>
    <w:rsid w:val="00C35BB1"/>
    <w:rsid w:val="00C3752D"/>
    <w:rsid w:val="00C37CB9"/>
    <w:rsid w:val="00C41E68"/>
    <w:rsid w:val="00C438BB"/>
    <w:rsid w:val="00C442FB"/>
    <w:rsid w:val="00C44F9E"/>
    <w:rsid w:val="00C4537B"/>
    <w:rsid w:val="00C457F1"/>
    <w:rsid w:val="00C45CD9"/>
    <w:rsid w:val="00C47882"/>
    <w:rsid w:val="00C47E11"/>
    <w:rsid w:val="00C511B8"/>
    <w:rsid w:val="00C5136D"/>
    <w:rsid w:val="00C51EE5"/>
    <w:rsid w:val="00C51F97"/>
    <w:rsid w:val="00C52E1F"/>
    <w:rsid w:val="00C533FD"/>
    <w:rsid w:val="00C5371D"/>
    <w:rsid w:val="00C55EE6"/>
    <w:rsid w:val="00C5662D"/>
    <w:rsid w:val="00C566A3"/>
    <w:rsid w:val="00C57E72"/>
    <w:rsid w:val="00C605AC"/>
    <w:rsid w:val="00C60BA6"/>
    <w:rsid w:val="00C61203"/>
    <w:rsid w:val="00C61460"/>
    <w:rsid w:val="00C623C6"/>
    <w:rsid w:val="00C62D19"/>
    <w:rsid w:val="00C63341"/>
    <w:rsid w:val="00C6487A"/>
    <w:rsid w:val="00C64AD7"/>
    <w:rsid w:val="00C64FE4"/>
    <w:rsid w:val="00C65554"/>
    <w:rsid w:val="00C66573"/>
    <w:rsid w:val="00C66B3B"/>
    <w:rsid w:val="00C67125"/>
    <w:rsid w:val="00C67599"/>
    <w:rsid w:val="00C67665"/>
    <w:rsid w:val="00C67F31"/>
    <w:rsid w:val="00C71838"/>
    <w:rsid w:val="00C71C5E"/>
    <w:rsid w:val="00C71E52"/>
    <w:rsid w:val="00C7245C"/>
    <w:rsid w:val="00C727E6"/>
    <w:rsid w:val="00C74955"/>
    <w:rsid w:val="00C74B7B"/>
    <w:rsid w:val="00C75916"/>
    <w:rsid w:val="00C75B02"/>
    <w:rsid w:val="00C7627F"/>
    <w:rsid w:val="00C7710D"/>
    <w:rsid w:val="00C809F2"/>
    <w:rsid w:val="00C80B9B"/>
    <w:rsid w:val="00C810C0"/>
    <w:rsid w:val="00C81246"/>
    <w:rsid w:val="00C8158A"/>
    <w:rsid w:val="00C81A31"/>
    <w:rsid w:val="00C8257C"/>
    <w:rsid w:val="00C83233"/>
    <w:rsid w:val="00C83B9B"/>
    <w:rsid w:val="00C8425B"/>
    <w:rsid w:val="00C86EB1"/>
    <w:rsid w:val="00C87080"/>
    <w:rsid w:val="00C871C9"/>
    <w:rsid w:val="00C900A6"/>
    <w:rsid w:val="00C919A9"/>
    <w:rsid w:val="00C93536"/>
    <w:rsid w:val="00C94187"/>
    <w:rsid w:val="00C9466F"/>
    <w:rsid w:val="00C956EA"/>
    <w:rsid w:val="00C95DF0"/>
    <w:rsid w:val="00C95FFB"/>
    <w:rsid w:val="00C97336"/>
    <w:rsid w:val="00C97530"/>
    <w:rsid w:val="00C979D6"/>
    <w:rsid w:val="00CA14A1"/>
    <w:rsid w:val="00CA19C6"/>
    <w:rsid w:val="00CA1B41"/>
    <w:rsid w:val="00CA1E9C"/>
    <w:rsid w:val="00CA28A8"/>
    <w:rsid w:val="00CA2C67"/>
    <w:rsid w:val="00CA2D78"/>
    <w:rsid w:val="00CA4BC3"/>
    <w:rsid w:val="00CA50E0"/>
    <w:rsid w:val="00CA5F36"/>
    <w:rsid w:val="00CA627A"/>
    <w:rsid w:val="00CA7D5D"/>
    <w:rsid w:val="00CA7E42"/>
    <w:rsid w:val="00CB0439"/>
    <w:rsid w:val="00CB28B5"/>
    <w:rsid w:val="00CB35A8"/>
    <w:rsid w:val="00CB3CA7"/>
    <w:rsid w:val="00CB4213"/>
    <w:rsid w:val="00CB45C0"/>
    <w:rsid w:val="00CB4A7D"/>
    <w:rsid w:val="00CB55B5"/>
    <w:rsid w:val="00CB5DDA"/>
    <w:rsid w:val="00CB63A8"/>
    <w:rsid w:val="00CB648A"/>
    <w:rsid w:val="00CB664E"/>
    <w:rsid w:val="00CC25AC"/>
    <w:rsid w:val="00CC26EC"/>
    <w:rsid w:val="00CC28EB"/>
    <w:rsid w:val="00CC2BBE"/>
    <w:rsid w:val="00CC3362"/>
    <w:rsid w:val="00CC355A"/>
    <w:rsid w:val="00CC4A87"/>
    <w:rsid w:val="00CC607D"/>
    <w:rsid w:val="00CC66BF"/>
    <w:rsid w:val="00CD1898"/>
    <w:rsid w:val="00CD2A8A"/>
    <w:rsid w:val="00CD36D6"/>
    <w:rsid w:val="00CD3702"/>
    <w:rsid w:val="00CD4AA2"/>
    <w:rsid w:val="00CD5B3F"/>
    <w:rsid w:val="00CD72B3"/>
    <w:rsid w:val="00CD7D37"/>
    <w:rsid w:val="00CE085E"/>
    <w:rsid w:val="00CE12EB"/>
    <w:rsid w:val="00CE1DF0"/>
    <w:rsid w:val="00CE294B"/>
    <w:rsid w:val="00CE35F5"/>
    <w:rsid w:val="00CE387D"/>
    <w:rsid w:val="00CE51D3"/>
    <w:rsid w:val="00CE62F7"/>
    <w:rsid w:val="00CE639F"/>
    <w:rsid w:val="00CE6E75"/>
    <w:rsid w:val="00CE7A28"/>
    <w:rsid w:val="00CF01DE"/>
    <w:rsid w:val="00CF05A0"/>
    <w:rsid w:val="00CF147A"/>
    <w:rsid w:val="00CF1499"/>
    <w:rsid w:val="00CF1C95"/>
    <w:rsid w:val="00CF1CF9"/>
    <w:rsid w:val="00CF460D"/>
    <w:rsid w:val="00CF4C65"/>
    <w:rsid w:val="00CF5DE8"/>
    <w:rsid w:val="00CF5F47"/>
    <w:rsid w:val="00CF6BB5"/>
    <w:rsid w:val="00CF703B"/>
    <w:rsid w:val="00D00DC7"/>
    <w:rsid w:val="00D01053"/>
    <w:rsid w:val="00D01091"/>
    <w:rsid w:val="00D01614"/>
    <w:rsid w:val="00D026EB"/>
    <w:rsid w:val="00D026EE"/>
    <w:rsid w:val="00D0289A"/>
    <w:rsid w:val="00D02CB2"/>
    <w:rsid w:val="00D02D21"/>
    <w:rsid w:val="00D0326F"/>
    <w:rsid w:val="00D036FE"/>
    <w:rsid w:val="00D03B9C"/>
    <w:rsid w:val="00D03FF3"/>
    <w:rsid w:val="00D040AF"/>
    <w:rsid w:val="00D04BA2"/>
    <w:rsid w:val="00D05176"/>
    <w:rsid w:val="00D05A67"/>
    <w:rsid w:val="00D068D2"/>
    <w:rsid w:val="00D06951"/>
    <w:rsid w:val="00D07DE7"/>
    <w:rsid w:val="00D121B2"/>
    <w:rsid w:val="00D12A86"/>
    <w:rsid w:val="00D131EB"/>
    <w:rsid w:val="00D133E8"/>
    <w:rsid w:val="00D153EF"/>
    <w:rsid w:val="00D15D55"/>
    <w:rsid w:val="00D167F4"/>
    <w:rsid w:val="00D1760D"/>
    <w:rsid w:val="00D17D88"/>
    <w:rsid w:val="00D2008F"/>
    <w:rsid w:val="00D22D9B"/>
    <w:rsid w:val="00D22E94"/>
    <w:rsid w:val="00D23CCA"/>
    <w:rsid w:val="00D249C9"/>
    <w:rsid w:val="00D24AE6"/>
    <w:rsid w:val="00D25AEE"/>
    <w:rsid w:val="00D272B7"/>
    <w:rsid w:val="00D273BD"/>
    <w:rsid w:val="00D300B6"/>
    <w:rsid w:val="00D30D02"/>
    <w:rsid w:val="00D31E5F"/>
    <w:rsid w:val="00D32198"/>
    <w:rsid w:val="00D329AA"/>
    <w:rsid w:val="00D329C7"/>
    <w:rsid w:val="00D3369D"/>
    <w:rsid w:val="00D3380B"/>
    <w:rsid w:val="00D33F35"/>
    <w:rsid w:val="00D367B9"/>
    <w:rsid w:val="00D367EF"/>
    <w:rsid w:val="00D36B7A"/>
    <w:rsid w:val="00D37822"/>
    <w:rsid w:val="00D37FC7"/>
    <w:rsid w:val="00D40C21"/>
    <w:rsid w:val="00D4154D"/>
    <w:rsid w:val="00D42D6D"/>
    <w:rsid w:val="00D43881"/>
    <w:rsid w:val="00D43A6F"/>
    <w:rsid w:val="00D45D04"/>
    <w:rsid w:val="00D45EF2"/>
    <w:rsid w:val="00D475D7"/>
    <w:rsid w:val="00D47782"/>
    <w:rsid w:val="00D50BE1"/>
    <w:rsid w:val="00D52D0F"/>
    <w:rsid w:val="00D53174"/>
    <w:rsid w:val="00D53C88"/>
    <w:rsid w:val="00D5456F"/>
    <w:rsid w:val="00D54853"/>
    <w:rsid w:val="00D554EA"/>
    <w:rsid w:val="00D55FBE"/>
    <w:rsid w:val="00D568E6"/>
    <w:rsid w:val="00D56A23"/>
    <w:rsid w:val="00D602F4"/>
    <w:rsid w:val="00D60590"/>
    <w:rsid w:val="00D60A87"/>
    <w:rsid w:val="00D61636"/>
    <w:rsid w:val="00D6280D"/>
    <w:rsid w:val="00D63226"/>
    <w:rsid w:val="00D63EDA"/>
    <w:rsid w:val="00D644C6"/>
    <w:rsid w:val="00D6648D"/>
    <w:rsid w:val="00D679F0"/>
    <w:rsid w:val="00D67E66"/>
    <w:rsid w:val="00D70966"/>
    <w:rsid w:val="00D72263"/>
    <w:rsid w:val="00D72CEC"/>
    <w:rsid w:val="00D74A5B"/>
    <w:rsid w:val="00D75324"/>
    <w:rsid w:val="00D755F3"/>
    <w:rsid w:val="00D765D0"/>
    <w:rsid w:val="00D7758B"/>
    <w:rsid w:val="00D778D8"/>
    <w:rsid w:val="00D77BA2"/>
    <w:rsid w:val="00D77E1B"/>
    <w:rsid w:val="00D80650"/>
    <w:rsid w:val="00D824CC"/>
    <w:rsid w:val="00D8511E"/>
    <w:rsid w:val="00D864CE"/>
    <w:rsid w:val="00D866D2"/>
    <w:rsid w:val="00D86C2A"/>
    <w:rsid w:val="00D86F26"/>
    <w:rsid w:val="00D872F6"/>
    <w:rsid w:val="00D90530"/>
    <w:rsid w:val="00D91054"/>
    <w:rsid w:val="00D91528"/>
    <w:rsid w:val="00D91543"/>
    <w:rsid w:val="00D93595"/>
    <w:rsid w:val="00D9376B"/>
    <w:rsid w:val="00D940FE"/>
    <w:rsid w:val="00D9551F"/>
    <w:rsid w:val="00D9561E"/>
    <w:rsid w:val="00D957CD"/>
    <w:rsid w:val="00D9770C"/>
    <w:rsid w:val="00DA0EB2"/>
    <w:rsid w:val="00DA11E4"/>
    <w:rsid w:val="00DA197A"/>
    <w:rsid w:val="00DA20AC"/>
    <w:rsid w:val="00DA250B"/>
    <w:rsid w:val="00DA4454"/>
    <w:rsid w:val="00DA4C1A"/>
    <w:rsid w:val="00DA617C"/>
    <w:rsid w:val="00DA692B"/>
    <w:rsid w:val="00DA77AB"/>
    <w:rsid w:val="00DA7998"/>
    <w:rsid w:val="00DB00EF"/>
    <w:rsid w:val="00DB0700"/>
    <w:rsid w:val="00DB0CBD"/>
    <w:rsid w:val="00DB105D"/>
    <w:rsid w:val="00DB1C0B"/>
    <w:rsid w:val="00DB1E62"/>
    <w:rsid w:val="00DB3443"/>
    <w:rsid w:val="00DB37E8"/>
    <w:rsid w:val="00DB3A7F"/>
    <w:rsid w:val="00DB3B20"/>
    <w:rsid w:val="00DB3D5F"/>
    <w:rsid w:val="00DB4239"/>
    <w:rsid w:val="00DB46F2"/>
    <w:rsid w:val="00DB7784"/>
    <w:rsid w:val="00DB7D44"/>
    <w:rsid w:val="00DC1886"/>
    <w:rsid w:val="00DC1D2E"/>
    <w:rsid w:val="00DC253C"/>
    <w:rsid w:val="00DC2B89"/>
    <w:rsid w:val="00DC3026"/>
    <w:rsid w:val="00DC409E"/>
    <w:rsid w:val="00DC59A4"/>
    <w:rsid w:val="00DC5D2E"/>
    <w:rsid w:val="00DC6074"/>
    <w:rsid w:val="00DC7381"/>
    <w:rsid w:val="00DD0083"/>
    <w:rsid w:val="00DD0EC9"/>
    <w:rsid w:val="00DD1488"/>
    <w:rsid w:val="00DD2A44"/>
    <w:rsid w:val="00DD2FE7"/>
    <w:rsid w:val="00DD3D5B"/>
    <w:rsid w:val="00DD477D"/>
    <w:rsid w:val="00DD6077"/>
    <w:rsid w:val="00DD6BA9"/>
    <w:rsid w:val="00DD7BD3"/>
    <w:rsid w:val="00DD7C0B"/>
    <w:rsid w:val="00DE1E58"/>
    <w:rsid w:val="00DE2F1D"/>
    <w:rsid w:val="00DE3526"/>
    <w:rsid w:val="00DE567A"/>
    <w:rsid w:val="00DE580A"/>
    <w:rsid w:val="00DE6445"/>
    <w:rsid w:val="00DE7875"/>
    <w:rsid w:val="00DE7B3E"/>
    <w:rsid w:val="00DE7B97"/>
    <w:rsid w:val="00DE7CC5"/>
    <w:rsid w:val="00DE7DE6"/>
    <w:rsid w:val="00DF043D"/>
    <w:rsid w:val="00DF174C"/>
    <w:rsid w:val="00DF1D78"/>
    <w:rsid w:val="00DF2EAD"/>
    <w:rsid w:val="00DF32F4"/>
    <w:rsid w:val="00DF3EDE"/>
    <w:rsid w:val="00DF54A6"/>
    <w:rsid w:val="00DF6FC7"/>
    <w:rsid w:val="00DF7ECE"/>
    <w:rsid w:val="00E01632"/>
    <w:rsid w:val="00E01949"/>
    <w:rsid w:val="00E01B25"/>
    <w:rsid w:val="00E06AFC"/>
    <w:rsid w:val="00E07A1F"/>
    <w:rsid w:val="00E104B8"/>
    <w:rsid w:val="00E10DDF"/>
    <w:rsid w:val="00E114F5"/>
    <w:rsid w:val="00E133A1"/>
    <w:rsid w:val="00E13434"/>
    <w:rsid w:val="00E14DF3"/>
    <w:rsid w:val="00E153C6"/>
    <w:rsid w:val="00E155BC"/>
    <w:rsid w:val="00E15E2F"/>
    <w:rsid w:val="00E16515"/>
    <w:rsid w:val="00E21354"/>
    <w:rsid w:val="00E2138D"/>
    <w:rsid w:val="00E22B7A"/>
    <w:rsid w:val="00E2399D"/>
    <w:rsid w:val="00E23ED5"/>
    <w:rsid w:val="00E24504"/>
    <w:rsid w:val="00E245F3"/>
    <w:rsid w:val="00E25BE0"/>
    <w:rsid w:val="00E25C36"/>
    <w:rsid w:val="00E26324"/>
    <w:rsid w:val="00E266EB"/>
    <w:rsid w:val="00E26A47"/>
    <w:rsid w:val="00E2709A"/>
    <w:rsid w:val="00E27C33"/>
    <w:rsid w:val="00E27DE7"/>
    <w:rsid w:val="00E305A3"/>
    <w:rsid w:val="00E30DA7"/>
    <w:rsid w:val="00E32150"/>
    <w:rsid w:val="00E322F2"/>
    <w:rsid w:val="00E32C28"/>
    <w:rsid w:val="00E33207"/>
    <w:rsid w:val="00E33B5E"/>
    <w:rsid w:val="00E33D60"/>
    <w:rsid w:val="00E33D9A"/>
    <w:rsid w:val="00E3494F"/>
    <w:rsid w:val="00E34EDF"/>
    <w:rsid w:val="00E3516B"/>
    <w:rsid w:val="00E361EC"/>
    <w:rsid w:val="00E36A7A"/>
    <w:rsid w:val="00E37089"/>
    <w:rsid w:val="00E377F4"/>
    <w:rsid w:val="00E41190"/>
    <w:rsid w:val="00E423EC"/>
    <w:rsid w:val="00E441A3"/>
    <w:rsid w:val="00E466BC"/>
    <w:rsid w:val="00E47DC2"/>
    <w:rsid w:val="00E50A71"/>
    <w:rsid w:val="00E5180F"/>
    <w:rsid w:val="00E51C3A"/>
    <w:rsid w:val="00E51DB8"/>
    <w:rsid w:val="00E52637"/>
    <w:rsid w:val="00E534A4"/>
    <w:rsid w:val="00E54499"/>
    <w:rsid w:val="00E54CF9"/>
    <w:rsid w:val="00E54E55"/>
    <w:rsid w:val="00E55DF1"/>
    <w:rsid w:val="00E5634C"/>
    <w:rsid w:val="00E56D3C"/>
    <w:rsid w:val="00E56EC8"/>
    <w:rsid w:val="00E571B4"/>
    <w:rsid w:val="00E57533"/>
    <w:rsid w:val="00E6025D"/>
    <w:rsid w:val="00E60DC1"/>
    <w:rsid w:val="00E6160E"/>
    <w:rsid w:val="00E6191A"/>
    <w:rsid w:val="00E626AE"/>
    <w:rsid w:val="00E63B7B"/>
    <w:rsid w:val="00E65104"/>
    <w:rsid w:val="00E67766"/>
    <w:rsid w:val="00E7089C"/>
    <w:rsid w:val="00E73A5D"/>
    <w:rsid w:val="00E73FB6"/>
    <w:rsid w:val="00E7646F"/>
    <w:rsid w:val="00E77918"/>
    <w:rsid w:val="00E81180"/>
    <w:rsid w:val="00E813DC"/>
    <w:rsid w:val="00E81C7C"/>
    <w:rsid w:val="00E826F4"/>
    <w:rsid w:val="00E832C6"/>
    <w:rsid w:val="00E84E5B"/>
    <w:rsid w:val="00E85325"/>
    <w:rsid w:val="00E85814"/>
    <w:rsid w:val="00E87AEB"/>
    <w:rsid w:val="00E87F70"/>
    <w:rsid w:val="00E902E3"/>
    <w:rsid w:val="00E90BAF"/>
    <w:rsid w:val="00E90FBA"/>
    <w:rsid w:val="00E91576"/>
    <w:rsid w:val="00E91EA3"/>
    <w:rsid w:val="00E92BF3"/>
    <w:rsid w:val="00E92F65"/>
    <w:rsid w:val="00E93036"/>
    <w:rsid w:val="00E94430"/>
    <w:rsid w:val="00E95108"/>
    <w:rsid w:val="00E958EF"/>
    <w:rsid w:val="00E9661C"/>
    <w:rsid w:val="00E96677"/>
    <w:rsid w:val="00E968E1"/>
    <w:rsid w:val="00E96DEA"/>
    <w:rsid w:val="00E96FE7"/>
    <w:rsid w:val="00E9754F"/>
    <w:rsid w:val="00EA0469"/>
    <w:rsid w:val="00EA04E0"/>
    <w:rsid w:val="00EA08F4"/>
    <w:rsid w:val="00EA138D"/>
    <w:rsid w:val="00EA2FFA"/>
    <w:rsid w:val="00EA312D"/>
    <w:rsid w:val="00EA32B9"/>
    <w:rsid w:val="00EA3911"/>
    <w:rsid w:val="00EA64EE"/>
    <w:rsid w:val="00EA6A25"/>
    <w:rsid w:val="00EA718A"/>
    <w:rsid w:val="00EB088F"/>
    <w:rsid w:val="00EB0977"/>
    <w:rsid w:val="00EB1A4A"/>
    <w:rsid w:val="00EB3FAF"/>
    <w:rsid w:val="00EB40BF"/>
    <w:rsid w:val="00EB5292"/>
    <w:rsid w:val="00EB6B55"/>
    <w:rsid w:val="00EB6C07"/>
    <w:rsid w:val="00EB74FF"/>
    <w:rsid w:val="00EB7DAF"/>
    <w:rsid w:val="00EB7E5E"/>
    <w:rsid w:val="00EC02B2"/>
    <w:rsid w:val="00EC0D73"/>
    <w:rsid w:val="00EC1B0B"/>
    <w:rsid w:val="00EC2442"/>
    <w:rsid w:val="00EC3710"/>
    <w:rsid w:val="00EC42CB"/>
    <w:rsid w:val="00EC79A2"/>
    <w:rsid w:val="00ED112C"/>
    <w:rsid w:val="00ED13D3"/>
    <w:rsid w:val="00ED36D3"/>
    <w:rsid w:val="00ED3858"/>
    <w:rsid w:val="00ED4460"/>
    <w:rsid w:val="00ED53F0"/>
    <w:rsid w:val="00ED5F7A"/>
    <w:rsid w:val="00ED747D"/>
    <w:rsid w:val="00EE1FE7"/>
    <w:rsid w:val="00EE2D41"/>
    <w:rsid w:val="00EE438D"/>
    <w:rsid w:val="00EE4BE9"/>
    <w:rsid w:val="00EE4DBF"/>
    <w:rsid w:val="00EE78AA"/>
    <w:rsid w:val="00EF0152"/>
    <w:rsid w:val="00EF1418"/>
    <w:rsid w:val="00EF1728"/>
    <w:rsid w:val="00EF2414"/>
    <w:rsid w:val="00EF248F"/>
    <w:rsid w:val="00EF34BC"/>
    <w:rsid w:val="00EF3BFA"/>
    <w:rsid w:val="00EF44A3"/>
    <w:rsid w:val="00EF4B77"/>
    <w:rsid w:val="00EF4F3B"/>
    <w:rsid w:val="00EF66C2"/>
    <w:rsid w:val="00EF6A35"/>
    <w:rsid w:val="00EF701C"/>
    <w:rsid w:val="00EF7076"/>
    <w:rsid w:val="00F00F94"/>
    <w:rsid w:val="00F01617"/>
    <w:rsid w:val="00F03BDA"/>
    <w:rsid w:val="00F03C05"/>
    <w:rsid w:val="00F0596B"/>
    <w:rsid w:val="00F06240"/>
    <w:rsid w:val="00F1067C"/>
    <w:rsid w:val="00F10A19"/>
    <w:rsid w:val="00F1177F"/>
    <w:rsid w:val="00F119D7"/>
    <w:rsid w:val="00F12079"/>
    <w:rsid w:val="00F122D0"/>
    <w:rsid w:val="00F12600"/>
    <w:rsid w:val="00F12CD9"/>
    <w:rsid w:val="00F139DA"/>
    <w:rsid w:val="00F13CF0"/>
    <w:rsid w:val="00F163D5"/>
    <w:rsid w:val="00F16EC6"/>
    <w:rsid w:val="00F172F8"/>
    <w:rsid w:val="00F17491"/>
    <w:rsid w:val="00F175DB"/>
    <w:rsid w:val="00F20205"/>
    <w:rsid w:val="00F202D4"/>
    <w:rsid w:val="00F20B57"/>
    <w:rsid w:val="00F2147D"/>
    <w:rsid w:val="00F2177F"/>
    <w:rsid w:val="00F21CD1"/>
    <w:rsid w:val="00F21EE5"/>
    <w:rsid w:val="00F22EBB"/>
    <w:rsid w:val="00F2358A"/>
    <w:rsid w:val="00F24787"/>
    <w:rsid w:val="00F2684D"/>
    <w:rsid w:val="00F26898"/>
    <w:rsid w:val="00F27E1B"/>
    <w:rsid w:val="00F30334"/>
    <w:rsid w:val="00F307BA"/>
    <w:rsid w:val="00F31D65"/>
    <w:rsid w:val="00F32B4F"/>
    <w:rsid w:val="00F33399"/>
    <w:rsid w:val="00F34108"/>
    <w:rsid w:val="00F342E5"/>
    <w:rsid w:val="00F3456B"/>
    <w:rsid w:val="00F34757"/>
    <w:rsid w:val="00F3706E"/>
    <w:rsid w:val="00F372DE"/>
    <w:rsid w:val="00F40B0A"/>
    <w:rsid w:val="00F417B3"/>
    <w:rsid w:val="00F428A4"/>
    <w:rsid w:val="00F42930"/>
    <w:rsid w:val="00F4428F"/>
    <w:rsid w:val="00F4460B"/>
    <w:rsid w:val="00F4485A"/>
    <w:rsid w:val="00F44B3E"/>
    <w:rsid w:val="00F45E39"/>
    <w:rsid w:val="00F45EA9"/>
    <w:rsid w:val="00F45EFA"/>
    <w:rsid w:val="00F4657F"/>
    <w:rsid w:val="00F46E3C"/>
    <w:rsid w:val="00F47959"/>
    <w:rsid w:val="00F47AE1"/>
    <w:rsid w:val="00F5061B"/>
    <w:rsid w:val="00F50641"/>
    <w:rsid w:val="00F50D3D"/>
    <w:rsid w:val="00F5106A"/>
    <w:rsid w:val="00F52210"/>
    <w:rsid w:val="00F540D7"/>
    <w:rsid w:val="00F5480F"/>
    <w:rsid w:val="00F554A8"/>
    <w:rsid w:val="00F56BDE"/>
    <w:rsid w:val="00F57B9C"/>
    <w:rsid w:val="00F6058B"/>
    <w:rsid w:val="00F60894"/>
    <w:rsid w:val="00F60FD1"/>
    <w:rsid w:val="00F61846"/>
    <w:rsid w:val="00F620D5"/>
    <w:rsid w:val="00F62B46"/>
    <w:rsid w:val="00F62E96"/>
    <w:rsid w:val="00F6315A"/>
    <w:rsid w:val="00F63AC6"/>
    <w:rsid w:val="00F64EC2"/>
    <w:rsid w:val="00F66577"/>
    <w:rsid w:val="00F67C4A"/>
    <w:rsid w:val="00F67EE0"/>
    <w:rsid w:val="00F700D2"/>
    <w:rsid w:val="00F706E0"/>
    <w:rsid w:val="00F708CA"/>
    <w:rsid w:val="00F709B2"/>
    <w:rsid w:val="00F71A53"/>
    <w:rsid w:val="00F71D8D"/>
    <w:rsid w:val="00F72A12"/>
    <w:rsid w:val="00F73115"/>
    <w:rsid w:val="00F73129"/>
    <w:rsid w:val="00F74208"/>
    <w:rsid w:val="00F75566"/>
    <w:rsid w:val="00F75BA4"/>
    <w:rsid w:val="00F75BD9"/>
    <w:rsid w:val="00F75EBE"/>
    <w:rsid w:val="00F76612"/>
    <w:rsid w:val="00F76C6B"/>
    <w:rsid w:val="00F77EF5"/>
    <w:rsid w:val="00F80228"/>
    <w:rsid w:val="00F8075A"/>
    <w:rsid w:val="00F8078C"/>
    <w:rsid w:val="00F80E7F"/>
    <w:rsid w:val="00F8166B"/>
    <w:rsid w:val="00F828B6"/>
    <w:rsid w:val="00F82C29"/>
    <w:rsid w:val="00F82DF2"/>
    <w:rsid w:val="00F83E09"/>
    <w:rsid w:val="00F842B7"/>
    <w:rsid w:val="00F845C0"/>
    <w:rsid w:val="00F85D71"/>
    <w:rsid w:val="00F86466"/>
    <w:rsid w:val="00F86D4A"/>
    <w:rsid w:val="00F90B75"/>
    <w:rsid w:val="00F91118"/>
    <w:rsid w:val="00F911F9"/>
    <w:rsid w:val="00F92310"/>
    <w:rsid w:val="00F935A9"/>
    <w:rsid w:val="00F941D2"/>
    <w:rsid w:val="00F95494"/>
    <w:rsid w:val="00F95C4C"/>
    <w:rsid w:val="00F97B98"/>
    <w:rsid w:val="00F97C25"/>
    <w:rsid w:val="00FA03A6"/>
    <w:rsid w:val="00FA0DF8"/>
    <w:rsid w:val="00FA24E6"/>
    <w:rsid w:val="00FA3158"/>
    <w:rsid w:val="00FA3701"/>
    <w:rsid w:val="00FA3A67"/>
    <w:rsid w:val="00FA41EC"/>
    <w:rsid w:val="00FA5A9E"/>
    <w:rsid w:val="00FA5E4D"/>
    <w:rsid w:val="00FA6688"/>
    <w:rsid w:val="00FA6A3A"/>
    <w:rsid w:val="00FA6D12"/>
    <w:rsid w:val="00FA6D69"/>
    <w:rsid w:val="00FA74D0"/>
    <w:rsid w:val="00FB013E"/>
    <w:rsid w:val="00FB0431"/>
    <w:rsid w:val="00FB0FD3"/>
    <w:rsid w:val="00FB1961"/>
    <w:rsid w:val="00FB23F4"/>
    <w:rsid w:val="00FB371C"/>
    <w:rsid w:val="00FB3BA4"/>
    <w:rsid w:val="00FB4229"/>
    <w:rsid w:val="00FB54C5"/>
    <w:rsid w:val="00FB57C8"/>
    <w:rsid w:val="00FB5B38"/>
    <w:rsid w:val="00FB6740"/>
    <w:rsid w:val="00FB6CD0"/>
    <w:rsid w:val="00FB77B2"/>
    <w:rsid w:val="00FC0082"/>
    <w:rsid w:val="00FC0954"/>
    <w:rsid w:val="00FC13A3"/>
    <w:rsid w:val="00FC3268"/>
    <w:rsid w:val="00FC39E3"/>
    <w:rsid w:val="00FC4009"/>
    <w:rsid w:val="00FC4657"/>
    <w:rsid w:val="00FC570B"/>
    <w:rsid w:val="00FC5D1E"/>
    <w:rsid w:val="00FC6E77"/>
    <w:rsid w:val="00FC6FE4"/>
    <w:rsid w:val="00FC73C0"/>
    <w:rsid w:val="00FC7F2D"/>
    <w:rsid w:val="00FD1249"/>
    <w:rsid w:val="00FD1406"/>
    <w:rsid w:val="00FD1C9B"/>
    <w:rsid w:val="00FD1D07"/>
    <w:rsid w:val="00FD228B"/>
    <w:rsid w:val="00FD2945"/>
    <w:rsid w:val="00FD2E90"/>
    <w:rsid w:val="00FD446D"/>
    <w:rsid w:val="00FD5A43"/>
    <w:rsid w:val="00FD5A57"/>
    <w:rsid w:val="00FD600B"/>
    <w:rsid w:val="00FD7A55"/>
    <w:rsid w:val="00FD7FDD"/>
    <w:rsid w:val="00FE025C"/>
    <w:rsid w:val="00FE147B"/>
    <w:rsid w:val="00FE37A1"/>
    <w:rsid w:val="00FE3B7B"/>
    <w:rsid w:val="00FE4375"/>
    <w:rsid w:val="00FE4F90"/>
    <w:rsid w:val="00FE73A1"/>
    <w:rsid w:val="00FF1024"/>
    <w:rsid w:val="00FF2701"/>
    <w:rsid w:val="00FF3380"/>
    <w:rsid w:val="00FF3C1D"/>
    <w:rsid w:val="00FF40D2"/>
    <w:rsid w:val="00FF421C"/>
    <w:rsid w:val="00FF53A8"/>
    <w:rsid w:val="00FF5FD2"/>
    <w:rsid w:val="00FF62B3"/>
    <w:rsid w:val="00FF6DDA"/>
    <w:rsid w:val="00FF71DE"/>
    <w:rsid w:val="00FF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9E6F8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qFormat/>
    <w:rsid w:val="002666AA"/>
    <w:pPr>
      <w:keepNext/>
      <w:keepLines/>
    </w:pPr>
    <w:rPr>
      <w:rFonts w:ascii="Courier New" w:hAnsi="Courier New"/>
      <w:sz w:val="22"/>
      <w:lang w:val="en-US" w:eastAsia="en-US"/>
    </w:rPr>
  </w:style>
  <w:style w:type="paragraph" w:styleId="11">
    <w:name w:val="heading 1"/>
    <w:basedOn w:val="a3"/>
    <w:next w:val="21"/>
    <w:link w:val="12"/>
    <w:qFormat/>
    <w:rsid w:val="002666AA"/>
    <w:pPr>
      <w:pageBreakBefore/>
      <w:suppressAutoHyphens/>
      <w:spacing w:before="240" w:after="60" w:line="276" w:lineRule="auto"/>
      <w:ind w:left="284" w:right="284"/>
      <w:outlineLvl w:val="0"/>
    </w:pPr>
    <w:rPr>
      <w:rFonts w:ascii="Arial" w:hAnsi="Arial" w:cs="Arial"/>
      <w:b/>
      <w:bCs/>
      <w:kern w:val="1"/>
      <w:sz w:val="32"/>
      <w:szCs w:val="32"/>
      <w:lang w:val="ru-RU" w:eastAsia="ar-SA"/>
    </w:rPr>
  </w:style>
  <w:style w:type="paragraph" w:styleId="21">
    <w:name w:val="heading 2"/>
    <w:basedOn w:val="a3"/>
    <w:next w:val="a4"/>
    <w:link w:val="22"/>
    <w:qFormat/>
    <w:rsid w:val="002666AA"/>
    <w:pPr>
      <w:suppressAutoHyphens/>
      <w:spacing w:before="240" w:after="60" w:line="276" w:lineRule="auto"/>
      <w:ind w:left="284" w:right="284"/>
      <w:outlineLvl w:val="1"/>
    </w:pPr>
    <w:rPr>
      <w:rFonts w:ascii="Arial" w:hAnsi="Arial" w:cs="Arial"/>
      <w:b/>
      <w:bCs/>
      <w:i/>
      <w:iCs/>
      <w:sz w:val="28"/>
      <w:szCs w:val="28"/>
      <w:lang w:val="ru-RU" w:eastAsia="ar-SA"/>
    </w:rPr>
  </w:style>
  <w:style w:type="paragraph" w:styleId="31">
    <w:name w:val="heading 3"/>
    <w:basedOn w:val="a3"/>
    <w:next w:val="a4"/>
    <w:link w:val="32"/>
    <w:qFormat/>
    <w:rsid w:val="002666AA"/>
    <w:pPr>
      <w:suppressAutoHyphens/>
      <w:spacing w:before="240" w:after="60" w:line="276" w:lineRule="auto"/>
      <w:ind w:left="284" w:right="284"/>
      <w:outlineLvl w:val="2"/>
    </w:pPr>
    <w:rPr>
      <w:rFonts w:ascii="Arial" w:hAnsi="Arial" w:cs="Arial"/>
      <w:b/>
      <w:bCs/>
      <w:sz w:val="32"/>
      <w:szCs w:val="26"/>
      <w:lang w:val="ru-RU" w:bidi="en-US"/>
    </w:rPr>
  </w:style>
  <w:style w:type="paragraph" w:styleId="41">
    <w:name w:val="heading 4"/>
    <w:basedOn w:val="a3"/>
    <w:next w:val="a4"/>
    <w:link w:val="42"/>
    <w:qFormat/>
    <w:rsid w:val="002666AA"/>
    <w:pPr>
      <w:suppressAutoHyphens/>
      <w:spacing w:before="240" w:after="60" w:line="276" w:lineRule="auto"/>
      <w:ind w:left="284" w:right="284"/>
      <w:outlineLvl w:val="3"/>
    </w:pPr>
    <w:rPr>
      <w:rFonts w:ascii="Arial" w:hAnsi="Arial"/>
      <w:b/>
      <w:i/>
      <w:sz w:val="32"/>
      <w:szCs w:val="24"/>
      <w:lang w:val="en-AU"/>
    </w:rPr>
  </w:style>
  <w:style w:type="paragraph" w:styleId="51">
    <w:name w:val="heading 5"/>
    <w:basedOn w:val="a3"/>
    <w:next w:val="a3"/>
    <w:link w:val="52"/>
    <w:qFormat/>
    <w:rsid w:val="002666AA"/>
    <w:pPr>
      <w:suppressAutoHyphens/>
      <w:spacing w:before="240" w:after="60" w:line="276" w:lineRule="auto"/>
      <w:ind w:left="284" w:right="284"/>
      <w:outlineLvl w:val="4"/>
    </w:pPr>
    <w:rPr>
      <w:rFonts w:ascii="Arial" w:hAnsi="Arial"/>
      <w:b/>
      <w:sz w:val="32"/>
      <w:szCs w:val="24"/>
      <w:lang w:val="en-AU"/>
    </w:rPr>
  </w:style>
  <w:style w:type="paragraph" w:styleId="6">
    <w:name w:val="heading 6"/>
    <w:basedOn w:val="a3"/>
    <w:next w:val="a3"/>
    <w:link w:val="60"/>
    <w:qFormat/>
    <w:rsid w:val="002666AA"/>
    <w:pPr>
      <w:suppressAutoHyphens/>
      <w:spacing w:before="240" w:after="60" w:line="276" w:lineRule="auto"/>
      <w:ind w:left="284" w:right="284"/>
      <w:outlineLvl w:val="5"/>
    </w:pPr>
    <w:rPr>
      <w:rFonts w:ascii="Arial" w:hAnsi="Arial"/>
      <w:b/>
      <w:i/>
      <w:sz w:val="32"/>
      <w:szCs w:val="24"/>
      <w:lang w:val="en-AU"/>
    </w:rPr>
  </w:style>
  <w:style w:type="paragraph" w:styleId="7">
    <w:name w:val="heading 7"/>
    <w:basedOn w:val="a3"/>
    <w:next w:val="a3"/>
    <w:link w:val="70"/>
    <w:qFormat/>
    <w:rsid w:val="002666AA"/>
    <w:pPr>
      <w:spacing w:before="240" w:after="60" w:line="276" w:lineRule="auto"/>
      <w:outlineLvl w:val="6"/>
    </w:pPr>
    <w:rPr>
      <w:rFonts w:ascii="Arial" w:hAnsi="Arial" w:cs="Arial"/>
      <w:b/>
      <w:sz w:val="24"/>
      <w:szCs w:val="24"/>
      <w:lang w:val="ru-RU"/>
    </w:rPr>
  </w:style>
  <w:style w:type="paragraph" w:styleId="8">
    <w:name w:val="heading 8"/>
    <w:basedOn w:val="a3"/>
    <w:next w:val="a3"/>
    <w:link w:val="80"/>
    <w:qFormat/>
    <w:rsid w:val="002666AA"/>
    <w:pPr>
      <w:outlineLvl w:val="7"/>
    </w:pPr>
    <w:rPr>
      <w:i/>
    </w:rPr>
  </w:style>
  <w:style w:type="paragraph" w:styleId="9">
    <w:name w:val="heading 9"/>
    <w:basedOn w:val="a3"/>
    <w:next w:val="a3"/>
    <w:link w:val="90"/>
    <w:qFormat/>
    <w:rsid w:val="002666AA"/>
    <w:pPr>
      <w:outlineLvl w:val="8"/>
    </w:pPr>
    <w:rPr>
      <w:i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Body"/>
    <w:link w:val="a9"/>
    <w:rsid w:val="002666AA"/>
    <w:pPr>
      <w:snapToGrid w:val="0"/>
      <w:spacing w:before="0" w:after="0" w:line="240" w:lineRule="auto"/>
      <w:jc w:val="right"/>
    </w:pPr>
    <w:rPr>
      <w:rFonts w:ascii="Arial" w:hAnsi="Arial"/>
      <w:bCs/>
      <w:snapToGrid/>
      <w:sz w:val="2"/>
      <w:szCs w:val="20"/>
      <w:lang w:eastAsia="en-US"/>
    </w:rPr>
  </w:style>
  <w:style w:type="paragraph" w:styleId="aa">
    <w:name w:val="footer"/>
    <w:basedOn w:val="a3"/>
    <w:link w:val="ab"/>
    <w:rsid w:val="002666AA"/>
    <w:pPr>
      <w:tabs>
        <w:tab w:val="right" w:pos="9072"/>
      </w:tabs>
      <w:spacing w:before="120"/>
      <w:jc w:val="center"/>
    </w:pPr>
    <w:rPr>
      <w:rFonts w:ascii="Arial" w:hAnsi="Arial"/>
      <w:sz w:val="24"/>
      <w:szCs w:val="22"/>
    </w:rPr>
  </w:style>
  <w:style w:type="character" w:styleId="ac">
    <w:name w:val="page number"/>
    <w:rsid w:val="002666AA"/>
  </w:style>
  <w:style w:type="character" w:customStyle="1" w:styleId="12">
    <w:name w:val="Заголовок 1 Знак"/>
    <w:link w:val="11"/>
    <w:rsid w:val="002666AA"/>
    <w:rPr>
      <w:rFonts w:ascii="Arial" w:hAnsi="Arial" w:cs="Arial"/>
      <w:b/>
      <w:bCs/>
      <w:kern w:val="1"/>
      <w:sz w:val="32"/>
      <w:szCs w:val="32"/>
      <w:lang w:eastAsia="ar-SA"/>
    </w:rPr>
  </w:style>
  <w:style w:type="paragraph" w:styleId="ad">
    <w:name w:val="Normal Indent"/>
    <w:basedOn w:val="a3"/>
    <w:semiHidden/>
    <w:pPr>
      <w:ind w:left="708"/>
    </w:pPr>
  </w:style>
  <w:style w:type="paragraph" w:styleId="a1">
    <w:name w:val="List Bullet"/>
    <w:basedOn w:val="ae"/>
    <w:rsid w:val="002666AA"/>
    <w:pPr>
      <w:keepNext/>
      <w:numPr>
        <w:numId w:val="14"/>
      </w:numPr>
      <w:spacing w:before="40" w:after="40"/>
    </w:pPr>
  </w:style>
  <w:style w:type="character" w:styleId="af">
    <w:name w:val="Hyperlink"/>
    <w:uiPriority w:val="99"/>
    <w:unhideWhenUsed/>
    <w:rsid w:val="002666AA"/>
    <w:rPr>
      <w:color w:val="0000FF"/>
      <w:u w:val="single"/>
    </w:rPr>
  </w:style>
  <w:style w:type="paragraph" w:styleId="af0">
    <w:name w:val="Date"/>
    <w:basedOn w:val="a3"/>
    <w:next w:val="a3"/>
    <w:semiHidden/>
  </w:style>
  <w:style w:type="paragraph" w:styleId="af1">
    <w:name w:val="Note Heading"/>
    <w:basedOn w:val="a3"/>
    <w:next w:val="a3"/>
    <w:semiHidden/>
  </w:style>
  <w:style w:type="character" w:styleId="HTML">
    <w:name w:val="HTML Keyboard"/>
    <w:semiHidden/>
    <w:rPr>
      <w:rFonts w:ascii="Courier New" w:hAnsi="Courier New" w:cs="Courier New"/>
      <w:sz w:val="20"/>
      <w:szCs w:val="20"/>
    </w:rPr>
  </w:style>
  <w:style w:type="character" w:styleId="HTML0">
    <w:name w:val="HTML Code"/>
    <w:uiPriority w:val="99"/>
    <w:semiHidden/>
    <w:rPr>
      <w:rFonts w:ascii="Courier New" w:hAnsi="Courier New" w:cs="Courier New"/>
      <w:sz w:val="20"/>
      <w:szCs w:val="20"/>
    </w:rPr>
  </w:style>
  <w:style w:type="paragraph" w:styleId="a4">
    <w:name w:val="Body Text"/>
    <w:basedOn w:val="a3"/>
    <w:link w:val="af2"/>
    <w:rsid w:val="002666AA"/>
    <w:pPr>
      <w:spacing w:before="120" w:after="120"/>
    </w:pPr>
    <w:rPr>
      <w:rFonts w:ascii="Garamond" w:hAnsi="Garamond"/>
      <w:szCs w:val="22"/>
    </w:rPr>
  </w:style>
  <w:style w:type="paragraph" w:styleId="af3">
    <w:name w:val="Body Text First Indent"/>
    <w:basedOn w:val="a4"/>
    <w:semiHidden/>
    <w:pPr>
      <w:ind w:firstLine="210"/>
    </w:pPr>
  </w:style>
  <w:style w:type="paragraph" w:styleId="af4">
    <w:name w:val="Body Text Indent"/>
    <w:basedOn w:val="a3"/>
    <w:link w:val="af5"/>
    <w:rsid w:val="002666AA"/>
    <w:pPr>
      <w:spacing w:line="360" w:lineRule="auto"/>
      <w:ind w:firstLine="720"/>
    </w:pPr>
    <w:rPr>
      <w:lang w:val="x-none" w:eastAsia="x-none"/>
    </w:rPr>
  </w:style>
  <w:style w:type="paragraph" w:styleId="23">
    <w:name w:val="Body Text First Indent 2"/>
    <w:basedOn w:val="af4"/>
    <w:semiHidden/>
    <w:pPr>
      <w:ind w:firstLine="210"/>
    </w:pPr>
  </w:style>
  <w:style w:type="paragraph" w:styleId="2">
    <w:name w:val="List Bullet 2"/>
    <w:basedOn w:val="24"/>
    <w:rsid w:val="002666AA"/>
    <w:pPr>
      <w:numPr>
        <w:numId w:val="16"/>
      </w:numPr>
    </w:pPr>
  </w:style>
  <w:style w:type="paragraph" w:styleId="30">
    <w:name w:val="List Bullet 3"/>
    <w:basedOn w:val="33"/>
    <w:rsid w:val="002666AA"/>
    <w:pPr>
      <w:numPr>
        <w:numId w:val="1"/>
      </w:numPr>
    </w:pPr>
  </w:style>
  <w:style w:type="paragraph" w:styleId="40">
    <w:name w:val="List Bullet 4"/>
    <w:basedOn w:val="43"/>
    <w:rsid w:val="002666AA"/>
    <w:pPr>
      <w:numPr>
        <w:numId w:val="2"/>
      </w:numPr>
    </w:pPr>
  </w:style>
  <w:style w:type="paragraph" w:styleId="50">
    <w:name w:val="List Bullet 5"/>
    <w:basedOn w:val="53"/>
    <w:rsid w:val="002666AA"/>
    <w:pPr>
      <w:numPr>
        <w:numId w:val="3"/>
      </w:numPr>
    </w:pPr>
  </w:style>
  <w:style w:type="paragraph" w:styleId="af6">
    <w:name w:val="Title"/>
    <w:basedOn w:val="a3"/>
    <w:link w:val="af7"/>
    <w:qFormat/>
    <w:rsid w:val="002666AA"/>
    <w:pPr>
      <w:pBdr>
        <w:top w:val="single" w:sz="36" w:space="6" w:color="E2EFD9" w:themeColor="accent6" w:themeTint="33"/>
        <w:bottom w:val="single" w:sz="36" w:space="6" w:color="918585"/>
      </w:pBdr>
      <w:shd w:val="clear" w:color="auto" w:fill="A8D08D" w:themeFill="accent6" w:themeFillTint="99"/>
      <w:suppressAutoHyphens/>
      <w:spacing w:before="360" w:after="360" w:line="276" w:lineRule="auto"/>
      <w:ind w:left="284" w:right="284"/>
      <w:jc w:val="center"/>
      <w:outlineLvl w:val="0"/>
    </w:pPr>
    <w:rPr>
      <w:rFonts w:ascii="Arial" w:hAnsi="Arial"/>
      <w:color w:val="FFFFFF"/>
      <w:sz w:val="40"/>
      <w:szCs w:val="72"/>
      <w:lang w:eastAsia="ru-RU"/>
    </w:rPr>
  </w:style>
  <w:style w:type="character" w:styleId="af8">
    <w:name w:val="line number"/>
    <w:basedOn w:val="a5"/>
    <w:semiHidden/>
  </w:style>
  <w:style w:type="paragraph" w:styleId="a2">
    <w:name w:val="List Number"/>
    <w:basedOn w:val="ae"/>
    <w:rsid w:val="002666AA"/>
    <w:pPr>
      <w:numPr>
        <w:numId w:val="15"/>
      </w:numPr>
    </w:pPr>
  </w:style>
  <w:style w:type="paragraph" w:styleId="20">
    <w:name w:val="List Number 2"/>
    <w:basedOn w:val="24"/>
    <w:rsid w:val="002666AA"/>
    <w:pPr>
      <w:numPr>
        <w:numId w:val="21"/>
      </w:numPr>
    </w:pPr>
  </w:style>
  <w:style w:type="paragraph" w:styleId="3">
    <w:name w:val="List Number 3"/>
    <w:basedOn w:val="33"/>
    <w:rsid w:val="002666AA"/>
    <w:pPr>
      <w:numPr>
        <w:numId w:val="4"/>
      </w:numPr>
    </w:pPr>
  </w:style>
  <w:style w:type="paragraph" w:styleId="4">
    <w:name w:val="List Number 4"/>
    <w:basedOn w:val="43"/>
    <w:rsid w:val="002666AA"/>
    <w:pPr>
      <w:numPr>
        <w:numId w:val="5"/>
      </w:numPr>
    </w:pPr>
  </w:style>
  <w:style w:type="paragraph" w:styleId="5">
    <w:name w:val="List Number 5"/>
    <w:basedOn w:val="53"/>
    <w:rsid w:val="002666AA"/>
    <w:pPr>
      <w:numPr>
        <w:numId w:val="6"/>
      </w:numPr>
    </w:pPr>
  </w:style>
  <w:style w:type="character" w:styleId="HTML1">
    <w:name w:val="HTML Sample"/>
    <w:semiHidden/>
    <w:rPr>
      <w:rFonts w:ascii="Courier New" w:hAnsi="Courier New" w:cs="Courier New"/>
    </w:rPr>
  </w:style>
  <w:style w:type="paragraph" w:styleId="25">
    <w:name w:val="envelope return"/>
    <w:basedOn w:val="a3"/>
    <w:semiHidden/>
    <w:rPr>
      <w:rFonts w:cs="Arial"/>
      <w:sz w:val="20"/>
    </w:rPr>
  </w:style>
  <w:style w:type="paragraph" w:styleId="af9">
    <w:name w:val="Normal (Web)"/>
    <w:basedOn w:val="a3"/>
    <w:uiPriority w:val="99"/>
    <w:rsid w:val="002666AA"/>
    <w:pPr>
      <w:spacing w:before="100" w:beforeAutospacing="1" w:after="100" w:afterAutospacing="1"/>
    </w:pPr>
  </w:style>
  <w:style w:type="character" w:styleId="HTML2">
    <w:name w:val="HTML Definition"/>
    <w:semiHidden/>
    <w:rPr>
      <w:i/>
      <w:iCs/>
    </w:rPr>
  </w:style>
  <w:style w:type="paragraph" w:styleId="26">
    <w:name w:val="Body Text 2"/>
    <w:basedOn w:val="a3"/>
    <w:link w:val="27"/>
    <w:rsid w:val="002666AA"/>
    <w:pPr>
      <w:jc w:val="center"/>
    </w:pPr>
    <w:rPr>
      <w:b/>
      <w:sz w:val="36"/>
    </w:rPr>
  </w:style>
  <w:style w:type="paragraph" w:styleId="34">
    <w:name w:val="Body Text 3"/>
    <w:basedOn w:val="a3"/>
    <w:link w:val="35"/>
    <w:rsid w:val="002666AA"/>
    <w:rPr>
      <w:b/>
      <w:bCs/>
    </w:rPr>
  </w:style>
  <w:style w:type="paragraph" w:styleId="28">
    <w:name w:val="Body Text Indent 2"/>
    <w:basedOn w:val="a3"/>
    <w:semiHidden/>
    <w:pPr>
      <w:spacing w:after="120" w:line="480" w:lineRule="auto"/>
      <w:ind w:left="283"/>
    </w:pPr>
  </w:style>
  <w:style w:type="paragraph" w:styleId="36">
    <w:name w:val="Body Text Indent 3"/>
    <w:basedOn w:val="a3"/>
    <w:semiHidden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Pr>
      <w:i/>
      <w:iCs/>
    </w:rPr>
  </w:style>
  <w:style w:type="character" w:styleId="HTML4">
    <w:name w:val="HTML Typewriter"/>
    <w:semiHidden/>
    <w:rPr>
      <w:rFonts w:ascii="Courier New" w:hAnsi="Courier New" w:cs="Courier New"/>
      <w:sz w:val="20"/>
      <w:szCs w:val="20"/>
    </w:rPr>
  </w:style>
  <w:style w:type="paragraph" w:styleId="afa">
    <w:name w:val="Subtitle"/>
    <w:basedOn w:val="a3"/>
    <w:link w:val="afb"/>
    <w:qFormat/>
    <w:rsid w:val="002666AA"/>
    <w:pPr>
      <w:tabs>
        <w:tab w:val="left" w:pos="7230"/>
      </w:tabs>
      <w:spacing w:before="120" w:after="1200"/>
      <w:jc w:val="center"/>
    </w:pPr>
    <w:rPr>
      <w:rFonts w:ascii="Arial" w:hAnsi="Arial"/>
      <w:b/>
      <w:i/>
      <w:sz w:val="24"/>
    </w:rPr>
  </w:style>
  <w:style w:type="paragraph" w:styleId="afc">
    <w:name w:val="Signature"/>
    <w:basedOn w:val="a3"/>
    <w:semiHidden/>
    <w:pPr>
      <w:ind w:left="4252"/>
    </w:pPr>
  </w:style>
  <w:style w:type="paragraph" w:styleId="afd">
    <w:name w:val="List Continue"/>
    <w:basedOn w:val="ae"/>
    <w:rsid w:val="002666AA"/>
    <w:pPr>
      <w:ind w:firstLine="0"/>
    </w:pPr>
  </w:style>
  <w:style w:type="paragraph" w:styleId="29">
    <w:name w:val="List Continue 2"/>
    <w:basedOn w:val="24"/>
    <w:rsid w:val="002666AA"/>
    <w:pPr>
      <w:ind w:firstLine="0"/>
    </w:pPr>
  </w:style>
  <w:style w:type="paragraph" w:styleId="37">
    <w:name w:val="List Continue 3"/>
    <w:basedOn w:val="33"/>
    <w:rsid w:val="002666AA"/>
    <w:pPr>
      <w:ind w:left="1021" w:firstLine="0"/>
    </w:pPr>
  </w:style>
  <w:style w:type="paragraph" w:styleId="44">
    <w:name w:val="List Continue 4"/>
    <w:basedOn w:val="43"/>
    <w:rsid w:val="002666AA"/>
    <w:pPr>
      <w:ind w:firstLine="0"/>
    </w:pPr>
  </w:style>
  <w:style w:type="paragraph" w:styleId="54">
    <w:name w:val="List Continue 5"/>
    <w:basedOn w:val="53"/>
    <w:rsid w:val="002666AA"/>
    <w:pPr>
      <w:ind w:firstLine="0"/>
    </w:pPr>
  </w:style>
  <w:style w:type="character" w:styleId="afe">
    <w:name w:val="FollowedHyperlink"/>
    <w:uiPriority w:val="99"/>
    <w:rsid w:val="002666AA"/>
    <w:rPr>
      <w:color w:val="800080"/>
      <w:u w:val="single"/>
    </w:rPr>
  </w:style>
  <w:style w:type="paragraph" w:styleId="aff">
    <w:name w:val="Closing"/>
    <w:basedOn w:val="a3"/>
    <w:semiHidden/>
    <w:pPr>
      <w:ind w:left="4252"/>
    </w:pPr>
  </w:style>
  <w:style w:type="paragraph" w:styleId="ae">
    <w:name w:val="List"/>
    <w:basedOn w:val="a4"/>
    <w:next w:val="a4"/>
    <w:rsid w:val="002666AA"/>
    <w:pPr>
      <w:keepNext w:val="0"/>
      <w:tabs>
        <w:tab w:val="left" w:pos="340"/>
      </w:tabs>
      <w:spacing w:before="60" w:after="60"/>
      <w:ind w:left="340" w:hanging="340"/>
    </w:pPr>
  </w:style>
  <w:style w:type="paragraph" w:styleId="24">
    <w:name w:val="List 2"/>
    <w:basedOn w:val="a4"/>
    <w:rsid w:val="002666AA"/>
    <w:pPr>
      <w:keepNext w:val="0"/>
      <w:tabs>
        <w:tab w:val="left" w:pos="680"/>
      </w:tabs>
      <w:spacing w:before="60" w:after="60"/>
      <w:ind w:left="680" w:hanging="340"/>
    </w:pPr>
  </w:style>
  <w:style w:type="paragraph" w:styleId="33">
    <w:name w:val="List 3"/>
    <w:basedOn w:val="a4"/>
    <w:rsid w:val="002666AA"/>
    <w:pPr>
      <w:tabs>
        <w:tab w:val="left" w:pos="1021"/>
      </w:tabs>
      <w:spacing w:before="60" w:after="60"/>
      <w:ind w:left="1020" w:hanging="340"/>
    </w:pPr>
  </w:style>
  <w:style w:type="paragraph" w:styleId="43">
    <w:name w:val="List 4"/>
    <w:basedOn w:val="a4"/>
    <w:rsid w:val="002666AA"/>
    <w:pPr>
      <w:tabs>
        <w:tab w:val="left" w:pos="1361"/>
      </w:tabs>
      <w:spacing w:before="60" w:after="60"/>
      <w:ind w:left="1361" w:hanging="340"/>
    </w:pPr>
  </w:style>
  <w:style w:type="paragraph" w:styleId="53">
    <w:name w:val="List 5"/>
    <w:basedOn w:val="a4"/>
    <w:rsid w:val="002666AA"/>
    <w:pPr>
      <w:tabs>
        <w:tab w:val="left" w:pos="1701"/>
      </w:tabs>
      <w:spacing w:before="60" w:after="60"/>
      <w:ind w:left="1701" w:hanging="340"/>
    </w:pPr>
  </w:style>
  <w:style w:type="paragraph" w:styleId="HTML5">
    <w:name w:val="HTML Preformatted"/>
    <w:basedOn w:val="a3"/>
    <w:semiHidden/>
    <w:rPr>
      <w:rFonts w:cs="Courier New"/>
      <w:sz w:val="20"/>
    </w:rPr>
  </w:style>
  <w:style w:type="character" w:styleId="aff0">
    <w:name w:val="Strong"/>
    <w:rPr>
      <w:b/>
      <w:bCs/>
    </w:rPr>
  </w:style>
  <w:style w:type="paragraph" w:styleId="aff1">
    <w:name w:val="Plain Text"/>
    <w:basedOn w:val="a3"/>
    <w:link w:val="aff2"/>
    <w:rsid w:val="002666AA"/>
    <w:rPr>
      <w:sz w:val="20"/>
    </w:rPr>
  </w:style>
  <w:style w:type="paragraph" w:styleId="aff3">
    <w:name w:val="Block Text"/>
    <w:basedOn w:val="a3"/>
    <w:rsid w:val="002666AA"/>
    <w:pPr>
      <w:spacing w:after="120"/>
      <w:ind w:left="1440" w:right="1440"/>
    </w:pPr>
  </w:style>
  <w:style w:type="character" w:styleId="HTML6">
    <w:name w:val="HTML Cite"/>
    <w:semiHidden/>
    <w:rPr>
      <w:i/>
      <w:iCs/>
    </w:rPr>
  </w:style>
  <w:style w:type="paragraph" w:styleId="aff4">
    <w:name w:val="Message Header"/>
    <w:basedOn w:val="a3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aff5">
    <w:name w:val="E-mail Signature"/>
    <w:basedOn w:val="a3"/>
    <w:link w:val="aff6"/>
    <w:rsid w:val="002666AA"/>
  </w:style>
  <w:style w:type="character" w:styleId="aff7">
    <w:name w:val="annotation reference"/>
    <w:semiHidden/>
    <w:rsid w:val="002666AA"/>
    <w:rPr>
      <w:sz w:val="16"/>
      <w:szCs w:val="16"/>
    </w:rPr>
  </w:style>
  <w:style w:type="paragraph" w:styleId="aff8">
    <w:name w:val="annotation subject"/>
    <w:basedOn w:val="aff9"/>
    <w:next w:val="aff9"/>
    <w:link w:val="affa"/>
    <w:semiHidden/>
    <w:rsid w:val="002666AA"/>
    <w:rPr>
      <w:b/>
      <w:bCs/>
    </w:rPr>
  </w:style>
  <w:style w:type="paragraph" w:styleId="affb">
    <w:name w:val="Balloon Text"/>
    <w:basedOn w:val="a3"/>
    <w:link w:val="affc"/>
    <w:semiHidden/>
    <w:rsid w:val="002666AA"/>
    <w:rPr>
      <w:rFonts w:ascii="Tahoma" w:hAnsi="Tahoma" w:cs="Tahoma"/>
      <w:sz w:val="16"/>
      <w:szCs w:val="16"/>
    </w:rPr>
  </w:style>
  <w:style w:type="paragraph" w:styleId="13">
    <w:name w:val="toc 1"/>
    <w:basedOn w:val="TOCBase"/>
    <w:next w:val="2a"/>
    <w:uiPriority w:val="39"/>
    <w:rsid w:val="00CA28A8"/>
    <w:pPr>
      <w:keepNext/>
      <w:keepLines/>
      <w:tabs>
        <w:tab w:val="right" w:pos="9526"/>
      </w:tabs>
      <w:spacing w:before="120" w:after="60"/>
      <w:ind w:right="566"/>
    </w:pPr>
    <w:rPr>
      <w:rFonts w:asciiTheme="minorHAnsi" w:hAnsiTheme="minorHAnsi"/>
      <w:bCs/>
      <w:sz w:val="24"/>
      <w:szCs w:val="24"/>
      <w:lang w:val="en-US"/>
    </w:rPr>
  </w:style>
  <w:style w:type="paragraph" w:styleId="2a">
    <w:name w:val="toc 2"/>
    <w:basedOn w:val="13"/>
    <w:next w:val="38"/>
    <w:uiPriority w:val="39"/>
    <w:rsid w:val="002666AA"/>
    <w:pPr>
      <w:spacing w:before="60"/>
      <w:ind w:left="142"/>
    </w:pPr>
    <w:rPr>
      <w:rFonts w:cs="Calibri"/>
      <w:bCs w:val="0"/>
    </w:rPr>
  </w:style>
  <w:style w:type="paragraph" w:styleId="38">
    <w:name w:val="toc 3"/>
    <w:basedOn w:val="2a"/>
    <w:next w:val="45"/>
    <w:uiPriority w:val="39"/>
    <w:rsid w:val="00934D07"/>
    <w:pPr>
      <w:ind w:left="284"/>
    </w:pPr>
    <w:rPr>
      <w:lang w:bidi="en-US"/>
    </w:rPr>
  </w:style>
  <w:style w:type="numbering" w:styleId="1ai">
    <w:name w:val="Outline List 1"/>
    <w:basedOn w:val="a7"/>
    <w:semiHidden/>
    <w:rsid w:val="005669BB"/>
    <w:pPr>
      <w:numPr>
        <w:numId w:val="7"/>
      </w:numPr>
    </w:pPr>
  </w:style>
  <w:style w:type="numbering" w:styleId="111111">
    <w:name w:val="Outline List 2"/>
    <w:basedOn w:val="a7"/>
    <w:semiHidden/>
    <w:rsid w:val="005669BB"/>
    <w:pPr>
      <w:numPr>
        <w:numId w:val="8"/>
      </w:numPr>
    </w:pPr>
  </w:style>
  <w:style w:type="paragraph" w:customStyle="1" w:styleId="affd">
    <w:name w:val="Маркированный список мой"/>
    <w:basedOn w:val="a3"/>
    <w:rsid w:val="00DD0EC9"/>
    <w:pPr>
      <w:widowControl w:val="0"/>
      <w:tabs>
        <w:tab w:val="left" w:pos="1134"/>
      </w:tabs>
      <w:spacing w:after="120" w:line="360" w:lineRule="auto"/>
      <w:ind w:firstLine="720"/>
    </w:pPr>
    <w:rPr>
      <w:snapToGrid w:val="0"/>
      <w:kern w:val="24"/>
    </w:rPr>
  </w:style>
  <w:style w:type="paragraph" w:customStyle="1" w:styleId="14">
    <w:name w:val="Бланковый1"/>
    <w:semiHidden/>
    <w:rsid w:val="00DB3D5F"/>
    <w:pPr>
      <w:spacing w:after="160" w:line="259" w:lineRule="auto"/>
    </w:pPr>
    <w:rPr>
      <w:sz w:val="10"/>
    </w:rPr>
  </w:style>
  <w:style w:type="paragraph" w:customStyle="1" w:styleId="affe">
    <w:name w:val="Обычный с отступом"/>
    <w:basedOn w:val="a3"/>
    <w:autoRedefine/>
    <w:rsid w:val="00B26CA7"/>
    <w:pPr>
      <w:suppressAutoHyphens/>
      <w:ind w:firstLine="709"/>
    </w:pPr>
    <w:rPr>
      <w:sz w:val="26"/>
    </w:rPr>
  </w:style>
  <w:style w:type="paragraph" w:customStyle="1" w:styleId="afff">
    <w:name w:val="Стандарт"/>
    <w:basedOn w:val="a3"/>
    <w:autoRedefine/>
    <w:rsid w:val="009B2DD4"/>
    <w:pPr>
      <w:autoSpaceDE w:val="0"/>
      <w:autoSpaceDN w:val="0"/>
      <w:spacing w:line="360" w:lineRule="auto"/>
      <w:ind w:firstLine="720"/>
    </w:pPr>
    <w:rPr>
      <w:sz w:val="28"/>
    </w:rPr>
  </w:style>
  <w:style w:type="paragraph" w:styleId="afff0">
    <w:name w:val="caption"/>
    <w:basedOn w:val="ABody"/>
    <w:next w:val="a3"/>
    <w:link w:val="afff1"/>
    <w:qFormat/>
    <w:rsid w:val="002666AA"/>
    <w:pPr>
      <w:spacing w:before="0"/>
      <w:ind w:left="1134" w:firstLine="0"/>
    </w:pPr>
    <w:rPr>
      <w:b/>
    </w:rPr>
  </w:style>
  <w:style w:type="character" w:styleId="afff2">
    <w:name w:val="footnote reference"/>
    <w:semiHidden/>
    <w:rsid w:val="002666AA"/>
    <w:rPr>
      <w:vertAlign w:val="superscript"/>
    </w:rPr>
  </w:style>
  <w:style w:type="paragraph" w:customStyle="1" w:styleId="-">
    <w:name w:val="Список - точки"/>
    <w:basedOn w:val="a3"/>
    <w:rsid w:val="00A5420F"/>
    <w:pPr>
      <w:widowControl w:val="0"/>
      <w:tabs>
        <w:tab w:val="num" w:pos="643"/>
        <w:tab w:val="num" w:pos="1069"/>
      </w:tabs>
      <w:spacing w:line="300" w:lineRule="auto"/>
      <w:ind w:left="1069" w:hanging="360"/>
    </w:pPr>
  </w:style>
  <w:style w:type="table" w:styleId="afff3">
    <w:name w:val="Table Grid"/>
    <w:basedOn w:val="a6"/>
    <w:rsid w:val="002666AA"/>
    <w:tblPr>
      <w:jc w:val="center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CellMar>
        <w:left w:w="0" w:type="dxa"/>
        <w:right w:w="0" w:type="dxa"/>
      </w:tblCellMar>
    </w:tblPr>
    <w:trPr>
      <w:cantSplit/>
      <w:jc w:val="center"/>
    </w:trPr>
  </w:style>
  <w:style w:type="paragraph" w:styleId="45">
    <w:name w:val="toc 4"/>
    <w:basedOn w:val="38"/>
    <w:next w:val="55"/>
    <w:uiPriority w:val="39"/>
    <w:rsid w:val="002666AA"/>
    <w:pPr>
      <w:ind w:left="440"/>
    </w:pPr>
    <w:rPr>
      <w:noProof w:val="0"/>
      <w:sz w:val="20"/>
    </w:rPr>
  </w:style>
  <w:style w:type="paragraph" w:styleId="aff9">
    <w:name w:val="annotation text"/>
    <w:basedOn w:val="a3"/>
    <w:link w:val="afff4"/>
    <w:rsid w:val="002666AA"/>
    <w:rPr>
      <w:sz w:val="20"/>
    </w:rPr>
  </w:style>
  <w:style w:type="character" w:customStyle="1" w:styleId="afff4">
    <w:name w:val="Текст примечания Знак"/>
    <w:basedOn w:val="a5"/>
    <w:link w:val="aff9"/>
    <w:rsid w:val="002666AA"/>
    <w:rPr>
      <w:rFonts w:ascii="Courier New" w:hAnsi="Courier New"/>
      <w:lang w:val="en-US" w:eastAsia="en-US"/>
    </w:rPr>
  </w:style>
  <w:style w:type="paragraph" w:customStyle="1" w:styleId="tdillustration">
    <w:name w:val="td_illustration"/>
    <w:next w:val="a3"/>
    <w:qFormat/>
    <w:rsid w:val="004651A8"/>
    <w:pPr>
      <w:keepNext/>
      <w:spacing w:line="360" w:lineRule="auto"/>
      <w:jc w:val="center"/>
    </w:pPr>
    <w:rPr>
      <w:rFonts w:ascii="Arial" w:hAnsi="Arial"/>
      <w:sz w:val="24"/>
    </w:rPr>
  </w:style>
  <w:style w:type="paragraph" w:customStyle="1" w:styleId="tdillustrationname">
    <w:name w:val="td_illustration_name"/>
    <w:next w:val="a3"/>
    <w:qFormat/>
    <w:rsid w:val="004651A8"/>
    <w:pPr>
      <w:numPr>
        <w:ilvl w:val="7"/>
        <w:numId w:val="12"/>
      </w:numPr>
      <w:spacing w:after="120" w:line="360" w:lineRule="auto"/>
      <w:jc w:val="center"/>
    </w:pPr>
    <w:rPr>
      <w:rFonts w:ascii="Arial" w:hAnsi="Arial"/>
      <w:sz w:val="24"/>
      <w:szCs w:val="24"/>
    </w:rPr>
  </w:style>
  <w:style w:type="paragraph" w:customStyle="1" w:styleId="tdnontocunorderedcaption">
    <w:name w:val="td_nontoc_unordered_caption"/>
    <w:qFormat/>
    <w:rsid w:val="004651A8"/>
    <w:pPr>
      <w:keepNext/>
      <w:spacing w:before="120" w:after="120" w:line="360" w:lineRule="auto"/>
      <w:jc w:val="center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tdorderedlistlevel1">
    <w:name w:val="td_ordered_list_level_1"/>
    <w:qFormat/>
    <w:rsid w:val="004651A8"/>
    <w:pPr>
      <w:numPr>
        <w:numId w:val="9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2">
    <w:name w:val="td_ordered_list_level_2"/>
    <w:qFormat/>
    <w:rsid w:val="004651A8"/>
    <w:pPr>
      <w:numPr>
        <w:ilvl w:val="1"/>
        <w:numId w:val="9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3">
    <w:name w:val="td_ordered_list_level_3"/>
    <w:qFormat/>
    <w:rsid w:val="004651A8"/>
    <w:pPr>
      <w:numPr>
        <w:ilvl w:val="2"/>
        <w:numId w:val="9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tablecaption">
    <w:name w:val="td_table_caption"/>
    <w:next w:val="a3"/>
    <w:link w:val="tdtablecaption0"/>
    <w:qFormat/>
    <w:rsid w:val="004651A8"/>
    <w:pPr>
      <w:keepNext/>
      <w:spacing w:before="120" w:line="360" w:lineRule="auto"/>
      <w:jc w:val="center"/>
    </w:pPr>
    <w:rPr>
      <w:rFonts w:ascii="Arial" w:hAnsi="Arial"/>
      <w:b/>
      <w:sz w:val="24"/>
      <w:szCs w:val="24"/>
    </w:rPr>
  </w:style>
  <w:style w:type="character" w:customStyle="1" w:styleId="tdtablecaption0">
    <w:name w:val="td_table_caption Знак"/>
    <w:link w:val="tdtablecaption"/>
    <w:locked/>
    <w:rsid w:val="004651A8"/>
    <w:rPr>
      <w:rFonts w:ascii="Arial" w:hAnsi="Arial"/>
      <w:b/>
      <w:sz w:val="24"/>
      <w:szCs w:val="24"/>
    </w:rPr>
  </w:style>
  <w:style w:type="paragraph" w:customStyle="1" w:styleId="tdtablename">
    <w:name w:val="td_table_name"/>
    <w:next w:val="a3"/>
    <w:qFormat/>
    <w:rsid w:val="004651A8"/>
    <w:pPr>
      <w:keepNext/>
      <w:numPr>
        <w:ilvl w:val="8"/>
        <w:numId w:val="12"/>
      </w:numPr>
      <w:spacing w:before="240" w:after="120" w:line="360" w:lineRule="auto"/>
    </w:pPr>
    <w:rPr>
      <w:rFonts w:ascii="Arial" w:hAnsi="Arial"/>
      <w:sz w:val="24"/>
    </w:rPr>
  </w:style>
  <w:style w:type="paragraph" w:customStyle="1" w:styleId="tdtableorderedlistlevel1">
    <w:name w:val="td_table_ordered_list_level_1"/>
    <w:qFormat/>
    <w:rsid w:val="004651A8"/>
    <w:pPr>
      <w:numPr>
        <w:numId w:val="10"/>
      </w:numPr>
      <w:spacing w:line="360" w:lineRule="auto"/>
    </w:pPr>
    <w:rPr>
      <w:rFonts w:ascii="Arial" w:hAnsi="Arial"/>
      <w:sz w:val="24"/>
    </w:rPr>
  </w:style>
  <w:style w:type="paragraph" w:customStyle="1" w:styleId="tdtableorderedlistlevel2">
    <w:name w:val="td_table_ordered_list_level_2"/>
    <w:qFormat/>
    <w:rsid w:val="004651A8"/>
    <w:pPr>
      <w:numPr>
        <w:ilvl w:val="1"/>
        <w:numId w:val="10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orderedlistlevel3">
    <w:name w:val="td_table_ordered_list_level_3"/>
    <w:qFormat/>
    <w:rsid w:val="004651A8"/>
    <w:pPr>
      <w:numPr>
        <w:ilvl w:val="2"/>
        <w:numId w:val="10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text">
    <w:name w:val="td_table_text"/>
    <w:link w:val="tdtabletext0"/>
    <w:qFormat/>
    <w:rsid w:val="004651A8"/>
    <w:pPr>
      <w:tabs>
        <w:tab w:val="left" w:pos="0"/>
      </w:tabs>
      <w:spacing w:line="360" w:lineRule="auto"/>
    </w:pPr>
    <w:rPr>
      <w:rFonts w:ascii="Arial" w:hAnsi="Arial"/>
      <w:sz w:val="24"/>
      <w:szCs w:val="24"/>
    </w:rPr>
  </w:style>
  <w:style w:type="character" w:customStyle="1" w:styleId="tdtabletext0">
    <w:name w:val="td_table_text Знак"/>
    <w:link w:val="tdtabletext"/>
    <w:rsid w:val="004651A8"/>
    <w:rPr>
      <w:rFonts w:ascii="Arial" w:hAnsi="Arial"/>
      <w:sz w:val="24"/>
      <w:szCs w:val="24"/>
    </w:rPr>
  </w:style>
  <w:style w:type="paragraph" w:customStyle="1" w:styleId="tdtableunorderedlistlevel1">
    <w:name w:val="td_table_unordered_list_level_1"/>
    <w:qFormat/>
    <w:rsid w:val="004651A8"/>
    <w:pPr>
      <w:numPr>
        <w:numId w:val="11"/>
      </w:numPr>
      <w:spacing w:line="360" w:lineRule="auto"/>
    </w:pPr>
    <w:rPr>
      <w:rFonts w:ascii="Arial" w:hAnsi="Arial"/>
      <w:sz w:val="24"/>
    </w:rPr>
  </w:style>
  <w:style w:type="paragraph" w:customStyle="1" w:styleId="tdtableunorderedlistlevel2">
    <w:name w:val="td_table_unordered_list_level_2"/>
    <w:qFormat/>
    <w:rsid w:val="004651A8"/>
    <w:pPr>
      <w:numPr>
        <w:ilvl w:val="1"/>
        <w:numId w:val="11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unorderedlistlevel3">
    <w:name w:val="td_table_unordered_list_level_3"/>
    <w:qFormat/>
    <w:rsid w:val="004651A8"/>
    <w:pPr>
      <w:numPr>
        <w:ilvl w:val="2"/>
        <w:numId w:val="11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ext">
    <w:name w:val="td_text"/>
    <w:link w:val="tdtext0"/>
    <w:qFormat/>
    <w:rsid w:val="004651A8"/>
    <w:pPr>
      <w:spacing w:line="360" w:lineRule="auto"/>
      <w:ind w:firstLine="851"/>
      <w:jc w:val="both"/>
    </w:pPr>
    <w:rPr>
      <w:rFonts w:ascii="Arial" w:hAnsi="Arial"/>
      <w:sz w:val="24"/>
      <w:szCs w:val="24"/>
    </w:rPr>
  </w:style>
  <w:style w:type="character" w:customStyle="1" w:styleId="tdtext0">
    <w:name w:val="td_text Знак"/>
    <w:link w:val="tdtext"/>
    <w:rsid w:val="004651A8"/>
    <w:rPr>
      <w:rFonts w:ascii="Arial" w:hAnsi="Arial"/>
      <w:sz w:val="24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4651A8"/>
    <w:pPr>
      <w:keepNext/>
      <w:pageBreakBefore/>
      <w:numPr>
        <w:numId w:val="12"/>
      </w:numPr>
      <w:spacing w:before="120" w:after="120" w:line="360" w:lineRule="auto"/>
      <w:jc w:val="both"/>
      <w:outlineLvl w:val="0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4651A8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4651A8"/>
    <w:pPr>
      <w:keepNext/>
      <w:numPr>
        <w:ilvl w:val="1"/>
        <w:numId w:val="12"/>
      </w:numPr>
      <w:spacing w:before="120" w:after="120" w:line="360" w:lineRule="auto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4651A8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4651A8"/>
    <w:pPr>
      <w:keepNext/>
      <w:numPr>
        <w:ilvl w:val="2"/>
        <w:numId w:val="12"/>
      </w:numPr>
      <w:spacing w:before="120" w:after="120" w:line="360" w:lineRule="auto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4651A8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4651A8"/>
    <w:pPr>
      <w:keepNext/>
      <w:numPr>
        <w:ilvl w:val="3"/>
        <w:numId w:val="12"/>
      </w:numPr>
      <w:spacing w:before="120" w:after="120" w:line="360" w:lineRule="auto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4651A8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4651A8"/>
    <w:pPr>
      <w:keepNext/>
      <w:numPr>
        <w:ilvl w:val="4"/>
        <w:numId w:val="12"/>
      </w:numPr>
      <w:spacing w:before="120" w:after="120" w:line="360" w:lineRule="auto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4651A8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4651A8"/>
    <w:pPr>
      <w:keepNext/>
      <w:numPr>
        <w:ilvl w:val="5"/>
        <w:numId w:val="12"/>
      </w:numPr>
      <w:spacing w:before="120" w:after="120" w:line="360" w:lineRule="auto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4651A8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4651A8"/>
    <w:pPr>
      <w:pageBreakBefore/>
      <w:spacing w:before="120" w:line="360" w:lineRule="auto"/>
      <w:jc w:val="center"/>
      <w:outlineLvl w:val="0"/>
    </w:pPr>
    <w:rPr>
      <w:rFonts w:ascii="Arial" w:hAnsi="Arial"/>
      <w:b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4651A8"/>
    <w:pPr>
      <w:numPr>
        <w:numId w:val="13"/>
      </w:numPr>
      <w:spacing w:line="360" w:lineRule="auto"/>
      <w:jc w:val="both"/>
    </w:pPr>
    <w:rPr>
      <w:rFonts w:ascii="Arial" w:hAnsi="Arial"/>
      <w:sz w:val="24"/>
    </w:rPr>
  </w:style>
  <w:style w:type="character" w:customStyle="1" w:styleId="tdunorderedlistlevel10">
    <w:name w:val="td_unordered_list_level_1 Знак"/>
    <w:link w:val="tdunorderedlistlevel1"/>
    <w:rsid w:val="004651A8"/>
    <w:rPr>
      <w:rFonts w:ascii="Arial" w:hAnsi="Arial"/>
      <w:sz w:val="24"/>
    </w:rPr>
  </w:style>
  <w:style w:type="paragraph" w:customStyle="1" w:styleId="tdunorderedlistlevel2">
    <w:name w:val="td_unordered_list_level_2"/>
    <w:qFormat/>
    <w:rsid w:val="004651A8"/>
    <w:pPr>
      <w:numPr>
        <w:ilvl w:val="1"/>
        <w:numId w:val="13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unorderedlistlevel3">
    <w:name w:val="td_unordered_list_level_3"/>
    <w:qFormat/>
    <w:rsid w:val="004651A8"/>
    <w:pPr>
      <w:numPr>
        <w:ilvl w:val="2"/>
        <w:numId w:val="13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OCBase">
    <w:name w:val="TOC Base"/>
    <w:rsid w:val="002666AA"/>
    <w:pPr>
      <w:ind w:right="1134"/>
    </w:pPr>
    <w:rPr>
      <w:noProof/>
      <w:lang w:val="en-AU" w:eastAsia="en-US"/>
    </w:rPr>
  </w:style>
  <w:style w:type="paragraph" w:customStyle="1" w:styleId="Figures">
    <w:name w:val="Figures"/>
    <w:basedOn w:val="a4"/>
    <w:next w:val="a3"/>
    <w:rsid w:val="002666AA"/>
    <w:pPr>
      <w:tabs>
        <w:tab w:val="left" w:pos="3600"/>
        <w:tab w:val="left" w:pos="3958"/>
      </w:tabs>
    </w:pPr>
  </w:style>
  <w:style w:type="paragraph" w:customStyle="1" w:styleId="Note">
    <w:name w:val="Note"/>
    <w:basedOn w:val="a4"/>
    <w:rsid w:val="002666AA"/>
    <w:pPr>
      <w:pBdr>
        <w:top w:val="single" w:sz="6" w:space="2" w:color="D34817"/>
        <w:left w:val="single" w:sz="6" w:space="4" w:color="D34817"/>
        <w:bottom w:val="single" w:sz="6" w:space="2" w:color="D34817"/>
        <w:right w:val="single" w:sz="6" w:space="4" w:color="D34817"/>
      </w:pBdr>
      <w:tabs>
        <w:tab w:val="left" w:pos="680"/>
      </w:tabs>
    </w:pPr>
  </w:style>
  <w:style w:type="character" w:customStyle="1" w:styleId="SpecialBold">
    <w:name w:val="Special Bold"/>
    <w:rsid w:val="002666AA"/>
    <w:rPr>
      <w:b/>
      <w:spacing w:val="0"/>
    </w:rPr>
  </w:style>
  <w:style w:type="paragraph" w:customStyle="1" w:styleId="SuperTitle">
    <w:name w:val="SuperTitle"/>
    <w:basedOn w:val="af6"/>
    <w:rsid w:val="002666AA"/>
    <w:pPr>
      <w:pBdr>
        <w:top w:val="none" w:sz="0" w:space="0" w:color="auto"/>
        <w:bottom w:val="none" w:sz="0" w:space="0" w:color="auto"/>
      </w:pBdr>
      <w:shd w:val="clear" w:color="auto" w:fill="auto"/>
      <w:spacing w:before="2400"/>
    </w:pPr>
    <w:rPr>
      <w:color w:val="000000"/>
      <w:sz w:val="28"/>
    </w:rPr>
  </w:style>
  <w:style w:type="paragraph" w:customStyle="1" w:styleId="TOCTitle">
    <w:name w:val="TOCTitle"/>
    <w:basedOn w:val="AHeadingBase"/>
    <w:autoRedefine/>
    <w:qFormat/>
    <w:rsid w:val="002666AA"/>
    <w:pPr>
      <w:pageBreakBefore/>
      <w:spacing w:after="120"/>
      <w:ind w:right="357"/>
      <w:jc w:val="center"/>
    </w:pPr>
    <w:rPr>
      <w:rFonts w:ascii="Times New Roman" w:hAnsi="Times New Roman"/>
      <w:bCs/>
      <w:kern w:val="28"/>
      <w:sz w:val="28"/>
      <w:szCs w:val="28"/>
      <w:lang w:val="en-AU" w:eastAsia="ru-RU"/>
    </w:rPr>
  </w:style>
  <w:style w:type="paragraph" w:customStyle="1" w:styleId="Version">
    <w:name w:val="Version"/>
    <w:basedOn w:val="af6"/>
    <w:rsid w:val="002666AA"/>
    <w:pPr>
      <w:pBdr>
        <w:top w:val="none" w:sz="0" w:space="0" w:color="auto"/>
        <w:bottom w:val="none" w:sz="0" w:space="0" w:color="auto"/>
      </w:pBdr>
      <w:shd w:val="clear" w:color="auto" w:fill="auto"/>
      <w:spacing w:before="3000" w:after="240"/>
    </w:pPr>
    <w:rPr>
      <w:b/>
      <w:color w:val="D34817"/>
      <w:sz w:val="28"/>
    </w:rPr>
  </w:style>
  <w:style w:type="paragraph" w:styleId="15">
    <w:name w:val="index 1"/>
    <w:basedOn w:val="a3"/>
    <w:next w:val="a3"/>
    <w:uiPriority w:val="99"/>
    <w:rsid w:val="002666AA"/>
    <w:pPr>
      <w:keepNext w:val="0"/>
      <w:tabs>
        <w:tab w:val="right" w:pos="9639"/>
      </w:tabs>
      <w:spacing w:before="60" w:after="60"/>
      <w:ind w:left="426" w:right="340" w:hanging="198"/>
    </w:pPr>
    <w:rPr>
      <w:rFonts w:ascii="Garamond" w:hAnsi="Garamond"/>
      <w:sz w:val="24"/>
      <w:szCs w:val="24"/>
      <w:lang w:val="ru-RU"/>
    </w:rPr>
  </w:style>
  <w:style w:type="paragraph" w:styleId="afff5">
    <w:name w:val="index heading"/>
    <w:basedOn w:val="a3"/>
    <w:next w:val="15"/>
    <w:rsid w:val="002666AA"/>
    <w:pPr>
      <w:spacing w:before="120" w:after="120"/>
      <w:ind w:left="284" w:right="340"/>
    </w:pPr>
    <w:rPr>
      <w:rFonts w:ascii="Arial" w:hAnsi="Arial"/>
      <w:b/>
      <w:sz w:val="24"/>
      <w:lang w:val="ru-RU"/>
    </w:rPr>
  </w:style>
  <w:style w:type="paragraph" w:customStyle="1" w:styleId="Chapter">
    <w:name w:val="Chapter"/>
    <w:basedOn w:val="a3"/>
    <w:rsid w:val="002666AA"/>
    <w:pPr>
      <w:spacing w:before="240"/>
    </w:pPr>
    <w:rPr>
      <w:rFonts w:ascii="Times New Roman" w:hAnsi="Times New Roman"/>
      <w:smallCaps/>
      <w:spacing w:val="80"/>
      <w:sz w:val="28"/>
    </w:rPr>
  </w:style>
  <w:style w:type="paragraph" w:customStyle="1" w:styleId="InChapter">
    <w:name w:val="InChapter"/>
    <w:basedOn w:val="31"/>
    <w:rsid w:val="002666AA"/>
    <w:pPr>
      <w:spacing w:after="240"/>
      <w:outlineLvl w:val="9"/>
    </w:pPr>
    <w:rPr>
      <w:noProof/>
    </w:rPr>
  </w:style>
  <w:style w:type="paragraph" w:styleId="2b">
    <w:name w:val="index 2"/>
    <w:basedOn w:val="a3"/>
    <w:next w:val="a3"/>
    <w:uiPriority w:val="99"/>
    <w:rsid w:val="002666AA"/>
    <w:pPr>
      <w:tabs>
        <w:tab w:val="right" w:pos="9923"/>
      </w:tabs>
      <w:spacing w:before="60" w:after="60"/>
      <w:ind w:left="568" w:hanging="284"/>
    </w:pPr>
    <w:rPr>
      <w:rFonts w:ascii="Garamond" w:hAnsi="Garamond"/>
      <w:sz w:val="24"/>
      <w:szCs w:val="24"/>
    </w:rPr>
  </w:style>
  <w:style w:type="paragraph" w:customStyle="1" w:styleId="Byline">
    <w:name w:val="Byline"/>
    <w:basedOn w:val="af6"/>
    <w:rsid w:val="002666AA"/>
    <w:pPr>
      <w:pBdr>
        <w:top w:val="none" w:sz="0" w:space="0" w:color="auto"/>
        <w:bottom w:val="none" w:sz="0" w:space="0" w:color="auto"/>
      </w:pBdr>
      <w:shd w:val="clear" w:color="auto" w:fill="auto"/>
      <w:spacing w:after="240"/>
    </w:pPr>
    <w:rPr>
      <w:color w:val="000000"/>
      <w:sz w:val="24"/>
      <w:szCs w:val="28"/>
    </w:rPr>
  </w:style>
  <w:style w:type="paragraph" w:customStyle="1" w:styleId="Drawings">
    <w:name w:val="Drawings"/>
    <w:basedOn w:val="Figures"/>
    <w:rsid w:val="002666AA"/>
    <w:pPr>
      <w:keepNext w:val="0"/>
      <w:tabs>
        <w:tab w:val="clear" w:pos="3600"/>
        <w:tab w:val="clear" w:pos="3958"/>
      </w:tabs>
      <w:jc w:val="right"/>
    </w:pPr>
  </w:style>
  <w:style w:type="character" w:styleId="afff6">
    <w:name w:val="Emphasis"/>
    <w:qFormat/>
    <w:rsid w:val="002666AA"/>
    <w:rPr>
      <w:i/>
    </w:rPr>
  </w:style>
  <w:style w:type="paragraph" w:customStyle="1" w:styleId="MiniTOCTitle">
    <w:name w:val="MiniTOCTitle"/>
    <w:basedOn w:val="41"/>
    <w:rsid w:val="002666AA"/>
    <w:pPr>
      <w:outlineLvl w:val="9"/>
    </w:pPr>
    <w:rPr>
      <w:noProof/>
    </w:rPr>
  </w:style>
  <w:style w:type="paragraph" w:customStyle="1" w:styleId="SuperHeading">
    <w:name w:val="SuperHeading"/>
    <w:basedOn w:val="a3"/>
    <w:rsid w:val="002666AA"/>
    <w:pPr>
      <w:framePr w:w="9072" w:hSpace="181" w:vSpace="181" w:wrap="notBeside" w:vAnchor="text" w:hAnchor="page" w:x="1419" w:y="1" w:anchorLock="1"/>
      <w:spacing w:before="240"/>
      <w:jc w:val="center"/>
    </w:pPr>
    <w:rPr>
      <w:rFonts w:ascii="Arial" w:hAnsi="Arial"/>
      <w:color w:val="918585"/>
      <w:sz w:val="28"/>
    </w:rPr>
  </w:style>
  <w:style w:type="paragraph" w:customStyle="1" w:styleId="MiniTOCItem">
    <w:name w:val="MiniTOCItem"/>
    <w:basedOn w:val="a1"/>
    <w:rsid w:val="002666AA"/>
    <w:pPr>
      <w:numPr>
        <w:numId w:val="0"/>
      </w:numPr>
      <w:tabs>
        <w:tab w:val="right" w:leader="dot" w:pos="6521"/>
      </w:tabs>
      <w:spacing w:before="0" w:after="0"/>
    </w:pPr>
  </w:style>
  <w:style w:type="paragraph" w:customStyle="1" w:styleId="TOFTitle">
    <w:name w:val="TOFTitle"/>
    <w:basedOn w:val="TOCTitle"/>
    <w:autoRedefine/>
    <w:qFormat/>
    <w:rsid w:val="002666AA"/>
    <w:rPr>
      <w:bCs w:val="0"/>
    </w:rPr>
  </w:style>
  <w:style w:type="paragraph" w:styleId="afff7">
    <w:name w:val="table of figures"/>
    <w:basedOn w:val="ABody"/>
    <w:next w:val="ABody"/>
    <w:uiPriority w:val="99"/>
    <w:rsid w:val="002666AA"/>
    <w:pPr>
      <w:tabs>
        <w:tab w:val="right" w:pos="9923"/>
      </w:tabs>
      <w:ind w:right="1134" w:firstLine="0"/>
    </w:pPr>
    <w:rPr>
      <w:noProof/>
    </w:rPr>
  </w:style>
  <w:style w:type="character" w:customStyle="1" w:styleId="WingdingSymbols">
    <w:name w:val="Wingding Symbols"/>
    <w:rsid w:val="002666AA"/>
    <w:rPr>
      <w:rFonts w:ascii="Wingdings" w:hAnsi="Wingdings"/>
    </w:rPr>
  </w:style>
  <w:style w:type="paragraph" w:customStyle="1" w:styleId="TableHeading">
    <w:name w:val="Table Heading"/>
    <w:basedOn w:val="a3"/>
    <w:rsid w:val="002666AA"/>
    <w:pPr>
      <w:pBdr>
        <w:bottom w:val="single" w:sz="6" w:space="1" w:color="918585"/>
      </w:pBdr>
      <w:suppressAutoHyphens/>
      <w:spacing w:before="240" w:after="60" w:line="276" w:lineRule="auto"/>
      <w:ind w:left="284" w:right="284"/>
      <w:outlineLvl w:val="0"/>
    </w:pPr>
    <w:rPr>
      <w:rFonts w:ascii="Arial" w:hAnsi="Arial"/>
      <w:b/>
      <w:sz w:val="20"/>
      <w:lang w:val="en-AU"/>
    </w:rPr>
  </w:style>
  <w:style w:type="character" w:customStyle="1" w:styleId="HotSpot">
    <w:name w:val="HotSpot"/>
    <w:rsid w:val="002666AA"/>
    <w:rPr>
      <w:b w:val="0"/>
      <w:i w:val="0"/>
      <w:color w:val="auto"/>
      <w:u w:val="none"/>
    </w:rPr>
  </w:style>
  <w:style w:type="paragraph" w:customStyle="1" w:styleId="BodyTextRight">
    <w:name w:val="Body Text Right"/>
    <w:basedOn w:val="a4"/>
    <w:rsid w:val="002666AA"/>
    <w:pPr>
      <w:spacing w:before="0" w:after="0"/>
      <w:jc w:val="right"/>
    </w:pPr>
  </w:style>
  <w:style w:type="paragraph" w:styleId="39">
    <w:name w:val="index 3"/>
    <w:basedOn w:val="20"/>
    <w:next w:val="a3"/>
    <w:rsid w:val="002666AA"/>
    <w:pPr>
      <w:numPr>
        <w:numId w:val="0"/>
      </w:numPr>
      <w:tabs>
        <w:tab w:val="clear" w:pos="680"/>
        <w:tab w:val="left" w:pos="709"/>
        <w:tab w:val="right" w:pos="9923"/>
      </w:tabs>
      <w:ind w:left="709" w:hanging="255"/>
    </w:pPr>
    <w:rPr>
      <w:rFonts w:ascii="Times New Roman" w:hAnsi="Times New Roman"/>
    </w:rPr>
  </w:style>
  <w:style w:type="paragraph" w:customStyle="1" w:styleId="MarginNote">
    <w:name w:val="Margin Note"/>
    <w:basedOn w:val="a4"/>
    <w:rsid w:val="002666AA"/>
    <w:pPr>
      <w:pBdr>
        <w:top w:val="single" w:sz="6" w:space="6" w:color="FFFFFF"/>
        <w:bottom w:val="single" w:sz="6" w:space="6" w:color="FFFFFF"/>
      </w:pBdr>
      <w:shd w:val="pct10" w:color="auto" w:fill="auto"/>
      <w:tabs>
        <w:tab w:val="left" w:pos="567"/>
      </w:tabs>
      <w:spacing w:before="60" w:after="60"/>
    </w:pPr>
    <w:rPr>
      <w:rFonts w:ascii="Arial" w:hAnsi="Arial"/>
      <w:i/>
    </w:rPr>
  </w:style>
  <w:style w:type="paragraph" w:customStyle="1" w:styleId="AllowPageBreak">
    <w:name w:val="AllowPageBreak"/>
    <w:rsid w:val="002666AA"/>
    <w:pPr>
      <w:widowControl w:val="0"/>
    </w:pPr>
    <w:rPr>
      <w:noProof/>
      <w:sz w:val="2"/>
      <w:lang w:val="en-AU" w:eastAsia="en-US"/>
    </w:rPr>
  </w:style>
  <w:style w:type="paragraph" w:customStyle="1" w:styleId="GlossaryHeading">
    <w:name w:val="Glossary Heading"/>
    <w:basedOn w:val="a3"/>
    <w:rsid w:val="002666AA"/>
    <w:pPr>
      <w:suppressAutoHyphens/>
      <w:spacing w:before="240" w:after="60" w:line="276" w:lineRule="auto"/>
      <w:ind w:left="284" w:right="284"/>
      <w:outlineLvl w:val="0"/>
    </w:pPr>
    <w:rPr>
      <w:rFonts w:ascii="Arial" w:hAnsi="Arial"/>
      <w:b/>
      <w:sz w:val="32"/>
      <w:lang w:val="en-AU"/>
    </w:rPr>
  </w:style>
  <w:style w:type="paragraph" w:customStyle="1" w:styleId="HeadingProcedure">
    <w:name w:val="Heading Procedure"/>
    <w:basedOn w:val="a3"/>
    <w:next w:val="a3"/>
    <w:rsid w:val="002666AA"/>
    <w:pPr>
      <w:tabs>
        <w:tab w:val="left" w:pos="0"/>
      </w:tabs>
      <w:suppressAutoHyphens/>
      <w:spacing w:before="120" w:after="60" w:line="276" w:lineRule="auto"/>
      <w:ind w:left="284" w:right="284"/>
      <w:outlineLvl w:val="0"/>
    </w:pPr>
    <w:rPr>
      <w:rFonts w:ascii="Arial" w:hAnsi="Arial"/>
      <w:b/>
      <w:i/>
      <w:color w:val="918585"/>
      <w:lang w:val="en-AU"/>
    </w:rPr>
  </w:style>
  <w:style w:type="paragraph" w:customStyle="1" w:styleId="TableBodyText">
    <w:name w:val="Table Body Text"/>
    <w:basedOn w:val="a4"/>
    <w:rsid w:val="002666AA"/>
    <w:pPr>
      <w:spacing w:before="60" w:after="60"/>
    </w:pPr>
  </w:style>
  <w:style w:type="paragraph" w:customStyle="1" w:styleId="ListNote">
    <w:name w:val="List Note"/>
    <w:basedOn w:val="ae"/>
    <w:rsid w:val="002666AA"/>
    <w:pPr>
      <w:pBdr>
        <w:top w:val="single" w:sz="6" w:space="2" w:color="918585"/>
        <w:bottom w:val="single" w:sz="6" w:space="2" w:color="918585"/>
      </w:pBdr>
      <w:tabs>
        <w:tab w:val="left" w:pos="1021"/>
      </w:tabs>
      <w:ind w:firstLine="0"/>
    </w:pPr>
  </w:style>
  <w:style w:type="paragraph" w:customStyle="1" w:styleId="Warning">
    <w:name w:val="Warning"/>
    <w:basedOn w:val="a4"/>
    <w:rsid w:val="002666AA"/>
    <w:pPr>
      <w:shd w:val="clear" w:color="auto" w:fill="F5B39B"/>
      <w:tabs>
        <w:tab w:val="left" w:pos="992"/>
      </w:tabs>
      <w:ind w:left="119" w:right="119"/>
    </w:pPr>
    <w:rPr>
      <w:rFonts w:ascii="Arial" w:hAnsi="Arial"/>
      <w:sz w:val="20"/>
    </w:rPr>
  </w:style>
  <w:style w:type="paragraph" w:customStyle="1" w:styleId="MarginIcons">
    <w:name w:val="Margin Icons"/>
    <w:basedOn w:val="a4"/>
    <w:rsid w:val="002666AA"/>
    <w:pPr>
      <w:framePr w:w="1134" w:wrap="around" w:vAnchor="text" w:hAnchor="page" w:x="1419" w:y="455" w:anchorLock="1"/>
      <w:spacing w:before="60" w:after="60"/>
      <w:jc w:val="right"/>
    </w:pPr>
    <w:rPr>
      <w:rFonts w:ascii="Trebuchet MS" w:hAnsi="Trebuchet MS"/>
      <w:b/>
    </w:rPr>
  </w:style>
  <w:style w:type="character" w:customStyle="1" w:styleId="Monospace">
    <w:name w:val="Monospace"/>
    <w:rsid w:val="002666AA"/>
    <w:rPr>
      <w:rFonts w:ascii="Courier New" w:hAnsi="Courier New"/>
    </w:rPr>
  </w:style>
  <w:style w:type="paragraph" w:customStyle="1" w:styleId="NoteBullet">
    <w:name w:val="Note Bullet"/>
    <w:basedOn w:val="Note"/>
    <w:rsid w:val="002666AA"/>
    <w:pPr>
      <w:tabs>
        <w:tab w:val="clear" w:pos="680"/>
      </w:tabs>
      <w:spacing w:before="60" w:after="60"/>
    </w:pPr>
  </w:style>
  <w:style w:type="paragraph" w:customStyle="1" w:styleId="SubHeading2">
    <w:name w:val="SubHeading2"/>
    <w:basedOn w:val="a3"/>
    <w:rsid w:val="002666AA"/>
    <w:pPr>
      <w:suppressAutoHyphens/>
      <w:spacing w:before="240" w:after="60" w:line="276" w:lineRule="auto"/>
      <w:ind w:left="284" w:right="284"/>
      <w:outlineLvl w:val="0"/>
    </w:pPr>
    <w:rPr>
      <w:rFonts w:ascii="Arial" w:hAnsi="Arial"/>
      <w:b/>
      <w:sz w:val="20"/>
      <w:lang w:val="en-AU"/>
    </w:rPr>
  </w:style>
  <w:style w:type="paragraph" w:customStyle="1" w:styleId="SubHeading1">
    <w:name w:val="SubHeading1"/>
    <w:basedOn w:val="a3"/>
    <w:rsid w:val="002666AA"/>
    <w:pPr>
      <w:suppressAutoHyphens/>
      <w:spacing w:before="240" w:after="60" w:line="276" w:lineRule="auto"/>
      <w:ind w:left="284" w:right="284"/>
      <w:outlineLvl w:val="0"/>
    </w:pPr>
    <w:rPr>
      <w:rFonts w:ascii="Arial" w:hAnsi="Arial"/>
      <w:b/>
      <w:color w:val="918585"/>
      <w:lang w:val="en-AU"/>
    </w:rPr>
  </w:style>
  <w:style w:type="paragraph" w:customStyle="1" w:styleId="SideHeading">
    <w:name w:val="Side Heading"/>
    <w:basedOn w:val="a3"/>
    <w:rsid w:val="002666AA"/>
    <w:pPr>
      <w:framePr w:w="2268" w:h="567" w:hSpace="181" w:vSpace="181" w:wrap="around" w:vAnchor="text" w:hAnchor="page" w:x="1419" w:y="370" w:anchorLock="1"/>
      <w:suppressAutoHyphens/>
      <w:spacing w:before="240" w:after="60" w:line="276" w:lineRule="auto"/>
      <w:ind w:left="284" w:right="284"/>
      <w:outlineLvl w:val="0"/>
    </w:pPr>
    <w:rPr>
      <w:rFonts w:ascii="Arial" w:hAnsi="Arial"/>
      <w:b/>
      <w:lang w:val="en-AU"/>
    </w:rPr>
  </w:style>
  <w:style w:type="paragraph" w:customStyle="1" w:styleId="TableListBullet">
    <w:name w:val="Table List Bullet"/>
    <w:basedOn w:val="a1"/>
    <w:rsid w:val="002666AA"/>
    <w:pPr>
      <w:numPr>
        <w:numId w:val="17"/>
      </w:numPr>
    </w:pPr>
  </w:style>
  <w:style w:type="paragraph" w:customStyle="1" w:styleId="ALRBody">
    <w:name w:val="A_LR_Body"/>
    <w:uiPriority w:val="99"/>
    <w:rsid w:val="002666AA"/>
    <w:pPr>
      <w:widowControl w:val="0"/>
      <w:autoSpaceDE w:val="0"/>
      <w:autoSpaceDN w:val="0"/>
      <w:adjustRightInd w:val="0"/>
      <w:jc w:val="center"/>
    </w:pPr>
    <w:rPr>
      <w:color w:val="000000"/>
      <w:sz w:val="16"/>
      <w:szCs w:val="16"/>
    </w:rPr>
  </w:style>
  <w:style w:type="paragraph" w:customStyle="1" w:styleId="TableListNumber">
    <w:name w:val="Table List Number"/>
    <w:basedOn w:val="a2"/>
    <w:rsid w:val="002666AA"/>
    <w:pPr>
      <w:numPr>
        <w:numId w:val="0"/>
      </w:numPr>
    </w:pPr>
  </w:style>
  <w:style w:type="paragraph" w:customStyle="1" w:styleId="ListAlpha">
    <w:name w:val="List Alpha"/>
    <w:basedOn w:val="ae"/>
    <w:rsid w:val="002666AA"/>
    <w:pPr>
      <w:numPr>
        <w:numId w:val="18"/>
      </w:numPr>
    </w:pPr>
  </w:style>
  <w:style w:type="paragraph" w:customStyle="1" w:styleId="ListAlpha2">
    <w:name w:val="List Alpha 2"/>
    <w:basedOn w:val="24"/>
    <w:rsid w:val="002666AA"/>
    <w:pPr>
      <w:numPr>
        <w:numId w:val="19"/>
      </w:numPr>
    </w:pPr>
  </w:style>
  <w:style w:type="character" w:customStyle="1" w:styleId="Subscript">
    <w:name w:val="Subscript"/>
    <w:rsid w:val="002666AA"/>
    <w:rPr>
      <w:sz w:val="16"/>
      <w:vertAlign w:val="subscript"/>
    </w:rPr>
  </w:style>
  <w:style w:type="character" w:customStyle="1" w:styleId="Superscript">
    <w:name w:val="Superscript"/>
    <w:rsid w:val="002666AA"/>
    <w:rPr>
      <w:sz w:val="16"/>
      <w:vertAlign w:val="superscript"/>
    </w:rPr>
  </w:style>
  <w:style w:type="character" w:customStyle="1" w:styleId="Symbols">
    <w:name w:val="Symbols"/>
    <w:rsid w:val="002666AA"/>
    <w:rPr>
      <w:rFonts w:ascii="Symbol" w:hAnsi="Symbol"/>
    </w:rPr>
  </w:style>
  <w:style w:type="character" w:customStyle="1" w:styleId="MenuOptions">
    <w:name w:val="Menu Options"/>
    <w:rsid w:val="002666AA"/>
    <w:rPr>
      <w:rFonts w:ascii="Arial Narrow" w:hAnsi="Arial Narrow"/>
      <w:b/>
      <w:smallCaps/>
    </w:rPr>
  </w:style>
  <w:style w:type="character" w:customStyle="1" w:styleId="Buttons">
    <w:name w:val="Buttons"/>
    <w:rsid w:val="002666AA"/>
    <w:rPr>
      <w:b/>
    </w:rPr>
  </w:style>
  <w:style w:type="character" w:customStyle="1" w:styleId="Underlined">
    <w:name w:val="Underlined"/>
    <w:rsid w:val="002666AA"/>
    <w:rPr>
      <w:u w:val="single"/>
    </w:rPr>
  </w:style>
  <w:style w:type="paragraph" w:customStyle="1" w:styleId="TableBodyTextRight">
    <w:name w:val="Table Body Text Right"/>
    <w:basedOn w:val="TableBodyText"/>
    <w:rsid w:val="002666AA"/>
    <w:pPr>
      <w:widowControl w:val="0"/>
      <w:autoSpaceDE w:val="0"/>
      <w:autoSpaceDN w:val="0"/>
      <w:adjustRightInd w:val="0"/>
      <w:jc w:val="right"/>
    </w:pPr>
    <w:rPr>
      <w:rFonts w:cs="Arial"/>
      <w:sz w:val="18"/>
      <w:szCs w:val="18"/>
    </w:rPr>
  </w:style>
  <w:style w:type="paragraph" w:customStyle="1" w:styleId="CopyrightText">
    <w:name w:val="Copyright Text"/>
    <w:basedOn w:val="a4"/>
    <w:rsid w:val="002666AA"/>
    <w:rPr>
      <w:sz w:val="18"/>
    </w:rPr>
  </w:style>
  <w:style w:type="paragraph" w:customStyle="1" w:styleId="BodySmallRight">
    <w:name w:val="Body Small Right"/>
    <w:basedOn w:val="BodyTextRight"/>
    <w:rsid w:val="002666AA"/>
    <w:rPr>
      <w:sz w:val="18"/>
      <w:szCs w:val="18"/>
    </w:rPr>
  </w:style>
  <w:style w:type="paragraph" w:customStyle="1" w:styleId="MarginEdition">
    <w:name w:val="Margin Edition"/>
    <w:basedOn w:val="MarginNote"/>
    <w:rsid w:val="002666AA"/>
    <w:pPr>
      <w:spacing w:before="0" w:after="0"/>
    </w:pPr>
    <w:rPr>
      <w:rFonts w:ascii="Arial Black" w:hAnsi="Arial Black"/>
      <w:color w:val="999999"/>
    </w:rPr>
  </w:style>
  <w:style w:type="paragraph" w:customStyle="1" w:styleId="Spacer">
    <w:name w:val="Spacer"/>
    <w:basedOn w:val="a3"/>
    <w:rsid w:val="002666AA"/>
    <w:rPr>
      <w:sz w:val="2"/>
      <w:szCs w:val="2"/>
    </w:rPr>
  </w:style>
  <w:style w:type="character" w:customStyle="1" w:styleId="Small">
    <w:name w:val="Small"/>
    <w:rsid w:val="002666AA"/>
    <w:rPr>
      <w:sz w:val="16"/>
    </w:rPr>
  </w:style>
  <w:style w:type="paragraph" w:customStyle="1" w:styleId="WideTable">
    <w:name w:val="Wide Table"/>
    <w:basedOn w:val="a3"/>
    <w:rsid w:val="002666AA"/>
    <w:pPr>
      <w:ind w:left="-1418"/>
    </w:pPr>
    <w:rPr>
      <w:sz w:val="2"/>
      <w:szCs w:val="2"/>
    </w:rPr>
  </w:style>
  <w:style w:type="paragraph" w:customStyle="1" w:styleId="210">
    <w:name w:val="Цитата 21"/>
    <w:basedOn w:val="11"/>
    <w:rsid w:val="002666AA"/>
    <w:rPr>
      <w:rFonts w:ascii="Arial Black" w:hAnsi="Arial Black"/>
      <w:b w:val="0"/>
      <w:sz w:val="72"/>
      <w:szCs w:val="72"/>
      <w:lang w:val="en-NZ"/>
    </w:rPr>
  </w:style>
  <w:style w:type="paragraph" w:customStyle="1" w:styleId="ForcePageBreak">
    <w:name w:val="ForcePageBreak"/>
    <w:basedOn w:val="AllowPageBreak"/>
    <w:rsid w:val="002666AA"/>
    <w:pPr>
      <w:pageBreakBefore/>
    </w:pPr>
  </w:style>
  <w:style w:type="paragraph" w:customStyle="1" w:styleId="ABody">
    <w:name w:val="A_Body"/>
    <w:autoRedefine/>
    <w:rsid w:val="00242465"/>
    <w:pPr>
      <w:spacing w:before="120" w:after="120" w:line="276" w:lineRule="auto"/>
      <w:ind w:firstLine="709"/>
      <w:contextualSpacing/>
      <w:jc w:val="both"/>
    </w:pPr>
    <w:rPr>
      <w:rFonts w:ascii="Roboto" w:hAnsi="Roboto"/>
      <w:snapToGrid w:val="0"/>
      <w:sz w:val="24"/>
      <w:szCs w:val="24"/>
    </w:rPr>
  </w:style>
  <w:style w:type="paragraph" w:customStyle="1" w:styleId="AListbullet">
    <w:name w:val="A_List_bullet"/>
    <w:basedOn w:val="ABody"/>
    <w:autoRedefine/>
    <w:qFormat/>
    <w:rsid w:val="002666AA"/>
    <w:pPr>
      <w:numPr>
        <w:numId w:val="31"/>
      </w:numPr>
      <w:tabs>
        <w:tab w:val="num" w:pos="851"/>
        <w:tab w:val="num" w:pos="1134"/>
      </w:tabs>
      <w:spacing w:before="0"/>
    </w:pPr>
    <w:rPr>
      <w:rFonts w:cs="Arial"/>
      <w:szCs w:val="20"/>
    </w:rPr>
  </w:style>
  <w:style w:type="paragraph" w:customStyle="1" w:styleId="ATableName">
    <w:name w:val="A_Table_Name"/>
    <w:basedOn w:val="ABody"/>
    <w:autoRedefine/>
    <w:qFormat/>
    <w:rsid w:val="00B53265"/>
    <w:pPr>
      <w:keepNext/>
      <w:numPr>
        <w:numId w:val="37"/>
      </w:numPr>
      <w:spacing w:before="240"/>
    </w:pPr>
    <w:rPr>
      <w:b/>
    </w:rPr>
  </w:style>
  <w:style w:type="paragraph" w:customStyle="1" w:styleId="APicturePlace">
    <w:name w:val="A_Picture_Place"/>
    <w:basedOn w:val="ABody"/>
    <w:rsid w:val="002666AA"/>
    <w:pPr>
      <w:keepNext/>
      <w:ind w:firstLine="0"/>
      <w:jc w:val="center"/>
    </w:pPr>
  </w:style>
  <w:style w:type="paragraph" w:customStyle="1" w:styleId="AList123">
    <w:name w:val="A_List_123"/>
    <w:basedOn w:val="ABody"/>
    <w:rsid w:val="002666AA"/>
    <w:pPr>
      <w:numPr>
        <w:numId w:val="29"/>
      </w:numPr>
    </w:pPr>
  </w:style>
  <w:style w:type="paragraph" w:customStyle="1" w:styleId="ATextsmal">
    <w:name w:val="A_Text_smal"/>
    <w:basedOn w:val="ABody"/>
    <w:rsid w:val="002666AA"/>
    <w:pPr>
      <w:spacing w:before="40" w:after="40"/>
    </w:pPr>
    <w:rPr>
      <w:sz w:val="20"/>
    </w:rPr>
  </w:style>
  <w:style w:type="paragraph" w:customStyle="1" w:styleId="ATableList123">
    <w:name w:val="A_Table_List_123"/>
    <w:basedOn w:val="ATableBody"/>
    <w:rsid w:val="002666AA"/>
    <w:pPr>
      <w:numPr>
        <w:numId w:val="33"/>
      </w:numPr>
      <w:tabs>
        <w:tab w:val="left" w:pos="374"/>
      </w:tabs>
    </w:pPr>
    <w:rPr>
      <w:lang w:val="en-NZ"/>
    </w:rPr>
  </w:style>
  <w:style w:type="paragraph" w:customStyle="1" w:styleId="ACommands">
    <w:name w:val="A_Commands"/>
    <w:basedOn w:val="a3"/>
    <w:rsid w:val="002666AA"/>
    <w:pPr>
      <w:keepNext w:val="0"/>
      <w:spacing w:before="120" w:after="120" w:line="360" w:lineRule="auto"/>
      <w:ind w:left="851"/>
      <w:contextualSpacing/>
    </w:pPr>
    <w:rPr>
      <w:sz w:val="20"/>
      <w:lang w:eastAsia="ru-RU"/>
    </w:rPr>
  </w:style>
  <w:style w:type="paragraph" w:customStyle="1" w:styleId="ABodyindent">
    <w:name w:val="A_Body_indent"/>
    <w:basedOn w:val="ABody"/>
    <w:autoRedefine/>
    <w:rsid w:val="00C35422"/>
    <w:pPr>
      <w:keepNext/>
      <w:spacing w:before="0"/>
    </w:pPr>
  </w:style>
  <w:style w:type="character" w:customStyle="1" w:styleId="AInterface">
    <w:name w:val="A_Interface"/>
    <w:rsid w:val="002666AA"/>
    <w:rPr>
      <w:rFonts w:ascii="Times New Roman" w:hAnsi="Times New Roman"/>
      <w:b/>
      <w:sz w:val="24"/>
      <w:szCs w:val="24"/>
    </w:rPr>
  </w:style>
  <w:style w:type="paragraph" w:customStyle="1" w:styleId="AList123small">
    <w:name w:val="A_List_123_small"/>
    <w:basedOn w:val="AList123"/>
    <w:rsid w:val="002666AA"/>
    <w:pPr>
      <w:numPr>
        <w:numId w:val="27"/>
      </w:numPr>
      <w:tabs>
        <w:tab w:val="left" w:pos="1134"/>
      </w:tabs>
    </w:pPr>
    <w:rPr>
      <w:sz w:val="20"/>
    </w:rPr>
  </w:style>
  <w:style w:type="paragraph" w:customStyle="1" w:styleId="ATableColumnName">
    <w:name w:val="A_Table_ColumnName"/>
    <w:basedOn w:val="ATableBase"/>
    <w:autoRedefine/>
    <w:rsid w:val="002666AA"/>
    <w:pPr>
      <w:keepNext/>
      <w:spacing w:before="0" w:after="0" w:line="240" w:lineRule="auto"/>
      <w:ind w:left="57" w:right="57" w:firstLine="0"/>
    </w:pPr>
    <w:rPr>
      <w:b/>
      <w:sz w:val="20"/>
    </w:rPr>
  </w:style>
  <w:style w:type="paragraph" w:customStyle="1" w:styleId="AListabc">
    <w:name w:val="A_List_abc"/>
    <w:basedOn w:val="ABody"/>
    <w:rsid w:val="002666AA"/>
    <w:pPr>
      <w:numPr>
        <w:numId w:val="30"/>
      </w:numPr>
    </w:pPr>
  </w:style>
  <w:style w:type="paragraph" w:customStyle="1" w:styleId="ATableBody">
    <w:name w:val="A_Table_Body"/>
    <w:basedOn w:val="ATableBase"/>
    <w:autoRedefine/>
    <w:qFormat/>
    <w:rsid w:val="00F45EA9"/>
    <w:pPr>
      <w:spacing w:before="0"/>
      <w:ind w:left="113" w:right="113" w:firstLine="0"/>
      <w:jc w:val="left"/>
    </w:pPr>
    <w:rPr>
      <w:rFonts w:asciiTheme="minorHAnsi" w:hAnsiTheme="minorHAnsi" w:cstheme="minorHAnsi"/>
      <w:sz w:val="20"/>
    </w:rPr>
  </w:style>
  <w:style w:type="paragraph" w:customStyle="1" w:styleId="ATableBodycenter">
    <w:name w:val="A_Table_Body_center"/>
    <w:basedOn w:val="ATableBody"/>
    <w:qFormat/>
    <w:rsid w:val="002666AA"/>
    <w:pPr>
      <w:jc w:val="center"/>
    </w:pPr>
  </w:style>
  <w:style w:type="paragraph" w:customStyle="1" w:styleId="AList2bullet">
    <w:name w:val="A_List2_bullet"/>
    <w:basedOn w:val="AListbullet"/>
    <w:qFormat/>
    <w:rsid w:val="002666AA"/>
    <w:pPr>
      <w:numPr>
        <w:ilvl w:val="1"/>
      </w:numPr>
      <w:tabs>
        <w:tab w:val="num" w:pos="1134"/>
      </w:tabs>
    </w:pPr>
  </w:style>
  <w:style w:type="paragraph" w:customStyle="1" w:styleId="ATextsmallcenter">
    <w:name w:val="A_Text_small_center"/>
    <w:basedOn w:val="ATextsmal"/>
    <w:qFormat/>
    <w:rsid w:val="002666AA"/>
    <w:pPr>
      <w:jc w:val="center"/>
    </w:pPr>
  </w:style>
  <w:style w:type="paragraph" w:customStyle="1" w:styleId="ATableList2123">
    <w:name w:val="A_Table_List2_123"/>
    <w:basedOn w:val="ATableList123"/>
    <w:rsid w:val="002666AA"/>
    <w:pPr>
      <w:widowControl w:val="0"/>
      <w:numPr>
        <w:ilvl w:val="1"/>
      </w:numPr>
      <w:tabs>
        <w:tab w:val="clear" w:pos="374"/>
        <w:tab w:val="left" w:pos="654"/>
      </w:tabs>
      <w:autoSpaceDE w:val="0"/>
      <w:autoSpaceDN w:val="0"/>
      <w:adjustRightInd w:val="0"/>
    </w:pPr>
    <w:rPr>
      <w:color w:val="000000"/>
    </w:rPr>
  </w:style>
  <w:style w:type="paragraph" w:customStyle="1" w:styleId="APictureName">
    <w:name w:val="A_Picture_Name"/>
    <w:basedOn w:val="ABody"/>
    <w:autoRedefine/>
    <w:qFormat/>
    <w:rsid w:val="00C35422"/>
    <w:pPr>
      <w:numPr>
        <w:numId w:val="40"/>
      </w:numPr>
      <w:ind w:left="709"/>
    </w:pPr>
    <w:rPr>
      <w:b/>
    </w:rPr>
  </w:style>
  <w:style w:type="paragraph" w:customStyle="1" w:styleId="ATableListbullet">
    <w:name w:val="A_Table_List_bullet"/>
    <w:basedOn w:val="ATableBase"/>
    <w:next w:val="ATableList2bullet"/>
    <w:qFormat/>
    <w:rsid w:val="002666AA"/>
    <w:pPr>
      <w:numPr>
        <w:numId w:val="34"/>
      </w:numPr>
      <w:tabs>
        <w:tab w:val="left" w:pos="374"/>
      </w:tabs>
      <w:spacing w:before="60" w:after="60"/>
      <w:ind w:right="113"/>
      <w:contextualSpacing w:val="0"/>
      <w:jc w:val="left"/>
    </w:pPr>
  </w:style>
  <w:style w:type="paragraph" w:customStyle="1" w:styleId="ANoteofPicture">
    <w:name w:val="A_Note of Picture"/>
    <w:basedOn w:val="ABody"/>
    <w:rsid w:val="002666AA"/>
    <w:pPr>
      <w:keepNext/>
      <w:tabs>
        <w:tab w:val="left" w:pos="284"/>
      </w:tabs>
      <w:autoSpaceDE w:val="0"/>
      <w:autoSpaceDN w:val="0"/>
      <w:adjustRightInd w:val="0"/>
      <w:spacing w:line="240" w:lineRule="auto"/>
    </w:pPr>
    <w:rPr>
      <w:color w:val="000000"/>
      <w:sz w:val="16"/>
      <w:szCs w:val="16"/>
    </w:rPr>
  </w:style>
  <w:style w:type="paragraph" w:customStyle="1" w:styleId="AList123NoteofPicture">
    <w:name w:val="A_List_123 Note of Picture"/>
    <w:basedOn w:val="AList123"/>
    <w:rsid w:val="002666AA"/>
    <w:pPr>
      <w:keepNext/>
      <w:numPr>
        <w:numId w:val="26"/>
      </w:numPr>
      <w:tabs>
        <w:tab w:val="left" w:pos="709"/>
      </w:tabs>
      <w:spacing w:line="240" w:lineRule="auto"/>
    </w:pPr>
    <w:rPr>
      <w:sz w:val="16"/>
      <w:szCs w:val="16"/>
    </w:rPr>
  </w:style>
  <w:style w:type="paragraph" w:customStyle="1" w:styleId="AFields">
    <w:name w:val="A_Fields"/>
    <w:qFormat/>
    <w:rsid w:val="002666AA"/>
    <w:rPr>
      <w:rFonts w:ascii="Arial" w:hAnsi="Arial"/>
      <w:sz w:val="2"/>
    </w:rPr>
  </w:style>
  <w:style w:type="paragraph" w:customStyle="1" w:styleId="ATableListRow123">
    <w:name w:val="A_Table_ListRow_123"/>
    <w:basedOn w:val="ATableBody"/>
    <w:qFormat/>
    <w:rsid w:val="002666AA"/>
    <w:pPr>
      <w:numPr>
        <w:numId w:val="36"/>
      </w:numPr>
      <w:tabs>
        <w:tab w:val="left" w:pos="-4395"/>
      </w:tabs>
      <w:jc w:val="center"/>
    </w:pPr>
  </w:style>
  <w:style w:type="paragraph" w:customStyle="1" w:styleId="ATableList2bullet">
    <w:name w:val="A_Table_List2_bullet"/>
    <w:basedOn w:val="ATableListbullet"/>
    <w:autoRedefine/>
    <w:qFormat/>
    <w:rsid w:val="002666AA"/>
    <w:pPr>
      <w:numPr>
        <w:ilvl w:val="1"/>
      </w:numPr>
      <w:tabs>
        <w:tab w:val="left" w:pos="539"/>
      </w:tabs>
    </w:pPr>
    <w:rPr>
      <w:sz w:val="20"/>
    </w:rPr>
  </w:style>
  <w:style w:type="paragraph" w:customStyle="1" w:styleId="AAutor">
    <w:name w:val="A_Autor"/>
    <w:rsid w:val="002666AA"/>
    <w:pPr>
      <w:widowControl w:val="0"/>
      <w:jc w:val="center"/>
    </w:pPr>
    <w:rPr>
      <w:rFonts w:ascii="Arial" w:hAnsi="Arial" w:cs="Arial"/>
      <w:b/>
      <w:snapToGrid w:val="0"/>
      <w:sz w:val="28"/>
      <w:szCs w:val="28"/>
    </w:rPr>
  </w:style>
  <w:style w:type="paragraph" w:customStyle="1" w:styleId="AApprove">
    <w:name w:val="A_Approve"/>
    <w:basedOn w:val="AAbbreviation"/>
    <w:rsid w:val="002666AA"/>
    <w:pPr>
      <w:ind w:hanging="2127"/>
    </w:pPr>
  </w:style>
  <w:style w:type="paragraph" w:customStyle="1" w:styleId="ATitle16pt">
    <w:name w:val="A_Title_16pt"/>
    <w:basedOn w:val="ATitleBase"/>
    <w:autoRedefine/>
    <w:rsid w:val="002666AA"/>
    <w:rPr>
      <w:rFonts w:ascii="Times New Roman" w:hAnsi="Times New Roman"/>
      <w:sz w:val="32"/>
    </w:rPr>
  </w:style>
  <w:style w:type="paragraph" w:customStyle="1" w:styleId="ATitle14pt">
    <w:name w:val="A_Title_14pt"/>
    <w:basedOn w:val="ATitleBase"/>
    <w:next w:val="ABody"/>
    <w:autoRedefine/>
    <w:rsid w:val="002666AA"/>
    <w:rPr>
      <w:rFonts w:ascii="Times New Roman" w:hAnsi="Times New Roman"/>
      <w:sz w:val="28"/>
    </w:rPr>
  </w:style>
  <w:style w:type="paragraph" w:customStyle="1" w:styleId="ADate">
    <w:name w:val="A_Date"/>
    <w:basedOn w:val="ABody"/>
    <w:rsid w:val="002666AA"/>
    <w:pPr>
      <w:widowControl w:val="0"/>
      <w:ind w:firstLine="0"/>
      <w:jc w:val="center"/>
    </w:pPr>
    <w:rPr>
      <w:rFonts w:ascii="Arial" w:hAnsi="Arial" w:cs="Arial"/>
      <w:b/>
      <w:noProof/>
      <w:spacing w:val="-8"/>
      <w:sz w:val="28"/>
      <w:szCs w:val="32"/>
    </w:rPr>
  </w:style>
  <w:style w:type="paragraph" w:customStyle="1" w:styleId="AListBiblio">
    <w:name w:val="A_List_Biblio"/>
    <w:basedOn w:val="ABody"/>
    <w:qFormat/>
    <w:rsid w:val="002666AA"/>
    <w:pPr>
      <w:numPr>
        <w:numId w:val="28"/>
      </w:numPr>
      <w:tabs>
        <w:tab w:val="left" w:pos="1213"/>
      </w:tabs>
      <w:spacing w:line="312" w:lineRule="auto"/>
      <w:jc w:val="left"/>
    </w:pPr>
  </w:style>
  <w:style w:type="paragraph" w:customStyle="1" w:styleId="ABodycenter">
    <w:name w:val="A_Body_center"/>
    <w:rsid w:val="002666AA"/>
    <w:pPr>
      <w:keepLines/>
      <w:autoSpaceDE w:val="0"/>
      <w:autoSpaceDN w:val="0"/>
      <w:adjustRightInd w:val="0"/>
      <w:spacing w:before="120" w:after="120"/>
      <w:ind w:left="284" w:right="340"/>
      <w:jc w:val="center"/>
    </w:pPr>
    <w:rPr>
      <w:color w:val="000000"/>
      <w:sz w:val="24"/>
      <w:szCs w:val="24"/>
      <w:lang w:val="en-US"/>
    </w:rPr>
  </w:style>
  <w:style w:type="paragraph" w:customStyle="1" w:styleId="ABodynoindentleft">
    <w:name w:val="A_Body_no_indent_left"/>
    <w:basedOn w:val="ABody"/>
    <w:rsid w:val="002666AA"/>
    <w:pPr>
      <w:spacing w:line="312" w:lineRule="auto"/>
      <w:ind w:firstLine="0"/>
      <w:jc w:val="left"/>
    </w:pPr>
  </w:style>
  <w:style w:type="paragraph" w:customStyle="1" w:styleId="ABodysmall">
    <w:name w:val="A_Body_small"/>
    <w:basedOn w:val="ABody"/>
    <w:qFormat/>
    <w:rsid w:val="002666AA"/>
    <w:pPr>
      <w:tabs>
        <w:tab w:val="left" w:pos="0"/>
      </w:tabs>
      <w:spacing w:line="312" w:lineRule="auto"/>
    </w:pPr>
    <w:rPr>
      <w:sz w:val="16"/>
      <w:szCs w:val="16"/>
    </w:rPr>
  </w:style>
  <w:style w:type="paragraph" w:customStyle="1" w:styleId="ABodysmallcenter">
    <w:name w:val="A_Body_small_center"/>
    <w:basedOn w:val="ABodysmall"/>
    <w:rsid w:val="002666AA"/>
    <w:pPr>
      <w:widowControl w:val="0"/>
      <w:autoSpaceDE w:val="0"/>
      <w:autoSpaceDN w:val="0"/>
      <w:adjustRightInd w:val="0"/>
      <w:jc w:val="center"/>
    </w:pPr>
    <w:rPr>
      <w:color w:val="000000"/>
    </w:rPr>
  </w:style>
  <w:style w:type="paragraph" w:customStyle="1" w:styleId="ACourier10pt">
    <w:name w:val="A_Courier_10pt"/>
    <w:rsid w:val="002666AA"/>
    <w:rPr>
      <w:rFonts w:ascii="Courier New" w:hAnsi="Courier New"/>
      <w:lang w:val="en-US"/>
    </w:rPr>
  </w:style>
  <w:style w:type="paragraph" w:customStyle="1" w:styleId="ACourier8pt">
    <w:name w:val="A_Courier_8pt"/>
    <w:basedOn w:val="ACourier10pt"/>
    <w:rsid w:val="002666AA"/>
    <w:rPr>
      <w:sz w:val="16"/>
    </w:rPr>
  </w:style>
  <w:style w:type="paragraph" w:customStyle="1" w:styleId="AHeading1app">
    <w:name w:val="A_Heading1_app"/>
    <w:basedOn w:val="AHeadingBase"/>
    <w:next w:val="AHeading2app"/>
    <w:autoRedefine/>
    <w:rsid w:val="002666AA"/>
    <w:pPr>
      <w:pageBreakBefore/>
      <w:numPr>
        <w:numId w:val="38"/>
      </w:numPr>
      <w:jc w:val="center"/>
      <w:outlineLvl w:val="0"/>
    </w:pPr>
    <w:rPr>
      <w:rFonts w:ascii="Times New Roman" w:hAnsi="Times New Roman"/>
      <w:kern w:val="28"/>
      <w:sz w:val="32"/>
      <w:szCs w:val="28"/>
    </w:rPr>
  </w:style>
  <w:style w:type="paragraph" w:customStyle="1" w:styleId="AHeading2app">
    <w:name w:val="A_Heading2_app"/>
    <w:basedOn w:val="AHeading1app"/>
    <w:next w:val="AHeading3app"/>
    <w:autoRedefine/>
    <w:rsid w:val="002666AA"/>
    <w:pPr>
      <w:pageBreakBefore w:val="0"/>
      <w:numPr>
        <w:ilvl w:val="1"/>
      </w:numPr>
      <w:spacing w:before="180" w:after="180"/>
      <w:ind w:left="709"/>
      <w:jc w:val="left"/>
      <w:outlineLvl w:val="1"/>
    </w:pPr>
    <w:rPr>
      <w:bCs/>
      <w:iCs/>
      <w:sz w:val="28"/>
    </w:rPr>
  </w:style>
  <w:style w:type="paragraph" w:customStyle="1" w:styleId="AHeading3app">
    <w:name w:val="A_Heading3_app"/>
    <w:basedOn w:val="AHeading2app"/>
    <w:next w:val="AHeading4app"/>
    <w:rsid w:val="002666AA"/>
    <w:pPr>
      <w:numPr>
        <w:ilvl w:val="2"/>
      </w:numPr>
      <w:outlineLvl w:val="2"/>
    </w:pPr>
    <w:rPr>
      <w:bCs w:val="0"/>
      <w:szCs w:val="24"/>
    </w:rPr>
  </w:style>
  <w:style w:type="paragraph" w:customStyle="1" w:styleId="AHeading4app">
    <w:name w:val="A_Heading4_app"/>
    <w:basedOn w:val="AHeading3app"/>
    <w:next w:val="AHeading5app"/>
    <w:rsid w:val="002666AA"/>
    <w:pPr>
      <w:numPr>
        <w:ilvl w:val="3"/>
      </w:numPr>
      <w:outlineLvl w:val="3"/>
    </w:pPr>
    <w:rPr>
      <w:sz w:val="24"/>
    </w:rPr>
  </w:style>
  <w:style w:type="paragraph" w:customStyle="1" w:styleId="AHeading5app">
    <w:name w:val="A_Heading5_app"/>
    <w:basedOn w:val="AHeading4app"/>
    <w:next w:val="AHeading6app"/>
    <w:rsid w:val="002666AA"/>
    <w:pPr>
      <w:keepLines w:val="0"/>
      <w:numPr>
        <w:ilvl w:val="4"/>
      </w:numPr>
      <w:spacing w:after="240" w:line="240" w:lineRule="auto"/>
    </w:pPr>
    <w:rPr>
      <w:i/>
      <w:snapToGrid w:val="0"/>
      <w:szCs w:val="20"/>
      <w:lang w:val="ru-RU" w:eastAsia="ru-RU"/>
    </w:rPr>
  </w:style>
  <w:style w:type="paragraph" w:customStyle="1" w:styleId="AHeading6app">
    <w:name w:val="A_Heading6_app"/>
    <w:basedOn w:val="AHeading5app"/>
    <w:next w:val="ABodyindent"/>
    <w:rsid w:val="002666AA"/>
    <w:pPr>
      <w:numPr>
        <w:ilvl w:val="5"/>
      </w:numPr>
    </w:pPr>
    <w:rPr>
      <w:i w:val="0"/>
    </w:rPr>
  </w:style>
  <w:style w:type="paragraph" w:customStyle="1" w:styleId="AListcont">
    <w:name w:val="A_List_cont"/>
    <w:basedOn w:val="ABody"/>
    <w:next w:val="a3"/>
    <w:qFormat/>
    <w:rsid w:val="002666AA"/>
    <w:pPr>
      <w:tabs>
        <w:tab w:val="left" w:pos="-1134"/>
      </w:tabs>
      <w:spacing w:line="312" w:lineRule="auto"/>
      <w:ind w:firstLine="1191"/>
    </w:pPr>
  </w:style>
  <w:style w:type="paragraph" w:customStyle="1" w:styleId="AList2abc">
    <w:name w:val="A_List2_abc"/>
    <w:basedOn w:val="AListabc"/>
    <w:rsid w:val="002666AA"/>
    <w:pPr>
      <w:numPr>
        <w:ilvl w:val="1"/>
      </w:numPr>
      <w:autoSpaceDE w:val="0"/>
      <w:autoSpaceDN w:val="0"/>
      <w:adjustRightInd w:val="0"/>
    </w:pPr>
    <w:rPr>
      <w:color w:val="000000"/>
    </w:rPr>
  </w:style>
  <w:style w:type="paragraph" w:customStyle="1" w:styleId="APageBrake">
    <w:name w:val="A_Page_Brake"/>
    <w:basedOn w:val="a3"/>
    <w:qFormat/>
    <w:rsid w:val="002666AA"/>
    <w:pPr>
      <w:keepNext w:val="0"/>
      <w:keepLines w:val="0"/>
    </w:pPr>
    <w:rPr>
      <w:rFonts w:ascii="Times New Roman" w:hAnsi="Times New Roman"/>
      <w:bCs/>
      <w:noProof/>
      <w:spacing w:val="-8"/>
      <w:sz w:val="2"/>
      <w:lang w:val="ru-RU" w:eastAsia="ru-RU"/>
    </w:rPr>
  </w:style>
  <w:style w:type="paragraph" w:customStyle="1" w:styleId="ASignature">
    <w:name w:val="A_Signature"/>
    <w:rsid w:val="002666AA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ASignatureTL">
    <w:name w:val="A_SignatureTL"/>
    <w:basedOn w:val="a3"/>
    <w:rsid w:val="002666AA"/>
    <w:pPr>
      <w:keepNext w:val="0"/>
      <w:keepLines w:val="0"/>
      <w:tabs>
        <w:tab w:val="left" w:pos="851"/>
      </w:tabs>
      <w:spacing w:before="60" w:after="60"/>
      <w:contextualSpacing/>
    </w:pPr>
    <w:rPr>
      <w:rFonts w:ascii="Times New Roman" w:hAnsi="Times New Roman"/>
      <w:snapToGrid w:val="0"/>
      <w:sz w:val="24"/>
      <w:szCs w:val="24"/>
      <w:lang w:val="ru-RU" w:eastAsia="ru-RU"/>
    </w:rPr>
  </w:style>
  <w:style w:type="paragraph" w:customStyle="1" w:styleId="ATableAlignCenter">
    <w:name w:val="A_Table_Align_Center"/>
    <w:rsid w:val="002666AA"/>
    <w:pPr>
      <w:keepNext/>
      <w:widowControl w:val="0"/>
      <w:autoSpaceDE w:val="0"/>
      <w:autoSpaceDN w:val="0"/>
      <w:adjustRightInd w:val="0"/>
      <w:spacing w:before="20" w:after="20"/>
      <w:jc w:val="center"/>
    </w:pPr>
    <w:rPr>
      <w:sz w:val="2"/>
      <w:szCs w:val="2"/>
      <w:vertAlign w:val="subscript"/>
    </w:rPr>
  </w:style>
  <w:style w:type="paragraph" w:customStyle="1" w:styleId="ATableHeading2">
    <w:name w:val="A_Table_Heading_2"/>
    <w:rsid w:val="002666AA"/>
    <w:pPr>
      <w:widowControl w:val="0"/>
      <w:autoSpaceDE w:val="0"/>
      <w:autoSpaceDN w:val="0"/>
      <w:adjustRightInd w:val="0"/>
      <w:spacing w:before="120" w:after="120"/>
      <w:ind w:left="90" w:right="90"/>
    </w:pPr>
    <w:rPr>
      <w:rFonts w:ascii="Arial" w:hAnsi="Arial" w:cs="Arial"/>
      <w:b/>
      <w:bCs/>
      <w:color w:val="000000"/>
      <w:sz w:val="24"/>
      <w:szCs w:val="24"/>
    </w:rPr>
  </w:style>
  <w:style w:type="paragraph" w:customStyle="1" w:styleId="ATableHeadingL1">
    <w:name w:val="A_Table_Heading_L1"/>
    <w:basedOn w:val="ATableBody"/>
    <w:qFormat/>
    <w:rsid w:val="002666AA"/>
    <w:rPr>
      <w:b/>
      <w:sz w:val="28"/>
      <w:u w:val="single"/>
    </w:rPr>
  </w:style>
  <w:style w:type="paragraph" w:customStyle="1" w:styleId="ATableHeadingL2">
    <w:name w:val="A_Table_Heading_L2"/>
    <w:basedOn w:val="ATableBody"/>
    <w:qFormat/>
    <w:rsid w:val="002666AA"/>
    <w:pPr>
      <w:keepNext/>
    </w:pPr>
    <w:rPr>
      <w:b/>
      <w:u w:val="single"/>
    </w:rPr>
  </w:style>
  <w:style w:type="paragraph" w:customStyle="1" w:styleId="ATitle11pt">
    <w:name w:val="A_Title_11pt"/>
    <w:basedOn w:val="ATitleBase"/>
    <w:rsid w:val="002666AA"/>
    <w:pPr>
      <w:widowControl w:val="0"/>
      <w:autoSpaceDE w:val="0"/>
      <w:autoSpaceDN w:val="0"/>
      <w:adjustRightInd w:val="0"/>
      <w:spacing w:before="80" w:after="80"/>
    </w:pPr>
    <w:rPr>
      <w:rFonts w:cs="Arial"/>
      <w:bCs/>
      <w:color w:val="000000"/>
      <w:sz w:val="22"/>
      <w:szCs w:val="22"/>
    </w:rPr>
  </w:style>
  <w:style w:type="paragraph" w:customStyle="1" w:styleId="ATitle12pt">
    <w:name w:val="A_Title_12pt"/>
    <w:basedOn w:val="ATitleBase"/>
    <w:autoRedefine/>
    <w:rsid w:val="002666AA"/>
    <w:pPr>
      <w:widowControl w:val="0"/>
      <w:autoSpaceDE w:val="0"/>
      <w:autoSpaceDN w:val="0"/>
      <w:adjustRightInd w:val="0"/>
      <w:spacing w:before="80" w:after="80"/>
    </w:pPr>
    <w:rPr>
      <w:rFonts w:ascii="Times New Roman" w:hAnsi="Times New Roman" w:cs="Arial"/>
      <w:bCs/>
      <w:color w:val="000000"/>
      <w:sz w:val="24"/>
      <w:szCs w:val="24"/>
    </w:rPr>
  </w:style>
  <w:style w:type="paragraph" w:customStyle="1" w:styleId="ATitle18pt">
    <w:name w:val="A_Title_18pt"/>
    <w:basedOn w:val="ATitleBase"/>
    <w:autoRedefine/>
    <w:rsid w:val="002666AA"/>
    <w:pPr>
      <w:spacing w:before="120" w:after="120"/>
    </w:pPr>
    <w:rPr>
      <w:rFonts w:ascii="Times New Roman" w:hAnsi="Times New Roman"/>
      <w:bCs/>
      <w:kern w:val="28"/>
      <w:sz w:val="36"/>
    </w:rPr>
  </w:style>
  <w:style w:type="paragraph" w:customStyle="1" w:styleId="ATPBody10">
    <w:name w:val="A_TP_Body_10"/>
    <w:autoRedefine/>
    <w:rsid w:val="002666AA"/>
    <w:pPr>
      <w:widowControl w:val="0"/>
      <w:autoSpaceDE w:val="0"/>
      <w:autoSpaceDN w:val="0"/>
      <w:adjustRightInd w:val="0"/>
    </w:pPr>
    <w:rPr>
      <w:color w:val="000000"/>
    </w:rPr>
  </w:style>
  <w:style w:type="paragraph" w:customStyle="1" w:styleId="ATPBody12">
    <w:name w:val="A_TP_Body_12"/>
    <w:autoRedefine/>
    <w:rsid w:val="002666AA"/>
    <w:pPr>
      <w:widowControl w:val="0"/>
      <w:autoSpaceDE w:val="0"/>
      <w:autoSpaceDN w:val="0"/>
      <w:adjustRightInd w:val="0"/>
    </w:pPr>
    <w:rPr>
      <w:rFonts w:cs="Arial"/>
      <w:color w:val="000000"/>
      <w:sz w:val="24"/>
      <w:szCs w:val="24"/>
    </w:rPr>
  </w:style>
  <w:style w:type="paragraph" w:customStyle="1" w:styleId="ATPBody12center">
    <w:name w:val="A_TP_Body_12_center"/>
    <w:basedOn w:val="ATPBody12"/>
    <w:autoRedefine/>
    <w:rsid w:val="002666AA"/>
    <w:pPr>
      <w:jc w:val="center"/>
    </w:pPr>
  </w:style>
  <w:style w:type="paragraph" w:customStyle="1" w:styleId="ATPBody8">
    <w:name w:val="A_TP_Body_8"/>
    <w:rsid w:val="002666AA"/>
    <w:pPr>
      <w:widowControl w:val="0"/>
      <w:autoSpaceDE w:val="0"/>
      <w:autoSpaceDN w:val="0"/>
      <w:adjustRightInd w:val="0"/>
    </w:pPr>
    <w:rPr>
      <w:color w:val="000000"/>
      <w:sz w:val="16"/>
      <w:szCs w:val="16"/>
      <w:vertAlign w:val="subscript"/>
    </w:rPr>
  </w:style>
  <w:style w:type="paragraph" w:customStyle="1" w:styleId="ATPBodysmall">
    <w:name w:val="A_TP_Body_small"/>
    <w:rsid w:val="002666AA"/>
    <w:pPr>
      <w:widowControl w:val="0"/>
      <w:autoSpaceDE w:val="0"/>
      <w:autoSpaceDN w:val="0"/>
      <w:adjustRightInd w:val="0"/>
      <w:spacing w:before="40" w:after="40"/>
    </w:pPr>
    <w:rPr>
      <w:color w:val="000000"/>
      <w:sz w:val="16"/>
      <w:szCs w:val="16"/>
    </w:rPr>
  </w:style>
  <w:style w:type="paragraph" w:styleId="55">
    <w:name w:val="toc 5"/>
    <w:basedOn w:val="45"/>
    <w:next w:val="61"/>
    <w:autoRedefine/>
    <w:uiPriority w:val="39"/>
    <w:unhideWhenUsed/>
    <w:rsid w:val="002666AA"/>
    <w:pPr>
      <w:ind w:left="660"/>
    </w:pPr>
  </w:style>
  <w:style w:type="paragraph" w:styleId="61">
    <w:name w:val="toc 6"/>
    <w:basedOn w:val="55"/>
    <w:next w:val="71"/>
    <w:autoRedefine/>
    <w:uiPriority w:val="39"/>
    <w:unhideWhenUsed/>
    <w:rsid w:val="002666AA"/>
    <w:pPr>
      <w:ind w:left="879" w:right="567"/>
    </w:pPr>
  </w:style>
  <w:style w:type="paragraph" w:styleId="71">
    <w:name w:val="toc 7"/>
    <w:basedOn w:val="61"/>
    <w:next w:val="81"/>
    <w:autoRedefine/>
    <w:uiPriority w:val="39"/>
    <w:unhideWhenUsed/>
    <w:rsid w:val="002666AA"/>
    <w:pPr>
      <w:ind w:left="1100"/>
    </w:pPr>
  </w:style>
  <w:style w:type="paragraph" w:styleId="81">
    <w:name w:val="toc 8"/>
    <w:basedOn w:val="71"/>
    <w:next w:val="91"/>
    <w:autoRedefine/>
    <w:uiPriority w:val="39"/>
    <w:unhideWhenUsed/>
    <w:rsid w:val="002666AA"/>
    <w:pPr>
      <w:ind w:left="1320"/>
    </w:pPr>
  </w:style>
  <w:style w:type="paragraph" w:styleId="91">
    <w:name w:val="toc 9"/>
    <w:basedOn w:val="81"/>
    <w:next w:val="ABody"/>
    <w:autoRedefine/>
    <w:uiPriority w:val="39"/>
    <w:unhideWhenUsed/>
    <w:rsid w:val="002666AA"/>
    <w:pPr>
      <w:tabs>
        <w:tab w:val="right" w:leader="dot" w:pos="-1418"/>
      </w:tabs>
      <w:ind w:left="1540"/>
    </w:pPr>
  </w:style>
  <w:style w:type="character" w:customStyle="1" w:styleId="a9">
    <w:name w:val="Верхний колонтитул Знак"/>
    <w:link w:val="a8"/>
    <w:rsid w:val="002666AA"/>
    <w:rPr>
      <w:rFonts w:ascii="Arial" w:hAnsi="Arial"/>
      <w:bCs/>
      <w:sz w:val="2"/>
      <w:lang w:val="en-US" w:eastAsia="en-US"/>
    </w:rPr>
  </w:style>
  <w:style w:type="paragraph" w:customStyle="1" w:styleId="AList2123">
    <w:name w:val="A_List2_123"/>
    <w:basedOn w:val="AList123"/>
    <w:rsid w:val="002666AA"/>
    <w:pPr>
      <w:numPr>
        <w:ilvl w:val="1"/>
      </w:numPr>
      <w:autoSpaceDE w:val="0"/>
      <w:autoSpaceDN w:val="0"/>
      <w:adjustRightInd w:val="0"/>
    </w:pPr>
    <w:rPr>
      <w:color w:val="000000"/>
    </w:rPr>
  </w:style>
  <w:style w:type="paragraph" w:styleId="46">
    <w:name w:val="index 4"/>
    <w:basedOn w:val="ABody"/>
    <w:next w:val="a3"/>
    <w:autoRedefine/>
    <w:rsid w:val="002666AA"/>
    <w:pPr>
      <w:tabs>
        <w:tab w:val="right" w:pos="9923"/>
      </w:tabs>
      <w:ind w:left="880" w:hanging="220"/>
    </w:pPr>
    <w:rPr>
      <w:sz w:val="22"/>
    </w:rPr>
  </w:style>
  <w:style w:type="paragraph" w:styleId="56">
    <w:name w:val="index 5"/>
    <w:basedOn w:val="ABody"/>
    <w:next w:val="a3"/>
    <w:autoRedefine/>
    <w:rsid w:val="002666AA"/>
    <w:pPr>
      <w:ind w:left="1100" w:hanging="221"/>
    </w:pPr>
    <w:rPr>
      <w:rFonts w:ascii="Courier New" w:hAnsi="Courier New"/>
      <w:sz w:val="22"/>
    </w:rPr>
  </w:style>
  <w:style w:type="paragraph" w:styleId="62">
    <w:name w:val="index 6"/>
    <w:basedOn w:val="ABody"/>
    <w:next w:val="a3"/>
    <w:autoRedefine/>
    <w:rsid w:val="002666AA"/>
    <w:pPr>
      <w:ind w:left="1320" w:hanging="220"/>
    </w:pPr>
    <w:rPr>
      <w:rFonts w:ascii="Courier New" w:hAnsi="Courier New"/>
      <w:sz w:val="22"/>
    </w:rPr>
  </w:style>
  <w:style w:type="paragraph" w:styleId="72">
    <w:name w:val="index 7"/>
    <w:basedOn w:val="ABody"/>
    <w:next w:val="a3"/>
    <w:autoRedefine/>
    <w:rsid w:val="002666AA"/>
    <w:pPr>
      <w:ind w:left="1540" w:hanging="220"/>
    </w:pPr>
    <w:rPr>
      <w:rFonts w:ascii="Courier New" w:hAnsi="Courier New"/>
      <w:sz w:val="22"/>
    </w:rPr>
  </w:style>
  <w:style w:type="paragraph" w:styleId="82">
    <w:name w:val="index 8"/>
    <w:basedOn w:val="ABody"/>
    <w:next w:val="a3"/>
    <w:autoRedefine/>
    <w:rsid w:val="002666AA"/>
    <w:pPr>
      <w:ind w:left="1760" w:hanging="220"/>
    </w:pPr>
    <w:rPr>
      <w:rFonts w:ascii="Courier New" w:hAnsi="Courier New"/>
      <w:sz w:val="22"/>
    </w:rPr>
  </w:style>
  <w:style w:type="paragraph" w:styleId="92">
    <w:name w:val="index 9"/>
    <w:basedOn w:val="ABody"/>
    <w:next w:val="a3"/>
    <w:autoRedefine/>
    <w:rsid w:val="002666AA"/>
    <w:pPr>
      <w:ind w:left="1980" w:hanging="220"/>
    </w:pPr>
    <w:rPr>
      <w:rFonts w:ascii="Courier New" w:hAnsi="Courier New"/>
      <w:sz w:val="22"/>
    </w:rPr>
  </w:style>
  <w:style w:type="character" w:customStyle="1" w:styleId="af2">
    <w:name w:val="Основной текст Знак"/>
    <w:link w:val="a4"/>
    <w:rsid w:val="002666AA"/>
    <w:rPr>
      <w:rFonts w:ascii="Garamond" w:hAnsi="Garamond"/>
      <w:sz w:val="22"/>
      <w:szCs w:val="22"/>
      <w:lang w:val="en-US" w:eastAsia="en-US"/>
    </w:rPr>
  </w:style>
  <w:style w:type="paragraph" w:customStyle="1" w:styleId="AList3123">
    <w:name w:val="A_List3_123"/>
    <w:basedOn w:val="AList2123"/>
    <w:qFormat/>
    <w:rsid w:val="002666AA"/>
    <w:pPr>
      <w:numPr>
        <w:ilvl w:val="2"/>
      </w:numPr>
    </w:pPr>
  </w:style>
  <w:style w:type="paragraph" w:customStyle="1" w:styleId="AList3abc">
    <w:name w:val="A_List3_abc"/>
    <w:basedOn w:val="AList2abc"/>
    <w:qFormat/>
    <w:rsid w:val="002666AA"/>
    <w:pPr>
      <w:numPr>
        <w:ilvl w:val="2"/>
      </w:numPr>
      <w:tabs>
        <w:tab w:val="num" w:pos="1985"/>
      </w:tabs>
    </w:pPr>
  </w:style>
  <w:style w:type="paragraph" w:customStyle="1" w:styleId="AList3bullet">
    <w:name w:val="A_List3_bullet"/>
    <w:basedOn w:val="AList2bullet"/>
    <w:qFormat/>
    <w:rsid w:val="002666AA"/>
    <w:pPr>
      <w:numPr>
        <w:ilvl w:val="2"/>
      </w:numPr>
      <w:tabs>
        <w:tab w:val="num" w:pos="1191"/>
      </w:tabs>
    </w:pPr>
  </w:style>
  <w:style w:type="paragraph" w:customStyle="1" w:styleId="AHeading1">
    <w:name w:val="A_Heading_1"/>
    <w:basedOn w:val="AHeadingBase"/>
    <w:next w:val="AHeading2"/>
    <w:autoRedefine/>
    <w:qFormat/>
    <w:rsid w:val="002666AA"/>
    <w:pPr>
      <w:pageBreakBefore/>
      <w:numPr>
        <w:numId w:val="25"/>
      </w:numPr>
      <w:outlineLvl w:val="0"/>
    </w:pPr>
    <w:rPr>
      <w:rFonts w:ascii="Times New Roman" w:hAnsi="Times New Roman"/>
      <w:sz w:val="32"/>
    </w:rPr>
  </w:style>
  <w:style w:type="paragraph" w:customStyle="1" w:styleId="AHeading2">
    <w:name w:val="A_Heading_2"/>
    <w:basedOn w:val="AHeading1"/>
    <w:autoRedefine/>
    <w:qFormat/>
    <w:rsid w:val="003872E0"/>
    <w:pPr>
      <w:pageBreakBefore w:val="0"/>
      <w:numPr>
        <w:ilvl w:val="1"/>
      </w:numPr>
      <w:outlineLvl w:val="1"/>
    </w:pPr>
    <w:rPr>
      <w:rFonts w:ascii="Cambria" w:hAnsi="Cambria"/>
      <w:sz w:val="28"/>
      <w:lang w:val="ru-RU"/>
    </w:rPr>
  </w:style>
  <w:style w:type="paragraph" w:customStyle="1" w:styleId="AHeading3">
    <w:name w:val="A_Heading_3"/>
    <w:basedOn w:val="AHeading2"/>
    <w:autoRedefine/>
    <w:qFormat/>
    <w:rsid w:val="00934D07"/>
    <w:pPr>
      <w:numPr>
        <w:ilvl w:val="2"/>
      </w:numPr>
      <w:outlineLvl w:val="2"/>
    </w:pPr>
    <w:rPr>
      <w:sz w:val="24"/>
    </w:rPr>
  </w:style>
  <w:style w:type="paragraph" w:customStyle="1" w:styleId="AHeading4">
    <w:name w:val="A_Heading_4"/>
    <w:basedOn w:val="AHeading3"/>
    <w:autoRedefine/>
    <w:qFormat/>
    <w:rsid w:val="002666AA"/>
    <w:pPr>
      <w:numPr>
        <w:ilvl w:val="3"/>
      </w:numPr>
      <w:outlineLvl w:val="3"/>
    </w:pPr>
    <w:rPr>
      <w:i/>
    </w:rPr>
  </w:style>
  <w:style w:type="paragraph" w:customStyle="1" w:styleId="AHeading5">
    <w:name w:val="A_Heading_5"/>
    <w:basedOn w:val="AHeading4"/>
    <w:qFormat/>
    <w:rsid w:val="002666AA"/>
    <w:pPr>
      <w:numPr>
        <w:ilvl w:val="4"/>
      </w:numPr>
      <w:outlineLvl w:val="4"/>
    </w:pPr>
    <w:rPr>
      <w:i w:val="0"/>
    </w:rPr>
  </w:style>
  <w:style w:type="paragraph" w:customStyle="1" w:styleId="AHeading6">
    <w:name w:val="A_Heading_6"/>
    <w:basedOn w:val="AHeading5"/>
    <w:qFormat/>
    <w:rsid w:val="002666AA"/>
    <w:pPr>
      <w:numPr>
        <w:ilvl w:val="5"/>
      </w:numPr>
      <w:outlineLvl w:val="5"/>
    </w:pPr>
    <w:rPr>
      <w:i/>
    </w:rPr>
  </w:style>
  <w:style w:type="paragraph" w:customStyle="1" w:styleId="AHeading7">
    <w:name w:val="A_Heading_7"/>
    <w:basedOn w:val="AHeading6"/>
    <w:qFormat/>
    <w:rsid w:val="002666AA"/>
    <w:pPr>
      <w:numPr>
        <w:ilvl w:val="6"/>
      </w:numPr>
      <w:outlineLvl w:val="6"/>
    </w:pPr>
    <w:rPr>
      <w:i w:val="0"/>
    </w:rPr>
  </w:style>
  <w:style w:type="paragraph" w:customStyle="1" w:styleId="AHeading8">
    <w:name w:val="A_Heading_8"/>
    <w:basedOn w:val="AHeading7"/>
    <w:qFormat/>
    <w:rsid w:val="002666AA"/>
    <w:pPr>
      <w:numPr>
        <w:ilvl w:val="7"/>
      </w:numPr>
      <w:outlineLvl w:val="7"/>
    </w:pPr>
    <w:rPr>
      <w:i/>
    </w:rPr>
  </w:style>
  <w:style w:type="paragraph" w:customStyle="1" w:styleId="AHeading9">
    <w:name w:val="A_Heading_9"/>
    <w:basedOn w:val="AHeading8"/>
    <w:qFormat/>
    <w:rsid w:val="002666AA"/>
    <w:pPr>
      <w:numPr>
        <w:ilvl w:val="8"/>
      </w:numPr>
      <w:outlineLvl w:val="8"/>
    </w:pPr>
    <w:rPr>
      <w:i w:val="0"/>
    </w:rPr>
  </w:style>
  <w:style w:type="paragraph" w:styleId="afff8">
    <w:name w:val="TOC Heading"/>
    <w:basedOn w:val="11"/>
    <w:next w:val="a3"/>
    <w:uiPriority w:val="39"/>
    <w:semiHidden/>
    <w:unhideWhenUsed/>
    <w:qFormat/>
    <w:rsid w:val="002666AA"/>
    <w:pPr>
      <w:pageBreakBefore w:val="0"/>
      <w:suppressAutoHyphens w:val="0"/>
      <w:spacing w:before="480" w:after="0"/>
      <w:outlineLvl w:val="9"/>
    </w:pPr>
    <w:rPr>
      <w:rFonts w:ascii="Cambria" w:hAnsi="Cambria" w:cs="Times New Roman"/>
      <w:color w:val="365F91"/>
      <w:kern w:val="0"/>
      <w:sz w:val="28"/>
      <w:szCs w:val="28"/>
      <w:lang w:eastAsia="ru-RU"/>
    </w:rPr>
  </w:style>
  <w:style w:type="paragraph" w:customStyle="1" w:styleId="ATableNameApp">
    <w:name w:val="A_Table_Name_App"/>
    <w:basedOn w:val="ATableName"/>
    <w:qFormat/>
    <w:rsid w:val="002666AA"/>
    <w:pPr>
      <w:numPr>
        <w:ilvl w:val="8"/>
        <w:numId w:val="38"/>
      </w:numPr>
    </w:pPr>
  </w:style>
  <w:style w:type="paragraph" w:customStyle="1" w:styleId="APictureNameApp">
    <w:name w:val="A_Picture_Name_App"/>
    <w:basedOn w:val="afff0"/>
    <w:qFormat/>
    <w:rsid w:val="002666AA"/>
    <w:pPr>
      <w:keepLines/>
      <w:numPr>
        <w:ilvl w:val="7"/>
        <w:numId w:val="38"/>
      </w:numPr>
    </w:pPr>
  </w:style>
  <w:style w:type="paragraph" w:customStyle="1" w:styleId="ATableListRow1">
    <w:name w:val="A_Table_ListRow_1"/>
    <w:rsid w:val="002666AA"/>
    <w:pPr>
      <w:widowControl w:val="0"/>
      <w:numPr>
        <w:numId w:val="35"/>
      </w:numPr>
      <w:autoSpaceDE w:val="0"/>
      <w:autoSpaceDN w:val="0"/>
      <w:adjustRightInd w:val="0"/>
      <w:spacing w:before="60" w:after="60"/>
      <w:jc w:val="center"/>
    </w:pPr>
    <w:rPr>
      <w:color w:val="000000"/>
    </w:rPr>
  </w:style>
  <w:style w:type="numbering" w:customStyle="1" w:styleId="a0">
    <w:name w:val="Таблица"/>
    <w:rsid w:val="002666AA"/>
    <w:pPr>
      <w:numPr>
        <w:numId w:val="20"/>
      </w:numPr>
    </w:pPr>
  </w:style>
  <w:style w:type="paragraph" w:customStyle="1" w:styleId="AListCont2">
    <w:name w:val="A_List_Cont_2"/>
    <w:basedOn w:val="AListcont"/>
    <w:rsid w:val="002666AA"/>
    <w:pPr>
      <w:widowControl w:val="0"/>
      <w:autoSpaceDE w:val="0"/>
      <w:autoSpaceDN w:val="0"/>
      <w:adjustRightInd w:val="0"/>
      <w:ind w:firstLine="1644"/>
    </w:pPr>
    <w:rPr>
      <w:color w:val="000000"/>
    </w:rPr>
  </w:style>
  <w:style w:type="paragraph" w:customStyle="1" w:styleId="AList4bullet">
    <w:name w:val="A_List4_bullet"/>
    <w:basedOn w:val="AList3bullet"/>
    <w:rsid w:val="002666AA"/>
    <w:pPr>
      <w:widowControl w:val="0"/>
      <w:numPr>
        <w:ilvl w:val="3"/>
      </w:numPr>
      <w:tabs>
        <w:tab w:val="num" w:pos="1645"/>
      </w:tabs>
      <w:autoSpaceDE w:val="0"/>
      <w:autoSpaceDN w:val="0"/>
      <w:adjustRightInd w:val="0"/>
    </w:pPr>
    <w:rPr>
      <w:color w:val="000000"/>
      <w:szCs w:val="24"/>
    </w:rPr>
  </w:style>
  <w:style w:type="paragraph" w:customStyle="1" w:styleId="AFootnote">
    <w:name w:val="A_Footnote"/>
    <w:basedOn w:val="ABody"/>
    <w:rsid w:val="002666AA"/>
    <w:pPr>
      <w:widowControl w:val="0"/>
      <w:autoSpaceDE w:val="0"/>
      <w:autoSpaceDN w:val="0"/>
      <w:adjustRightInd w:val="0"/>
    </w:pPr>
    <w:rPr>
      <w:color w:val="000000"/>
      <w:sz w:val="20"/>
      <w:szCs w:val="16"/>
    </w:rPr>
  </w:style>
  <w:style w:type="paragraph" w:customStyle="1" w:styleId="ATableAlignLeft">
    <w:name w:val="A_Table_Align_Left"/>
    <w:qFormat/>
    <w:rsid w:val="002666AA"/>
    <w:pPr>
      <w:keepNext/>
      <w:widowControl w:val="0"/>
      <w:contextualSpacing/>
    </w:pPr>
    <w:rPr>
      <w:snapToGrid w:val="0"/>
      <w:sz w:val="2"/>
      <w:szCs w:val="24"/>
    </w:rPr>
  </w:style>
  <w:style w:type="paragraph" w:customStyle="1" w:styleId="ABodyright">
    <w:name w:val="A_Body_right"/>
    <w:basedOn w:val="ABody"/>
    <w:rsid w:val="002666AA"/>
    <w:pPr>
      <w:autoSpaceDE w:val="0"/>
      <w:autoSpaceDN w:val="0"/>
      <w:adjustRightInd w:val="0"/>
      <w:jc w:val="right"/>
    </w:pPr>
    <w:rPr>
      <w:color w:val="000000"/>
    </w:rPr>
  </w:style>
  <w:style w:type="paragraph" w:customStyle="1" w:styleId="AEmbededTables">
    <w:name w:val="A_Embeded_Tables"/>
    <w:basedOn w:val="ATableBody"/>
    <w:qFormat/>
    <w:rsid w:val="002666AA"/>
    <w:pPr>
      <w:ind w:left="284" w:right="340"/>
    </w:pPr>
  </w:style>
  <w:style w:type="character" w:customStyle="1" w:styleId="ab">
    <w:name w:val="Нижний колонтитул Знак"/>
    <w:link w:val="aa"/>
    <w:rsid w:val="002666AA"/>
    <w:rPr>
      <w:rFonts w:ascii="Arial" w:hAnsi="Arial"/>
      <w:sz w:val="24"/>
      <w:szCs w:val="22"/>
      <w:lang w:val="en-US" w:eastAsia="en-US"/>
    </w:rPr>
  </w:style>
  <w:style w:type="paragraph" w:customStyle="1" w:styleId="AFrameNNCFont">
    <w:name w:val="A_Frame_NNC_Font"/>
    <w:qFormat/>
    <w:rsid w:val="002666AA"/>
    <w:pPr>
      <w:jc w:val="center"/>
    </w:pPr>
    <w:rPr>
      <w:rFonts w:ascii="Arial" w:hAnsi="Arial"/>
      <w:bCs/>
      <w:i/>
      <w:noProof/>
      <w:sz w:val="10"/>
      <w:szCs w:val="10"/>
    </w:rPr>
  </w:style>
  <w:style w:type="paragraph" w:customStyle="1" w:styleId="ATableCommands">
    <w:name w:val="A_Table_Commands"/>
    <w:basedOn w:val="ATableBody"/>
    <w:qFormat/>
    <w:rsid w:val="002666AA"/>
    <w:rPr>
      <w:rFonts w:ascii="Courier New" w:hAnsi="Courier New"/>
    </w:rPr>
  </w:style>
  <w:style w:type="paragraph" w:customStyle="1" w:styleId="ALRTableHead">
    <w:name w:val="A_LR_Table_Head"/>
    <w:uiPriority w:val="99"/>
    <w:rsid w:val="002666AA"/>
    <w:pPr>
      <w:widowControl w:val="0"/>
      <w:autoSpaceDE w:val="0"/>
      <w:autoSpaceDN w:val="0"/>
      <w:adjustRightInd w:val="0"/>
      <w:jc w:val="center"/>
    </w:pPr>
    <w:rPr>
      <w:b/>
      <w:bCs/>
      <w:color w:val="000000"/>
      <w:sz w:val="22"/>
      <w:szCs w:val="22"/>
    </w:rPr>
  </w:style>
  <w:style w:type="paragraph" w:customStyle="1" w:styleId="ATableBase">
    <w:name w:val="A_Table Base"/>
    <w:basedOn w:val="ABody"/>
    <w:qFormat/>
    <w:rsid w:val="002666AA"/>
    <w:pPr>
      <w:snapToGrid w:val="0"/>
      <w:jc w:val="center"/>
    </w:pPr>
    <w:rPr>
      <w:rFonts w:cs="Arial"/>
    </w:rPr>
  </w:style>
  <w:style w:type="paragraph" w:customStyle="1" w:styleId="ATableBodyright">
    <w:name w:val="A_Table_Body_right"/>
    <w:basedOn w:val="ATableBody"/>
    <w:qFormat/>
    <w:rsid w:val="002666AA"/>
    <w:pPr>
      <w:jc w:val="right"/>
    </w:pPr>
  </w:style>
  <w:style w:type="paragraph" w:customStyle="1" w:styleId="AFrameName">
    <w:name w:val="A_Frame_Name"/>
    <w:rsid w:val="002666AA"/>
    <w:rPr>
      <w:rFonts w:ascii="Arial" w:hAnsi="Arial"/>
      <w:bCs/>
      <w:i/>
      <w:noProof/>
      <w:spacing w:val="-8"/>
      <w:sz w:val="16"/>
      <w:szCs w:val="16"/>
    </w:rPr>
  </w:style>
  <w:style w:type="paragraph" w:customStyle="1" w:styleId="AFrameBigFont">
    <w:name w:val="A_Frame_BigFont"/>
    <w:rsid w:val="002666AA"/>
    <w:pPr>
      <w:jc w:val="center"/>
    </w:pPr>
    <w:rPr>
      <w:rFonts w:ascii="Arial" w:hAnsi="Arial"/>
      <w:bCs/>
      <w:i/>
      <w:noProof/>
      <w:spacing w:val="-8"/>
      <w:sz w:val="26"/>
    </w:rPr>
  </w:style>
  <w:style w:type="paragraph" w:customStyle="1" w:styleId="AFrameSmallFont">
    <w:name w:val="A_Frame_SmallFont"/>
    <w:rsid w:val="002666AA"/>
    <w:rPr>
      <w:rFonts w:ascii="Arial" w:hAnsi="Arial"/>
      <w:bCs/>
      <w:i/>
      <w:noProof/>
      <w:sz w:val="16"/>
      <w:szCs w:val="16"/>
    </w:rPr>
  </w:style>
  <w:style w:type="paragraph" w:customStyle="1" w:styleId="afff9">
    <w:name w:val="Чертежный"/>
    <w:rsid w:val="002666AA"/>
    <w:pPr>
      <w:jc w:val="center"/>
    </w:pPr>
    <w:rPr>
      <w:rFonts w:ascii="Tahoma" w:hAnsi="Tahoma" w:cs="Tahoma"/>
      <w:i/>
      <w:sz w:val="16"/>
      <w:szCs w:val="16"/>
      <w:lang w:val="uk-UA" w:eastAsia="en-US"/>
    </w:rPr>
  </w:style>
  <w:style w:type="paragraph" w:customStyle="1" w:styleId="AFrameMidleFont">
    <w:name w:val="A_Frame_MidleFont"/>
    <w:qFormat/>
    <w:rsid w:val="002666AA"/>
    <w:pPr>
      <w:jc w:val="center"/>
    </w:pPr>
    <w:rPr>
      <w:rFonts w:ascii="Arial" w:hAnsi="Arial"/>
      <w:bCs/>
      <w:i/>
      <w:noProof/>
      <w:spacing w:val="-8"/>
      <w:sz w:val="16"/>
    </w:rPr>
  </w:style>
  <w:style w:type="paragraph" w:customStyle="1" w:styleId="ATitleBase">
    <w:name w:val="A_Title_Base"/>
    <w:qFormat/>
    <w:rsid w:val="002666AA"/>
    <w:pPr>
      <w:jc w:val="center"/>
    </w:pPr>
    <w:rPr>
      <w:rFonts w:ascii="Arial" w:hAnsi="Arial"/>
      <w:b/>
      <w:caps/>
      <w:lang w:eastAsia="en-US"/>
    </w:rPr>
  </w:style>
  <w:style w:type="paragraph" w:customStyle="1" w:styleId="AHeadingProcedure">
    <w:name w:val="A_Heading_Procedure"/>
    <w:basedOn w:val="AHeadingBase"/>
    <w:next w:val="ABodyindent"/>
    <w:rsid w:val="002666AA"/>
    <w:pPr>
      <w:tabs>
        <w:tab w:val="left" w:pos="0"/>
      </w:tabs>
      <w:spacing w:before="120"/>
      <w:ind w:firstLine="851"/>
    </w:pPr>
    <w:rPr>
      <w:i/>
      <w:sz w:val="24"/>
      <w:lang w:val="ru-RU"/>
    </w:rPr>
  </w:style>
  <w:style w:type="paragraph" w:customStyle="1" w:styleId="ATableListcont">
    <w:name w:val="A_Table_List_cont"/>
    <w:rsid w:val="002666AA"/>
    <w:pPr>
      <w:widowControl w:val="0"/>
      <w:autoSpaceDE w:val="0"/>
      <w:autoSpaceDN w:val="0"/>
      <w:adjustRightInd w:val="0"/>
      <w:spacing w:before="60" w:after="60"/>
      <w:ind w:left="270" w:hanging="180"/>
    </w:pPr>
    <w:rPr>
      <w:color w:val="000000"/>
    </w:rPr>
  </w:style>
  <w:style w:type="paragraph" w:customStyle="1" w:styleId="AHeadingBase">
    <w:name w:val="A_Heading Base"/>
    <w:basedOn w:val="a3"/>
    <w:qFormat/>
    <w:rsid w:val="002666AA"/>
    <w:pPr>
      <w:suppressAutoHyphens/>
      <w:spacing w:before="240" w:after="60" w:line="276" w:lineRule="auto"/>
      <w:ind w:left="284" w:right="284"/>
    </w:pPr>
    <w:rPr>
      <w:rFonts w:ascii="Arial" w:hAnsi="Arial"/>
      <w:b/>
    </w:rPr>
  </w:style>
  <w:style w:type="paragraph" w:customStyle="1" w:styleId="ATPbody80">
    <w:name w:val="A_TP_body_8"/>
    <w:rsid w:val="002666AA"/>
    <w:pPr>
      <w:widowControl w:val="0"/>
      <w:autoSpaceDE w:val="0"/>
      <w:autoSpaceDN w:val="0"/>
      <w:adjustRightInd w:val="0"/>
    </w:pPr>
    <w:rPr>
      <w:rFonts w:eastAsiaTheme="minorEastAsia"/>
      <w:color w:val="000000"/>
      <w:sz w:val="16"/>
      <w:szCs w:val="16"/>
      <w:vertAlign w:val="subscript"/>
    </w:rPr>
  </w:style>
  <w:style w:type="paragraph" w:customStyle="1" w:styleId="AWarning">
    <w:name w:val="A_Warning"/>
    <w:basedOn w:val="ABody"/>
    <w:rsid w:val="002666AA"/>
    <w:pPr>
      <w:keepLines/>
      <w:pBdr>
        <w:top w:val="single" w:sz="6" w:space="0" w:color="auto"/>
        <w:bottom w:val="single" w:sz="6" w:space="0" w:color="auto"/>
      </w:pBdr>
      <w:autoSpaceDE w:val="0"/>
      <w:autoSpaceDN w:val="0"/>
      <w:adjustRightInd w:val="0"/>
      <w:spacing w:before="240" w:after="240" w:line="240" w:lineRule="auto"/>
    </w:pPr>
    <w:rPr>
      <w:i/>
      <w:iCs/>
      <w:color w:val="000000"/>
    </w:rPr>
  </w:style>
  <w:style w:type="paragraph" w:customStyle="1" w:styleId="AMarginNote">
    <w:name w:val="A_Margin Note"/>
    <w:basedOn w:val="ABody"/>
    <w:rsid w:val="002666AA"/>
    <w:pPr>
      <w:widowControl w:val="0"/>
      <w:autoSpaceDE w:val="0"/>
      <w:autoSpaceDN w:val="0"/>
      <w:adjustRightInd w:val="0"/>
      <w:spacing w:before="240" w:after="240" w:line="240" w:lineRule="auto"/>
    </w:pPr>
    <w:rPr>
      <w:i/>
      <w:iCs/>
      <w:color w:val="000000"/>
    </w:rPr>
  </w:style>
  <w:style w:type="paragraph" w:customStyle="1" w:styleId="ANote">
    <w:name w:val="A_Note"/>
    <w:basedOn w:val="ABody"/>
    <w:rsid w:val="002666AA"/>
    <w:pPr>
      <w:keepLines/>
      <w:autoSpaceDE w:val="0"/>
      <w:autoSpaceDN w:val="0"/>
      <w:adjustRightInd w:val="0"/>
      <w:spacing w:before="240" w:after="240" w:line="240" w:lineRule="auto"/>
    </w:pPr>
    <w:rPr>
      <w:i/>
      <w:iCs/>
      <w:color w:val="000000"/>
    </w:rPr>
  </w:style>
  <w:style w:type="character" w:customStyle="1" w:styleId="afff1">
    <w:name w:val="Название объекта Знак"/>
    <w:link w:val="afff0"/>
    <w:rsid w:val="002666AA"/>
    <w:rPr>
      <w:b/>
      <w:snapToGrid w:val="0"/>
      <w:sz w:val="24"/>
      <w:szCs w:val="24"/>
      <w:lang w:val="en-US"/>
    </w:rPr>
  </w:style>
  <w:style w:type="character" w:customStyle="1" w:styleId="AButtons">
    <w:name w:val="A_Buttons"/>
    <w:rsid w:val="002666AA"/>
    <w:rPr>
      <w:b/>
    </w:rPr>
  </w:style>
  <w:style w:type="paragraph" w:customStyle="1" w:styleId="AMarginEdition">
    <w:name w:val="A_Margin Edition"/>
    <w:basedOn w:val="a3"/>
    <w:rsid w:val="002666AA"/>
    <w:pPr>
      <w:pBdr>
        <w:top w:val="single" w:sz="6" w:space="6" w:color="FFFFFF"/>
        <w:bottom w:val="single" w:sz="6" w:space="6" w:color="FFFFFF"/>
      </w:pBdr>
      <w:shd w:val="pct10" w:color="auto" w:fill="auto"/>
      <w:tabs>
        <w:tab w:val="left" w:pos="567"/>
      </w:tabs>
    </w:pPr>
    <w:rPr>
      <w:rFonts w:ascii="Arial Black" w:hAnsi="Arial Black"/>
      <w:i/>
      <w:color w:val="999999"/>
      <w:szCs w:val="22"/>
    </w:rPr>
  </w:style>
  <w:style w:type="paragraph" w:customStyle="1" w:styleId="AMarginIcons">
    <w:name w:val="A_Margin Icons"/>
    <w:basedOn w:val="a3"/>
    <w:rsid w:val="002666AA"/>
    <w:pPr>
      <w:framePr w:w="1134" w:wrap="around" w:vAnchor="text" w:hAnchor="page" w:x="1419" w:y="455" w:anchorLock="1"/>
      <w:spacing w:before="60" w:after="60"/>
      <w:jc w:val="right"/>
    </w:pPr>
    <w:rPr>
      <w:rFonts w:ascii="Trebuchet MS" w:hAnsi="Trebuchet MS"/>
      <w:b/>
      <w:szCs w:val="22"/>
    </w:rPr>
  </w:style>
  <w:style w:type="character" w:customStyle="1" w:styleId="AMenuOptions">
    <w:name w:val="A_Menu Options"/>
    <w:rsid w:val="002666AA"/>
    <w:rPr>
      <w:rFonts w:ascii="Arial Narrow" w:hAnsi="Arial Narrow"/>
      <w:b/>
      <w:smallCaps/>
    </w:rPr>
  </w:style>
  <w:style w:type="character" w:customStyle="1" w:styleId="AMonospace">
    <w:name w:val="A_Monospace"/>
    <w:rsid w:val="002666AA"/>
    <w:rPr>
      <w:rFonts w:ascii="Courier New" w:hAnsi="Courier New"/>
    </w:rPr>
  </w:style>
  <w:style w:type="paragraph" w:customStyle="1" w:styleId="ANoteBullet">
    <w:name w:val="A_Note Bullet"/>
    <w:basedOn w:val="ANote"/>
    <w:rsid w:val="002666AA"/>
    <w:pPr>
      <w:numPr>
        <w:numId w:val="32"/>
      </w:numPr>
      <w:tabs>
        <w:tab w:val="left" w:pos="1191"/>
      </w:tabs>
      <w:spacing w:before="0" w:line="276" w:lineRule="auto"/>
    </w:pPr>
    <w:rPr>
      <w:szCs w:val="22"/>
    </w:rPr>
  </w:style>
  <w:style w:type="character" w:customStyle="1" w:styleId="ASmall">
    <w:name w:val="A_Small"/>
    <w:rsid w:val="002666AA"/>
    <w:rPr>
      <w:sz w:val="16"/>
    </w:rPr>
  </w:style>
  <w:style w:type="character" w:customStyle="1" w:styleId="ASpecialBold">
    <w:name w:val="A_Special Bold"/>
    <w:rsid w:val="002666AA"/>
    <w:rPr>
      <w:b/>
      <w:spacing w:val="0"/>
    </w:rPr>
  </w:style>
  <w:style w:type="character" w:customStyle="1" w:styleId="ASubscript">
    <w:name w:val="A_Subscript"/>
    <w:rsid w:val="002666AA"/>
    <w:rPr>
      <w:position w:val="-6"/>
      <w:sz w:val="24"/>
      <w:vertAlign w:val="subscript"/>
    </w:rPr>
  </w:style>
  <w:style w:type="character" w:customStyle="1" w:styleId="ASuperscript">
    <w:name w:val="A_Superscript"/>
    <w:rsid w:val="002666AA"/>
    <w:rPr>
      <w:position w:val="6"/>
      <w:sz w:val="24"/>
      <w:vertAlign w:val="superscript"/>
    </w:rPr>
  </w:style>
  <w:style w:type="character" w:customStyle="1" w:styleId="AEmphasis">
    <w:name w:val="A_Emphasis"/>
    <w:qFormat/>
    <w:rsid w:val="002666AA"/>
    <w:rPr>
      <w:i/>
      <w:lang w:val="ru-RU"/>
    </w:rPr>
  </w:style>
  <w:style w:type="paragraph" w:customStyle="1" w:styleId="AFormulas">
    <w:name w:val="A_Formulas"/>
    <w:basedOn w:val="ABody"/>
    <w:qFormat/>
    <w:rsid w:val="002666AA"/>
    <w:rPr>
      <w:i/>
    </w:rPr>
  </w:style>
  <w:style w:type="paragraph" w:customStyle="1" w:styleId="afffa">
    <w:name w:val="Нумерованный список с отступом"/>
    <w:basedOn w:val="a3"/>
    <w:rsid w:val="002666AA"/>
    <w:pPr>
      <w:spacing w:line="360" w:lineRule="auto"/>
      <w:ind w:left="1021" w:hanging="301"/>
    </w:pPr>
  </w:style>
  <w:style w:type="paragraph" w:customStyle="1" w:styleId="afffb">
    <w:name w:val="Маркированный список с отступом"/>
    <w:basedOn w:val="a3"/>
    <w:rsid w:val="002666AA"/>
    <w:pPr>
      <w:tabs>
        <w:tab w:val="num" w:pos="432"/>
      </w:tabs>
      <w:spacing w:line="360" w:lineRule="auto"/>
      <w:ind w:left="432" w:hanging="432"/>
    </w:pPr>
  </w:style>
  <w:style w:type="paragraph" w:customStyle="1" w:styleId="afffc">
    <w:name w:val="Примечание к тексту"/>
    <w:basedOn w:val="a3"/>
    <w:rsid w:val="002666AA"/>
    <w:pPr>
      <w:ind w:firstLine="720"/>
    </w:pPr>
  </w:style>
  <w:style w:type="paragraph" w:customStyle="1" w:styleId="afffd">
    <w:name w:val="Перечень примечаний"/>
    <w:basedOn w:val="a3"/>
    <w:rsid w:val="002666AA"/>
    <w:pPr>
      <w:tabs>
        <w:tab w:val="num" w:pos="1080"/>
      </w:tabs>
      <w:ind w:left="1021" w:hanging="301"/>
    </w:pPr>
  </w:style>
  <w:style w:type="paragraph" w:customStyle="1" w:styleId="16">
    <w:name w:val="Маркированный список 1"/>
    <w:basedOn w:val="a3"/>
    <w:rsid w:val="002666AA"/>
    <w:pPr>
      <w:tabs>
        <w:tab w:val="num" w:pos="1800"/>
      </w:tabs>
      <w:ind w:left="1741" w:hanging="301"/>
    </w:pPr>
  </w:style>
  <w:style w:type="paragraph" w:customStyle="1" w:styleId="afffe">
    <w:name w:val="Маркир. список"/>
    <w:basedOn w:val="af4"/>
    <w:rsid w:val="002666AA"/>
    <w:pPr>
      <w:tabs>
        <w:tab w:val="num" w:pos="1440"/>
      </w:tabs>
      <w:ind w:left="1440" w:hanging="360"/>
    </w:pPr>
    <w:rPr>
      <w:rFonts w:cs="Arial"/>
      <w:lang w:eastAsia="en-US"/>
    </w:rPr>
  </w:style>
  <w:style w:type="character" w:customStyle="1" w:styleId="af5">
    <w:name w:val="Основной текст с отступом Знак"/>
    <w:link w:val="af4"/>
    <w:rsid w:val="002666AA"/>
    <w:rPr>
      <w:rFonts w:ascii="Courier New" w:hAnsi="Courier New"/>
      <w:sz w:val="22"/>
      <w:lang w:val="x-none" w:eastAsia="x-none"/>
    </w:rPr>
  </w:style>
  <w:style w:type="paragraph" w:customStyle="1" w:styleId="affff">
    <w:name w:val="Абзац"/>
    <w:basedOn w:val="a3"/>
    <w:rsid w:val="002666AA"/>
    <w:pPr>
      <w:spacing w:line="360" w:lineRule="auto"/>
      <w:ind w:firstLine="709"/>
    </w:pPr>
  </w:style>
  <w:style w:type="paragraph" w:customStyle="1" w:styleId="2c">
    <w:name w:val="Олег2"/>
    <w:basedOn w:val="a3"/>
    <w:rsid w:val="002666AA"/>
    <w:pPr>
      <w:tabs>
        <w:tab w:val="num" w:pos="1440"/>
      </w:tabs>
      <w:ind w:left="1440"/>
    </w:pPr>
  </w:style>
  <w:style w:type="paragraph" w:customStyle="1" w:styleId="affff0">
    <w:name w:val="Титул"/>
    <w:basedOn w:val="a3"/>
    <w:rsid w:val="002666AA"/>
    <w:pPr>
      <w:jc w:val="center"/>
    </w:pPr>
    <w:rPr>
      <w:rFonts w:ascii="Arial" w:hAnsi="Arial"/>
    </w:rPr>
  </w:style>
  <w:style w:type="paragraph" w:customStyle="1" w:styleId="affff1">
    <w:name w:val="Текст таблицы"/>
    <w:basedOn w:val="a3"/>
    <w:next w:val="a3"/>
    <w:rsid w:val="002666AA"/>
  </w:style>
  <w:style w:type="paragraph" w:customStyle="1" w:styleId="affff2">
    <w:name w:val="Абзац основной"/>
    <w:link w:val="affff3"/>
    <w:uiPriority w:val="99"/>
    <w:rsid w:val="002666AA"/>
    <w:pPr>
      <w:spacing w:line="360" w:lineRule="auto"/>
      <w:ind w:firstLine="709"/>
      <w:jc w:val="both"/>
    </w:pPr>
    <w:rPr>
      <w:rFonts w:ascii="Arial" w:hAnsi="Arial"/>
      <w:sz w:val="24"/>
    </w:rPr>
  </w:style>
  <w:style w:type="character" w:customStyle="1" w:styleId="affff3">
    <w:name w:val="Абзац основной Знак"/>
    <w:link w:val="affff2"/>
    <w:uiPriority w:val="99"/>
    <w:locked/>
    <w:rsid w:val="002666AA"/>
    <w:rPr>
      <w:rFonts w:ascii="Arial" w:hAnsi="Arial"/>
      <w:sz w:val="24"/>
    </w:rPr>
  </w:style>
  <w:style w:type="table" w:customStyle="1" w:styleId="affff4">
    <w:name w:val="Мой стиль"/>
    <w:basedOn w:val="afff3"/>
    <w:rsid w:val="002666AA"/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thinThickSmallGap" w:sz="24" w:space="0" w:color="auto"/>
        <w:insideV w:val="none" w:sz="0" w:space="0" w:color="auto"/>
      </w:tblBorders>
    </w:tblPr>
  </w:style>
  <w:style w:type="paragraph" w:customStyle="1" w:styleId="3a">
    <w:name w:val="Обычный 3"/>
    <w:basedOn w:val="31"/>
    <w:rsid w:val="002666AA"/>
    <w:pPr>
      <w:keepNext w:val="0"/>
      <w:widowControl w:val="0"/>
      <w:tabs>
        <w:tab w:val="num" w:pos="1004"/>
      </w:tabs>
      <w:autoSpaceDE w:val="0"/>
      <w:autoSpaceDN w:val="0"/>
      <w:adjustRightInd w:val="0"/>
      <w:spacing w:before="60" w:line="240" w:lineRule="auto"/>
      <w:ind w:left="1004" w:hanging="720"/>
      <w:outlineLvl w:val="9"/>
    </w:pPr>
    <w:rPr>
      <w:rFonts w:ascii="Times New Roman" w:hAnsi="Times New Roman"/>
      <w:b w:val="0"/>
      <w:szCs w:val="24"/>
      <w:lang w:val="en-US"/>
    </w:rPr>
  </w:style>
  <w:style w:type="paragraph" w:customStyle="1" w:styleId="affff5">
    <w:name w:val="Таблица текст"/>
    <w:basedOn w:val="a3"/>
    <w:rsid w:val="002666AA"/>
    <w:pPr>
      <w:spacing w:before="40" w:after="40"/>
      <w:ind w:left="57" w:right="57"/>
    </w:pPr>
    <w:rPr>
      <w:bCs/>
      <w:szCs w:val="22"/>
    </w:rPr>
  </w:style>
  <w:style w:type="paragraph" w:customStyle="1" w:styleId="Default">
    <w:name w:val="Default"/>
    <w:rsid w:val="002666AA"/>
    <w:pPr>
      <w:autoSpaceDE w:val="0"/>
      <w:autoSpaceDN w:val="0"/>
      <w:adjustRightInd w:val="0"/>
    </w:pPr>
    <w:rPr>
      <w:rFonts w:ascii="EPLDL F+ Pragmatica Bold C" w:hAnsi="EPLDL F+ Pragmatica Bold C" w:cs="EPLDL F+ Pragmatica Bold C"/>
      <w:color w:val="000000"/>
      <w:sz w:val="24"/>
      <w:szCs w:val="24"/>
    </w:rPr>
  </w:style>
  <w:style w:type="table" w:customStyle="1" w:styleId="-11">
    <w:name w:val="Светлая заливка - Акцент 11"/>
    <w:basedOn w:val="a6"/>
    <w:uiPriority w:val="60"/>
    <w:rsid w:val="002666AA"/>
    <w:rPr>
      <w:rFonts w:ascii="Arial Narrow" w:eastAsia="Cambria" w:hAnsi="Arial Narrow"/>
      <w:color w:val="365F91"/>
      <w:sz w:val="22"/>
      <w:szCs w:val="22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affff6">
    <w:name w:val="Заголовок без нумерации"/>
    <w:basedOn w:val="11"/>
    <w:qFormat/>
    <w:rsid w:val="002666AA"/>
    <w:pPr>
      <w:pageBreakBefore w:val="0"/>
      <w:spacing w:after="0" w:line="240" w:lineRule="auto"/>
      <w:ind w:left="0"/>
    </w:pPr>
    <w:rPr>
      <w:rFonts w:ascii="Times New Roman" w:hAnsi="Times New Roman" w:cs="Times New Roman"/>
      <w:caps/>
      <w:kern w:val="0"/>
      <w:sz w:val="24"/>
      <w:szCs w:val="28"/>
    </w:rPr>
  </w:style>
  <w:style w:type="paragraph" w:customStyle="1" w:styleId="AHeadingProcedure0">
    <w:name w:val="A_Heading Procedure"/>
    <w:basedOn w:val="AHeadingBase"/>
    <w:next w:val="a3"/>
    <w:rsid w:val="002666AA"/>
    <w:pPr>
      <w:tabs>
        <w:tab w:val="left" w:pos="0"/>
      </w:tabs>
      <w:spacing w:before="120"/>
      <w:ind w:firstLine="851"/>
    </w:pPr>
    <w:rPr>
      <w:i/>
      <w:color w:val="000000" w:themeColor="text1"/>
      <w:sz w:val="24"/>
      <w:lang w:val="en-AU"/>
    </w:rPr>
  </w:style>
  <w:style w:type="character" w:customStyle="1" w:styleId="affff7">
    <w:name w:val="Стиль"/>
    <w:uiPriority w:val="99"/>
    <w:rsid w:val="002666AA"/>
  </w:style>
  <w:style w:type="character" w:customStyle="1" w:styleId="FontStyle28">
    <w:name w:val="Font Style28"/>
    <w:rsid w:val="002666AA"/>
    <w:rPr>
      <w:rFonts w:ascii="Times New Roman" w:hAnsi="Times New Roman" w:cs="Times New Roman" w:hint="default"/>
      <w:sz w:val="24"/>
      <w:szCs w:val="24"/>
    </w:rPr>
  </w:style>
  <w:style w:type="paragraph" w:customStyle="1" w:styleId="ConsNormal">
    <w:name w:val="ConsNormal"/>
    <w:rsid w:val="002666AA"/>
    <w:pPr>
      <w:autoSpaceDE w:val="0"/>
      <w:autoSpaceDN w:val="0"/>
      <w:adjustRightInd w:val="0"/>
      <w:ind w:right="19772" w:firstLine="720"/>
    </w:pPr>
    <w:rPr>
      <w:rFonts w:ascii="Arial" w:hAnsi="Arial" w:cs="Arial"/>
    </w:rPr>
  </w:style>
  <w:style w:type="paragraph" w:customStyle="1" w:styleId="GSTableBodycenter">
    <w:name w:val="GS_Table_Body_center"/>
    <w:basedOn w:val="a3"/>
    <w:qFormat/>
    <w:rsid w:val="002666AA"/>
    <w:pPr>
      <w:keepNext w:val="0"/>
      <w:keepLines w:val="0"/>
      <w:spacing w:before="60" w:line="360" w:lineRule="auto"/>
      <w:contextualSpacing/>
      <w:jc w:val="center"/>
    </w:pPr>
    <w:rPr>
      <w:rFonts w:ascii="Times New Roman" w:hAnsi="Times New Roman"/>
      <w:snapToGrid w:val="0"/>
      <w:sz w:val="24"/>
      <w:szCs w:val="24"/>
      <w:lang w:val="ru-RU" w:eastAsia="ru-RU"/>
    </w:rPr>
  </w:style>
  <w:style w:type="paragraph" w:customStyle="1" w:styleId="GSBody">
    <w:name w:val="GS_Body"/>
    <w:rsid w:val="002666AA"/>
    <w:pPr>
      <w:tabs>
        <w:tab w:val="left" w:pos="851"/>
      </w:tabs>
      <w:spacing w:before="60" w:after="60" w:line="312" w:lineRule="auto"/>
      <w:ind w:firstLine="851"/>
      <w:contextualSpacing/>
      <w:jc w:val="both"/>
    </w:pPr>
    <w:rPr>
      <w:snapToGrid w:val="0"/>
      <w:sz w:val="24"/>
      <w:szCs w:val="24"/>
    </w:rPr>
  </w:style>
  <w:style w:type="character" w:customStyle="1" w:styleId="22">
    <w:name w:val="Заголовок 2 Знак"/>
    <w:link w:val="21"/>
    <w:rsid w:val="002666AA"/>
    <w:rPr>
      <w:rFonts w:ascii="Arial" w:hAnsi="Arial" w:cs="Arial"/>
      <w:b/>
      <w:bCs/>
      <w:i/>
      <w:iCs/>
      <w:sz w:val="28"/>
      <w:szCs w:val="28"/>
      <w:lang w:eastAsia="ar-SA"/>
    </w:rPr>
  </w:style>
  <w:style w:type="character" w:customStyle="1" w:styleId="32">
    <w:name w:val="Заголовок 3 Знак"/>
    <w:link w:val="31"/>
    <w:locked/>
    <w:rsid w:val="002666AA"/>
    <w:rPr>
      <w:rFonts w:ascii="Arial" w:hAnsi="Arial" w:cs="Arial"/>
      <w:b/>
      <w:bCs/>
      <w:sz w:val="32"/>
      <w:szCs w:val="26"/>
      <w:lang w:eastAsia="en-US" w:bidi="en-US"/>
    </w:rPr>
  </w:style>
  <w:style w:type="character" w:customStyle="1" w:styleId="42">
    <w:name w:val="Заголовок 4 Знак"/>
    <w:link w:val="41"/>
    <w:rsid w:val="002666AA"/>
    <w:rPr>
      <w:rFonts w:ascii="Arial" w:hAnsi="Arial"/>
      <w:b/>
      <w:i/>
      <w:sz w:val="32"/>
      <w:szCs w:val="24"/>
      <w:lang w:val="en-AU" w:eastAsia="en-US"/>
    </w:rPr>
  </w:style>
  <w:style w:type="character" w:customStyle="1" w:styleId="52">
    <w:name w:val="Заголовок 5 Знак"/>
    <w:link w:val="51"/>
    <w:rsid w:val="002666AA"/>
    <w:rPr>
      <w:rFonts w:ascii="Arial" w:hAnsi="Arial"/>
      <w:b/>
      <w:sz w:val="32"/>
      <w:szCs w:val="24"/>
      <w:lang w:val="en-AU" w:eastAsia="en-US"/>
    </w:rPr>
  </w:style>
  <w:style w:type="character" w:customStyle="1" w:styleId="60">
    <w:name w:val="Заголовок 6 Знак"/>
    <w:link w:val="6"/>
    <w:rsid w:val="002666AA"/>
    <w:rPr>
      <w:rFonts w:ascii="Arial" w:hAnsi="Arial"/>
      <w:b/>
      <w:i/>
      <w:sz w:val="32"/>
      <w:szCs w:val="24"/>
      <w:lang w:val="en-AU" w:eastAsia="en-US"/>
    </w:rPr>
  </w:style>
  <w:style w:type="character" w:customStyle="1" w:styleId="70">
    <w:name w:val="Заголовок 7 Знак"/>
    <w:link w:val="7"/>
    <w:rsid w:val="002666AA"/>
    <w:rPr>
      <w:rFonts w:ascii="Arial" w:hAnsi="Arial" w:cs="Arial"/>
      <w:b/>
      <w:sz w:val="24"/>
      <w:szCs w:val="24"/>
      <w:lang w:eastAsia="en-US"/>
    </w:rPr>
  </w:style>
  <w:style w:type="character" w:customStyle="1" w:styleId="80">
    <w:name w:val="Заголовок 8 Знак"/>
    <w:link w:val="8"/>
    <w:rsid w:val="002666AA"/>
    <w:rPr>
      <w:rFonts w:ascii="Courier New" w:hAnsi="Courier New"/>
      <w:i/>
      <w:sz w:val="22"/>
      <w:lang w:val="en-US" w:eastAsia="en-US"/>
    </w:rPr>
  </w:style>
  <w:style w:type="character" w:customStyle="1" w:styleId="90">
    <w:name w:val="Заголовок 9 Знак"/>
    <w:link w:val="9"/>
    <w:rsid w:val="002666AA"/>
    <w:rPr>
      <w:rFonts w:ascii="Courier New" w:hAnsi="Courier New"/>
      <w:i/>
      <w:sz w:val="22"/>
      <w:lang w:val="en-US" w:eastAsia="en-US"/>
    </w:rPr>
  </w:style>
  <w:style w:type="paragraph" w:styleId="affff8">
    <w:name w:val="footnote text"/>
    <w:basedOn w:val="a3"/>
    <w:link w:val="affff9"/>
    <w:autoRedefine/>
    <w:rsid w:val="002666AA"/>
    <w:rPr>
      <w:rFonts w:ascii="Times New Roman" w:hAnsi="Times New Roman"/>
      <w:sz w:val="20"/>
    </w:rPr>
  </w:style>
  <w:style w:type="character" w:customStyle="1" w:styleId="affff9">
    <w:name w:val="Текст сноски Знак"/>
    <w:link w:val="affff8"/>
    <w:rsid w:val="002666AA"/>
    <w:rPr>
      <w:lang w:val="en-US" w:eastAsia="en-US"/>
    </w:rPr>
  </w:style>
  <w:style w:type="character" w:customStyle="1" w:styleId="af7">
    <w:name w:val="Заголовок Знак"/>
    <w:link w:val="af6"/>
    <w:rsid w:val="002666AA"/>
    <w:rPr>
      <w:rFonts w:ascii="Arial" w:hAnsi="Arial"/>
      <w:color w:val="FFFFFF"/>
      <w:sz w:val="40"/>
      <w:szCs w:val="72"/>
      <w:shd w:val="clear" w:color="auto" w:fill="A8D08D" w:themeFill="accent6" w:themeFillTint="99"/>
      <w:lang w:val="en-US"/>
    </w:rPr>
  </w:style>
  <w:style w:type="character" w:customStyle="1" w:styleId="afb">
    <w:name w:val="Подзаголовок Знак"/>
    <w:link w:val="afa"/>
    <w:rsid w:val="002666AA"/>
    <w:rPr>
      <w:rFonts w:ascii="Arial" w:hAnsi="Arial"/>
      <w:b/>
      <w:i/>
      <w:sz w:val="24"/>
      <w:lang w:val="en-US" w:eastAsia="en-US"/>
    </w:rPr>
  </w:style>
  <w:style w:type="character" w:customStyle="1" w:styleId="27">
    <w:name w:val="Основной текст 2 Знак"/>
    <w:basedOn w:val="a5"/>
    <w:link w:val="26"/>
    <w:rsid w:val="002666AA"/>
    <w:rPr>
      <w:rFonts w:ascii="Courier New" w:hAnsi="Courier New"/>
      <w:b/>
      <w:sz w:val="36"/>
      <w:lang w:val="en-US" w:eastAsia="en-US"/>
    </w:rPr>
  </w:style>
  <w:style w:type="character" w:customStyle="1" w:styleId="35">
    <w:name w:val="Основной текст 3 Знак"/>
    <w:basedOn w:val="a5"/>
    <w:link w:val="34"/>
    <w:rsid w:val="002666AA"/>
    <w:rPr>
      <w:rFonts w:ascii="Courier New" w:hAnsi="Courier New"/>
      <w:b/>
      <w:bCs/>
      <w:sz w:val="22"/>
      <w:lang w:val="en-US" w:eastAsia="en-US"/>
    </w:rPr>
  </w:style>
  <w:style w:type="paragraph" w:styleId="affffa">
    <w:name w:val="Document Map"/>
    <w:basedOn w:val="a3"/>
    <w:link w:val="affffb"/>
    <w:semiHidden/>
    <w:rsid w:val="002666AA"/>
    <w:pPr>
      <w:shd w:val="clear" w:color="auto" w:fill="000080"/>
    </w:pPr>
    <w:rPr>
      <w:rFonts w:ascii="Tahoma" w:hAnsi="Tahoma"/>
      <w:sz w:val="20"/>
    </w:rPr>
  </w:style>
  <w:style w:type="character" w:customStyle="1" w:styleId="affffb">
    <w:name w:val="Схема документа Знак"/>
    <w:basedOn w:val="a5"/>
    <w:link w:val="affffa"/>
    <w:semiHidden/>
    <w:rsid w:val="002666AA"/>
    <w:rPr>
      <w:rFonts w:ascii="Tahoma" w:hAnsi="Tahoma"/>
      <w:shd w:val="clear" w:color="auto" w:fill="000080"/>
      <w:lang w:val="en-US" w:eastAsia="en-US"/>
    </w:rPr>
  </w:style>
  <w:style w:type="character" w:customStyle="1" w:styleId="aff2">
    <w:name w:val="Текст Знак"/>
    <w:link w:val="aff1"/>
    <w:rsid w:val="002666AA"/>
    <w:rPr>
      <w:rFonts w:ascii="Courier New" w:hAnsi="Courier New"/>
      <w:lang w:val="en-US" w:eastAsia="en-US"/>
    </w:rPr>
  </w:style>
  <w:style w:type="character" w:customStyle="1" w:styleId="aff6">
    <w:name w:val="Электронная подпись Знак"/>
    <w:basedOn w:val="a5"/>
    <w:link w:val="aff5"/>
    <w:rsid w:val="002666AA"/>
    <w:rPr>
      <w:rFonts w:ascii="Courier New" w:hAnsi="Courier New"/>
      <w:sz w:val="22"/>
      <w:lang w:val="en-US" w:eastAsia="en-US"/>
    </w:rPr>
  </w:style>
  <w:style w:type="character" w:customStyle="1" w:styleId="affa">
    <w:name w:val="Тема примечания Знак"/>
    <w:basedOn w:val="afff4"/>
    <w:link w:val="aff8"/>
    <w:semiHidden/>
    <w:rsid w:val="002666AA"/>
    <w:rPr>
      <w:rFonts w:ascii="Courier New" w:hAnsi="Courier New"/>
      <w:b/>
      <w:bCs/>
      <w:lang w:val="en-US" w:eastAsia="en-US"/>
    </w:rPr>
  </w:style>
  <w:style w:type="table" w:styleId="17">
    <w:name w:val="Table Grid 1"/>
    <w:basedOn w:val="a6"/>
    <w:rsid w:val="002666AA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ffc">
    <w:name w:val="Текст выноски Знак"/>
    <w:basedOn w:val="a5"/>
    <w:link w:val="affb"/>
    <w:semiHidden/>
    <w:rsid w:val="002666AA"/>
    <w:rPr>
      <w:rFonts w:ascii="Tahoma" w:hAnsi="Tahoma" w:cs="Tahoma"/>
      <w:sz w:val="16"/>
      <w:szCs w:val="16"/>
      <w:lang w:val="en-US" w:eastAsia="en-US"/>
    </w:rPr>
  </w:style>
  <w:style w:type="paragraph" w:styleId="affffc">
    <w:name w:val="No Spacing"/>
    <w:link w:val="affffd"/>
    <w:uiPriority w:val="1"/>
    <w:qFormat/>
    <w:rsid w:val="002666AA"/>
  </w:style>
  <w:style w:type="character" w:customStyle="1" w:styleId="affffd">
    <w:name w:val="Без интервала Знак"/>
    <w:link w:val="affffc"/>
    <w:uiPriority w:val="1"/>
    <w:locked/>
    <w:rsid w:val="002666AA"/>
  </w:style>
  <w:style w:type="paragraph" w:styleId="affffe">
    <w:name w:val="List Paragraph"/>
    <w:basedOn w:val="a3"/>
    <w:uiPriority w:val="34"/>
    <w:qFormat/>
    <w:rsid w:val="002666AA"/>
    <w:pPr>
      <w:spacing w:after="200" w:line="276" w:lineRule="auto"/>
      <w:ind w:left="720"/>
      <w:contextualSpacing/>
    </w:pPr>
    <w:rPr>
      <w:rFonts w:ascii="Calibri" w:eastAsia="Calibri" w:hAnsi="Calibri"/>
      <w:szCs w:val="22"/>
    </w:rPr>
  </w:style>
  <w:style w:type="table" w:styleId="-4">
    <w:name w:val="Colorful List Accent 4"/>
    <w:basedOn w:val="a6"/>
    <w:uiPriority w:val="72"/>
    <w:rsid w:val="002666AA"/>
    <w:rPr>
      <w:rFonts w:ascii="Calibri" w:hAnsi="Calibri"/>
      <w:color w:val="000000"/>
      <w:sz w:val="22"/>
      <w:szCs w:val="22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paragraph" w:customStyle="1" w:styleId="AAbbreviation">
    <w:name w:val="A_Abbreviation"/>
    <w:basedOn w:val="ABody"/>
    <w:uiPriority w:val="99"/>
    <w:rsid w:val="002666AA"/>
    <w:pPr>
      <w:keepLines/>
      <w:widowControl w:val="0"/>
      <w:autoSpaceDE w:val="0"/>
      <w:autoSpaceDN w:val="0"/>
      <w:adjustRightInd w:val="0"/>
      <w:spacing w:before="60" w:after="60"/>
      <w:ind w:left="2694" w:hanging="2410"/>
      <w:contextualSpacing w:val="0"/>
    </w:pPr>
    <w:rPr>
      <w:color w:val="000000"/>
    </w:rPr>
  </w:style>
  <w:style w:type="paragraph" w:customStyle="1" w:styleId="ATableList3bullet">
    <w:name w:val="A_Table_List3_bullet"/>
    <w:basedOn w:val="ATableList2bullet"/>
    <w:qFormat/>
    <w:rsid w:val="002666AA"/>
    <w:pPr>
      <w:numPr>
        <w:ilvl w:val="2"/>
      </w:numPr>
    </w:pPr>
  </w:style>
  <w:style w:type="character" w:customStyle="1" w:styleId="AUnderlined">
    <w:name w:val="A_Underlined"/>
    <w:rsid w:val="002666AA"/>
    <w:rPr>
      <w:u w:val="single"/>
    </w:rPr>
  </w:style>
  <w:style w:type="paragraph" w:customStyle="1" w:styleId="ATPBody12right">
    <w:name w:val="A_TP_Body_12_right"/>
    <w:basedOn w:val="ATPBody12"/>
    <w:qFormat/>
    <w:rsid w:val="002666AA"/>
    <w:pPr>
      <w:jc w:val="right"/>
    </w:pPr>
  </w:style>
  <w:style w:type="table" w:customStyle="1" w:styleId="ATableA4P">
    <w:name w:val="A_Table_A4P"/>
    <w:basedOn w:val="a6"/>
    <w:uiPriority w:val="99"/>
    <w:rsid w:val="002666AA"/>
    <w:rPr>
      <w:szCs w:val="22"/>
    </w:rPr>
    <w:tblPr>
      <w:jc w:val="center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CellMar>
        <w:top w:w="57" w:type="dxa"/>
        <w:left w:w="0" w:type="dxa"/>
        <w:bottom w:w="57" w:type="dxa"/>
        <w:right w:w="0" w:type="dxa"/>
      </w:tblCellMar>
    </w:tblPr>
    <w:trPr>
      <w:cantSplit/>
      <w:jc w:val="center"/>
    </w:trPr>
    <w:tcPr>
      <w:vAlign w:val="center"/>
    </w:tcPr>
    <w:tblStylePr w:type="firstRow">
      <w:tblPr/>
      <w:trPr>
        <w:tblHeader/>
      </w:trPr>
    </w:tblStylePr>
  </w:style>
  <w:style w:type="paragraph" w:customStyle="1" w:styleId="18">
    <w:name w:val="Титульный1"/>
    <w:basedOn w:val="a3"/>
    <w:qFormat/>
    <w:rsid w:val="003E22CF"/>
    <w:pPr>
      <w:suppressAutoHyphens/>
      <w:jc w:val="center"/>
    </w:pPr>
    <w:rPr>
      <w:rFonts w:ascii="PT Astra Serif" w:hAnsi="PT Astra Serif"/>
      <w:szCs w:val="28"/>
    </w:rPr>
  </w:style>
  <w:style w:type="paragraph" w:customStyle="1" w:styleId="2d">
    <w:name w:val="Титульный2"/>
    <w:basedOn w:val="a3"/>
    <w:qFormat/>
    <w:rsid w:val="003E22CF"/>
    <w:pPr>
      <w:spacing w:after="20"/>
    </w:pPr>
    <w:rPr>
      <w:rFonts w:ascii="PT Astra Serif" w:hAnsi="PT Astra Serif"/>
      <w:szCs w:val="28"/>
    </w:rPr>
  </w:style>
  <w:style w:type="character" w:customStyle="1" w:styleId="hgkelc">
    <w:name w:val="hgkelc"/>
    <w:basedOn w:val="a5"/>
    <w:rsid w:val="000625FD"/>
  </w:style>
  <w:style w:type="table" w:customStyle="1" w:styleId="19">
    <w:name w:val="Сетка таблицы1"/>
    <w:basedOn w:val="a6"/>
    <w:next w:val="afff3"/>
    <w:uiPriority w:val="39"/>
    <w:rsid w:val="004E0485"/>
    <w:rPr>
      <w:rFonts w:asciiTheme="minorHAnsi" w:eastAsiaTheme="minorHAnsi" w:hAnsiTheme="minorHAnsi" w:cstheme="minorBidi"/>
      <w:sz w:val="24"/>
      <w:szCs w:val="24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">
    <w:name w:val="Intense Emphasis"/>
    <w:uiPriority w:val="21"/>
    <w:qFormat/>
    <w:rsid w:val="00B569E0"/>
    <w:rPr>
      <w:b/>
      <w:bCs/>
      <w:i/>
      <w:iCs/>
      <w:color w:val="4F81BD"/>
    </w:rPr>
  </w:style>
  <w:style w:type="character" w:styleId="afffff0">
    <w:name w:val="Unresolved Mention"/>
    <w:basedOn w:val="a5"/>
    <w:uiPriority w:val="99"/>
    <w:semiHidden/>
    <w:unhideWhenUsed/>
    <w:rsid w:val="00B56E7E"/>
    <w:rPr>
      <w:color w:val="605E5C"/>
      <w:shd w:val="clear" w:color="auto" w:fill="E1DFDD"/>
    </w:rPr>
  </w:style>
  <w:style w:type="paragraph" w:customStyle="1" w:styleId="a">
    <w:name w:val="Мой нум.список"/>
    <w:basedOn w:val="affffe"/>
    <w:qFormat/>
    <w:rsid w:val="00DA692B"/>
    <w:pPr>
      <w:keepNext w:val="0"/>
      <w:keepLines w:val="0"/>
      <w:numPr>
        <w:numId w:val="39"/>
      </w:numPr>
      <w:suppressLineNumbers/>
      <w:suppressAutoHyphens/>
      <w:spacing w:after="0" w:line="240" w:lineRule="auto"/>
      <w:jc w:val="both"/>
    </w:pPr>
    <w:rPr>
      <w:rFonts w:asciiTheme="minorHAnsi" w:hAnsiTheme="minorHAnsi" w:cstheme="minorBidi"/>
      <w:sz w:val="28"/>
      <w:szCs w:val="24"/>
      <w:lang w:val="ru-RU"/>
    </w:rPr>
  </w:style>
  <w:style w:type="paragraph" w:customStyle="1" w:styleId="afffff1">
    <w:name w:val="Текст абзаца"/>
    <w:basedOn w:val="a3"/>
    <w:qFormat/>
    <w:rsid w:val="00DA692B"/>
    <w:pPr>
      <w:keepNext w:val="0"/>
      <w:keepLines w:val="0"/>
      <w:spacing w:before="240" w:after="120"/>
      <w:jc w:val="both"/>
    </w:pPr>
    <w:rPr>
      <w:rFonts w:ascii="Arial" w:hAnsi="Arial" w:cs="Gautami"/>
      <w:sz w:val="24"/>
      <w:szCs w:val="22"/>
      <w:lang w:val="ru-RU" w:eastAsia="ru-RU"/>
    </w:rPr>
  </w:style>
  <w:style w:type="paragraph" w:customStyle="1" w:styleId="1a">
    <w:name w:val="Обычный текст1"/>
    <w:rsid w:val="00DA692B"/>
    <w:pPr>
      <w:spacing w:before="240" w:after="120"/>
      <w:jc w:val="both"/>
    </w:pPr>
    <w:rPr>
      <w:rFonts w:ascii="Arial" w:hAnsi="Arial" w:cs="Gautami"/>
      <w:szCs w:val="22"/>
    </w:rPr>
  </w:style>
  <w:style w:type="table" w:styleId="afffff2">
    <w:name w:val="Grid Table Light"/>
    <w:basedOn w:val="a6"/>
    <w:uiPriority w:val="40"/>
    <w:rsid w:val="00DA692B"/>
    <w:rPr>
      <w:rFonts w:ascii="Adobe Garamond Pro" w:hAnsi="Adobe Garamond Pro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TPBody12bold">
    <w:name w:val="A_TP_Body_12_bold"/>
    <w:basedOn w:val="ATPBody12"/>
    <w:qFormat/>
    <w:rsid w:val="00AA539B"/>
  </w:style>
  <w:style w:type="paragraph" w:customStyle="1" w:styleId="10">
    <w:name w:val="Спис1 марк"/>
    <w:basedOn w:val="a4"/>
    <w:qFormat/>
    <w:rsid w:val="00C63341"/>
    <w:pPr>
      <w:keepNext w:val="0"/>
      <w:keepLines w:val="0"/>
      <w:numPr>
        <w:numId w:val="41"/>
      </w:numPr>
      <w:spacing w:before="0" w:after="0" w:line="348" w:lineRule="auto"/>
      <w:ind w:left="0" w:firstLine="709"/>
      <w:jc w:val="both"/>
    </w:pPr>
    <w:rPr>
      <w:rFonts w:ascii="Times New Roman" w:eastAsiaTheme="minorHAnsi" w:hAnsi="Times New Roman" w:cstheme="minorBidi"/>
      <w:sz w:val="27"/>
      <w:lang w:val="ru-RU"/>
    </w:rPr>
  </w:style>
  <w:style w:type="paragraph" w:customStyle="1" w:styleId="HeaderFooter">
    <w:name w:val="HeaderFooter"/>
    <w:basedOn w:val="a3"/>
    <w:qFormat/>
    <w:rsid w:val="00431AC3"/>
    <w:pPr>
      <w:keepNext w:val="0"/>
      <w:keepLines w:val="0"/>
      <w:contextualSpacing/>
      <w:jc w:val="center"/>
    </w:pPr>
    <w:rPr>
      <w:rFonts w:ascii="Times New Roman" w:eastAsia="Calibri" w:hAnsi="Times New Roman"/>
      <w:sz w:val="28"/>
      <w:szCs w:val="28"/>
      <w:lang w:val="ru-RU"/>
    </w:rPr>
  </w:style>
  <w:style w:type="paragraph" w:customStyle="1" w:styleId="1">
    <w:name w:val="Маркер 1"/>
    <w:basedOn w:val="a3"/>
    <w:qFormat/>
    <w:rsid w:val="00227C2F"/>
    <w:pPr>
      <w:keepNext w:val="0"/>
      <w:keepLines w:val="0"/>
      <w:numPr>
        <w:numId w:val="42"/>
      </w:numPr>
      <w:spacing w:before="200" w:after="200"/>
      <w:jc w:val="both"/>
    </w:pPr>
    <w:rPr>
      <w:rFonts w:ascii="Arial" w:hAnsi="Arial" w:cs="Gautami"/>
      <w:sz w:val="24"/>
      <w:szCs w:val="22"/>
      <w:lang w:val="ru-RU" w:eastAsia="ru-RU"/>
    </w:rPr>
  </w:style>
  <w:style w:type="character" w:customStyle="1" w:styleId="hwtze">
    <w:name w:val="hwtze"/>
    <w:basedOn w:val="a5"/>
    <w:rsid w:val="00934D07"/>
  </w:style>
  <w:style w:type="character" w:customStyle="1" w:styleId="rynqvb">
    <w:name w:val="rynqvb"/>
    <w:basedOn w:val="a5"/>
    <w:rsid w:val="00934D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5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2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148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3434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9457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9406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8206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7960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2479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7475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39239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0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8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6921">
          <w:marLeft w:val="15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363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5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1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3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4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59622">
          <w:marLeft w:val="15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90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765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5758">
          <w:marLeft w:val="15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948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348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1006">
          <w:marLeft w:val="15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7094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4949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4255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8396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1942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8529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5699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7705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21896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4950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5073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6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8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7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8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7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6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8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9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500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95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1280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406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0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1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5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6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7398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935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460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07963">
          <w:marLeft w:val="15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602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693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1602">
          <w:marLeft w:val="15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587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hyperlink" Target="https://cdn.weatherapi.com/weather.zip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1.jp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://api.weatherapi.com/v1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Zah\&#1040;&#1083;&#1077;&#1082;&#1089;&#1072;&#1085;&#1076;&#1088;\&#1064;&#1072;&#1073;&#1083;&#1086;&#1085;_&#1040;_&#1089;&#1090;&#1080;&#1083;&#1080;_&#1041;&#1056;_4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08F76A92-C708-4490-8E8C-92C5C0257B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79938A-46C9-41EF-8CDE-19F45D6BE19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B866750-BBD6-4AC0-A003-3675B8874F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B118EF0A-EA1B-475B-96CF-6951B4D5DA3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C:\Zah\Александр\Шаблон_А_стили_БР_4.dotm</Template>
  <TotalTime>0</TotalTime>
  <Pages>32</Pages>
  <Words>6261</Words>
  <Characters>35693</Characters>
  <Application>Microsoft Office Word</Application>
  <DocSecurity>0</DocSecurity>
  <Lines>297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41871</CharactersWithSpaces>
  <SharedDoc>false</SharedDoc>
  <HyperlinkBase/>
  <HLinks>
    <vt:vector size="156" baseType="variant"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_Toc363805315</vt:lpwstr>
      </vt:variant>
      <vt:variant>
        <vt:i4>1900595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_Toc363805314</vt:lpwstr>
      </vt:variant>
      <vt:variant>
        <vt:i4>1900595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_Toc363805313</vt:lpwstr>
      </vt:variant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_Toc363805312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_Toc363805311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_Toc363805310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_Toc363805309</vt:lpwstr>
      </vt:variant>
      <vt:variant>
        <vt:i4>1835059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_Toc363805308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_Toc363805307</vt:lpwstr>
      </vt:variant>
      <vt:variant>
        <vt:i4>1835059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_Toc363805306</vt:lpwstr>
      </vt:variant>
      <vt:variant>
        <vt:i4>1835059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_Toc363805305</vt:lpwstr>
      </vt:variant>
      <vt:variant>
        <vt:i4>1835059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_Toc363805304</vt:lpwstr>
      </vt:variant>
      <vt:variant>
        <vt:i4>1835059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_Toc363805303</vt:lpwstr>
      </vt:variant>
      <vt:variant>
        <vt:i4>1835059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_Toc363805302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_Toc363805301</vt:lpwstr>
      </vt:variant>
      <vt:variant>
        <vt:i4>1835059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_Toc363805300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_Toc363805299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_Toc363805298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_Toc363805297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_Toc363805296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_Toc363805295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_Toc363805294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_Toc363805293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_Toc363805292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_Toc363805291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_Toc363805290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2023-12-04T06:26:00Z</dcterms:created>
  <dcterms:modified xsi:type="dcterms:W3CDTF">2023-12-06T09:16:00Z</dcterms:modified>
  <cp:category/>
</cp:coreProperties>
</file>