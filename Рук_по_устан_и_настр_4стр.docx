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PT Astra Serif" w:hAnsi="PT Astra Serif" w:cstheme="minorBidi"/>
          <w:noProof/>
          <w:sz w:val="22"/>
          <w:szCs w:val="22"/>
          <w:lang w:bidi="en-US"/>
        </w:rPr>
        <w:id w:val="-2065166309"/>
        <w:docPartObj>
          <w:docPartGallery w:val="Table of Contents"/>
          <w:docPartUnique/>
        </w:docPartObj>
      </w:sdtPr>
      <w:sdtEndPr>
        <w:rPr>
          <w:rFonts w:ascii="PT Astra Sans" w:hAnsi="PT Astra Sans" w:cs="Calibri"/>
          <w:b w:val="0"/>
          <w:bCs/>
          <w:szCs w:val="24"/>
        </w:rPr>
      </w:sdtEndPr>
      <w:sdtContent>
        <w:p w14:paraId="7707067F" w14:textId="6956CFF2" w:rsidR="00B65D35" w:rsidRPr="00C36B4C" w:rsidRDefault="00B65D35" w:rsidP="009F6C03">
          <w:pPr>
            <w:pStyle w:val="Z14bold"/>
          </w:pPr>
          <w:proofErr w:type="spellStart"/>
          <w:r w:rsidRPr="00C36B4C">
            <w:t>Оглавление</w:t>
          </w:r>
          <w:proofErr w:type="spellEnd"/>
        </w:p>
        <w:p w14:paraId="7A7417D1" w14:textId="159D07C5" w:rsidR="009F6C03" w:rsidRDefault="009F6C03">
          <w:pPr>
            <w:pStyle w:val="19"/>
            <w:rPr>
              <w:rFonts w:asciiTheme="minorHAnsi" w:eastAsiaTheme="minorEastAsia" w:hAnsiTheme="minorHAnsi" w:cstheme="minorBidi"/>
              <w:bCs w:val="0"/>
              <w:kern w:val="2"/>
              <w:lang w:val="ru-RU" w:eastAsia="ru-RU"/>
              <w14:ligatures w14:val="standardContextual"/>
            </w:rPr>
          </w:pPr>
          <w:r>
            <w:rPr>
              <w:rFonts w:ascii="PT Astra Sans" w:hAnsi="PT Astra Sans"/>
              <w:szCs w:val="28"/>
            </w:rPr>
            <w:fldChar w:fldCharType="begin"/>
          </w:r>
          <w:r>
            <w:rPr>
              <w:rFonts w:ascii="PT Astra Sans" w:hAnsi="PT Astra Sans"/>
              <w:szCs w:val="28"/>
            </w:rPr>
            <w:instrText xml:space="preserve"> TOC \o "1-3" \h \z \u </w:instrText>
          </w:r>
          <w:r>
            <w:rPr>
              <w:rFonts w:ascii="PT Astra Sans" w:hAnsi="PT Astra Sans"/>
              <w:szCs w:val="28"/>
            </w:rPr>
            <w:fldChar w:fldCharType="separate"/>
          </w:r>
          <w:hyperlink w:anchor="_Toc153196298" w:history="1">
            <w:r w:rsidRPr="008903D4">
              <w:rPr>
                <w:rStyle w:val="af1"/>
              </w:rPr>
              <w:t>1  Установка системного программного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_Toc153196298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2C2A7F5" w14:textId="78EFB472" w:rsidR="009F6C03" w:rsidRDefault="009F6C03">
          <w:pPr>
            <w:pStyle w:val="27"/>
            <w:rPr>
              <w:rFonts w:asciiTheme="minorHAnsi" w:eastAsiaTheme="minorEastAsia" w:hAnsiTheme="minorHAnsi" w:cstheme="minorBidi"/>
              <w:kern w:val="2"/>
              <w:lang w:val="ru-RU" w:eastAsia="ru-RU"/>
              <w14:ligatures w14:val="standardContextual"/>
            </w:rPr>
          </w:pPr>
          <w:hyperlink w:anchor="_Toc153196299" w:history="1">
            <w:r w:rsidRPr="008903D4">
              <w:rPr>
                <w:rStyle w:val="af1"/>
              </w:rPr>
              <w:t>1.1  Установка OpenJDK Java Runtime Environment 1.8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_Toc153196299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0B24596" w14:textId="3C751E8F" w:rsidR="009F6C03" w:rsidRDefault="009F6C03">
          <w:pPr>
            <w:pStyle w:val="27"/>
            <w:rPr>
              <w:rFonts w:asciiTheme="minorHAnsi" w:eastAsiaTheme="minorEastAsia" w:hAnsiTheme="minorHAnsi" w:cstheme="minorBidi"/>
              <w:kern w:val="2"/>
              <w:lang w:val="ru-RU" w:eastAsia="ru-RU"/>
              <w14:ligatures w14:val="standardContextual"/>
            </w:rPr>
          </w:pPr>
          <w:hyperlink w:anchor="_Toc153196300" w:history="1">
            <w:r w:rsidRPr="008903D4">
              <w:rPr>
                <w:rStyle w:val="af1"/>
              </w:rPr>
              <w:t>1.2  Установка Node.js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_Toc153196300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2244E55" w14:textId="3751069F" w:rsidR="009F6C03" w:rsidRDefault="009F6C03">
          <w:pPr>
            <w:pStyle w:val="27"/>
            <w:rPr>
              <w:rFonts w:asciiTheme="minorHAnsi" w:eastAsiaTheme="minorEastAsia" w:hAnsiTheme="minorHAnsi" w:cstheme="minorBidi"/>
              <w:kern w:val="2"/>
              <w:lang w:val="ru-RU" w:eastAsia="ru-RU"/>
              <w14:ligatures w14:val="standardContextual"/>
            </w:rPr>
          </w:pPr>
          <w:hyperlink w:anchor="_Toc153196301" w:history="1">
            <w:r w:rsidRPr="008903D4">
              <w:rPr>
                <w:rStyle w:val="af1"/>
              </w:rPr>
              <w:t>1.3  Установка СУБД PostgreSQL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_Toc153196301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5DDC740" w14:textId="3E7BDA85" w:rsidR="009F6C03" w:rsidRDefault="009F6C03">
          <w:pPr>
            <w:pStyle w:val="35"/>
            <w:rPr>
              <w:rFonts w:asciiTheme="minorHAnsi" w:eastAsiaTheme="minorEastAsia" w:hAnsiTheme="minorHAnsi" w:cstheme="minorBidi"/>
              <w:kern w:val="2"/>
              <w:sz w:val="24"/>
              <w:lang w:val="ru-RU" w:eastAsia="ru-RU" w:bidi="ar-SA"/>
              <w14:ligatures w14:val="standardContextual"/>
            </w:rPr>
          </w:pPr>
          <w:hyperlink w:anchor="_Toc153196302" w:history="1">
            <w:r w:rsidRPr="008903D4">
              <w:rPr>
                <w:rStyle w:val="af1"/>
              </w:rPr>
              <w:t>1.3.1  Создание отдельных баз данных PostgreSQL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_Toc153196302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831E12F" w14:textId="34B617E7" w:rsidR="009F6C03" w:rsidRDefault="009F6C03">
          <w:pPr>
            <w:pStyle w:val="35"/>
            <w:rPr>
              <w:rFonts w:asciiTheme="minorHAnsi" w:eastAsiaTheme="minorEastAsia" w:hAnsiTheme="minorHAnsi" w:cstheme="minorBidi"/>
              <w:kern w:val="2"/>
              <w:sz w:val="24"/>
              <w:lang w:val="ru-RU" w:eastAsia="ru-RU" w:bidi="ar-SA"/>
              <w14:ligatures w14:val="standardContextual"/>
            </w:rPr>
          </w:pPr>
          <w:hyperlink w:anchor="_Toc153196303" w:history="1">
            <w:r w:rsidRPr="008903D4">
              <w:rPr>
                <w:rStyle w:val="af1"/>
              </w:rPr>
              <w:t>1.3.2  Порядок установки СУБД PostgreSQL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_Toc153196303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C987002" w14:textId="493A5629" w:rsidR="009F6C03" w:rsidRDefault="009F6C03">
          <w:pPr>
            <w:pStyle w:val="35"/>
            <w:rPr>
              <w:rFonts w:asciiTheme="minorHAnsi" w:eastAsiaTheme="minorEastAsia" w:hAnsiTheme="minorHAnsi" w:cstheme="minorBidi"/>
              <w:kern w:val="2"/>
              <w:sz w:val="24"/>
              <w:lang w:val="ru-RU" w:eastAsia="ru-RU" w:bidi="ar-SA"/>
              <w14:ligatures w14:val="standardContextual"/>
            </w:rPr>
          </w:pPr>
          <w:hyperlink w:anchor="_Toc153196304" w:history="1">
            <w:r w:rsidRPr="008903D4">
              <w:rPr>
                <w:rStyle w:val="af1"/>
              </w:rPr>
              <w:t>1.3.3  Создание роли и баз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_Toc153196304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A485267" w14:textId="7F0DF5CF" w:rsidR="00B65D35" w:rsidRPr="00B10C66" w:rsidRDefault="009F6C03" w:rsidP="00FC79C4">
          <w:pPr>
            <w:pStyle w:val="35"/>
            <w:rPr>
              <w:rFonts w:ascii="PT Astra Sans" w:hAnsi="PT Astra Sans"/>
            </w:rPr>
          </w:pPr>
          <w:r>
            <w:rPr>
              <w:rFonts w:ascii="PT Astra Sans" w:hAnsi="PT Astra Sans" w:cs="Times New Roman"/>
              <w:sz w:val="24"/>
              <w:szCs w:val="28"/>
              <w:lang w:bidi="ar-SA"/>
            </w:rPr>
            <w:fldChar w:fldCharType="end"/>
          </w:r>
        </w:p>
      </w:sdtContent>
    </w:sdt>
    <w:p w14:paraId="7C99BBBD" w14:textId="30C44AEE" w:rsidR="00B65D35" w:rsidRPr="00B10C66" w:rsidRDefault="00B65D35" w:rsidP="00BE668B">
      <w:pPr>
        <w:rPr>
          <w:sz w:val="24"/>
          <w:szCs w:val="24"/>
        </w:rPr>
      </w:pPr>
    </w:p>
    <w:p w14:paraId="4325579F" w14:textId="77777777" w:rsidR="008B14D1" w:rsidRPr="00B10C66" w:rsidRDefault="008B14D1" w:rsidP="00BE668B">
      <w:pPr>
        <w:rPr>
          <w:sz w:val="24"/>
          <w:szCs w:val="24"/>
        </w:rPr>
        <w:sectPr w:rsidR="008B14D1" w:rsidRPr="00B10C66" w:rsidSect="00060FF1">
          <w:footerReference w:type="first" r:id="rId8"/>
          <w:pgSz w:w="11906" w:h="16838"/>
          <w:pgMar w:top="1418" w:right="567" w:bottom="567" w:left="1418" w:header="454" w:footer="284" w:gutter="0"/>
          <w:cols w:space="708"/>
          <w:titlePg/>
          <w:docGrid w:linePitch="381"/>
        </w:sectPr>
      </w:pPr>
    </w:p>
    <w:p w14:paraId="33856395" w14:textId="0935A03D" w:rsidR="0021326B" w:rsidRPr="00B10C66" w:rsidRDefault="00D57367" w:rsidP="009F6C03">
      <w:pPr>
        <w:pStyle w:val="Z14bold"/>
      </w:pPr>
      <w:r w:rsidRPr="00B10C66">
        <w:lastRenderedPageBreak/>
        <w:t>Перечень принятых сокращений и обозначений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7081"/>
      </w:tblGrid>
      <w:tr w:rsidR="004C3451" w:rsidRPr="00B10C66" w14:paraId="72D0B200" w14:textId="77777777" w:rsidTr="00547F43">
        <w:trPr>
          <w:trHeight w:val="454"/>
          <w:tblHeader/>
        </w:trPr>
        <w:tc>
          <w:tcPr>
            <w:tcW w:w="2263" w:type="dxa"/>
            <w:vAlign w:val="center"/>
          </w:tcPr>
          <w:p w14:paraId="11178DCE" w14:textId="1A032A83" w:rsidR="0021326B" w:rsidRPr="00B10C66" w:rsidRDefault="00E52568" w:rsidP="00332560">
            <w:pPr>
              <w:pStyle w:val="ATableColumnName"/>
            </w:pPr>
            <w:r w:rsidRPr="00B10C66">
              <w:t>С</w:t>
            </w:r>
            <w:r w:rsidR="0021326B" w:rsidRPr="00B10C66">
              <w:t>окращения</w:t>
            </w:r>
          </w:p>
        </w:tc>
        <w:tc>
          <w:tcPr>
            <w:tcW w:w="7081" w:type="dxa"/>
            <w:vAlign w:val="center"/>
          </w:tcPr>
          <w:p w14:paraId="4FA7C8D7" w14:textId="77777777" w:rsidR="0021326B" w:rsidRPr="00B10C66" w:rsidRDefault="0021326B" w:rsidP="00332560">
            <w:pPr>
              <w:pStyle w:val="ATableColumnName"/>
            </w:pPr>
            <w:r w:rsidRPr="00B10C66">
              <w:t>Определения</w:t>
            </w:r>
          </w:p>
        </w:tc>
      </w:tr>
      <w:tr w:rsidR="00716E91" w:rsidRPr="00B10C66" w14:paraId="279E72F7" w14:textId="77777777" w:rsidTr="00B43B18">
        <w:trPr>
          <w:trHeight w:val="454"/>
        </w:trPr>
        <w:tc>
          <w:tcPr>
            <w:tcW w:w="2263" w:type="dxa"/>
            <w:vAlign w:val="center"/>
          </w:tcPr>
          <w:p w14:paraId="0D44C6C5" w14:textId="03E21D45" w:rsidR="00716E91" w:rsidRPr="00B10C66" w:rsidRDefault="00716E91" w:rsidP="00332560">
            <w:pPr>
              <w:pStyle w:val="ATableBody"/>
            </w:pPr>
            <w:r w:rsidRPr="00B10C66">
              <w:t>БД</w:t>
            </w:r>
          </w:p>
        </w:tc>
        <w:tc>
          <w:tcPr>
            <w:tcW w:w="7081" w:type="dxa"/>
            <w:vAlign w:val="center"/>
          </w:tcPr>
          <w:p w14:paraId="228A1D9A" w14:textId="2F742D29" w:rsidR="00716E91" w:rsidRPr="00B10C66" w:rsidRDefault="00716E91" w:rsidP="00332560">
            <w:pPr>
              <w:pStyle w:val="ATableBody"/>
            </w:pPr>
            <w:r w:rsidRPr="00B10C66">
              <w:t>База данных</w:t>
            </w:r>
          </w:p>
        </w:tc>
      </w:tr>
      <w:tr w:rsidR="00C31679" w:rsidRPr="00B10C66" w14:paraId="3742BF96" w14:textId="77777777" w:rsidTr="00B43B18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2263" w:type="dxa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  <w:vAlign w:val="center"/>
          </w:tcPr>
          <w:p w14:paraId="5198744C" w14:textId="609E4BE0" w:rsidR="00C31679" w:rsidRPr="00B10C66" w:rsidRDefault="00C31679" w:rsidP="00332560">
            <w:pPr>
              <w:pStyle w:val="ATableBody"/>
            </w:pPr>
            <w:r w:rsidRPr="00B10C66">
              <w:t>ХД</w:t>
            </w:r>
          </w:p>
        </w:tc>
        <w:tc>
          <w:tcPr>
            <w:tcW w:w="7081" w:type="dxa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  <w:vAlign w:val="center"/>
          </w:tcPr>
          <w:p w14:paraId="60B267BE" w14:textId="60D4DA88" w:rsidR="00C31679" w:rsidRPr="00B10C66" w:rsidRDefault="00C31679" w:rsidP="00332560">
            <w:pPr>
              <w:pStyle w:val="ATableBody"/>
            </w:pPr>
            <w:r w:rsidRPr="00B10C66">
              <w:t>Хранилище данных</w:t>
            </w:r>
          </w:p>
        </w:tc>
      </w:tr>
      <w:tr w:rsidR="00E52568" w:rsidRPr="009F6C03" w14:paraId="4C453F5E" w14:textId="77777777" w:rsidTr="00B43B18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2263" w:type="dxa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  <w:vAlign w:val="center"/>
          </w:tcPr>
          <w:p w14:paraId="2A46E2AA" w14:textId="3DEE3EBA" w:rsidR="00E52568" w:rsidRPr="00B10C66" w:rsidRDefault="00E52568" w:rsidP="00332560">
            <w:pPr>
              <w:pStyle w:val="ATableBody"/>
            </w:pPr>
            <w:r w:rsidRPr="00B10C66">
              <w:t>BI</w:t>
            </w:r>
          </w:p>
        </w:tc>
        <w:tc>
          <w:tcPr>
            <w:tcW w:w="7081" w:type="dxa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  <w:vAlign w:val="center"/>
          </w:tcPr>
          <w:p w14:paraId="7C726979" w14:textId="474CD22F" w:rsidR="00E52568" w:rsidRPr="00B10C66" w:rsidRDefault="00E52568" w:rsidP="00332560">
            <w:pPr>
              <w:pStyle w:val="ATableBody"/>
            </w:pPr>
            <w:r w:rsidRPr="00B10C66">
              <w:t>Business Intelligence – инструмент делового анализа</w:t>
            </w:r>
          </w:p>
        </w:tc>
      </w:tr>
      <w:tr w:rsidR="00E52568" w:rsidRPr="009F6C03" w14:paraId="30584491" w14:textId="77777777" w:rsidTr="00B43B18">
        <w:trPr>
          <w:trHeight w:val="454"/>
        </w:trPr>
        <w:tc>
          <w:tcPr>
            <w:tcW w:w="2263" w:type="dxa"/>
            <w:vAlign w:val="center"/>
          </w:tcPr>
          <w:p w14:paraId="4DE91CBA" w14:textId="0A5781F0" w:rsidR="00E52568" w:rsidRPr="00B10C66" w:rsidRDefault="00E52568" w:rsidP="00332560">
            <w:pPr>
              <w:pStyle w:val="ATableBody"/>
            </w:pPr>
            <w:r w:rsidRPr="00B10C66">
              <w:t>CSV</w:t>
            </w:r>
          </w:p>
        </w:tc>
        <w:tc>
          <w:tcPr>
            <w:tcW w:w="7081" w:type="dxa"/>
            <w:vAlign w:val="center"/>
          </w:tcPr>
          <w:p w14:paraId="02FFF4A0" w14:textId="719C70E5" w:rsidR="00E52568" w:rsidRPr="00B10C66" w:rsidRDefault="00E52568" w:rsidP="00332560">
            <w:pPr>
              <w:pStyle w:val="ATableBody"/>
            </w:pPr>
            <w:proofErr w:type="spellStart"/>
            <w:r w:rsidRPr="00B10C66">
              <w:t>Comma</w:t>
            </w:r>
            <w:proofErr w:type="spellEnd"/>
            <w:r w:rsidRPr="00B10C66">
              <w:t xml:space="preserve"> </w:t>
            </w:r>
            <w:proofErr w:type="spellStart"/>
            <w:r w:rsidRPr="00B10C66">
              <w:t>Separated</w:t>
            </w:r>
            <w:proofErr w:type="spellEnd"/>
            <w:r w:rsidRPr="00B10C66">
              <w:t xml:space="preserve"> Value (значения, разделенные запятой) – компактный текстовый формат обмена данными</w:t>
            </w:r>
            <w:r w:rsidR="005416ED" w:rsidRPr="00B10C66">
              <w:t>.</w:t>
            </w:r>
          </w:p>
        </w:tc>
      </w:tr>
      <w:tr w:rsidR="00B63E33" w:rsidRPr="009F6C03" w14:paraId="312F542C" w14:textId="77777777" w:rsidTr="00B43B18">
        <w:trPr>
          <w:trHeight w:val="454"/>
        </w:trPr>
        <w:tc>
          <w:tcPr>
            <w:tcW w:w="2263" w:type="dxa"/>
            <w:vAlign w:val="center"/>
          </w:tcPr>
          <w:p w14:paraId="63C7E47D" w14:textId="7FBCD932" w:rsidR="00B63E33" w:rsidRPr="00B10C66" w:rsidRDefault="00B63E33" w:rsidP="00332560">
            <w:pPr>
              <w:pStyle w:val="ATableBody"/>
            </w:pPr>
            <w:r w:rsidRPr="00B10C66">
              <w:t>DB</w:t>
            </w:r>
            <w:proofErr w:type="spellStart"/>
            <w:r w:rsidRPr="00B10C66">
              <w:rPr>
                <w:lang w:val="en-US"/>
              </w:rPr>
              <w:t>eav</w:t>
            </w:r>
            <w:r w:rsidRPr="00B10C66">
              <w:t>er</w:t>
            </w:r>
            <w:proofErr w:type="spellEnd"/>
          </w:p>
        </w:tc>
        <w:tc>
          <w:tcPr>
            <w:tcW w:w="7081" w:type="dxa"/>
            <w:vAlign w:val="center"/>
          </w:tcPr>
          <w:p w14:paraId="06958581" w14:textId="141F55E2" w:rsidR="00B63E33" w:rsidRPr="00B10C66" w:rsidRDefault="00B63E33" w:rsidP="00332560">
            <w:pPr>
              <w:pStyle w:val="ATableBody"/>
            </w:pPr>
            <w:r w:rsidRPr="00B10C66">
              <w:rPr>
                <w:rStyle w:val="rynqvb"/>
              </w:rPr>
              <w:t>Универсальный инструмент для работы с базами данных.</w:t>
            </w:r>
          </w:p>
        </w:tc>
      </w:tr>
      <w:tr w:rsidR="00E52568" w:rsidRPr="009F6C03" w14:paraId="036D60C2" w14:textId="77777777" w:rsidTr="00B43B18">
        <w:trPr>
          <w:trHeight w:val="454"/>
        </w:trPr>
        <w:tc>
          <w:tcPr>
            <w:tcW w:w="2263" w:type="dxa"/>
            <w:vAlign w:val="center"/>
          </w:tcPr>
          <w:p w14:paraId="0CB0DC2D" w14:textId="6F91EC3E" w:rsidR="00E52568" w:rsidRPr="00B10C66" w:rsidRDefault="00E52568" w:rsidP="00332560">
            <w:pPr>
              <w:pStyle w:val="ATableBody"/>
            </w:pPr>
            <w:r w:rsidRPr="00B10C66">
              <w:t>JS</w:t>
            </w:r>
            <w:r w:rsidRPr="00B10C66">
              <w:rPr>
                <w:lang w:val="en-US"/>
              </w:rPr>
              <w:t>ON</w:t>
            </w:r>
          </w:p>
        </w:tc>
        <w:tc>
          <w:tcPr>
            <w:tcW w:w="7081" w:type="dxa"/>
            <w:vAlign w:val="center"/>
          </w:tcPr>
          <w:p w14:paraId="77FB6C0F" w14:textId="19A3EE5E" w:rsidR="00E52568" w:rsidRPr="00B10C66" w:rsidRDefault="00E52568" w:rsidP="00332560">
            <w:pPr>
              <w:pStyle w:val="ATableBody"/>
            </w:pPr>
            <w:r w:rsidRPr="00B10C66">
              <w:t xml:space="preserve">Java </w:t>
            </w:r>
            <w:proofErr w:type="spellStart"/>
            <w:r w:rsidRPr="00B10C66">
              <w:t>Script</w:t>
            </w:r>
            <w:proofErr w:type="spellEnd"/>
            <w:r w:rsidRPr="00B10C66">
              <w:t xml:space="preserve"> Object </w:t>
            </w:r>
            <w:proofErr w:type="spellStart"/>
            <w:r w:rsidRPr="00B10C66">
              <w:t>Notation</w:t>
            </w:r>
            <w:proofErr w:type="spellEnd"/>
            <w:r w:rsidRPr="00B10C66">
              <w:t xml:space="preserve"> (нотация объектов языка Java </w:t>
            </w:r>
            <w:proofErr w:type="spellStart"/>
            <w:r w:rsidRPr="00B10C66">
              <w:t>Script</w:t>
            </w:r>
            <w:proofErr w:type="spellEnd"/>
            <w:r w:rsidRPr="00B10C66">
              <w:t xml:space="preserve">) – компактный читаемый человеком, </w:t>
            </w:r>
            <w:proofErr w:type="spellStart"/>
            <w:r w:rsidRPr="00B10C66">
              <w:t>самодокументируемый</w:t>
            </w:r>
            <w:proofErr w:type="spellEnd"/>
            <w:r w:rsidRPr="00B10C66">
              <w:t xml:space="preserve"> формат обмена данными</w:t>
            </w:r>
            <w:r w:rsidR="005416ED" w:rsidRPr="00B10C66">
              <w:t>.</w:t>
            </w:r>
          </w:p>
        </w:tc>
      </w:tr>
      <w:tr w:rsidR="00E52568" w:rsidRPr="009F6C03" w14:paraId="66A7FBE2" w14:textId="77777777" w:rsidTr="00B43B18">
        <w:trPr>
          <w:trHeight w:val="454"/>
        </w:trPr>
        <w:tc>
          <w:tcPr>
            <w:tcW w:w="2263" w:type="dxa"/>
            <w:vAlign w:val="center"/>
          </w:tcPr>
          <w:p w14:paraId="0B1487B2" w14:textId="10084466" w:rsidR="00E52568" w:rsidRPr="00B10C66" w:rsidRDefault="00E52568" w:rsidP="00332560">
            <w:pPr>
              <w:pStyle w:val="ATableBody"/>
            </w:pPr>
            <w:r w:rsidRPr="00B10C66">
              <w:t>OLAP</w:t>
            </w:r>
          </w:p>
        </w:tc>
        <w:tc>
          <w:tcPr>
            <w:tcW w:w="7081" w:type="dxa"/>
            <w:vAlign w:val="center"/>
          </w:tcPr>
          <w:p w14:paraId="2DA67A20" w14:textId="40FC4937" w:rsidR="00E52568" w:rsidRPr="00B10C66" w:rsidRDefault="00E52568" w:rsidP="00332560">
            <w:pPr>
              <w:pStyle w:val="ATableBody"/>
            </w:pPr>
            <w:r w:rsidRPr="00B10C66">
              <w:rPr>
                <w:lang w:val="en-US"/>
              </w:rPr>
              <w:t>On</w:t>
            </w:r>
            <w:r w:rsidRPr="00B10C66">
              <w:t>-</w:t>
            </w:r>
            <w:r w:rsidRPr="00B10C66">
              <w:rPr>
                <w:lang w:val="en-US"/>
              </w:rPr>
              <w:t>line</w:t>
            </w:r>
            <w:r w:rsidRPr="00B10C66">
              <w:t xml:space="preserve"> </w:t>
            </w:r>
            <w:r w:rsidRPr="00B10C66">
              <w:rPr>
                <w:lang w:val="en-US"/>
              </w:rPr>
              <w:t>Analytical</w:t>
            </w:r>
            <w:r w:rsidRPr="00B10C66">
              <w:t xml:space="preserve"> </w:t>
            </w:r>
            <w:r w:rsidRPr="00B10C66">
              <w:rPr>
                <w:lang w:val="en-US"/>
              </w:rPr>
              <w:t>Processing</w:t>
            </w:r>
            <w:r w:rsidRPr="00B10C66">
              <w:t xml:space="preserve"> – аналитическая обработка в реальном времени</w:t>
            </w:r>
            <w:r w:rsidR="005416ED" w:rsidRPr="00B10C66">
              <w:t>.</w:t>
            </w:r>
          </w:p>
        </w:tc>
      </w:tr>
      <w:tr w:rsidR="005416ED" w:rsidRPr="009F6C03" w14:paraId="03410D00" w14:textId="77777777" w:rsidTr="00B43B18">
        <w:trPr>
          <w:trHeight w:val="454"/>
        </w:trPr>
        <w:tc>
          <w:tcPr>
            <w:tcW w:w="2263" w:type="dxa"/>
            <w:vAlign w:val="center"/>
          </w:tcPr>
          <w:p w14:paraId="7DC3637C" w14:textId="77777777" w:rsidR="005416ED" w:rsidRPr="00B10C66" w:rsidRDefault="005416ED" w:rsidP="00332560">
            <w:pPr>
              <w:pStyle w:val="ATableBody"/>
            </w:pPr>
            <w:r w:rsidRPr="00B10C66">
              <w:t>XML</w:t>
            </w:r>
          </w:p>
        </w:tc>
        <w:tc>
          <w:tcPr>
            <w:tcW w:w="7081" w:type="dxa"/>
            <w:vAlign w:val="center"/>
          </w:tcPr>
          <w:p w14:paraId="4BCC9A1C" w14:textId="77777777" w:rsidR="005416ED" w:rsidRPr="00B10C66" w:rsidRDefault="005416ED" w:rsidP="00332560">
            <w:pPr>
              <w:pStyle w:val="ATableBody"/>
            </w:pPr>
            <w:proofErr w:type="spellStart"/>
            <w:r w:rsidRPr="00B10C66">
              <w:rPr>
                <w:lang w:val="en-US"/>
              </w:rPr>
              <w:t>eXtended</w:t>
            </w:r>
            <w:proofErr w:type="spellEnd"/>
            <w:r w:rsidRPr="00B10C66">
              <w:t xml:space="preserve"> </w:t>
            </w:r>
            <w:r w:rsidRPr="00B10C66">
              <w:rPr>
                <w:lang w:val="en-US"/>
              </w:rPr>
              <w:t>Markup</w:t>
            </w:r>
            <w:r w:rsidRPr="00B10C66">
              <w:t xml:space="preserve"> </w:t>
            </w:r>
            <w:r w:rsidRPr="00B10C66">
              <w:rPr>
                <w:lang w:val="en-US"/>
              </w:rPr>
              <w:t>Language</w:t>
            </w:r>
            <w:r w:rsidRPr="00B10C66">
              <w:t xml:space="preserve"> (расширенный язык разметки) – </w:t>
            </w:r>
            <w:proofErr w:type="spellStart"/>
            <w:r w:rsidRPr="00B10C66">
              <w:t>самодокументируемый</w:t>
            </w:r>
            <w:proofErr w:type="spellEnd"/>
            <w:r w:rsidRPr="00B10C66">
              <w:t xml:space="preserve"> иерархический формат хранения и обмена данными и метаданными</w:t>
            </w:r>
          </w:p>
        </w:tc>
      </w:tr>
    </w:tbl>
    <w:p w14:paraId="14AED94B" w14:textId="008180C7" w:rsidR="007B2907" w:rsidRPr="00B10C66" w:rsidRDefault="007B2907" w:rsidP="004E34CA">
      <w:pPr>
        <w:rPr>
          <w:sz w:val="24"/>
          <w:szCs w:val="24"/>
          <w:lang w:val="ru-RU" w:eastAsia="ru-RU"/>
        </w:rPr>
      </w:pPr>
      <w:bookmarkStart w:id="0" w:name="_Toc136960585"/>
      <w:bookmarkStart w:id="1" w:name="_Toc118205947"/>
      <w:bookmarkStart w:id="2" w:name="_Toc123203313"/>
      <w:bookmarkStart w:id="3" w:name="_Hlk122455602"/>
    </w:p>
    <w:p w14:paraId="4961E507" w14:textId="77777777" w:rsidR="00C16D91" w:rsidRPr="00B10C66" w:rsidRDefault="00C16D91" w:rsidP="00B23BB0">
      <w:pPr>
        <w:pStyle w:val="AHeading1"/>
      </w:pPr>
      <w:bookmarkStart w:id="4" w:name="_Toc121478051"/>
      <w:bookmarkStart w:id="5" w:name="_Toc123211833"/>
      <w:bookmarkStart w:id="6" w:name="_Toc143768684"/>
      <w:bookmarkStart w:id="7" w:name="_Toc144471558"/>
      <w:bookmarkStart w:id="8" w:name="_Toc153196298"/>
      <w:bookmarkEnd w:id="0"/>
      <w:proofErr w:type="spellStart"/>
      <w:r w:rsidRPr="00B10C66">
        <w:lastRenderedPageBreak/>
        <w:t>У</w:t>
      </w:r>
      <w:bookmarkEnd w:id="4"/>
      <w:bookmarkEnd w:id="5"/>
      <w:bookmarkEnd w:id="6"/>
      <w:r w:rsidRPr="00B10C66">
        <w:t>становка</w:t>
      </w:r>
      <w:proofErr w:type="spellEnd"/>
      <w:r w:rsidRPr="00B10C66">
        <w:t xml:space="preserve"> </w:t>
      </w:r>
      <w:proofErr w:type="spellStart"/>
      <w:r w:rsidRPr="00B10C66">
        <w:t>системного</w:t>
      </w:r>
      <w:proofErr w:type="spellEnd"/>
      <w:r w:rsidRPr="00B10C66">
        <w:t xml:space="preserve"> </w:t>
      </w:r>
      <w:proofErr w:type="spellStart"/>
      <w:r w:rsidRPr="00B10C66">
        <w:t>программного</w:t>
      </w:r>
      <w:proofErr w:type="spellEnd"/>
      <w:r w:rsidRPr="00B10C66">
        <w:t xml:space="preserve"> </w:t>
      </w:r>
      <w:proofErr w:type="spellStart"/>
      <w:r w:rsidRPr="00B10C66">
        <w:t>обеспечения</w:t>
      </w:r>
      <w:bookmarkEnd w:id="8"/>
      <w:proofErr w:type="spellEnd"/>
    </w:p>
    <w:p w14:paraId="4B9C21B9" w14:textId="1A9AFFD7" w:rsidR="00C16D91" w:rsidRPr="000F0094" w:rsidRDefault="00C16D91" w:rsidP="00332560">
      <w:pPr>
        <w:pStyle w:val="ABody"/>
        <w:rPr>
          <w:lang w:val="ru-RU"/>
        </w:rPr>
      </w:pPr>
      <w:r w:rsidRPr="000F0094">
        <w:rPr>
          <w:lang w:val="ru-RU"/>
        </w:rPr>
        <w:t xml:space="preserve">Для работы хранилища данных </w:t>
      </w:r>
      <w:r w:rsidR="00FC79C4">
        <w:rPr>
          <w:lang w:val="ru-RU"/>
        </w:rPr>
        <w:t>«</w:t>
      </w:r>
      <w:r w:rsidR="00FC79C4">
        <w:t>Amazon</w:t>
      </w:r>
      <w:r w:rsidRPr="000F0094">
        <w:rPr>
          <w:lang w:val="ru-RU"/>
        </w:rPr>
        <w:t xml:space="preserve"> </w:t>
      </w:r>
      <w:r w:rsidRPr="00B10C66">
        <w:t>DW</w:t>
      </w:r>
      <w:r w:rsidR="00FC79C4">
        <w:rPr>
          <w:lang w:val="ru-RU"/>
        </w:rPr>
        <w:t>»</w:t>
      </w:r>
      <w:r w:rsidRPr="000F0094">
        <w:rPr>
          <w:lang w:val="ru-RU"/>
        </w:rPr>
        <w:t xml:space="preserve">, портала </w:t>
      </w:r>
      <w:r w:rsidR="00FC79C4">
        <w:rPr>
          <w:lang w:val="ru-RU"/>
        </w:rPr>
        <w:t>«</w:t>
      </w:r>
      <w:r w:rsidR="00FC79C4">
        <w:t>Amazon</w:t>
      </w:r>
      <w:r w:rsidRPr="000F0094">
        <w:rPr>
          <w:lang w:val="ru-RU"/>
        </w:rPr>
        <w:t xml:space="preserve"> </w:t>
      </w:r>
      <w:r w:rsidRPr="00B10C66">
        <w:t>BI</w:t>
      </w:r>
      <w:r w:rsidR="00FC79C4" w:rsidRPr="00FC79C4">
        <w:rPr>
          <w:lang w:val="ru-RU"/>
        </w:rPr>
        <w:t xml:space="preserve"> </w:t>
      </w:r>
      <w:r w:rsidR="00FC79C4">
        <w:t>Portal</w:t>
      </w:r>
      <w:r w:rsidR="00FC79C4">
        <w:rPr>
          <w:lang w:val="ru-RU"/>
        </w:rPr>
        <w:t>»</w:t>
      </w:r>
      <w:r w:rsidRPr="000F0094">
        <w:rPr>
          <w:lang w:val="ru-RU"/>
        </w:rPr>
        <w:t xml:space="preserve"> и дополнительных модулей требуется установить ПО из репозитория программ для ОС </w:t>
      </w:r>
      <w:r w:rsidRPr="00B10C66">
        <w:t>CentOS</w:t>
      </w:r>
      <w:r w:rsidRPr="000F0094">
        <w:rPr>
          <w:lang w:val="ru-RU"/>
        </w:rPr>
        <w:t xml:space="preserve"> 7:</w:t>
      </w:r>
    </w:p>
    <w:p w14:paraId="3FC68A6D" w14:textId="77777777" w:rsidR="00C16D91" w:rsidRPr="00B10C66" w:rsidRDefault="00C16D91" w:rsidP="00332560">
      <w:pPr>
        <w:pStyle w:val="AListbullet"/>
      </w:pPr>
      <w:proofErr w:type="spellStart"/>
      <w:r w:rsidRPr="00B10C66">
        <w:t>OpenJDK</w:t>
      </w:r>
      <w:proofErr w:type="spellEnd"/>
      <w:r w:rsidRPr="00B10C66">
        <w:t xml:space="preserve"> Java </w:t>
      </w:r>
      <w:proofErr w:type="spellStart"/>
      <w:r w:rsidRPr="00B10C66">
        <w:t>Runtime</w:t>
      </w:r>
      <w:proofErr w:type="spellEnd"/>
      <w:r w:rsidRPr="00B10C66">
        <w:t xml:space="preserve"> Environment 1.8 – библиотека, исполняющая язык Java;</w:t>
      </w:r>
    </w:p>
    <w:p w14:paraId="67677C7E" w14:textId="77777777" w:rsidR="00C16D91" w:rsidRPr="00B10C66" w:rsidRDefault="00C16D91" w:rsidP="00332560">
      <w:pPr>
        <w:pStyle w:val="AListbullet"/>
      </w:pPr>
      <w:r w:rsidRPr="00B10C66">
        <w:rPr>
          <w:lang w:val="en-US"/>
        </w:rPr>
        <w:t>Node</w:t>
      </w:r>
      <w:r w:rsidRPr="00B10C66">
        <w:t>.</w:t>
      </w:r>
      <w:proofErr w:type="spellStart"/>
      <w:r w:rsidRPr="00B10C66">
        <w:rPr>
          <w:lang w:val="en-US"/>
        </w:rPr>
        <w:t>js</w:t>
      </w:r>
      <w:proofErr w:type="spellEnd"/>
      <w:r w:rsidRPr="00B10C66">
        <w:t xml:space="preserve"> 14</w:t>
      </w:r>
      <w:bookmarkStart w:id="9" w:name="_Hlk144994689"/>
      <w:r w:rsidRPr="00B10C66">
        <w:t>.21.3</w:t>
      </w:r>
      <w:bookmarkEnd w:id="9"/>
      <w:r w:rsidRPr="00B10C66">
        <w:t xml:space="preserve"> – серверная платформа, исполняющий </w:t>
      </w:r>
      <w:r w:rsidRPr="00B10C66">
        <w:rPr>
          <w:lang w:val="en-US"/>
        </w:rPr>
        <w:t>JavaScript</w:t>
      </w:r>
      <w:r w:rsidRPr="00B10C66">
        <w:t xml:space="preserve"> программы;</w:t>
      </w:r>
    </w:p>
    <w:p w14:paraId="017B3715" w14:textId="70A1CDF3" w:rsidR="00382918" w:rsidRDefault="00C16D91" w:rsidP="00332560">
      <w:pPr>
        <w:pStyle w:val="AListbullet"/>
      </w:pPr>
      <w:proofErr w:type="spellStart"/>
      <w:r w:rsidRPr="00B10C66">
        <w:t>PostgreSQL</w:t>
      </w:r>
      <w:proofErr w:type="spellEnd"/>
      <w:r w:rsidRPr="00B10C66">
        <w:t xml:space="preserve"> 13 – СУБД </w:t>
      </w:r>
      <w:proofErr w:type="spellStart"/>
      <w:r w:rsidRPr="00B10C66">
        <w:t>PostgreSQL</w:t>
      </w:r>
      <w:proofErr w:type="spellEnd"/>
      <w:r w:rsidR="00FC79C4">
        <w:t>.</w:t>
      </w:r>
    </w:p>
    <w:p w14:paraId="4BC5A3D2" w14:textId="77777777" w:rsidR="00C16D91" w:rsidRPr="00B10C66" w:rsidRDefault="00C16D91" w:rsidP="00B23BB0">
      <w:pPr>
        <w:pStyle w:val="AHeading2"/>
      </w:pPr>
      <w:bookmarkStart w:id="10" w:name="_Toc153196299"/>
      <w:proofErr w:type="spellStart"/>
      <w:r w:rsidRPr="00B10C66">
        <w:t>Установка</w:t>
      </w:r>
      <w:proofErr w:type="spellEnd"/>
      <w:r w:rsidRPr="00B10C66">
        <w:t xml:space="preserve"> OpenJDK Java Runtime Environment 1.8</w:t>
      </w:r>
      <w:bookmarkEnd w:id="10"/>
    </w:p>
    <w:p w14:paraId="782A8621" w14:textId="39EB63A7" w:rsidR="00C16D91" w:rsidRPr="00B10C66" w:rsidRDefault="00C16D91" w:rsidP="00332560">
      <w:pPr>
        <w:pStyle w:val="ABody"/>
      </w:pPr>
      <w:proofErr w:type="spellStart"/>
      <w:r w:rsidRPr="00B10C66">
        <w:t>Для</w:t>
      </w:r>
      <w:proofErr w:type="spellEnd"/>
      <w:r w:rsidRPr="00B10C66">
        <w:t xml:space="preserve"> </w:t>
      </w:r>
      <w:proofErr w:type="spellStart"/>
      <w:r w:rsidRPr="00B10C66">
        <w:t>установки</w:t>
      </w:r>
      <w:proofErr w:type="spellEnd"/>
      <w:r w:rsidRPr="00B10C66">
        <w:t xml:space="preserve"> OpenJDK Java Runtime Environment 1.8 </w:t>
      </w:r>
      <w:proofErr w:type="spellStart"/>
      <w:r w:rsidR="008C2C90" w:rsidRPr="00B10C66">
        <w:t>выполните</w:t>
      </w:r>
      <w:proofErr w:type="spellEnd"/>
      <w:r w:rsidRPr="00B10C66">
        <w:t xml:space="preserve">: </w:t>
      </w:r>
    </w:p>
    <w:p w14:paraId="12688DD6" w14:textId="7E6284A2" w:rsidR="00C16D91" w:rsidRPr="000F0094" w:rsidRDefault="008A7CDD" w:rsidP="00332560">
      <w:pPr>
        <w:pStyle w:val="ABodyindent"/>
        <w:rPr>
          <w:lang w:val="ru-RU"/>
        </w:rPr>
      </w:pPr>
      <w:r w:rsidRPr="000F0094">
        <w:rPr>
          <w:lang w:val="ru-RU"/>
        </w:rPr>
        <w:t>Шаг 1. З</w:t>
      </w:r>
      <w:r w:rsidR="00C16D91" w:rsidRPr="000F0094">
        <w:rPr>
          <w:lang w:val="ru-RU"/>
        </w:rPr>
        <w:t>агрузить новые версии пакетов</w:t>
      </w:r>
      <w:r w:rsidR="0003077E" w:rsidRPr="000F0094">
        <w:rPr>
          <w:lang w:val="ru-RU"/>
        </w:rPr>
        <w:t>:</w:t>
      </w:r>
    </w:p>
    <w:p w14:paraId="5016094F" w14:textId="77777777" w:rsidR="00C16D91" w:rsidRPr="00B10C66" w:rsidRDefault="00C16D91" w:rsidP="00AA0500">
      <w:pPr>
        <w:pStyle w:val="ACommands"/>
        <w:rPr>
          <w:rFonts w:cs="Arial"/>
          <w:lang w:val="ru-RU"/>
        </w:rPr>
      </w:pPr>
      <w:proofErr w:type="spellStart"/>
      <w:r w:rsidRPr="00B10C66">
        <w:t>sudo</w:t>
      </w:r>
      <w:proofErr w:type="spellEnd"/>
      <w:r w:rsidRPr="00B10C66">
        <w:rPr>
          <w:lang w:val="ru-RU"/>
        </w:rPr>
        <w:t xml:space="preserve"> </w:t>
      </w:r>
      <w:r w:rsidRPr="00B10C66">
        <w:t>yum</w:t>
      </w:r>
      <w:r w:rsidRPr="00B10C66">
        <w:rPr>
          <w:lang w:val="ru-RU"/>
        </w:rPr>
        <w:t xml:space="preserve"> </w:t>
      </w:r>
      <w:r w:rsidRPr="00B10C66">
        <w:t>update</w:t>
      </w:r>
    </w:p>
    <w:p w14:paraId="786FE8DF" w14:textId="7048188E" w:rsidR="00C16D91" w:rsidRPr="000F0094" w:rsidRDefault="008A7CDD" w:rsidP="00332560">
      <w:pPr>
        <w:pStyle w:val="ABody"/>
        <w:rPr>
          <w:lang w:val="ru-RU"/>
        </w:rPr>
      </w:pPr>
      <w:r w:rsidRPr="000F0094">
        <w:rPr>
          <w:lang w:val="ru-RU"/>
        </w:rPr>
        <w:t>Шаг 2. У</w:t>
      </w:r>
      <w:r w:rsidR="00C16D91" w:rsidRPr="000F0094">
        <w:rPr>
          <w:lang w:val="ru-RU"/>
        </w:rPr>
        <w:t xml:space="preserve">становить пакет </w:t>
      </w:r>
      <w:r w:rsidR="003D419D" w:rsidRPr="00B10C66">
        <w:t>yum</w:t>
      </w:r>
      <w:r w:rsidR="0003077E" w:rsidRPr="000F0094">
        <w:rPr>
          <w:lang w:val="ru-RU"/>
        </w:rPr>
        <w:t>:</w:t>
      </w:r>
    </w:p>
    <w:p w14:paraId="7845B6A8" w14:textId="77777777" w:rsidR="00C16D91" w:rsidRPr="00B10C66" w:rsidRDefault="00C16D91" w:rsidP="00AA0500">
      <w:pPr>
        <w:pStyle w:val="ACommands"/>
      </w:pPr>
      <w:proofErr w:type="spellStart"/>
      <w:r w:rsidRPr="00B10C66">
        <w:t>sudo</w:t>
      </w:r>
      <w:proofErr w:type="spellEnd"/>
      <w:r w:rsidRPr="00B10C66">
        <w:t xml:space="preserve"> yum install default-</w:t>
      </w:r>
      <w:proofErr w:type="spellStart"/>
      <w:r w:rsidRPr="00B10C66">
        <w:t>jdk</w:t>
      </w:r>
      <w:proofErr w:type="spellEnd"/>
    </w:p>
    <w:p w14:paraId="17EF338B" w14:textId="77777777" w:rsidR="00C16D91" w:rsidRPr="00B10C66" w:rsidRDefault="00C16D91" w:rsidP="00B23BB0">
      <w:pPr>
        <w:pStyle w:val="AHeading2"/>
      </w:pPr>
      <w:bookmarkStart w:id="11" w:name="_Ref144724466"/>
      <w:bookmarkStart w:id="12" w:name="_Toc153196300"/>
      <w:proofErr w:type="spellStart"/>
      <w:r w:rsidRPr="00B10C66">
        <w:t>Установка</w:t>
      </w:r>
      <w:proofErr w:type="spellEnd"/>
      <w:r w:rsidRPr="00B10C66">
        <w:t xml:space="preserve"> Node.js</w:t>
      </w:r>
      <w:bookmarkEnd w:id="11"/>
      <w:bookmarkEnd w:id="12"/>
    </w:p>
    <w:p w14:paraId="4E990BC0" w14:textId="47558F68" w:rsidR="00C16D91" w:rsidRPr="000F0094" w:rsidRDefault="00C16D91" w:rsidP="00332560">
      <w:pPr>
        <w:pStyle w:val="ABody"/>
        <w:rPr>
          <w:lang w:val="ru-RU"/>
        </w:rPr>
      </w:pPr>
      <w:r w:rsidRPr="000F0094">
        <w:rPr>
          <w:lang w:val="ru-RU"/>
        </w:rPr>
        <w:t xml:space="preserve">Для установки сервера </w:t>
      </w:r>
      <w:r w:rsidRPr="00B10C66">
        <w:t>Node</w:t>
      </w:r>
      <w:r w:rsidRPr="000F0094">
        <w:rPr>
          <w:lang w:val="ru-RU"/>
        </w:rPr>
        <w:t>.</w:t>
      </w:r>
      <w:proofErr w:type="spellStart"/>
      <w:r w:rsidRPr="00B10C66">
        <w:t>js</w:t>
      </w:r>
      <w:proofErr w:type="spellEnd"/>
      <w:r w:rsidRPr="000F0094">
        <w:rPr>
          <w:lang w:val="ru-RU"/>
        </w:rPr>
        <w:t xml:space="preserve"> выполнит</w:t>
      </w:r>
      <w:r w:rsidR="00F202B2" w:rsidRPr="000F0094">
        <w:rPr>
          <w:lang w:val="ru-RU"/>
        </w:rPr>
        <w:t>е</w:t>
      </w:r>
      <w:r w:rsidRPr="000F0094">
        <w:rPr>
          <w:lang w:val="ru-RU"/>
        </w:rPr>
        <w:t>:</w:t>
      </w:r>
    </w:p>
    <w:p w14:paraId="60649DB0" w14:textId="0D8F45D3" w:rsidR="00C16D91" w:rsidRPr="000F0094" w:rsidRDefault="0056714E" w:rsidP="00332560">
      <w:pPr>
        <w:pStyle w:val="ABody"/>
        <w:rPr>
          <w:lang w:val="ru-RU"/>
        </w:rPr>
      </w:pPr>
      <w:r w:rsidRPr="000F0094">
        <w:rPr>
          <w:lang w:val="ru-RU"/>
        </w:rPr>
        <w:t>Шаг 1. У</w:t>
      </w:r>
      <w:r w:rsidR="00C16D91" w:rsidRPr="000F0094">
        <w:rPr>
          <w:lang w:val="ru-RU"/>
        </w:rPr>
        <w:t>становит</w:t>
      </w:r>
      <w:r w:rsidRPr="000F0094">
        <w:rPr>
          <w:lang w:val="ru-RU"/>
        </w:rPr>
        <w:t>е</w:t>
      </w:r>
      <w:r w:rsidR="00C16D91" w:rsidRPr="000F0094">
        <w:rPr>
          <w:lang w:val="ru-RU"/>
        </w:rPr>
        <w:t xml:space="preserve"> программу </w:t>
      </w:r>
      <w:r w:rsidR="00C16D91" w:rsidRPr="00B10C66">
        <w:t>curl</w:t>
      </w:r>
      <w:r w:rsidR="00C16D91" w:rsidRPr="000F0094">
        <w:rPr>
          <w:lang w:val="ru-RU"/>
        </w:rPr>
        <w:t xml:space="preserve"> если ее нет на сервере</w:t>
      </w:r>
      <w:r w:rsidR="00B20907" w:rsidRPr="000F0094">
        <w:rPr>
          <w:lang w:val="ru-RU"/>
        </w:rPr>
        <w:t>.</w:t>
      </w:r>
      <w:r w:rsidR="00C16D91" w:rsidRPr="000F0094">
        <w:rPr>
          <w:lang w:val="ru-RU"/>
        </w:rPr>
        <w:t xml:space="preserve"> </w:t>
      </w:r>
      <w:r w:rsidR="00B20907" w:rsidRPr="000F0094">
        <w:rPr>
          <w:lang w:val="ru-RU"/>
        </w:rPr>
        <w:t>П</w:t>
      </w:r>
      <w:r w:rsidR="00C16D91" w:rsidRPr="000F0094">
        <w:rPr>
          <w:lang w:val="ru-RU"/>
        </w:rPr>
        <w:t xml:space="preserve">рограмма </w:t>
      </w:r>
      <w:r w:rsidR="00937B5C" w:rsidRPr="000F0094">
        <w:rPr>
          <w:lang w:val="ru-RU"/>
        </w:rPr>
        <w:t>требуется</w:t>
      </w:r>
      <w:r w:rsidR="00C16D91" w:rsidRPr="000F0094">
        <w:rPr>
          <w:lang w:val="ru-RU"/>
        </w:rPr>
        <w:t xml:space="preserve"> для скачивания файлов из репозитория свободно распространяемого ПО</w:t>
      </w:r>
      <w:r w:rsidRPr="000F0094">
        <w:rPr>
          <w:lang w:val="ru-RU"/>
        </w:rPr>
        <w:t>:</w:t>
      </w:r>
    </w:p>
    <w:p w14:paraId="0F025A15" w14:textId="77777777" w:rsidR="00C16D91" w:rsidRPr="00B10C66" w:rsidRDefault="00C16D91" w:rsidP="00AA0500">
      <w:pPr>
        <w:pStyle w:val="ACommands"/>
      </w:pPr>
      <w:proofErr w:type="spellStart"/>
      <w:r w:rsidRPr="00B10C66">
        <w:t>sudo</w:t>
      </w:r>
      <w:proofErr w:type="spellEnd"/>
      <w:r w:rsidRPr="00B10C66">
        <w:t xml:space="preserve"> yum -y install curl</w:t>
      </w:r>
    </w:p>
    <w:p w14:paraId="684695BE" w14:textId="6934760B" w:rsidR="00C16D91" w:rsidRPr="000F0094" w:rsidRDefault="0056714E" w:rsidP="00332560">
      <w:pPr>
        <w:pStyle w:val="ABody"/>
        <w:rPr>
          <w:lang w:val="ru-RU"/>
        </w:rPr>
      </w:pPr>
      <w:proofErr w:type="spellStart"/>
      <w:r w:rsidRPr="00B10C66">
        <w:t>Шаг</w:t>
      </w:r>
      <w:proofErr w:type="spellEnd"/>
      <w:r w:rsidRPr="00B10C66">
        <w:t xml:space="preserve"> 2. </w:t>
      </w:r>
      <w:r w:rsidRPr="000F0094">
        <w:rPr>
          <w:lang w:val="ru-RU"/>
        </w:rPr>
        <w:t>П</w:t>
      </w:r>
      <w:r w:rsidR="00C16D91" w:rsidRPr="000F0094">
        <w:rPr>
          <w:lang w:val="ru-RU"/>
        </w:rPr>
        <w:t>олучит</w:t>
      </w:r>
      <w:r w:rsidRPr="000F0094">
        <w:rPr>
          <w:lang w:val="ru-RU"/>
        </w:rPr>
        <w:t>е</w:t>
      </w:r>
      <w:r w:rsidR="00C16D91" w:rsidRPr="000F0094">
        <w:rPr>
          <w:lang w:val="ru-RU"/>
        </w:rPr>
        <w:t xml:space="preserve"> с сайта </w:t>
      </w:r>
      <w:proofErr w:type="spellStart"/>
      <w:r w:rsidR="00C16D91" w:rsidRPr="00B10C66">
        <w:t>nodesource</w:t>
      </w:r>
      <w:proofErr w:type="spellEnd"/>
      <w:r w:rsidR="00C16D91" w:rsidRPr="000F0094">
        <w:rPr>
          <w:lang w:val="ru-RU"/>
        </w:rPr>
        <w:t>.</w:t>
      </w:r>
      <w:r w:rsidR="00C16D91" w:rsidRPr="00B10C66">
        <w:t>com</w:t>
      </w:r>
      <w:r w:rsidR="00C16D91" w:rsidRPr="000F0094">
        <w:rPr>
          <w:lang w:val="ru-RU"/>
        </w:rPr>
        <w:t xml:space="preserve"> скрипт для установки </w:t>
      </w:r>
      <w:r w:rsidR="00C16D91" w:rsidRPr="00B10C66">
        <w:t>rpm</w:t>
      </w:r>
      <w:r w:rsidR="00C16D91" w:rsidRPr="000F0094">
        <w:rPr>
          <w:lang w:val="ru-RU"/>
        </w:rPr>
        <w:t xml:space="preserve">-пакета </w:t>
      </w:r>
      <w:r w:rsidR="00C16D91" w:rsidRPr="00B10C66">
        <w:t>Node</w:t>
      </w:r>
      <w:r w:rsidR="00C16D91" w:rsidRPr="000F0094">
        <w:rPr>
          <w:lang w:val="ru-RU"/>
        </w:rPr>
        <w:t>.</w:t>
      </w:r>
      <w:proofErr w:type="spellStart"/>
      <w:r w:rsidR="00C16D91" w:rsidRPr="00B10C66">
        <w:t>js</w:t>
      </w:r>
      <w:proofErr w:type="spellEnd"/>
      <w:r w:rsidR="00C16D91" w:rsidRPr="000F0094">
        <w:rPr>
          <w:lang w:val="ru-RU"/>
        </w:rPr>
        <w:t xml:space="preserve"> версии 14</w:t>
      </w:r>
      <w:r w:rsidR="002975E7" w:rsidRPr="000F0094">
        <w:rPr>
          <w:lang w:val="ru-RU"/>
        </w:rPr>
        <w:t>.21.3</w:t>
      </w:r>
      <w:r w:rsidR="00C16D91" w:rsidRPr="000F0094">
        <w:rPr>
          <w:lang w:val="ru-RU"/>
        </w:rPr>
        <w:t xml:space="preserve"> и </w:t>
      </w:r>
      <w:r w:rsidR="00D52701" w:rsidRPr="000F0094">
        <w:rPr>
          <w:lang w:val="ru-RU"/>
        </w:rPr>
        <w:t>запустите</w:t>
      </w:r>
      <w:r w:rsidR="00C16D91" w:rsidRPr="000F0094">
        <w:rPr>
          <w:lang w:val="ru-RU"/>
        </w:rPr>
        <w:t xml:space="preserve"> его</w:t>
      </w:r>
      <w:r w:rsidRPr="000F0094">
        <w:rPr>
          <w:lang w:val="ru-RU"/>
        </w:rPr>
        <w:t>:</w:t>
      </w:r>
    </w:p>
    <w:p w14:paraId="76EB8A1D" w14:textId="77777777" w:rsidR="00C16D91" w:rsidRPr="00B10C66" w:rsidRDefault="00C16D91" w:rsidP="00AA0500">
      <w:pPr>
        <w:pStyle w:val="ACommands"/>
      </w:pPr>
      <w:r w:rsidRPr="00B10C66">
        <w:t>curl -</w:t>
      </w:r>
      <w:proofErr w:type="spellStart"/>
      <w:r w:rsidRPr="00B10C66">
        <w:t>sL</w:t>
      </w:r>
      <w:proofErr w:type="spellEnd"/>
      <w:r w:rsidRPr="00B10C66">
        <w:t xml:space="preserve"> https://rpm.nodesource.com/setup_14.21.3 | </w:t>
      </w:r>
      <w:proofErr w:type="spellStart"/>
      <w:r w:rsidRPr="00B10C66">
        <w:t>sudo</w:t>
      </w:r>
      <w:proofErr w:type="spellEnd"/>
      <w:r w:rsidRPr="00B10C66">
        <w:t xml:space="preserve"> bash -</w:t>
      </w:r>
    </w:p>
    <w:p w14:paraId="451E708C" w14:textId="77777777" w:rsidR="00C16D91" w:rsidRPr="00B10C66" w:rsidRDefault="00C16D91" w:rsidP="00B23BB0">
      <w:pPr>
        <w:pStyle w:val="AHeading2"/>
      </w:pPr>
      <w:bookmarkStart w:id="13" w:name="_Toc153196301"/>
      <w:proofErr w:type="spellStart"/>
      <w:r w:rsidRPr="00B10C66">
        <w:t>Установка</w:t>
      </w:r>
      <w:proofErr w:type="spellEnd"/>
      <w:r w:rsidRPr="00B10C66">
        <w:t xml:space="preserve"> СУБД PostgreSQL</w:t>
      </w:r>
      <w:bookmarkEnd w:id="13"/>
    </w:p>
    <w:p w14:paraId="3BD087FF" w14:textId="77777777" w:rsidR="00C16D91" w:rsidRPr="00B10C66" w:rsidRDefault="00C16D91" w:rsidP="00B23BB0">
      <w:pPr>
        <w:pStyle w:val="AHeading3"/>
      </w:pPr>
      <w:bookmarkStart w:id="14" w:name="_Toc153196302"/>
      <w:proofErr w:type="spellStart"/>
      <w:r w:rsidRPr="00B10C66">
        <w:t>Создание</w:t>
      </w:r>
      <w:proofErr w:type="spellEnd"/>
      <w:r w:rsidRPr="00B10C66">
        <w:t xml:space="preserve"> </w:t>
      </w:r>
      <w:proofErr w:type="spellStart"/>
      <w:r w:rsidRPr="00B10C66">
        <w:t>отдельных</w:t>
      </w:r>
      <w:proofErr w:type="spellEnd"/>
      <w:r w:rsidRPr="00B10C66">
        <w:t xml:space="preserve"> </w:t>
      </w:r>
      <w:proofErr w:type="spellStart"/>
      <w:r w:rsidRPr="00B10C66">
        <w:t>баз</w:t>
      </w:r>
      <w:proofErr w:type="spellEnd"/>
      <w:r w:rsidRPr="00B10C66">
        <w:t xml:space="preserve"> </w:t>
      </w:r>
      <w:proofErr w:type="spellStart"/>
      <w:r w:rsidRPr="00B10C66">
        <w:t>данных</w:t>
      </w:r>
      <w:proofErr w:type="spellEnd"/>
      <w:r w:rsidRPr="00B10C66">
        <w:t xml:space="preserve"> PostgreSQL</w:t>
      </w:r>
      <w:bookmarkEnd w:id="14"/>
    </w:p>
    <w:p w14:paraId="49FE1302" w14:textId="225E79F8" w:rsidR="00C16D91" w:rsidRPr="000F0094" w:rsidRDefault="0087760A" w:rsidP="00332560">
      <w:pPr>
        <w:pStyle w:val="ABody"/>
        <w:rPr>
          <w:lang w:val="ru-RU"/>
        </w:rPr>
      </w:pPr>
      <w:r w:rsidRPr="000F0094">
        <w:rPr>
          <w:lang w:val="ru-RU"/>
        </w:rPr>
        <w:t>Создайте отдельные БД д</w:t>
      </w:r>
      <w:r w:rsidR="00C16D91" w:rsidRPr="000F0094">
        <w:rPr>
          <w:lang w:val="ru-RU"/>
        </w:rPr>
        <w:t xml:space="preserve">ля хранилища данных </w:t>
      </w:r>
      <w:r w:rsidR="00FC79C4">
        <w:rPr>
          <w:lang w:val="ru-RU"/>
        </w:rPr>
        <w:t>«</w:t>
      </w:r>
      <w:r w:rsidR="00FC79C4">
        <w:t>Amazon</w:t>
      </w:r>
      <w:r w:rsidR="00FC79C4">
        <w:rPr>
          <w:lang w:val="ru-RU"/>
        </w:rPr>
        <w:t>»</w:t>
      </w:r>
      <w:r w:rsidR="00C16D91" w:rsidRPr="000F0094">
        <w:rPr>
          <w:lang w:val="ru-RU"/>
        </w:rPr>
        <w:t xml:space="preserve"> и </w:t>
      </w:r>
      <w:r w:rsidR="00FC79C4">
        <w:rPr>
          <w:lang w:val="ru-RU"/>
        </w:rPr>
        <w:t>«</w:t>
      </w:r>
      <w:r w:rsidR="00FC79C4">
        <w:t>Amazon</w:t>
      </w:r>
      <w:r w:rsidR="00FC79C4" w:rsidRPr="00FC79C4">
        <w:rPr>
          <w:lang w:val="ru-RU"/>
        </w:rPr>
        <w:t xml:space="preserve"> </w:t>
      </w:r>
      <w:r w:rsidR="00FC79C4">
        <w:t>book</w:t>
      </w:r>
      <w:r w:rsidR="00FC79C4" w:rsidRPr="00FC79C4">
        <w:rPr>
          <w:lang w:val="ru-RU"/>
        </w:rPr>
        <w:t>’</w:t>
      </w:r>
      <w:r w:rsidR="00FC79C4">
        <w:t>s</w:t>
      </w:r>
      <w:r w:rsidR="00FC79C4">
        <w:rPr>
          <w:lang w:val="ru-RU"/>
        </w:rPr>
        <w:t>»</w:t>
      </w:r>
      <w:r w:rsidR="00C16D91" w:rsidRPr="000F0094">
        <w:rPr>
          <w:lang w:val="ru-RU"/>
        </w:rPr>
        <w:t xml:space="preserve"> (см</w:t>
      </w:r>
      <w:r w:rsidR="00330691">
        <w:rPr>
          <w:lang w:val="ru-RU"/>
        </w:rPr>
        <w:t>.</w:t>
      </w:r>
      <w:r w:rsidR="00C16D91" w:rsidRPr="000F0094">
        <w:rPr>
          <w:lang w:val="ru-RU"/>
        </w:rPr>
        <w:t xml:space="preserve"> таблиц</w:t>
      </w:r>
      <w:r w:rsidR="00330691">
        <w:rPr>
          <w:lang w:val="ru-RU"/>
        </w:rPr>
        <w:t>у </w:t>
      </w:r>
      <w:r w:rsidR="00C16D91" w:rsidRPr="00B10C66">
        <w:fldChar w:fldCharType="begin"/>
      </w:r>
      <w:r w:rsidR="00C16D91" w:rsidRPr="000F0094">
        <w:rPr>
          <w:lang w:val="ru-RU"/>
        </w:rPr>
        <w:instrText xml:space="preserve"> </w:instrText>
      </w:r>
      <w:r w:rsidR="00C16D91" w:rsidRPr="00B10C66">
        <w:instrText>REF</w:instrText>
      </w:r>
      <w:r w:rsidR="00C16D91" w:rsidRPr="000F0094">
        <w:rPr>
          <w:lang w:val="ru-RU"/>
        </w:rPr>
        <w:instrText xml:space="preserve">  _</w:instrText>
      </w:r>
      <w:r w:rsidR="00C16D91" w:rsidRPr="00B10C66">
        <w:instrText>Ref</w:instrText>
      </w:r>
      <w:r w:rsidR="00C16D91" w:rsidRPr="000F0094">
        <w:rPr>
          <w:lang w:val="ru-RU"/>
        </w:rPr>
        <w:instrText>144485200 \</w:instrText>
      </w:r>
      <w:r w:rsidR="00C16D91" w:rsidRPr="00B10C66">
        <w:instrText>h</w:instrText>
      </w:r>
      <w:r w:rsidR="00C16D91" w:rsidRPr="000F0094">
        <w:rPr>
          <w:lang w:val="ru-RU"/>
        </w:rPr>
        <w:instrText xml:space="preserve"> \</w:instrText>
      </w:r>
      <w:r w:rsidR="00C16D91" w:rsidRPr="00B10C66">
        <w:instrText>r</w:instrText>
      </w:r>
      <w:r w:rsidR="00C16D91" w:rsidRPr="000F0094">
        <w:rPr>
          <w:lang w:val="ru-RU"/>
        </w:rPr>
        <w:instrText xml:space="preserve"> \</w:instrText>
      </w:r>
      <w:r w:rsidR="00C16D91" w:rsidRPr="00B10C66">
        <w:instrText>t</w:instrText>
      </w:r>
      <w:r w:rsidR="00C16D91" w:rsidRPr="000F0094">
        <w:rPr>
          <w:lang w:val="ru-RU"/>
        </w:rPr>
        <w:instrText xml:space="preserve">  \* </w:instrText>
      </w:r>
      <w:r w:rsidR="00C16D91" w:rsidRPr="00B10C66">
        <w:instrText>MERGEFORMAT</w:instrText>
      </w:r>
      <w:r w:rsidR="00C16D91" w:rsidRPr="000F0094">
        <w:rPr>
          <w:lang w:val="ru-RU"/>
        </w:rPr>
        <w:instrText xml:space="preserve"> </w:instrText>
      </w:r>
      <w:r w:rsidR="00C16D91" w:rsidRPr="00B10C66">
        <w:fldChar w:fldCharType="separate"/>
      </w:r>
      <w:r w:rsidR="00FC79C4" w:rsidRPr="00FC79C4">
        <w:rPr>
          <w:lang w:val="ru-RU"/>
        </w:rPr>
        <w:t>1</w:t>
      </w:r>
      <w:r w:rsidR="00C16D91" w:rsidRPr="00B10C66">
        <w:fldChar w:fldCharType="end"/>
      </w:r>
      <w:r w:rsidR="00C16D91" w:rsidRPr="000F0094">
        <w:rPr>
          <w:lang w:val="ru-RU"/>
        </w:rPr>
        <w:t>).</w:t>
      </w:r>
    </w:p>
    <w:p w14:paraId="332C179B" w14:textId="77777777" w:rsidR="00C16D91" w:rsidRPr="00B10C66" w:rsidRDefault="00C16D91" w:rsidP="00332560">
      <w:pPr>
        <w:pStyle w:val="ATableName"/>
      </w:pPr>
      <w:bookmarkStart w:id="15" w:name="_Ref144485200"/>
      <w:r w:rsidRPr="00B10C66">
        <w:t xml:space="preserve">– </w:t>
      </w:r>
      <w:proofErr w:type="spellStart"/>
      <w:r w:rsidRPr="00B10C66">
        <w:t>Базы</w:t>
      </w:r>
      <w:proofErr w:type="spellEnd"/>
      <w:r w:rsidRPr="00B10C66">
        <w:t xml:space="preserve"> </w:t>
      </w:r>
      <w:proofErr w:type="spellStart"/>
      <w:r w:rsidRPr="00B10C66">
        <w:t>данных</w:t>
      </w:r>
      <w:bookmarkEnd w:id="15"/>
      <w:proofErr w:type="spellEnd"/>
    </w:p>
    <w:tbl>
      <w:tblPr>
        <w:tblStyle w:val="ad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70"/>
        <w:gridCol w:w="4841"/>
      </w:tblGrid>
      <w:tr w:rsidR="00C16D91" w:rsidRPr="00B10C66" w14:paraId="7517C29A" w14:textId="77777777" w:rsidTr="00B43B18">
        <w:trPr>
          <w:trHeight w:val="454"/>
          <w:tblHeader/>
        </w:trPr>
        <w:tc>
          <w:tcPr>
            <w:tcW w:w="5070" w:type="dxa"/>
            <w:vAlign w:val="center"/>
          </w:tcPr>
          <w:p w14:paraId="3D927405" w14:textId="77777777" w:rsidR="00C16D91" w:rsidRPr="00B10C66" w:rsidRDefault="00C16D91" w:rsidP="00332560">
            <w:pPr>
              <w:pStyle w:val="ATableColumnName"/>
            </w:pPr>
            <w:r w:rsidRPr="00B10C66">
              <w:t>Модуль</w:t>
            </w:r>
          </w:p>
        </w:tc>
        <w:tc>
          <w:tcPr>
            <w:tcW w:w="4841" w:type="dxa"/>
            <w:vAlign w:val="center"/>
          </w:tcPr>
          <w:p w14:paraId="3679AE12" w14:textId="77777777" w:rsidR="00C16D91" w:rsidRPr="00B10C66" w:rsidRDefault="00C16D91" w:rsidP="00332560">
            <w:pPr>
              <w:pStyle w:val="ATableColumnName"/>
            </w:pPr>
            <w:r w:rsidRPr="00B10C66">
              <w:t>Наименование базы данных</w:t>
            </w:r>
          </w:p>
        </w:tc>
      </w:tr>
      <w:tr w:rsidR="00C16D91" w:rsidRPr="00B10C66" w14:paraId="7B5A9FF8" w14:textId="77777777" w:rsidTr="00B43B18">
        <w:tc>
          <w:tcPr>
            <w:tcW w:w="5070" w:type="dxa"/>
          </w:tcPr>
          <w:p w14:paraId="2B917486" w14:textId="1E29D98E" w:rsidR="00C16D91" w:rsidRPr="00B10C66" w:rsidRDefault="00C16D91" w:rsidP="00332560">
            <w:pPr>
              <w:pStyle w:val="ATableBody"/>
            </w:pPr>
            <w:r w:rsidRPr="00B10C66">
              <w:t xml:space="preserve">Хранилище данных </w:t>
            </w:r>
            <w:r w:rsidR="00FC79C4">
              <w:t>Amazon</w:t>
            </w:r>
          </w:p>
        </w:tc>
        <w:tc>
          <w:tcPr>
            <w:tcW w:w="4841" w:type="dxa"/>
          </w:tcPr>
          <w:p w14:paraId="063005C9" w14:textId="34FDE364" w:rsidR="00C16D91" w:rsidRPr="00FC79C4" w:rsidRDefault="00FC79C4" w:rsidP="00332560">
            <w:pPr>
              <w:pStyle w:val="ATableBody"/>
              <w:rPr>
                <w:lang w:val="en-US"/>
              </w:rPr>
            </w:pPr>
            <w:proofErr w:type="spellStart"/>
            <w:r>
              <w:rPr>
                <w:lang w:val="en-US"/>
              </w:rPr>
              <w:t>amaz</w:t>
            </w:r>
            <w:proofErr w:type="spellEnd"/>
          </w:p>
        </w:tc>
      </w:tr>
      <w:tr w:rsidR="00C16D91" w:rsidRPr="00B10C66" w14:paraId="295ACB6C" w14:textId="77777777" w:rsidTr="00B43B18">
        <w:tc>
          <w:tcPr>
            <w:tcW w:w="5070" w:type="dxa"/>
          </w:tcPr>
          <w:p w14:paraId="5EB7F6E3" w14:textId="5FC70DA1" w:rsidR="00C16D91" w:rsidRPr="00B10C66" w:rsidRDefault="00C16D91" w:rsidP="00332560">
            <w:pPr>
              <w:pStyle w:val="ATableBody"/>
            </w:pPr>
            <w:r w:rsidRPr="00B10C66">
              <w:t xml:space="preserve">Хранилище данных </w:t>
            </w:r>
            <w:r w:rsidR="00FC79C4">
              <w:t>Amazon</w:t>
            </w:r>
            <w:r w:rsidR="00FC79C4" w:rsidRPr="00FC79C4">
              <w:t xml:space="preserve"> </w:t>
            </w:r>
            <w:proofErr w:type="spellStart"/>
            <w:r w:rsidR="00FC79C4">
              <w:t>book</w:t>
            </w:r>
            <w:r w:rsidR="00FC79C4" w:rsidRPr="00FC79C4">
              <w:t>’</w:t>
            </w:r>
            <w:r w:rsidR="00FC79C4">
              <w:t>s</w:t>
            </w:r>
            <w:proofErr w:type="spellEnd"/>
          </w:p>
        </w:tc>
        <w:tc>
          <w:tcPr>
            <w:tcW w:w="4841" w:type="dxa"/>
          </w:tcPr>
          <w:p w14:paraId="52873DCD" w14:textId="3EFDC8ED" w:rsidR="00C16D91" w:rsidRPr="00FC79C4" w:rsidRDefault="00FC79C4" w:rsidP="00332560">
            <w:pPr>
              <w:pStyle w:val="ATableBody"/>
              <w:rPr>
                <w:lang w:val="en-US"/>
              </w:rPr>
            </w:pPr>
            <w:proofErr w:type="spellStart"/>
            <w:r>
              <w:rPr>
                <w:lang w:val="en-US"/>
              </w:rPr>
              <w:t>amaz</w:t>
            </w:r>
            <w:proofErr w:type="spellEnd"/>
            <w:r w:rsidR="00C16D91" w:rsidRPr="00B10C66">
              <w:t>_</w:t>
            </w:r>
            <w:r>
              <w:rPr>
                <w:lang w:val="en-US"/>
              </w:rPr>
              <w:t>book</w:t>
            </w:r>
          </w:p>
        </w:tc>
      </w:tr>
    </w:tbl>
    <w:p w14:paraId="1B3AC1EF" w14:textId="77777777" w:rsidR="00C16D91" w:rsidRPr="00B10C66" w:rsidRDefault="00C16D91" w:rsidP="00B23BB0">
      <w:pPr>
        <w:pStyle w:val="AHeading3"/>
      </w:pPr>
      <w:bookmarkStart w:id="16" w:name="_Toc153196303"/>
      <w:proofErr w:type="spellStart"/>
      <w:r w:rsidRPr="00B10C66">
        <w:t>Порядок</w:t>
      </w:r>
      <w:proofErr w:type="spellEnd"/>
      <w:r w:rsidRPr="00B10C66">
        <w:t xml:space="preserve"> </w:t>
      </w:r>
      <w:proofErr w:type="spellStart"/>
      <w:r w:rsidRPr="00B10C66">
        <w:t>установки</w:t>
      </w:r>
      <w:proofErr w:type="spellEnd"/>
      <w:r w:rsidRPr="00B10C66">
        <w:t xml:space="preserve"> СУБД PostgreSQL</w:t>
      </w:r>
      <w:bookmarkEnd w:id="16"/>
    </w:p>
    <w:p w14:paraId="382E9D2E" w14:textId="311DD502" w:rsidR="00C16D91" w:rsidRPr="000F0094" w:rsidRDefault="00C16D91" w:rsidP="00332560">
      <w:pPr>
        <w:pStyle w:val="ABody"/>
        <w:rPr>
          <w:lang w:val="ru-RU"/>
        </w:rPr>
      </w:pPr>
      <w:r w:rsidRPr="000F0094">
        <w:rPr>
          <w:lang w:val="ru-RU"/>
        </w:rPr>
        <w:t xml:space="preserve">Для установки СУБД </w:t>
      </w:r>
      <w:r w:rsidRPr="00B10C66">
        <w:t>PostgreSQL</w:t>
      </w:r>
      <w:r w:rsidRPr="000F0094">
        <w:rPr>
          <w:lang w:val="ru-RU"/>
        </w:rPr>
        <w:t xml:space="preserve"> выполнит</w:t>
      </w:r>
      <w:r w:rsidR="00C734DA" w:rsidRPr="000F0094">
        <w:rPr>
          <w:lang w:val="ru-RU"/>
        </w:rPr>
        <w:t>е</w:t>
      </w:r>
      <w:r w:rsidRPr="000F0094">
        <w:rPr>
          <w:lang w:val="ru-RU"/>
        </w:rPr>
        <w:t xml:space="preserve"> следующие действия:</w:t>
      </w:r>
    </w:p>
    <w:p w14:paraId="6F50BFC1" w14:textId="7BE67917" w:rsidR="00C16D91" w:rsidRPr="000F0094" w:rsidRDefault="0000576F" w:rsidP="00332560">
      <w:pPr>
        <w:pStyle w:val="ABodyindent"/>
        <w:rPr>
          <w:lang w:val="ru-RU"/>
        </w:rPr>
      </w:pPr>
      <w:r w:rsidRPr="000F0094">
        <w:rPr>
          <w:lang w:val="ru-RU"/>
        </w:rPr>
        <w:t>Шаг 1. О</w:t>
      </w:r>
      <w:r w:rsidR="00C16D91" w:rsidRPr="000F0094">
        <w:rPr>
          <w:lang w:val="ru-RU"/>
        </w:rPr>
        <w:t>бновите список пакетов</w:t>
      </w:r>
      <w:r w:rsidRPr="000F0094">
        <w:rPr>
          <w:lang w:val="ru-RU"/>
        </w:rPr>
        <w:t>:</w:t>
      </w:r>
    </w:p>
    <w:p w14:paraId="07D94B59" w14:textId="77777777" w:rsidR="00C16D91" w:rsidRPr="00304297" w:rsidRDefault="00C16D91" w:rsidP="00AA0500">
      <w:pPr>
        <w:pStyle w:val="ACommands"/>
        <w:rPr>
          <w:lang w:val="ru-RU"/>
        </w:rPr>
      </w:pPr>
      <w:proofErr w:type="spellStart"/>
      <w:r w:rsidRPr="00B10C66">
        <w:t>sudo</w:t>
      </w:r>
      <w:proofErr w:type="spellEnd"/>
      <w:r w:rsidRPr="00304297">
        <w:rPr>
          <w:lang w:val="ru-RU"/>
        </w:rPr>
        <w:t xml:space="preserve"> </w:t>
      </w:r>
      <w:r w:rsidRPr="00B10C66">
        <w:t>yum</w:t>
      </w:r>
      <w:r w:rsidRPr="00304297">
        <w:rPr>
          <w:lang w:val="ru-RU"/>
        </w:rPr>
        <w:t xml:space="preserve"> </w:t>
      </w:r>
      <w:r w:rsidRPr="00B10C66">
        <w:t>update</w:t>
      </w:r>
      <w:r w:rsidRPr="00304297">
        <w:rPr>
          <w:lang w:val="ru-RU"/>
        </w:rPr>
        <w:t xml:space="preserve"> &amp;&amp; </w:t>
      </w:r>
      <w:proofErr w:type="spellStart"/>
      <w:r w:rsidRPr="00B10C66">
        <w:t>sudo</w:t>
      </w:r>
      <w:proofErr w:type="spellEnd"/>
      <w:r w:rsidRPr="00304297">
        <w:rPr>
          <w:lang w:val="ru-RU"/>
        </w:rPr>
        <w:t xml:space="preserve"> </w:t>
      </w:r>
      <w:r w:rsidRPr="00B10C66">
        <w:t>yum</w:t>
      </w:r>
      <w:r w:rsidRPr="00304297">
        <w:rPr>
          <w:lang w:val="ru-RU"/>
        </w:rPr>
        <w:t xml:space="preserve"> </w:t>
      </w:r>
      <w:r w:rsidRPr="00B10C66">
        <w:t>upgrade</w:t>
      </w:r>
    </w:p>
    <w:p w14:paraId="362C4F1A" w14:textId="6BA20502" w:rsidR="00C16D91" w:rsidRPr="000F0094" w:rsidRDefault="0000576F" w:rsidP="00332560">
      <w:pPr>
        <w:pStyle w:val="ABody"/>
        <w:rPr>
          <w:lang w:val="ru-RU"/>
        </w:rPr>
      </w:pPr>
      <w:r w:rsidRPr="000F0094">
        <w:rPr>
          <w:lang w:val="ru-RU"/>
        </w:rPr>
        <w:t>Шаг 2. У</w:t>
      </w:r>
      <w:r w:rsidR="00C16D91" w:rsidRPr="000F0094">
        <w:rPr>
          <w:lang w:val="ru-RU"/>
        </w:rPr>
        <w:t xml:space="preserve">становите пакет </w:t>
      </w:r>
      <w:r w:rsidR="00C16D91" w:rsidRPr="00B10C66">
        <w:t>PostgreSQL</w:t>
      </w:r>
      <w:r w:rsidRPr="000F0094">
        <w:rPr>
          <w:lang w:val="ru-RU"/>
        </w:rPr>
        <w:t>:</w:t>
      </w:r>
    </w:p>
    <w:p w14:paraId="5CE37402" w14:textId="77777777" w:rsidR="00C16D91" w:rsidRPr="00304297" w:rsidRDefault="00C16D91" w:rsidP="00AA0500">
      <w:pPr>
        <w:pStyle w:val="ACommands"/>
        <w:rPr>
          <w:lang w:val="ru-RU"/>
        </w:rPr>
      </w:pPr>
      <w:proofErr w:type="spellStart"/>
      <w:r w:rsidRPr="00B10C66">
        <w:lastRenderedPageBreak/>
        <w:t>sudo</w:t>
      </w:r>
      <w:proofErr w:type="spellEnd"/>
      <w:r w:rsidRPr="00304297">
        <w:rPr>
          <w:lang w:val="ru-RU"/>
        </w:rPr>
        <w:t xml:space="preserve"> </w:t>
      </w:r>
      <w:r w:rsidRPr="00B10C66">
        <w:t>yum</w:t>
      </w:r>
      <w:r w:rsidRPr="00304297">
        <w:rPr>
          <w:lang w:val="ru-RU"/>
        </w:rPr>
        <w:t xml:space="preserve"> </w:t>
      </w:r>
      <w:r w:rsidRPr="00B10C66">
        <w:t>install</w:t>
      </w:r>
      <w:r w:rsidRPr="00304297">
        <w:rPr>
          <w:lang w:val="ru-RU"/>
        </w:rPr>
        <w:t xml:space="preserve"> </w:t>
      </w:r>
      <w:proofErr w:type="spellStart"/>
      <w:r w:rsidRPr="00B10C66">
        <w:t>postgresql</w:t>
      </w:r>
      <w:proofErr w:type="spellEnd"/>
      <w:r w:rsidRPr="00304297">
        <w:rPr>
          <w:lang w:val="ru-RU"/>
        </w:rPr>
        <w:t xml:space="preserve"> </w:t>
      </w:r>
      <w:proofErr w:type="spellStart"/>
      <w:r w:rsidRPr="00B10C66">
        <w:t>postgresql</w:t>
      </w:r>
      <w:proofErr w:type="spellEnd"/>
      <w:r w:rsidRPr="00304297">
        <w:rPr>
          <w:lang w:val="ru-RU"/>
        </w:rPr>
        <w:t>-</w:t>
      </w:r>
      <w:proofErr w:type="spellStart"/>
      <w:r w:rsidRPr="00B10C66">
        <w:t>contrib</w:t>
      </w:r>
      <w:proofErr w:type="spellEnd"/>
    </w:p>
    <w:p w14:paraId="1CE64938" w14:textId="79C522DB" w:rsidR="00C16D91" w:rsidRPr="000F0094" w:rsidRDefault="0000576F" w:rsidP="00332560">
      <w:pPr>
        <w:pStyle w:val="ABody"/>
        <w:rPr>
          <w:lang w:val="ru-RU"/>
        </w:rPr>
      </w:pPr>
      <w:r w:rsidRPr="000F0094">
        <w:rPr>
          <w:lang w:val="ru-RU"/>
        </w:rPr>
        <w:t>Шаг 3. П</w:t>
      </w:r>
      <w:r w:rsidR="00C16D91" w:rsidRPr="000F0094">
        <w:rPr>
          <w:lang w:val="ru-RU"/>
        </w:rPr>
        <w:t>осле завершения установки проверьте статус соответствующей службы с помощью команды</w:t>
      </w:r>
      <w:r w:rsidRPr="000F0094">
        <w:rPr>
          <w:lang w:val="ru-RU"/>
        </w:rPr>
        <w:t>:</w:t>
      </w:r>
    </w:p>
    <w:p w14:paraId="4993B0AD" w14:textId="77777777" w:rsidR="00C16D91" w:rsidRPr="00B10C66" w:rsidRDefault="00C16D91" w:rsidP="00AA0500">
      <w:pPr>
        <w:pStyle w:val="ACommands"/>
      </w:pPr>
      <w:proofErr w:type="spellStart"/>
      <w:r w:rsidRPr="00B10C66">
        <w:t>sudo</w:t>
      </w:r>
      <w:proofErr w:type="spellEnd"/>
      <w:r w:rsidRPr="00B10C66">
        <w:t xml:space="preserve"> </w:t>
      </w:r>
      <w:proofErr w:type="spellStart"/>
      <w:r w:rsidRPr="00B10C66">
        <w:t>systemctl</w:t>
      </w:r>
      <w:proofErr w:type="spellEnd"/>
      <w:r w:rsidRPr="00B10C66">
        <w:t xml:space="preserve"> status postgresql-13</w:t>
      </w:r>
    </w:p>
    <w:p w14:paraId="41EDB3B1" w14:textId="15688157" w:rsidR="00C16D91" w:rsidRPr="000F0094" w:rsidRDefault="0000576F" w:rsidP="00332560">
      <w:pPr>
        <w:pStyle w:val="ABody"/>
        <w:rPr>
          <w:lang w:val="ru-RU"/>
        </w:rPr>
      </w:pPr>
      <w:proofErr w:type="spellStart"/>
      <w:r w:rsidRPr="00B10C66">
        <w:t>Шаг</w:t>
      </w:r>
      <w:proofErr w:type="spellEnd"/>
      <w:r w:rsidRPr="00B10C66">
        <w:t xml:space="preserve"> 4. </w:t>
      </w:r>
      <w:r w:rsidRPr="000F0094">
        <w:rPr>
          <w:lang w:val="ru-RU"/>
        </w:rPr>
        <w:t>Е</w:t>
      </w:r>
      <w:r w:rsidR="00C16D91" w:rsidRPr="000F0094">
        <w:rPr>
          <w:lang w:val="ru-RU"/>
        </w:rPr>
        <w:t>сли служба не запустилась автоматически, вы можете запустить её вручную</w:t>
      </w:r>
      <w:r w:rsidRPr="000F0094">
        <w:rPr>
          <w:lang w:val="ru-RU"/>
        </w:rPr>
        <w:t>,</w:t>
      </w:r>
      <w:r w:rsidR="00C16D91" w:rsidRPr="000F0094">
        <w:rPr>
          <w:lang w:val="ru-RU"/>
        </w:rPr>
        <w:t xml:space="preserve"> выполни</w:t>
      </w:r>
      <w:r w:rsidRPr="000F0094">
        <w:rPr>
          <w:lang w:val="ru-RU"/>
        </w:rPr>
        <w:t>в</w:t>
      </w:r>
      <w:r w:rsidR="00C16D91" w:rsidRPr="000F0094">
        <w:rPr>
          <w:lang w:val="ru-RU"/>
        </w:rPr>
        <w:t xml:space="preserve"> команду</w:t>
      </w:r>
      <w:r w:rsidRPr="000F0094">
        <w:rPr>
          <w:lang w:val="ru-RU"/>
        </w:rPr>
        <w:t>:</w:t>
      </w:r>
    </w:p>
    <w:p w14:paraId="571354C8" w14:textId="77777777" w:rsidR="00C16D91" w:rsidRPr="00B10C66" w:rsidRDefault="00C16D91" w:rsidP="00AA0500">
      <w:pPr>
        <w:pStyle w:val="ACommands"/>
      </w:pPr>
      <w:proofErr w:type="spellStart"/>
      <w:r w:rsidRPr="00B10C66">
        <w:t>sudo</w:t>
      </w:r>
      <w:proofErr w:type="spellEnd"/>
      <w:r w:rsidRPr="00B10C66">
        <w:t xml:space="preserve"> </w:t>
      </w:r>
      <w:proofErr w:type="spellStart"/>
      <w:r w:rsidRPr="00B10C66">
        <w:t>systemctl</w:t>
      </w:r>
      <w:proofErr w:type="spellEnd"/>
      <w:r w:rsidRPr="00B10C66">
        <w:t xml:space="preserve"> start postgresql-13</w:t>
      </w:r>
    </w:p>
    <w:p w14:paraId="1BA86170" w14:textId="0258ECEE" w:rsidR="00C16D91" w:rsidRPr="000F0094" w:rsidRDefault="0000576F" w:rsidP="00332560">
      <w:pPr>
        <w:pStyle w:val="ABody"/>
        <w:rPr>
          <w:lang w:val="ru-RU"/>
        </w:rPr>
      </w:pPr>
      <w:proofErr w:type="spellStart"/>
      <w:r w:rsidRPr="00B10C66">
        <w:t>Шаг</w:t>
      </w:r>
      <w:proofErr w:type="spellEnd"/>
      <w:r w:rsidRPr="00B10C66">
        <w:t xml:space="preserve"> 5. </w:t>
      </w:r>
      <w:r w:rsidRPr="000F0094">
        <w:rPr>
          <w:lang w:val="ru-RU"/>
        </w:rPr>
        <w:t>Д</w:t>
      </w:r>
      <w:r w:rsidR="00C16D91" w:rsidRPr="000F0094">
        <w:rPr>
          <w:lang w:val="ru-RU"/>
        </w:rPr>
        <w:t>ля остановки работающей службы выполните команду</w:t>
      </w:r>
      <w:r w:rsidRPr="000F0094">
        <w:rPr>
          <w:lang w:val="ru-RU"/>
        </w:rPr>
        <w:t>:</w:t>
      </w:r>
    </w:p>
    <w:p w14:paraId="25AEC4EE" w14:textId="77777777" w:rsidR="00C16D91" w:rsidRPr="00B10C66" w:rsidRDefault="00C16D91" w:rsidP="00AA0500">
      <w:pPr>
        <w:pStyle w:val="ACommands"/>
      </w:pPr>
      <w:proofErr w:type="spellStart"/>
      <w:r w:rsidRPr="00B10C66">
        <w:t>sudo</w:t>
      </w:r>
      <w:proofErr w:type="spellEnd"/>
      <w:r w:rsidRPr="00B10C66">
        <w:t xml:space="preserve"> </w:t>
      </w:r>
      <w:proofErr w:type="spellStart"/>
      <w:r w:rsidRPr="00B10C66">
        <w:t>systemctl</w:t>
      </w:r>
      <w:proofErr w:type="spellEnd"/>
      <w:r w:rsidRPr="00B10C66">
        <w:t xml:space="preserve"> stop postgresql-13</w:t>
      </w:r>
    </w:p>
    <w:p w14:paraId="3CC59DA0" w14:textId="091F3F20" w:rsidR="00C16D91" w:rsidRPr="00B10C66" w:rsidRDefault="00C16D91" w:rsidP="00B23BB0">
      <w:pPr>
        <w:pStyle w:val="AHeading3"/>
      </w:pPr>
      <w:bookmarkStart w:id="17" w:name="_Toc153196304"/>
      <w:proofErr w:type="spellStart"/>
      <w:r w:rsidRPr="00B10C66">
        <w:t>Создание</w:t>
      </w:r>
      <w:proofErr w:type="spellEnd"/>
      <w:r w:rsidRPr="00B10C66">
        <w:t xml:space="preserve"> </w:t>
      </w:r>
      <w:proofErr w:type="spellStart"/>
      <w:r w:rsidRPr="00B10C66">
        <w:t>роли</w:t>
      </w:r>
      <w:proofErr w:type="spellEnd"/>
      <w:r w:rsidRPr="00B10C66">
        <w:t xml:space="preserve"> и </w:t>
      </w:r>
      <w:proofErr w:type="spellStart"/>
      <w:r w:rsidRPr="00B10C66">
        <w:t>баз</w:t>
      </w:r>
      <w:proofErr w:type="spellEnd"/>
      <w:r w:rsidRPr="00B10C66">
        <w:t xml:space="preserve"> </w:t>
      </w:r>
      <w:proofErr w:type="spellStart"/>
      <w:r w:rsidRPr="00B10C66">
        <w:t>данных</w:t>
      </w:r>
      <w:bookmarkEnd w:id="17"/>
      <w:proofErr w:type="spellEnd"/>
    </w:p>
    <w:p w14:paraId="043CE1B0" w14:textId="4E975DCC" w:rsidR="00C16D91" w:rsidRPr="000F0094" w:rsidRDefault="00C16D91" w:rsidP="00332560">
      <w:pPr>
        <w:pStyle w:val="ABody"/>
        <w:rPr>
          <w:lang w:val="ru-RU"/>
        </w:rPr>
      </w:pPr>
      <w:r w:rsidRPr="000F0094">
        <w:rPr>
          <w:lang w:val="ru-RU"/>
        </w:rPr>
        <w:t xml:space="preserve">Для создания роли и баз данных </w:t>
      </w:r>
      <w:r w:rsidRPr="00B10C66">
        <w:t>PostgreSQL</w:t>
      </w:r>
      <w:r w:rsidRPr="000F0094">
        <w:rPr>
          <w:lang w:val="ru-RU"/>
        </w:rPr>
        <w:t xml:space="preserve"> выполнит</w:t>
      </w:r>
      <w:r w:rsidR="00C734DA" w:rsidRPr="000F0094">
        <w:rPr>
          <w:lang w:val="ru-RU"/>
        </w:rPr>
        <w:t>е</w:t>
      </w:r>
      <w:r w:rsidRPr="000F0094">
        <w:rPr>
          <w:lang w:val="ru-RU"/>
        </w:rPr>
        <w:t xml:space="preserve"> следующие действия:</w:t>
      </w:r>
    </w:p>
    <w:p w14:paraId="2EAAD942" w14:textId="71EB9195" w:rsidR="00C16D91" w:rsidRPr="009F6C03" w:rsidRDefault="003E519A" w:rsidP="00332560">
      <w:pPr>
        <w:pStyle w:val="ABody"/>
        <w:rPr>
          <w:lang w:val="ru-RU"/>
        </w:rPr>
      </w:pPr>
      <w:r w:rsidRPr="009F6C03">
        <w:rPr>
          <w:lang w:val="ru-RU"/>
        </w:rPr>
        <w:t>Шаг 1. С</w:t>
      </w:r>
      <w:r w:rsidR="00C16D91" w:rsidRPr="009F6C03">
        <w:rPr>
          <w:lang w:val="ru-RU"/>
        </w:rPr>
        <w:t>оздайте новую роль</w:t>
      </w:r>
      <w:r w:rsidRPr="009F6C03">
        <w:rPr>
          <w:lang w:val="ru-RU"/>
        </w:rPr>
        <w:t>:</w:t>
      </w:r>
    </w:p>
    <w:p w14:paraId="6B5D74EB" w14:textId="3B770EE2" w:rsidR="00C16D91" w:rsidRPr="009F6C03" w:rsidRDefault="00C16D91" w:rsidP="00AA0500">
      <w:pPr>
        <w:pStyle w:val="ACommands"/>
        <w:rPr>
          <w:lang w:val="ru-RU"/>
        </w:rPr>
      </w:pPr>
      <w:proofErr w:type="spellStart"/>
      <w:r w:rsidRPr="00B10C66">
        <w:t>sudo</w:t>
      </w:r>
      <w:proofErr w:type="spellEnd"/>
      <w:r w:rsidRPr="009F6C03">
        <w:rPr>
          <w:lang w:val="ru-RU"/>
        </w:rPr>
        <w:t xml:space="preserve"> </w:t>
      </w:r>
      <w:proofErr w:type="spellStart"/>
      <w:r w:rsidRPr="00B10C66">
        <w:t>su</w:t>
      </w:r>
      <w:proofErr w:type="spellEnd"/>
      <w:r w:rsidRPr="009F6C03">
        <w:rPr>
          <w:lang w:val="ru-RU"/>
        </w:rPr>
        <w:t xml:space="preserve"> - </w:t>
      </w:r>
      <w:proofErr w:type="spellStart"/>
      <w:r w:rsidRPr="00B10C66">
        <w:t>postgres</w:t>
      </w:r>
      <w:proofErr w:type="spellEnd"/>
      <w:r w:rsidRPr="009F6C03">
        <w:rPr>
          <w:lang w:val="ru-RU"/>
        </w:rPr>
        <w:t xml:space="preserve"> -</w:t>
      </w:r>
      <w:r w:rsidRPr="00B10C66">
        <w:t>c</w:t>
      </w:r>
      <w:r w:rsidRPr="009F6C03">
        <w:rPr>
          <w:lang w:val="ru-RU"/>
        </w:rPr>
        <w:t xml:space="preserve"> "</w:t>
      </w:r>
      <w:proofErr w:type="spellStart"/>
      <w:r w:rsidRPr="00B10C66">
        <w:t>createuser</w:t>
      </w:r>
      <w:proofErr w:type="spellEnd"/>
      <w:r w:rsidRPr="009F6C03">
        <w:rPr>
          <w:lang w:val="ru-RU"/>
        </w:rPr>
        <w:t xml:space="preserve"> </w:t>
      </w:r>
      <w:proofErr w:type="spellStart"/>
      <w:r w:rsidR="00330691">
        <w:t>amazon</w:t>
      </w:r>
      <w:r w:rsidRPr="00B10C66">
        <w:t>dw</w:t>
      </w:r>
      <w:proofErr w:type="spellEnd"/>
      <w:r w:rsidRPr="009F6C03">
        <w:rPr>
          <w:lang w:val="ru-RU"/>
        </w:rPr>
        <w:t>"</w:t>
      </w:r>
    </w:p>
    <w:p w14:paraId="7B5B4132" w14:textId="460A9103" w:rsidR="00C16D91" w:rsidRPr="000F0094" w:rsidRDefault="003E519A" w:rsidP="00332560">
      <w:pPr>
        <w:pStyle w:val="ABody"/>
        <w:rPr>
          <w:lang w:val="ru-RU"/>
        </w:rPr>
      </w:pPr>
      <w:r w:rsidRPr="000F0094">
        <w:rPr>
          <w:lang w:val="ru-RU"/>
        </w:rPr>
        <w:t>Шаг 2. С</w:t>
      </w:r>
      <w:r w:rsidR="00C16D91" w:rsidRPr="000F0094">
        <w:rPr>
          <w:lang w:val="ru-RU"/>
        </w:rPr>
        <w:t>оздайте новые баз</w:t>
      </w:r>
      <w:r w:rsidR="0067496E" w:rsidRPr="000F0094">
        <w:rPr>
          <w:lang w:val="ru-RU"/>
        </w:rPr>
        <w:t>ы</w:t>
      </w:r>
      <w:r w:rsidR="00C16D91" w:rsidRPr="000F0094">
        <w:rPr>
          <w:lang w:val="ru-RU"/>
        </w:rPr>
        <w:t xml:space="preserve"> данных</w:t>
      </w:r>
      <w:r w:rsidRPr="000F0094">
        <w:rPr>
          <w:lang w:val="ru-RU"/>
        </w:rPr>
        <w:t>:</w:t>
      </w:r>
    </w:p>
    <w:p w14:paraId="64AB59DA" w14:textId="2FA586B8" w:rsidR="00692F67" w:rsidRPr="000F0094" w:rsidRDefault="00692F67" w:rsidP="00332560">
      <w:pPr>
        <w:pStyle w:val="ABody"/>
        <w:rPr>
          <w:lang w:val="ru-RU"/>
        </w:rPr>
      </w:pPr>
      <w:r w:rsidRPr="000F0094">
        <w:rPr>
          <w:lang w:val="ru-RU"/>
        </w:rPr>
        <w:t xml:space="preserve">Шаг 2.1. Создайте БД </w:t>
      </w:r>
      <w:proofErr w:type="spellStart"/>
      <w:r w:rsidRPr="00B10C66">
        <w:t>cont</w:t>
      </w:r>
      <w:proofErr w:type="spellEnd"/>
      <w:r w:rsidRPr="000F0094">
        <w:rPr>
          <w:lang w:val="ru-RU"/>
        </w:rPr>
        <w:t>_</w:t>
      </w:r>
      <w:r w:rsidRPr="00B10C66">
        <w:t>cis</w:t>
      </w:r>
      <w:r w:rsidRPr="000F0094">
        <w:rPr>
          <w:lang w:val="ru-RU"/>
        </w:rPr>
        <w:t>:</w:t>
      </w:r>
    </w:p>
    <w:p w14:paraId="76E115AB" w14:textId="338DA107" w:rsidR="00C16D91" w:rsidRPr="00B10C66" w:rsidRDefault="00C16D91" w:rsidP="00AA0500">
      <w:pPr>
        <w:pStyle w:val="ACommands"/>
      </w:pPr>
      <w:proofErr w:type="spellStart"/>
      <w:r w:rsidRPr="00B10C66">
        <w:t>sudo</w:t>
      </w:r>
      <w:proofErr w:type="spellEnd"/>
      <w:r w:rsidRPr="00B10C66">
        <w:t xml:space="preserve"> </w:t>
      </w:r>
      <w:proofErr w:type="spellStart"/>
      <w:r w:rsidRPr="00B10C66">
        <w:t>su</w:t>
      </w:r>
      <w:proofErr w:type="spellEnd"/>
      <w:r w:rsidRPr="00B10C66">
        <w:t xml:space="preserve"> - </w:t>
      </w:r>
      <w:proofErr w:type="spellStart"/>
      <w:r w:rsidRPr="00B10C66">
        <w:t>postgres</w:t>
      </w:r>
      <w:proofErr w:type="spellEnd"/>
      <w:r w:rsidRPr="00B10C66">
        <w:t xml:space="preserve"> -c "</w:t>
      </w:r>
      <w:proofErr w:type="spellStart"/>
      <w:r w:rsidRPr="00B10C66">
        <w:t>createdb</w:t>
      </w:r>
      <w:proofErr w:type="spellEnd"/>
      <w:r w:rsidRPr="00B10C66">
        <w:t xml:space="preserve"> </w:t>
      </w:r>
      <w:proofErr w:type="spellStart"/>
      <w:r w:rsidR="00330691">
        <w:t>amaz</w:t>
      </w:r>
      <w:proofErr w:type="spellEnd"/>
      <w:r w:rsidRPr="00B10C66">
        <w:t>"</w:t>
      </w:r>
    </w:p>
    <w:p w14:paraId="777D60B8" w14:textId="289D17F9" w:rsidR="00692F67" w:rsidRPr="00B10C66" w:rsidRDefault="00692F67" w:rsidP="00332560">
      <w:pPr>
        <w:pStyle w:val="ABody"/>
      </w:pPr>
      <w:proofErr w:type="spellStart"/>
      <w:r w:rsidRPr="00B10C66">
        <w:t>Шаг</w:t>
      </w:r>
      <w:proofErr w:type="spellEnd"/>
      <w:r w:rsidRPr="00B10C66">
        <w:t xml:space="preserve"> 2.2. </w:t>
      </w:r>
      <w:proofErr w:type="spellStart"/>
      <w:r w:rsidRPr="00B10C66">
        <w:t>Создайте</w:t>
      </w:r>
      <w:proofErr w:type="spellEnd"/>
      <w:r w:rsidRPr="00B10C66">
        <w:t xml:space="preserve"> БД </w:t>
      </w:r>
      <w:proofErr w:type="spellStart"/>
      <w:r w:rsidRPr="00B10C66">
        <w:t>cis_microsim</w:t>
      </w:r>
      <w:proofErr w:type="spellEnd"/>
      <w:r w:rsidRPr="00B10C66">
        <w:t>:</w:t>
      </w:r>
    </w:p>
    <w:p w14:paraId="340940BA" w14:textId="550EAD00" w:rsidR="00C16D91" w:rsidRPr="00B10C66" w:rsidRDefault="00C16D91" w:rsidP="00AA0500">
      <w:pPr>
        <w:pStyle w:val="ACommands"/>
      </w:pPr>
      <w:proofErr w:type="spellStart"/>
      <w:r w:rsidRPr="00B10C66">
        <w:t>sudo</w:t>
      </w:r>
      <w:proofErr w:type="spellEnd"/>
      <w:r w:rsidRPr="00B10C66">
        <w:t xml:space="preserve"> </w:t>
      </w:r>
      <w:proofErr w:type="spellStart"/>
      <w:r w:rsidRPr="00B10C66">
        <w:t>su</w:t>
      </w:r>
      <w:proofErr w:type="spellEnd"/>
      <w:r w:rsidRPr="00B10C66">
        <w:t xml:space="preserve"> - </w:t>
      </w:r>
      <w:proofErr w:type="spellStart"/>
      <w:r w:rsidRPr="00B10C66">
        <w:t>postgres</w:t>
      </w:r>
      <w:proofErr w:type="spellEnd"/>
      <w:r w:rsidRPr="00B10C66">
        <w:t xml:space="preserve"> -c "</w:t>
      </w:r>
      <w:proofErr w:type="spellStart"/>
      <w:r w:rsidRPr="00B10C66">
        <w:t>createdb</w:t>
      </w:r>
      <w:proofErr w:type="spellEnd"/>
      <w:r w:rsidRPr="00B10C66">
        <w:t xml:space="preserve"> </w:t>
      </w:r>
      <w:proofErr w:type="spellStart"/>
      <w:r w:rsidR="00330691">
        <w:t>amaz</w:t>
      </w:r>
      <w:r w:rsidRPr="00B10C66">
        <w:t>_</w:t>
      </w:r>
      <w:r w:rsidR="00330691">
        <w:t>book</w:t>
      </w:r>
      <w:proofErr w:type="spellEnd"/>
      <w:r w:rsidRPr="00B10C66">
        <w:t>"</w:t>
      </w:r>
    </w:p>
    <w:p w14:paraId="6204DFEF" w14:textId="7E450A39" w:rsidR="00C16D91" w:rsidRPr="000F0094" w:rsidRDefault="003E519A" w:rsidP="00332560">
      <w:pPr>
        <w:pStyle w:val="ABody"/>
        <w:rPr>
          <w:lang w:val="ru-RU"/>
        </w:rPr>
      </w:pPr>
      <w:r w:rsidRPr="000F0094">
        <w:rPr>
          <w:lang w:val="ru-RU"/>
        </w:rPr>
        <w:t>Шаг 3. Д</w:t>
      </w:r>
      <w:r w:rsidR="00C16D91" w:rsidRPr="000F0094">
        <w:rPr>
          <w:lang w:val="ru-RU"/>
        </w:rPr>
        <w:t>ля предоставления пользователю права доступа к базам данных, подключитесь к оболочке</w:t>
      </w:r>
      <w:r w:rsidRPr="000F0094">
        <w:rPr>
          <w:lang w:val="ru-RU"/>
        </w:rPr>
        <w:t>:</w:t>
      </w:r>
    </w:p>
    <w:p w14:paraId="700FAEC9" w14:textId="77777777" w:rsidR="00C16D91" w:rsidRPr="00B10C66" w:rsidRDefault="00C16D91" w:rsidP="00AA0500">
      <w:pPr>
        <w:pStyle w:val="ACommands"/>
      </w:pPr>
      <w:proofErr w:type="spellStart"/>
      <w:r w:rsidRPr="00B10C66">
        <w:t>sudo</w:t>
      </w:r>
      <w:proofErr w:type="spellEnd"/>
      <w:r w:rsidRPr="00B10C66">
        <w:t xml:space="preserve"> -u </w:t>
      </w:r>
      <w:proofErr w:type="spellStart"/>
      <w:r w:rsidRPr="00B10C66">
        <w:t>postgres</w:t>
      </w:r>
      <w:proofErr w:type="spellEnd"/>
      <w:r w:rsidRPr="00B10C66">
        <w:t xml:space="preserve"> </w:t>
      </w:r>
      <w:proofErr w:type="spellStart"/>
      <w:r w:rsidRPr="00B10C66">
        <w:t>psql</w:t>
      </w:r>
      <w:proofErr w:type="spellEnd"/>
    </w:p>
    <w:p w14:paraId="24B1427E" w14:textId="4E1E95A3" w:rsidR="00C16D91" w:rsidRPr="000F0094" w:rsidRDefault="003E519A" w:rsidP="00332560">
      <w:pPr>
        <w:pStyle w:val="ABody"/>
        <w:rPr>
          <w:lang w:val="ru-RU"/>
        </w:rPr>
      </w:pPr>
      <w:proofErr w:type="spellStart"/>
      <w:r w:rsidRPr="00B10C66">
        <w:t>Шаг</w:t>
      </w:r>
      <w:proofErr w:type="spellEnd"/>
      <w:r w:rsidRPr="00B10C66">
        <w:t xml:space="preserve"> 4. </w:t>
      </w:r>
      <w:r w:rsidRPr="000F0094">
        <w:rPr>
          <w:lang w:val="ru-RU"/>
        </w:rPr>
        <w:t>В</w:t>
      </w:r>
      <w:r w:rsidR="00C16D91" w:rsidRPr="000F0094">
        <w:rPr>
          <w:lang w:val="ru-RU"/>
        </w:rPr>
        <w:t xml:space="preserve">ыполните запрос для предоставления пользователю </w:t>
      </w:r>
      <w:proofErr w:type="spellStart"/>
      <w:r w:rsidR="00330691">
        <w:t>amaz</w:t>
      </w:r>
      <w:r w:rsidR="00C16D91" w:rsidRPr="00B10C66">
        <w:t>dw</w:t>
      </w:r>
      <w:proofErr w:type="spellEnd"/>
      <w:r w:rsidR="00C16D91" w:rsidRPr="000F0094">
        <w:rPr>
          <w:lang w:val="ru-RU"/>
        </w:rPr>
        <w:t xml:space="preserve"> привилегии для управления базами данных</w:t>
      </w:r>
      <w:r w:rsidRPr="000F0094">
        <w:rPr>
          <w:lang w:val="ru-RU"/>
        </w:rPr>
        <w:t>:</w:t>
      </w:r>
    </w:p>
    <w:p w14:paraId="579FC326" w14:textId="738F99F2" w:rsidR="00692F67" w:rsidRPr="009F6C03" w:rsidRDefault="00692F67" w:rsidP="00332560">
      <w:pPr>
        <w:pStyle w:val="ABody"/>
      </w:pPr>
      <w:r w:rsidRPr="000F0094">
        <w:rPr>
          <w:lang w:val="ru-RU"/>
        </w:rPr>
        <w:t>Шаг</w:t>
      </w:r>
      <w:r w:rsidRPr="009F6C03">
        <w:t xml:space="preserve"> 4.1. </w:t>
      </w:r>
      <w:r w:rsidR="00E84D3B" w:rsidRPr="000F0094">
        <w:rPr>
          <w:lang w:val="ru-RU"/>
        </w:rPr>
        <w:t>Для</w:t>
      </w:r>
      <w:r w:rsidRPr="009F6C03">
        <w:t xml:space="preserve"> </w:t>
      </w:r>
      <w:r w:rsidRPr="000F0094">
        <w:rPr>
          <w:lang w:val="ru-RU"/>
        </w:rPr>
        <w:t>БД</w:t>
      </w:r>
      <w:r w:rsidRPr="009F6C03">
        <w:t xml:space="preserve"> </w:t>
      </w:r>
      <w:proofErr w:type="spellStart"/>
      <w:r w:rsidR="00330691">
        <w:t>amaz</w:t>
      </w:r>
      <w:proofErr w:type="spellEnd"/>
      <w:r w:rsidRPr="009F6C03">
        <w:t>:</w:t>
      </w:r>
    </w:p>
    <w:p w14:paraId="3F509DC9" w14:textId="63C595B8" w:rsidR="00C16D91" w:rsidRPr="00B10C66" w:rsidRDefault="00C16D91" w:rsidP="00AA0500">
      <w:pPr>
        <w:pStyle w:val="ACommands"/>
      </w:pPr>
      <w:r w:rsidRPr="00B10C66">
        <w:t xml:space="preserve">GRANT ALL PRIVILEGES ON DATABASE </w:t>
      </w:r>
      <w:proofErr w:type="spellStart"/>
      <w:r w:rsidR="00330691">
        <w:t>amaz</w:t>
      </w:r>
      <w:proofErr w:type="spellEnd"/>
      <w:r w:rsidRPr="00B10C66">
        <w:t xml:space="preserve"> TO </w:t>
      </w:r>
      <w:proofErr w:type="spellStart"/>
      <w:r w:rsidR="00330691">
        <w:t>amaz</w:t>
      </w:r>
      <w:r w:rsidR="00330691" w:rsidRPr="00B10C66">
        <w:t>dw</w:t>
      </w:r>
      <w:proofErr w:type="spellEnd"/>
    </w:p>
    <w:p w14:paraId="4B413EA3" w14:textId="1BEB6597" w:rsidR="00692F67" w:rsidRPr="009F6C03" w:rsidRDefault="00692F67" w:rsidP="00332560">
      <w:pPr>
        <w:pStyle w:val="ABody"/>
        <w:rPr>
          <w:lang w:val="ru-RU"/>
        </w:rPr>
      </w:pPr>
      <w:r w:rsidRPr="009F6C03">
        <w:rPr>
          <w:lang w:val="ru-RU"/>
        </w:rPr>
        <w:t xml:space="preserve">Шаг 4.2. </w:t>
      </w:r>
      <w:r w:rsidR="00E84D3B" w:rsidRPr="009F6C03">
        <w:rPr>
          <w:lang w:val="ru-RU"/>
        </w:rPr>
        <w:t>Для</w:t>
      </w:r>
      <w:r w:rsidRPr="009F6C03">
        <w:rPr>
          <w:lang w:val="ru-RU"/>
        </w:rPr>
        <w:t xml:space="preserve"> БД </w:t>
      </w:r>
      <w:proofErr w:type="spellStart"/>
      <w:r w:rsidR="00330691">
        <w:t>amaz</w:t>
      </w:r>
      <w:proofErr w:type="spellEnd"/>
      <w:r w:rsidR="0065010C" w:rsidRPr="009F6C03">
        <w:rPr>
          <w:lang w:val="ru-RU"/>
        </w:rPr>
        <w:t>_</w:t>
      </w:r>
      <w:r w:rsidR="00330691">
        <w:t>book</w:t>
      </w:r>
      <w:r w:rsidRPr="009F6C03">
        <w:rPr>
          <w:lang w:val="ru-RU"/>
        </w:rPr>
        <w:t>:</w:t>
      </w:r>
    </w:p>
    <w:p w14:paraId="12C202D6" w14:textId="0D15CBC3" w:rsidR="00C16D91" w:rsidRDefault="00C16D91" w:rsidP="00AA0500">
      <w:pPr>
        <w:pStyle w:val="ACommands"/>
      </w:pPr>
      <w:r w:rsidRPr="00B10C66">
        <w:t xml:space="preserve">GRANT ALL PRIVILEGES ON DATABASE </w:t>
      </w:r>
      <w:proofErr w:type="spellStart"/>
      <w:r w:rsidR="00330691">
        <w:t>amaz</w:t>
      </w:r>
      <w:r w:rsidRPr="00B10C66">
        <w:t>_</w:t>
      </w:r>
      <w:r w:rsidR="00330691">
        <w:t>book</w:t>
      </w:r>
      <w:proofErr w:type="spellEnd"/>
      <w:r w:rsidRPr="00B10C66">
        <w:t xml:space="preserve"> TO </w:t>
      </w:r>
      <w:proofErr w:type="spellStart"/>
      <w:r w:rsidR="00330691">
        <w:t>amaz</w:t>
      </w:r>
      <w:r w:rsidR="00330691" w:rsidRPr="00B10C66">
        <w:t>dw</w:t>
      </w:r>
      <w:bookmarkEnd w:id="1"/>
      <w:bookmarkEnd w:id="2"/>
      <w:bookmarkEnd w:id="3"/>
      <w:bookmarkEnd w:id="7"/>
      <w:proofErr w:type="spellEnd"/>
    </w:p>
    <w:sectPr w:rsidR="00C16D91" w:rsidSect="00187346">
      <w:pgSz w:w="11906" w:h="16838"/>
      <w:pgMar w:top="1418" w:right="567" w:bottom="567" w:left="1418" w:header="454" w:footer="28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6D93F" w14:textId="77777777" w:rsidR="00F83C89" w:rsidRDefault="00F83C89" w:rsidP="00845778">
      <w:r>
        <w:separator/>
      </w:r>
    </w:p>
    <w:p w14:paraId="6408FEFB" w14:textId="77777777" w:rsidR="00F83C89" w:rsidRDefault="00F83C89"/>
  </w:endnote>
  <w:endnote w:type="continuationSeparator" w:id="0">
    <w:p w14:paraId="2CFE05B2" w14:textId="77777777" w:rsidR="00F83C89" w:rsidRDefault="00F83C89" w:rsidP="00845778">
      <w:r>
        <w:continuationSeparator/>
      </w:r>
    </w:p>
    <w:p w14:paraId="282D41A0" w14:textId="77777777" w:rsidR="00F83C89" w:rsidRDefault="00F83C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ebdings">
    <w:panose1 w:val="05030102010509060703"/>
    <w:charset w:val="00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CC"/>
    <w:family w:val="roman"/>
    <w:pitch w:val="variable"/>
    <w:sig w:usb0="00000287" w:usb1="00000002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Astra Serif">
    <w:altName w:val="Cambria"/>
    <w:panose1 w:val="020B0604020202020204"/>
    <w:charset w:val="CC"/>
    <w:family w:val="roman"/>
    <w:pitch w:val="variable"/>
    <w:sig w:usb0="A00002EF" w:usb1="5000204B" w:usb2="0000002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Полужирный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EPLDL F+ Pragmatica Bold C">
    <w:altName w:val="Calibri"/>
    <w:panose1 w:val="020B0604020202020204"/>
    <w:charset w:val="00"/>
    <w:family w:val="auto"/>
    <w:pitch w:val="default"/>
  </w:font>
  <w:font w:name="PT Astra Sans">
    <w:panose1 w:val="020B0604020202020204"/>
    <w:charset w:val="00"/>
    <w:family w:val="swiss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0051881"/>
      <w:docPartObj>
        <w:docPartGallery w:val="Page Numbers (Bottom of Page)"/>
        <w:docPartUnique/>
      </w:docPartObj>
    </w:sdtPr>
    <w:sdtContent>
      <w:p w14:paraId="79502A77" w14:textId="0D9D3515" w:rsidR="00D85672" w:rsidRDefault="00D85672" w:rsidP="00D85672">
        <w:pPr>
          <w:pStyle w:val="affa"/>
        </w:pPr>
        <w:r w:rsidRPr="00D85672">
          <w:rPr>
            <w:rFonts w:ascii="Times New Roman" w:hAnsi="Times New Roman"/>
          </w:rPr>
          <w:fldChar w:fldCharType="begin"/>
        </w:r>
        <w:r w:rsidRPr="00D85672">
          <w:rPr>
            <w:rFonts w:ascii="Times New Roman" w:hAnsi="Times New Roman"/>
          </w:rPr>
          <w:instrText>PAGE   \* MERGEFORMAT</w:instrText>
        </w:r>
        <w:r w:rsidRPr="00D85672">
          <w:rPr>
            <w:rFonts w:ascii="Times New Roman" w:hAnsi="Times New Roman"/>
          </w:rPr>
          <w:fldChar w:fldCharType="separate"/>
        </w:r>
        <w:r w:rsidRPr="00D85672">
          <w:rPr>
            <w:rFonts w:ascii="Times New Roman" w:hAnsi="Times New Roman"/>
            <w:lang w:val="ru-RU"/>
          </w:rPr>
          <w:t>2</w:t>
        </w:r>
        <w:r w:rsidRPr="00D85672">
          <w:rPr>
            <w:rFonts w:ascii="Times New Roman" w:hAnsi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798CF" w14:textId="77777777" w:rsidR="00F83C89" w:rsidRDefault="00F83C89" w:rsidP="00845778">
      <w:r>
        <w:separator/>
      </w:r>
    </w:p>
    <w:p w14:paraId="591E0308" w14:textId="77777777" w:rsidR="00F83C89" w:rsidRDefault="00F83C89"/>
  </w:footnote>
  <w:footnote w:type="continuationSeparator" w:id="0">
    <w:p w14:paraId="647C94EB" w14:textId="77777777" w:rsidR="00F83C89" w:rsidRDefault="00F83C89" w:rsidP="00845778">
      <w:r>
        <w:continuationSeparator/>
      </w:r>
    </w:p>
    <w:p w14:paraId="1A69D8A9" w14:textId="77777777" w:rsidR="00F83C89" w:rsidRDefault="00F83C8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3E704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D28FC8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CCFA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80"/>
    <w:multiLevelType w:val="singleLevel"/>
    <w:tmpl w:val="98347A92"/>
    <w:lvl w:ilvl="0">
      <w:start w:val="1"/>
      <w:numFmt w:val="bullet"/>
      <w:pStyle w:val="50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4" w15:restartNumberingAfterBreak="0">
    <w:nsid w:val="FFFFFF81"/>
    <w:multiLevelType w:val="singleLevel"/>
    <w:tmpl w:val="F1C0E5CE"/>
    <w:lvl w:ilvl="0">
      <w:start w:val="1"/>
      <w:numFmt w:val="bullet"/>
      <w:pStyle w:val="40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5" w15:restartNumberingAfterBreak="0">
    <w:nsid w:val="FFFFFF82"/>
    <w:multiLevelType w:val="singleLevel"/>
    <w:tmpl w:val="ABCC1AF8"/>
    <w:lvl w:ilvl="0">
      <w:start w:val="1"/>
      <w:numFmt w:val="bullet"/>
      <w:pStyle w:val="30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6" w15:restartNumberingAfterBreak="0">
    <w:nsid w:val="006C4DED"/>
    <w:multiLevelType w:val="multilevel"/>
    <w:tmpl w:val="FEC8FF86"/>
    <w:lvl w:ilvl="0">
      <w:start w:val="1"/>
      <w:numFmt w:val="russianUpper"/>
      <w:pStyle w:val="AHeading1app"/>
      <w:suff w:val="space"/>
      <w:lvlText w:val="Приложение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Heading2app"/>
      <w:suff w:val="nothing"/>
      <w:lvlText w:val="%1.%2 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pStyle w:val="AHeading3app"/>
      <w:suff w:val="nothing"/>
      <w:lvlText w:val="%1.%2.%3 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AHeading4app"/>
      <w:suff w:val="nothing"/>
      <w:lvlText w:val="%1.%2.%3.%4 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AHeading5app"/>
      <w:suff w:val="nothing"/>
      <w:lvlText w:val="%1.%2.%3.%4.%5 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AHeading6app"/>
      <w:suff w:val="nothing"/>
      <w:lvlText w:val="%1.%2.%3.%4.%5.%6 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suff w:val="nothing"/>
      <w:lvlText w:val="%1.%2.%3.%4.%5.%6.%7 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Restart w:val="1"/>
      <w:pStyle w:val="APictureNameApp"/>
      <w:suff w:val="nothing"/>
      <w:lvlText w:val="Рисунок %1.%8  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Restart w:val="1"/>
      <w:pStyle w:val="ATableNameApp"/>
      <w:suff w:val="nothing"/>
      <w:lvlText w:val="Таблица %1.%9  "/>
      <w:lvlJc w:val="left"/>
      <w:pPr>
        <w:ind w:left="851" w:firstLine="0"/>
      </w:pPr>
      <w:rPr>
        <w:rFonts w:hint="default"/>
      </w:rPr>
    </w:lvl>
  </w:abstractNum>
  <w:abstractNum w:abstractNumId="7" w15:restartNumberingAfterBreak="0">
    <w:nsid w:val="02C8672A"/>
    <w:multiLevelType w:val="hybridMultilevel"/>
    <w:tmpl w:val="2C24CCD8"/>
    <w:lvl w:ilvl="0" w:tplc="158853BA">
      <w:start w:val="1"/>
      <w:numFmt w:val="bullet"/>
      <w:pStyle w:val="2"/>
      <w:lvlText w:val="–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pacing w:val="2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A539BE"/>
    <w:multiLevelType w:val="multilevel"/>
    <w:tmpl w:val="7352A4D4"/>
    <w:lvl w:ilvl="0">
      <w:start w:val="1"/>
      <w:numFmt w:val="decimal"/>
      <w:pStyle w:val="ATableList123"/>
      <w:lvlText w:val="%1)"/>
      <w:lvlJc w:val="left"/>
      <w:pPr>
        <w:ind w:left="360" w:hanging="247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>
      <w:start w:val="1"/>
      <w:numFmt w:val="decimal"/>
      <w:pStyle w:val="ATableList2123"/>
      <w:suff w:val="nothing"/>
      <w:lvlText w:val="%1.%2)"/>
      <w:lvlJc w:val="left"/>
      <w:pPr>
        <w:ind w:left="340" w:hanging="8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bullet"/>
      <w:lvlText w:val=""/>
      <w:lvlJc w:val="left"/>
      <w:pPr>
        <w:tabs>
          <w:tab w:val="num" w:pos="1211"/>
        </w:tabs>
        <w:ind w:left="0" w:firstLine="0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2911"/>
        </w:tabs>
        <w:ind w:left="0" w:firstLine="0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tabs>
          <w:tab w:val="num" w:pos="1009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1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0" w:firstLine="0"/>
      </w:pPr>
      <w:rPr>
        <w:rFonts w:hint="default"/>
      </w:rPr>
    </w:lvl>
  </w:abstractNum>
  <w:abstractNum w:abstractNumId="9" w15:restartNumberingAfterBreak="0">
    <w:nsid w:val="09082CDC"/>
    <w:multiLevelType w:val="hybridMultilevel"/>
    <w:tmpl w:val="5B9E472A"/>
    <w:lvl w:ilvl="0" w:tplc="C526F452">
      <w:start w:val="1"/>
      <w:numFmt w:val="decimal"/>
      <w:pStyle w:val="a"/>
      <w:lvlText w:val="%1."/>
      <w:lvlJc w:val="left"/>
      <w:pPr>
        <w:ind w:left="789" w:hanging="360"/>
      </w:pPr>
      <w:rPr>
        <w:rFonts w:hint="default"/>
      </w:rPr>
    </w:lvl>
    <w:lvl w:ilvl="1" w:tplc="0CDE1C32">
      <w:start w:val="1"/>
      <w:numFmt w:val="bullet"/>
      <w:lvlText w:val=""/>
      <w:lvlJc w:val="left"/>
      <w:pPr>
        <w:ind w:left="150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229" w:hanging="180"/>
      </w:pPr>
    </w:lvl>
    <w:lvl w:ilvl="3" w:tplc="0419000F" w:tentative="1">
      <w:start w:val="1"/>
      <w:numFmt w:val="decimal"/>
      <w:lvlText w:val="%4."/>
      <w:lvlJc w:val="left"/>
      <w:pPr>
        <w:ind w:left="2949" w:hanging="360"/>
      </w:pPr>
    </w:lvl>
    <w:lvl w:ilvl="4" w:tplc="04190019" w:tentative="1">
      <w:start w:val="1"/>
      <w:numFmt w:val="lowerLetter"/>
      <w:lvlText w:val="%5."/>
      <w:lvlJc w:val="left"/>
      <w:pPr>
        <w:ind w:left="3669" w:hanging="360"/>
      </w:pPr>
    </w:lvl>
    <w:lvl w:ilvl="5" w:tplc="0419001B" w:tentative="1">
      <w:start w:val="1"/>
      <w:numFmt w:val="lowerRoman"/>
      <w:lvlText w:val="%6."/>
      <w:lvlJc w:val="right"/>
      <w:pPr>
        <w:ind w:left="4389" w:hanging="180"/>
      </w:pPr>
    </w:lvl>
    <w:lvl w:ilvl="6" w:tplc="0419000F" w:tentative="1">
      <w:start w:val="1"/>
      <w:numFmt w:val="decimal"/>
      <w:lvlText w:val="%7."/>
      <w:lvlJc w:val="left"/>
      <w:pPr>
        <w:ind w:left="5109" w:hanging="360"/>
      </w:pPr>
    </w:lvl>
    <w:lvl w:ilvl="7" w:tplc="04190019" w:tentative="1">
      <w:start w:val="1"/>
      <w:numFmt w:val="lowerLetter"/>
      <w:lvlText w:val="%8."/>
      <w:lvlJc w:val="left"/>
      <w:pPr>
        <w:ind w:left="5829" w:hanging="360"/>
      </w:pPr>
    </w:lvl>
    <w:lvl w:ilvl="8" w:tplc="041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0" w15:restartNumberingAfterBreak="0">
    <w:nsid w:val="0D191EB8"/>
    <w:multiLevelType w:val="hybridMultilevel"/>
    <w:tmpl w:val="3F5E5120"/>
    <w:lvl w:ilvl="0" w:tplc="59FC8BBC">
      <w:start w:val="1"/>
      <w:numFmt w:val="russianLower"/>
      <w:pStyle w:val="20"/>
      <w:lvlText w:val="%1)"/>
      <w:lvlJc w:val="left"/>
      <w:pPr>
        <w:ind w:left="1428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0E324E23"/>
    <w:multiLevelType w:val="hybridMultilevel"/>
    <w:tmpl w:val="2C24DA5E"/>
    <w:lvl w:ilvl="0" w:tplc="CAF241E0">
      <w:numFmt w:val="bullet"/>
      <w:pStyle w:val="a0"/>
      <w:lvlText w:val=""/>
      <w:lvlJc w:val="left"/>
      <w:pPr>
        <w:ind w:left="1429" w:hanging="360"/>
      </w:pPr>
      <w:rPr>
        <w:rFonts w:ascii="Symbol" w:eastAsia="Symbol" w:hAnsi="Symbol" w:cs="Symbol" w:hint="default"/>
        <w:spacing w:val="2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F986AE9"/>
    <w:multiLevelType w:val="hybridMultilevel"/>
    <w:tmpl w:val="3224FB34"/>
    <w:lvl w:ilvl="0" w:tplc="4BBAA7B4">
      <w:start w:val="1"/>
      <w:numFmt w:val="bullet"/>
      <w:pStyle w:val="TableList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color w:val="80808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010D17"/>
    <w:multiLevelType w:val="multilevel"/>
    <w:tmpl w:val="6B18F184"/>
    <w:lvl w:ilvl="0">
      <w:start w:val="1"/>
      <w:numFmt w:val="decimal"/>
      <w:pStyle w:val="ATableListRow123"/>
      <w:suff w:val="nothing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4" w15:restartNumberingAfterBreak="0">
    <w:nsid w:val="1A5D2838"/>
    <w:multiLevelType w:val="multilevel"/>
    <w:tmpl w:val="C2D26E16"/>
    <w:lvl w:ilvl="0">
      <w:start w:val="1"/>
      <w:numFmt w:val="russianLower"/>
      <w:pStyle w:val="AListabc"/>
      <w:lvlText w:val="%1)"/>
      <w:lvlJc w:val="left"/>
      <w:pPr>
        <w:tabs>
          <w:tab w:val="num" w:pos="1191"/>
        </w:tabs>
        <w:ind w:left="284" w:firstLine="567"/>
      </w:pPr>
      <w:rPr>
        <w:rFonts w:hint="default"/>
      </w:rPr>
    </w:lvl>
    <w:lvl w:ilvl="1">
      <w:start w:val="1"/>
      <w:numFmt w:val="russianLower"/>
      <w:pStyle w:val="AList2abc"/>
      <w:lvlText w:val="%2)"/>
      <w:lvlJc w:val="left"/>
      <w:pPr>
        <w:tabs>
          <w:tab w:val="num" w:pos="1644"/>
        </w:tabs>
        <w:ind w:left="284" w:firstLine="1020"/>
      </w:pPr>
      <w:rPr>
        <w:rFonts w:hint="default"/>
      </w:rPr>
    </w:lvl>
    <w:lvl w:ilvl="2">
      <w:start w:val="1"/>
      <w:numFmt w:val="russianLower"/>
      <w:pStyle w:val="AList3abc"/>
      <w:lvlText w:val="%3)"/>
      <w:lvlJc w:val="right"/>
      <w:pPr>
        <w:tabs>
          <w:tab w:val="num" w:pos="2098"/>
        </w:tabs>
        <w:ind w:left="284" w:firstLine="147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52"/>
        </w:tabs>
        <w:ind w:left="0" w:firstLine="221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5" w15:restartNumberingAfterBreak="0">
    <w:nsid w:val="1CB87AE4"/>
    <w:multiLevelType w:val="hybridMultilevel"/>
    <w:tmpl w:val="83360CAC"/>
    <w:lvl w:ilvl="0" w:tplc="8CD2F972">
      <w:start w:val="1"/>
      <w:numFmt w:val="russianUpper"/>
      <w:pStyle w:val="a1"/>
      <w:suff w:val="space"/>
      <w:lvlText w:val="Приложение %1"/>
      <w:lvlJc w:val="left"/>
      <w:pPr>
        <w:ind w:left="418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F868F4"/>
    <w:multiLevelType w:val="hybridMultilevel"/>
    <w:tmpl w:val="F10E3A2E"/>
    <w:lvl w:ilvl="0" w:tplc="55C4AF3C">
      <w:numFmt w:val="bullet"/>
      <w:pStyle w:val="21"/>
      <w:lvlText w:val=""/>
      <w:lvlJc w:val="left"/>
      <w:pPr>
        <w:ind w:left="1854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B1B562A"/>
    <w:multiLevelType w:val="singleLevel"/>
    <w:tmpl w:val="E69C7DC0"/>
    <w:lvl w:ilvl="0">
      <w:start w:val="1"/>
      <w:numFmt w:val="bullet"/>
      <w:pStyle w:val="22"/>
      <w:lvlText w:val=""/>
      <w:lvlJc w:val="left"/>
      <w:pPr>
        <w:tabs>
          <w:tab w:val="num" w:pos="697"/>
        </w:tabs>
        <w:ind w:left="697" w:hanging="357"/>
      </w:pPr>
      <w:rPr>
        <w:rFonts w:ascii="Webdings" w:hAnsi="Webdings" w:hint="default"/>
        <w:b w:val="0"/>
        <w:i w:val="0"/>
        <w:color w:val="918585"/>
        <w:sz w:val="18"/>
        <w:szCs w:val="18"/>
      </w:rPr>
    </w:lvl>
  </w:abstractNum>
  <w:abstractNum w:abstractNumId="18" w15:restartNumberingAfterBreak="0">
    <w:nsid w:val="2D596DC5"/>
    <w:multiLevelType w:val="hybridMultilevel"/>
    <w:tmpl w:val="693CAB60"/>
    <w:lvl w:ilvl="0" w:tplc="22C0860E">
      <w:start w:val="1"/>
      <w:numFmt w:val="bullet"/>
      <w:pStyle w:val="1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E3020AA"/>
    <w:multiLevelType w:val="hybridMultilevel"/>
    <w:tmpl w:val="7BFCDE74"/>
    <w:lvl w:ilvl="0" w:tplc="F3F8321E">
      <w:start w:val="1"/>
      <w:numFmt w:val="decimal"/>
      <w:pStyle w:val="AList123NoteofPicture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2E40016D"/>
    <w:multiLevelType w:val="hybridMultilevel"/>
    <w:tmpl w:val="4252A022"/>
    <w:lvl w:ilvl="0" w:tplc="14543D62">
      <w:start w:val="1"/>
      <w:numFmt w:val="lowerLetter"/>
      <w:pStyle w:val="ListAlpha"/>
      <w:lvlText w:val="%1)"/>
      <w:lvlJc w:val="left"/>
      <w:pPr>
        <w:tabs>
          <w:tab w:val="num" w:pos="680"/>
        </w:tabs>
        <w:ind w:left="680" w:hanging="680"/>
      </w:pPr>
      <w:rPr>
        <w:rFonts w:ascii="Garamond" w:hAnsi="Garamond" w:hint="default"/>
        <w:b w:val="0"/>
        <w:i w:val="0"/>
        <w:color w:val="0000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9692660"/>
    <w:multiLevelType w:val="multilevel"/>
    <w:tmpl w:val="60B46BA6"/>
    <w:lvl w:ilvl="0">
      <w:start w:val="1"/>
      <w:numFmt w:val="decimal"/>
      <w:pStyle w:val="10"/>
      <w:lvlText w:val="%1."/>
      <w:lvlJc w:val="left"/>
      <w:pPr>
        <w:tabs>
          <w:tab w:val="num" w:pos="431"/>
        </w:tabs>
        <w:ind w:left="431" w:hanging="431"/>
      </w:pPr>
      <w:rPr>
        <w:rFonts w:cs="Times New Roman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1712"/>
        </w:tabs>
        <w:ind w:left="1418" w:hanging="426"/>
      </w:pPr>
      <w:rPr>
        <w:rFonts w:cs="Times New Roman" w:hint="default"/>
        <w:b w:val="0"/>
        <w:i w:val="0"/>
      </w:rPr>
    </w:lvl>
    <w:lvl w:ilvl="3">
      <w:start w:val="1"/>
      <w:numFmt w:val="lowerRoman"/>
      <w:lvlText w:val="(%4)"/>
      <w:lvlJc w:val="left"/>
      <w:pPr>
        <w:tabs>
          <w:tab w:val="num" w:pos="2498"/>
        </w:tabs>
        <w:ind w:left="1843" w:hanging="425"/>
      </w:pPr>
      <w:rPr>
        <w:rFonts w:cs="Times New Roman" w:hint="default"/>
      </w:rPr>
    </w:lvl>
    <w:lvl w:ilvl="4">
      <w:start w:val="1"/>
      <w:numFmt w:val="decimal"/>
      <w:lvlText w:val=".%5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5">
      <w:start w:val="1"/>
      <w:numFmt w:val="decimal"/>
      <w:lvlText w:val=".%5.%6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6">
      <w:start w:val="1"/>
      <w:numFmt w:val="decimal"/>
      <w:lvlText w:val=".%5.%6.%7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7">
      <w:start w:val="1"/>
      <w:numFmt w:val="decimal"/>
      <w:lvlText w:val=".%5.%6.%7.%8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8">
      <w:start w:val="1"/>
      <w:numFmt w:val="decimal"/>
      <w:lvlText w:val=".%5.%6.%7.%8.%9"/>
      <w:lvlJc w:val="left"/>
      <w:pPr>
        <w:tabs>
          <w:tab w:val="num" w:pos="0"/>
        </w:tabs>
        <w:ind w:left="4392" w:hanging="1584"/>
      </w:pPr>
      <w:rPr>
        <w:rFonts w:cs="Times New Roman" w:hint="default"/>
      </w:rPr>
    </w:lvl>
  </w:abstractNum>
  <w:abstractNum w:abstractNumId="22" w15:restartNumberingAfterBreak="0">
    <w:nsid w:val="3AE47BFA"/>
    <w:multiLevelType w:val="multilevel"/>
    <w:tmpl w:val="28C67E60"/>
    <w:lvl w:ilvl="0">
      <w:start w:val="1"/>
      <w:numFmt w:val="decimal"/>
      <w:pStyle w:val="AHeading1"/>
      <w:suff w:val="nothing"/>
      <w:lvlText w:val="%1 "/>
      <w:lvlJc w:val="left"/>
      <w:pPr>
        <w:ind w:left="1134" w:hanging="425"/>
      </w:pPr>
      <w:rPr>
        <w:rFonts w:hint="default"/>
      </w:rPr>
    </w:lvl>
    <w:lvl w:ilvl="1">
      <w:start w:val="1"/>
      <w:numFmt w:val="decimal"/>
      <w:pStyle w:val="AHeading2"/>
      <w:suff w:val="nothing"/>
      <w:lvlText w:val="%1.%2 "/>
      <w:lvlJc w:val="left"/>
      <w:pPr>
        <w:ind w:left="1134" w:hanging="425"/>
      </w:pPr>
      <w:rPr>
        <w:rFonts w:hint="default"/>
      </w:rPr>
    </w:lvl>
    <w:lvl w:ilvl="2">
      <w:start w:val="1"/>
      <w:numFmt w:val="decimal"/>
      <w:pStyle w:val="AHeading3"/>
      <w:suff w:val="nothing"/>
      <w:lvlText w:val="%1.%2.%3 "/>
      <w:lvlJc w:val="left"/>
      <w:pPr>
        <w:ind w:left="1134" w:hanging="425"/>
      </w:pPr>
      <w:rPr>
        <w:rFonts w:hint="default"/>
      </w:rPr>
    </w:lvl>
    <w:lvl w:ilvl="3">
      <w:start w:val="1"/>
      <w:numFmt w:val="decimal"/>
      <w:pStyle w:val="AHeading4"/>
      <w:suff w:val="nothing"/>
      <w:lvlText w:val="%1.%2.%3.%4 "/>
      <w:lvlJc w:val="left"/>
      <w:pPr>
        <w:ind w:left="1134" w:hanging="425"/>
      </w:pPr>
      <w:rPr>
        <w:rFonts w:hint="default"/>
      </w:rPr>
    </w:lvl>
    <w:lvl w:ilvl="4">
      <w:start w:val="1"/>
      <w:numFmt w:val="decimal"/>
      <w:pStyle w:val="AHeading5"/>
      <w:suff w:val="nothing"/>
      <w:lvlText w:val="%1.%2.%3.%4.%5 "/>
      <w:lvlJc w:val="left"/>
      <w:pPr>
        <w:ind w:left="1134" w:hanging="425"/>
      </w:pPr>
      <w:rPr>
        <w:rFonts w:hint="default"/>
      </w:rPr>
    </w:lvl>
    <w:lvl w:ilvl="5">
      <w:start w:val="1"/>
      <w:numFmt w:val="decimal"/>
      <w:pStyle w:val="AHeading6"/>
      <w:suff w:val="nothing"/>
      <w:lvlText w:val="%1.%2.%3.%4.%5.%6 "/>
      <w:lvlJc w:val="left"/>
      <w:pPr>
        <w:ind w:left="1134" w:hanging="425"/>
      </w:pPr>
      <w:rPr>
        <w:rFonts w:hint="default"/>
      </w:rPr>
    </w:lvl>
    <w:lvl w:ilvl="6">
      <w:start w:val="1"/>
      <w:numFmt w:val="decimal"/>
      <w:pStyle w:val="AHeading7"/>
      <w:suff w:val="nothing"/>
      <w:lvlText w:val="%1.%2.%3.%4.%5.%6.%7 "/>
      <w:lvlJc w:val="left"/>
      <w:pPr>
        <w:ind w:left="1134" w:hanging="425"/>
      </w:pPr>
      <w:rPr>
        <w:rFonts w:hint="default"/>
      </w:rPr>
    </w:lvl>
    <w:lvl w:ilvl="7">
      <w:start w:val="1"/>
      <w:numFmt w:val="decimal"/>
      <w:pStyle w:val="AHeading8"/>
      <w:suff w:val="nothing"/>
      <w:lvlText w:val="%1.%2.%3.%4.%5.%6.%7.%8 "/>
      <w:lvlJc w:val="left"/>
      <w:pPr>
        <w:ind w:left="1134" w:hanging="425"/>
      </w:pPr>
      <w:rPr>
        <w:rFonts w:hint="default"/>
      </w:rPr>
    </w:lvl>
    <w:lvl w:ilvl="8">
      <w:start w:val="1"/>
      <w:numFmt w:val="decimal"/>
      <w:pStyle w:val="AHeading9"/>
      <w:suff w:val="nothing"/>
      <w:lvlText w:val="%1.%2.%3.%4.%5.%6.%7.%8.%9 "/>
      <w:lvlJc w:val="left"/>
      <w:pPr>
        <w:ind w:left="1134" w:hanging="425"/>
      </w:pPr>
      <w:rPr>
        <w:rFonts w:hint="default"/>
      </w:rPr>
    </w:lvl>
  </w:abstractNum>
  <w:abstractNum w:abstractNumId="23" w15:restartNumberingAfterBreak="0">
    <w:nsid w:val="3CE26D65"/>
    <w:multiLevelType w:val="multilevel"/>
    <w:tmpl w:val="B57CE8BE"/>
    <w:lvl w:ilvl="0">
      <w:start w:val="1"/>
      <w:numFmt w:val="decimal"/>
      <w:pStyle w:val="ATableListRow1"/>
      <w:suff w:val="nothing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3EEF12B2"/>
    <w:multiLevelType w:val="hybridMultilevel"/>
    <w:tmpl w:val="5ADAED50"/>
    <w:lvl w:ilvl="0" w:tplc="A5088F60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  <w:b/>
        <w:i w:val="0"/>
        <w:spacing w:val="20"/>
        <w:sz w:val="24"/>
      </w:rPr>
    </w:lvl>
    <w:lvl w:ilvl="1" w:tplc="04190003" w:tentative="1">
      <w:start w:val="1"/>
      <w:numFmt w:val="bullet"/>
      <w:pStyle w:val="11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0000425"/>
    <w:multiLevelType w:val="hybridMultilevel"/>
    <w:tmpl w:val="447475FC"/>
    <w:lvl w:ilvl="0" w:tplc="1DAA48E2">
      <w:start w:val="1"/>
      <w:numFmt w:val="decimal"/>
      <w:pStyle w:val="12"/>
      <w:lvlText w:val="%1)"/>
      <w:lvlJc w:val="left"/>
      <w:pPr>
        <w:ind w:left="14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0251E8E"/>
    <w:multiLevelType w:val="hybridMultilevel"/>
    <w:tmpl w:val="20E095DE"/>
    <w:lvl w:ilvl="0" w:tplc="CF265A8C">
      <w:start w:val="1"/>
      <w:numFmt w:val="decimal"/>
      <w:pStyle w:val="AListBiblio"/>
      <w:lvlText w:val="%1"/>
      <w:lvlJc w:val="center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42614F12"/>
    <w:multiLevelType w:val="hybridMultilevel"/>
    <w:tmpl w:val="AC1298E4"/>
    <w:lvl w:ilvl="0" w:tplc="F6AA8E2A">
      <w:start w:val="1"/>
      <w:numFmt w:val="decimal"/>
      <w:pStyle w:val="13"/>
      <w:lvlText w:val="%1. "/>
      <w:lvlJc w:val="left"/>
      <w:pPr>
        <w:ind w:left="915" w:hanging="360"/>
      </w:pPr>
    </w:lvl>
    <w:lvl w:ilvl="1" w:tplc="04190019">
      <w:start w:val="1"/>
      <w:numFmt w:val="lowerLetter"/>
      <w:lvlText w:val="%2."/>
      <w:lvlJc w:val="left"/>
      <w:pPr>
        <w:ind w:left="1635" w:hanging="360"/>
      </w:pPr>
    </w:lvl>
    <w:lvl w:ilvl="2" w:tplc="0419001B">
      <w:start w:val="1"/>
      <w:numFmt w:val="lowerRoman"/>
      <w:lvlText w:val="%3."/>
      <w:lvlJc w:val="right"/>
      <w:pPr>
        <w:ind w:left="2355" w:hanging="180"/>
      </w:pPr>
    </w:lvl>
    <w:lvl w:ilvl="3" w:tplc="0419000F">
      <w:start w:val="1"/>
      <w:numFmt w:val="decimal"/>
      <w:lvlText w:val="%4."/>
      <w:lvlJc w:val="left"/>
      <w:pPr>
        <w:ind w:left="3075" w:hanging="360"/>
      </w:pPr>
    </w:lvl>
    <w:lvl w:ilvl="4" w:tplc="04190019">
      <w:start w:val="1"/>
      <w:numFmt w:val="lowerLetter"/>
      <w:lvlText w:val="%5."/>
      <w:lvlJc w:val="left"/>
      <w:pPr>
        <w:ind w:left="3795" w:hanging="360"/>
      </w:pPr>
    </w:lvl>
    <w:lvl w:ilvl="5" w:tplc="0419001B">
      <w:start w:val="1"/>
      <w:numFmt w:val="lowerRoman"/>
      <w:lvlText w:val="%6."/>
      <w:lvlJc w:val="right"/>
      <w:pPr>
        <w:ind w:left="4515" w:hanging="180"/>
      </w:pPr>
    </w:lvl>
    <w:lvl w:ilvl="6" w:tplc="0419000F">
      <w:start w:val="1"/>
      <w:numFmt w:val="decimal"/>
      <w:lvlText w:val="%7."/>
      <w:lvlJc w:val="left"/>
      <w:pPr>
        <w:ind w:left="5235" w:hanging="360"/>
      </w:pPr>
    </w:lvl>
    <w:lvl w:ilvl="7" w:tplc="04190019">
      <w:start w:val="1"/>
      <w:numFmt w:val="lowerLetter"/>
      <w:lvlText w:val="%8."/>
      <w:lvlJc w:val="left"/>
      <w:pPr>
        <w:ind w:left="5955" w:hanging="360"/>
      </w:pPr>
    </w:lvl>
    <w:lvl w:ilvl="8" w:tplc="0419001B">
      <w:start w:val="1"/>
      <w:numFmt w:val="lowerRoman"/>
      <w:lvlText w:val="%9."/>
      <w:lvlJc w:val="right"/>
      <w:pPr>
        <w:ind w:left="6675" w:hanging="180"/>
      </w:pPr>
    </w:lvl>
  </w:abstractNum>
  <w:abstractNum w:abstractNumId="28" w15:restartNumberingAfterBreak="0">
    <w:nsid w:val="45CB330F"/>
    <w:multiLevelType w:val="hybridMultilevel"/>
    <w:tmpl w:val="0E3EDF6A"/>
    <w:lvl w:ilvl="0" w:tplc="6D908C5E">
      <w:start w:val="1"/>
      <w:numFmt w:val="bullet"/>
      <w:pStyle w:val="ANote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9" w15:restartNumberingAfterBreak="0">
    <w:nsid w:val="479308E1"/>
    <w:multiLevelType w:val="multilevel"/>
    <w:tmpl w:val="0419001D"/>
    <w:styleLink w:val="a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E3755AB"/>
    <w:multiLevelType w:val="singleLevel"/>
    <w:tmpl w:val="F10E2C3E"/>
    <w:lvl w:ilvl="0">
      <w:start w:val="1"/>
      <w:numFmt w:val="bullet"/>
      <w:pStyle w:val="a3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color w:val="918585"/>
        <w:sz w:val="24"/>
      </w:rPr>
    </w:lvl>
  </w:abstractNum>
  <w:abstractNum w:abstractNumId="31" w15:restartNumberingAfterBreak="0">
    <w:nsid w:val="4F1D611D"/>
    <w:multiLevelType w:val="hybridMultilevel"/>
    <w:tmpl w:val="9DCABE80"/>
    <w:lvl w:ilvl="0" w:tplc="AD3C596E">
      <w:start w:val="1"/>
      <w:numFmt w:val="bullet"/>
      <w:pStyle w:val="32"/>
      <w:lvlText w:val="–"/>
      <w:lvlJc w:val="left"/>
      <w:pPr>
        <w:ind w:left="1004" w:hanging="360"/>
      </w:pPr>
      <w:rPr>
        <w:rFonts w:ascii="Times New Roman" w:hAnsi="Times New Roman" w:cs="Times New Roman" w:hint="default"/>
        <w:b/>
        <w:i w:val="0"/>
        <w:spacing w:val="20"/>
        <w:sz w:val="24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4033446"/>
    <w:multiLevelType w:val="multilevel"/>
    <w:tmpl w:val="1E062D08"/>
    <w:lvl w:ilvl="0">
      <w:start w:val="1"/>
      <w:numFmt w:val="decimal"/>
      <w:pStyle w:val="ATableName"/>
      <w:suff w:val="nothing"/>
      <w:lvlText w:val="Таблица %1  "/>
      <w:lvlJc w:val="left"/>
      <w:pPr>
        <w:ind w:left="851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59FF5C9C"/>
    <w:multiLevelType w:val="hybridMultilevel"/>
    <w:tmpl w:val="882EEB20"/>
    <w:lvl w:ilvl="0" w:tplc="EFD44D04">
      <w:start w:val="1"/>
      <w:numFmt w:val="russianLower"/>
      <w:pStyle w:val="a4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4" w15:restartNumberingAfterBreak="0">
    <w:nsid w:val="5A8E4DB9"/>
    <w:multiLevelType w:val="multilevel"/>
    <w:tmpl w:val="92F2CC0C"/>
    <w:lvl w:ilvl="0">
      <w:start w:val="1"/>
      <w:numFmt w:val="decimal"/>
      <w:pStyle w:val="AList123"/>
      <w:lvlText w:val="%1)"/>
      <w:lvlJc w:val="left"/>
      <w:pPr>
        <w:tabs>
          <w:tab w:val="num" w:pos="1191"/>
        </w:tabs>
        <w:ind w:left="284" w:firstLine="567"/>
      </w:pPr>
      <w:rPr>
        <w:rFonts w:hint="default"/>
      </w:rPr>
    </w:lvl>
    <w:lvl w:ilvl="1">
      <w:start w:val="1"/>
      <w:numFmt w:val="decimal"/>
      <w:pStyle w:val="AList2123"/>
      <w:lvlText w:val="%2)"/>
      <w:lvlJc w:val="left"/>
      <w:pPr>
        <w:tabs>
          <w:tab w:val="num" w:pos="1644"/>
        </w:tabs>
        <w:ind w:left="284" w:firstLine="1020"/>
      </w:pPr>
      <w:rPr>
        <w:rFonts w:hint="default"/>
      </w:rPr>
    </w:lvl>
    <w:lvl w:ilvl="2">
      <w:start w:val="1"/>
      <w:numFmt w:val="decimal"/>
      <w:pStyle w:val="AList3123"/>
      <w:lvlText w:val="%3)"/>
      <w:lvlJc w:val="left"/>
      <w:pPr>
        <w:tabs>
          <w:tab w:val="num" w:pos="2098"/>
        </w:tabs>
        <w:ind w:left="284" w:firstLine="1474"/>
      </w:pPr>
      <w:rPr>
        <w:rFonts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762"/>
        </w:tabs>
        <w:ind w:left="2552" w:firstLine="850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tabs>
          <w:tab w:val="num" w:pos="1860"/>
        </w:tabs>
        <w:ind w:left="1860" w:hanging="1009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002"/>
        </w:tabs>
        <w:ind w:left="2002" w:hanging="1151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35" w15:restartNumberingAfterBreak="0">
    <w:nsid w:val="5B0776DE"/>
    <w:multiLevelType w:val="hybridMultilevel"/>
    <w:tmpl w:val="E44CE5D2"/>
    <w:lvl w:ilvl="0" w:tplc="87F8D632">
      <w:start w:val="1"/>
      <w:numFmt w:val="decimal"/>
      <w:pStyle w:val="120"/>
      <w:suff w:val="nothing"/>
      <w:lvlText w:val="%1."/>
      <w:lvlJc w:val="left"/>
      <w:pPr>
        <w:ind w:left="644" w:hanging="360"/>
      </w:pPr>
      <w:rPr>
        <w:rFonts w:ascii="Times New Roman" w:hAnsi="Times New Roman" w:hint="default"/>
        <w:b w:val="0"/>
        <w:i w:val="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EB18A6"/>
    <w:multiLevelType w:val="hybridMultilevel"/>
    <w:tmpl w:val="9D9C1644"/>
    <w:lvl w:ilvl="0" w:tplc="9EB29698">
      <w:start w:val="1"/>
      <w:numFmt w:val="russianLower"/>
      <w:pStyle w:val="14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1571FB4"/>
    <w:multiLevelType w:val="singleLevel"/>
    <w:tmpl w:val="F73ECEE0"/>
    <w:lvl w:ilvl="0">
      <w:start w:val="1"/>
      <w:numFmt w:val="decimal"/>
      <w:pStyle w:val="a5"/>
      <w:lvlText w:val="%1)"/>
      <w:lvlJc w:val="left"/>
      <w:pPr>
        <w:tabs>
          <w:tab w:val="num" w:pos="360"/>
        </w:tabs>
        <w:ind w:left="340" w:hanging="340"/>
      </w:pPr>
      <w:rPr>
        <w:rFonts w:ascii="Palatino Linotype" w:hAnsi="Palatino Linotype" w:hint="default"/>
        <w:b w:val="0"/>
        <w:i w:val="0"/>
        <w:color w:val="auto"/>
      </w:rPr>
    </w:lvl>
  </w:abstractNum>
  <w:abstractNum w:abstractNumId="38" w15:restartNumberingAfterBreak="0">
    <w:nsid w:val="670D375C"/>
    <w:multiLevelType w:val="multilevel"/>
    <w:tmpl w:val="8C367562"/>
    <w:lvl w:ilvl="0">
      <w:start w:val="1"/>
      <w:numFmt w:val="decimal"/>
      <w:pStyle w:val="15"/>
      <w:lvlText w:val="%1."/>
      <w:lvlJc w:val="left"/>
      <w:pPr>
        <w:ind w:left="360" w:hanging="360"/>
      </w:pPr>
    </w:lvl>
    <w:lvl w:ilvl="1">
      <w:start w:val="1"/>
      <w:numFmt w:val="decimal"/>
      <w:pStyle w:val="2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E79757B"/>
    <w:multiLevelType w:val="multilevel"/>
    <w:tmpl w:val="23E45770"/>
    <w:lvl w:ilvl="0">
      <w:start w:val="1"/>
      <w:numFmt w:val="bullet"/>
      <w:pStyle w:val="AListbullet"/>
      <w:lvlText w:val="–"/>
      <w:lvlJc w:val="left"/>
      <w:pPr>
        <w:tabs>
          <w:tab w:val="num" w:pos="1191"/>
        </w:tabs>
        <w:ind w:left="284" w:firstLine="567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pStyle w:val="AList2bullet"/>
      <w:lvlText w:val=""/>
      <w:lvlJc w:val="left"/>
      <w:pPr>
        <w:tabs>
          <w:tab w:val="num" w:pos="1645"/>
        </w:tabs>
        <w:ind w:left="738" w:firstLine="567"/>
      </w:pPr>
      <w:rPr>
        <w:rFonts w:ascii="Symbol" w:hAnsi="Symbol" w:hint="default"/>
        <w:color w:val="auto"/>
      </w:rPr>
    </w:lvl>
    <w:lvl w:ilvl="2">
      <w:start w:val="1"/>
      <w:numFmt w:val="bullet"/>
      <w:pStyle w:val="AList3bullet"/>
      <w:lvlText w:val=""/>
      <w:lvlJc w:val="left"/>
      <w:pPr>
        <w:tabs>
          <w:tab w:val="num" w:pos="2099"/>
        </w:tabs>
        <w:ind w:left="1192" w:firstLine="567"/>
      </w:pPr>
      <w:rPr>
        <w:rFonts w:ascii="Symbol" w:hAnsi="Symbol" w:hint="default"/>
        <w:color w:val="auto"/>
      </w:rPr>
    </w:lvl>
    <w:lvl w:ilvl="3">
      <w:start w:val="1"/>
      <w:numFmt w:val="bullet"/>
      <w:pStyle w:val="AList4bullet"/>
      <w:lvlText w:val=""/>
      <w:lvlJc w:val="left"/>
      <w:pPr>
        <w:tabs>
          <w:tab w:val="num" w:pos="2553"/>
        </w:tabs>
        <w:ind w:left="1646" w:firstLine="567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3007"/>
        </w:tabs>
        <w:ind w:left="2100" w:firstLine="567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461"/>
        </w:tabs>
        <w:ind w:left="2554" w:firstLine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15"/>
        </w:tabs>
        <w:ind w:left="3008" w:firstLine="567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369"/>
        </w:tabs>
        <w:ind w:left="3462" w:firstLine="567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823"/>
        </w:tabs>
        <w:ind w:left="3916" w:firstLine="567"/>
      </w:pPr>
      <w:rPr>
        <w:rFonts w:ascii="Symbol" w:hAnsi="Symbol" w:hint="default"/>
      </w:rPr>
    </w:lvl>
  </w:abstractNum>
  <w:abstractNum w:abstractNumId="40" w15:restartNumberingAfterBreak="0">
    <w:nsid w:val="6FAD15BF"/>
    <w:multiLevelType w:val="hybridMultilevel"/>
    <w:tmpl w:val="213EAB3A"/>
    <w:lvl w:ilvl="0" w:tplc="7FF088FA">
      <w:start w:val="1"/>
      <w:numFmt w:val="decimal"/>
      <w:pStyle w:val="a6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3194A18"/>
    <w:multiLevelType w:val="multilevel"/>
    <w:tmpl w:val="EA5EB090"/>
    <w:lvl w:ilvl="0">
      <w:start w:val="1"/>
      <w:numFmt w:val="decimal"/>
      <w:pStyle w:val="AList123small"/>
      <w:lvlText w:val="%1)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644"/>
        </w:tabs>
        <w:ind w:left="567" w:hanging="283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tabs>
          <w:tab w:val="num" w:pos="1267"/>
        </w:tabs>
        <w:ind w:left="1134" w:hanging="227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2" w15:restartNumberingAfterBreak="0">
    <w:nsid w:val="77C769F8"/>
    <w:multiLevelType w:val="multilevel"/>
    <w:tmpl w:val="F2F431EE"/>
    <w:lvl w:ilvl="0">
      <w:start w:val="1"/>
      <w:numFmt w:val="decimal"/>
      <w:pStyle w:val="APictureName"/>
      <w:suff w:val="nothing"/>
      <w:lvlText w:val="Рисунок %1 "/>
      <w:lvlJc w:val="left"/>
      <w:pPr>
        <w:ind w:left="851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9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01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73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5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7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1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31" w:hanging="180"/>
      </w:pPr>
      <w:rPr>
        <w:rFonts w:hint="default"/>
      </w:rPr>
    </w:lvl>
  </w:abstractNum>
  <w:abstractNum w:abstractNumId="43" w15:restartNumberingAfterBreak="0">
    <w:nsid w:val="7A1E1ECD"/>
    <w:multiLevelType w:val="multilevel"/>
    <w:tmpl w:val="0B02AF1A"/>
    <w:lvl w:ilvl="0">
      <w:start w:val="1"/>
      <w:numFmt w:val="bullet"/>
      <w:pStyle w:val="ATableListbullet"/>
      <w:suff w:val="space"/>
      <w:lvlText w:val="–"/>
      <w:lvlJc w:val="left"/>
      <w:pPr>
        <w:ind w:left="357" w:hanging="187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Restart w:val="0"/>
      <w:pStyle w:val="ATableList2bullet"/>
      <w:suff w:val="space"/>
      <w:lvlText w:val="–"/>
      <w:lvlJc w:val="left"/>
      <w:pPr>
        <w:ind w:left="510" w:hanging="150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pStyle w:val="ATableList3bullet"/>
      <w:suff w:val="space"/>
      <w:lvlText w:val="–"/>
      <w:lvlJc w:val="left"/>
      <w:pPr>
        <w:ind w:left="680" w:hanging="170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 w15:restartNumberingAfterBreak="0">
    <w:nsid w:val="7B332CA8"/>
    <w:multiLevelType w:val="hybridMultilevel"/>
    <w:tmpl w:val="F2C40DCA"/>
    <w:lvl w:ilvl="0" w:tplc="78B88CD2">
      <w:start w:val="1"/>
      <w:numFmt w:val="lowerLetter"/>
      <w:pStyle w:val="ListAlpha2"/>
      <w:lvlText w:val="%1."/>
      <w:lvlJc w:val="left"/>
      <w:pPr>
        <w:tabs>
          <w:tab w:val="num" w:pos="1060"/>
        </w:tabs>
        <w:ind w:left="681" w:hanging="3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45" w15:restartNumberingAfterBreak="0">
    <w:nsid w:val="7D922E27"/>
    <w:multiLevelType w:val="hybridMultilevel"/>
    <w:tmpl w:val="35240696"/>
    <w:lvl w:ilvl="0" w:tplc="FA56745E">
      <w:start w:val="1"/>
      <w:numFmt w:val="decimal"/>
      <w:pStyle w:val="List-1-numb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 w15:restartNumberingAfterBreak="0">
    <w:nsid w:val="7F827F09"/>
    <w:multiLevelType w:val="singleLevel"/>
    <w:tmpl w:val="36769C9A"/>
    <w:lvl w:ilvl="0">
      <w:start w:val="1"/>
      <w:numFmt w:val="decimal"/>
      <w:pStyle w:val="24"/>
      <w:lvlText w:val="%1."/>
      <w:lvlJc w:val="left"/>
      <w:pPr>
        <w:tabs>
          <w:tab w:val="num" w:pos="1060"/>
        </w:tabs>
        <w:ind w:left="680" w:hanging="340"/>
      </w:pPr>
      <w:rPr>
        <w:rFonts w:ascii="Garamond" w:hAnsi="Garamond" w:hint="default"/>
      </w:rPr>
    </w:lvl>
  </w:abstractNum>
  <w:num w:numId="1" w16cid:durableId="182088223">
    <w:abstractNumId w:val="15"/>
  </w:num>
  <w:num w:numId="2" w16cid:durableId="1973516390">
    <w:abstractNumId w:val="35"/>
  </w:num>
  <w:num w:numId="3" w16cid:durableId="411969157">
    <w:abstractNumId w:val="24"/>
  </w:num>
  <w:num w:numId="4" w16cid:durableId="311565396">
    <w:abstractNumId w:val="10"/>
  </w:num>
  <w:num w:numId="5" w16cid:durableId="1512524275">
    <w:abstractNumId w:val="31"/>
  </w:num>
  <w:num w:numId="6" w16cid:durableId="1659459853">
    <w:abstractNumId w:val="7"/>
  </w:num>
  <w:num w:numId="7" w16cid:durableId="1815482193">
    <w:abstractNumId w:val="38"/>
  </w:num>
  <w:num w:numId="8" w16cid:durableId="1052850455">
    <w:abstractNumId w:val="18"/>
  </w:num>
  <w:num w:numId="9" w16cid:durableId="860631230">
    <w:abstractNumId w:val="9"/>
  </w:num>
  <w:num w:numId="10" w16cid:durableId="1440952371">
    <w:abstractNumId w:val="36"/>
  </w:num>
  <w:num w:numId="11" w16cid:durableId="570970658">
    <w:abstractNumId w:val="21"/>
  </w:num>
  <w:num w:numId="12" w16cid:durableId="1610890567">
    <w:abstractNumId w:val="11"/>
  </w:num>
  <w:num w:numId="13" w16cid:durableId="203686894">
    <w:abstractNumId w:val="33"/>
  </w:num>
  <w:num w:numId="14" w16cid:durableId="1882209563">
    <w:abstractNumId w:val="16"/>
  </w:num>
  <w:num w:numId="15" w16cid:durableId="1693218783">
    <w:abstractNumId w:val="40"/>
  </w:num>
  <w:num w:numId="16" w16cid:durableId="1623266691">
    <w:abstractNumId w:val="25"/>
  </w:num>
  <w:num w:numId="17" w16cid:durableId="1696537330">
    <w:abstractNumId w:val="45"/>
  </w:num>
  <w:num w:numId="18" w16cid:durableId="305091559">
    <w:abstractNumId w:val="30"/>
  </w:num>
  <w:num w:numId="19" w16cid:durableId="2039693083">
    <w:abstractNumId w:val="37"/>
  </w:num>
  <w:num w:numId="20" w16cid:durableId="1737819909">
    <w:abstractNumId w:val="17"/>
  </w:num>
  <w:num w:numId="21" w16cid:durableId="571740150">
    <w:abstractNumId w:val="5"/>
  </w:num>
  <w:num w:numId="22" w16cid:durableId="1329745858">
    <w:abstractNumId w:val="4"/>
  </w:num>
  <w:num w:numId="23" w16cid:durableId="1660038321">
    <w:abstractNumId w:val="3"/>
  </w:num>
  <w:num w:numId="24" w16cid:durableId="1566135992">
    <w:abstractNumId w:val="46"/>
  </w:num>
  <w:num w:numId="25" w16cid:durableId="709381543">
    <w:abstractNumId w:val="2"/>
  </w:num>
  <w:num w:numId="26" w16cid:durableId="773593221">
    <w:abstractNumId w:val="1"/>
  </w:num>
  <w:num w:numId="27" w16cid:durableId="630404604">
    <w:abstractNumId w:val="0"/>
  </w:num>
  <w:num w:numId="28" w16cid:durableId="269165407">
    <w:abstractNumId w:val="12"/>
  </w:num>
  <w:num w:numId="29" w16cid:durableId="127672164">
    <w:abstractNumId w:val="20"/>
  </w:num>
  <w:num w:numId="30" w16cid:durableId="1355687762">
    <w:abstractNumId w:val="44"/>
  </w:num>
  <w:num w:numId="31" w16cid:durableId="732117269">
    <w:abstractNumId w:val="29"/>
  </w:num>
  <w:num w:numId="32" w16cid:durableId="703021601">
    <w:abstractNumId w:val="22"/>
  </w:num>
  <w:num w:numId="33" w16cid:durableId="584413920">
    <w:abstractNumId w:val="19"/>
  </w:num>
  <w:num w:numId="34" w16cid:durableId="1781366300">
    <w:abstractNumId w:val="41"/>
  </w:num>
  <w:num w:numId="35" w16cid:durableId="560949381">
    <w:abstractNumId w:val="26"/>
  </w:num>
  <w:num w:numId="36" w16cid:durableId="1021005863">
    <w:abstractNumId w:val="34"/>
  </w:num>
  <w:num w:numId="37" w16cid:durableId="498741607">
    <w:abstractNumId w:val="14"/>
  </w:num>
  <w:num w:numId="38" w16cid:durableId="140004100">
    <w:abstractNumId w:val="39"/>
  </w:num>
  <w:num w:numId="39" w16cid:durableId="1881085064">
    <w:abstractNumId w:val="28"/>
  </w:num>
  <w:num w:numId="40" w16cid:durableId="396364901">
    <w:abstractNumId w:val="42"/>
  </w:num>
  <w:num w:numId="41" w16cid:durableId="823473559">
    <w:abstractNumId w:val="8"/>
  </w:num>
  <w:num w:numId="42" w16cid:durableId="1746685837">
    <w:abstractNumId w:val="43"/>
  </w:num>
  <w:num w:numId="43" w16cid:durableId="601763487">
    <w:abstractNumId w:val="23"/>
  </w:num>
  <w:num w:numId="44" w16cid:durableId="23844039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240724972">
    <w:abstractNumId w:val="32"/>
  </w:num>
  <w:num w:numId="46" w16cid:durableId="1597982303">
    <w:abstractNumId w:val="6"/>
  </w:num>
  <w:num w:numId="47" w16cid:durableId="95606329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5096103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2810796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97008529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5553188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97370749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284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21"/>
    <w:rsid w:val="0000031B"/>
    <w:rsid w:val="000009C7"/>
    <w:rsid w:val="00000D10"/>
    <w:rsid w:val="000014AD"/>
    <w:rsid w:val="00001516"/>
    <w:rsid w:val="0000260E"/>
    <w:rsid w:val="00002CCC"/>
    <w:rsid w:val="00003775"/>
    <w:rsid w:val="0000383A"/>
    <w:rsid w:val="00003CAF"/>
    <w:rsid w:val="0000458F"/>
    <w:rsid w:val="00004965"/>
    <w:rsid w:val="000053CE"/>
    <w:rsid w:val="0000576F"/>
    <w:rsid w:val="0000625D"/>
    <w:rsid w:val="00006263"/>
    <w:rsid w:val="00006B48"/>
    <w:rsid w:val="000074AE"/>
    <w:rsid w:val="0000797E"/>
    <w:rsid w:val="000079AA"/>
    <w:rsid w:val="00010B4C"/>
    <w:rsid w:val="00010BFB"/>
    <w:rsid w:val="00010DDD"/>
    <w:rsid w:val="000119D7"/>
    <w:rsid w:val="00012B85"/>
    <w:rsid w:val="00012CCB"/>
    <w:rsid w:val="000131FE"/>
    <w:rsid w:val="000141E4"/>
    <w:rsid w:val="000149D8"/>
    <w:rsid w:val="00014E8D"/>
    <w:rsid w:val="0001500E"/>
    <w:rsid w:val="00015C73"/>
    <w:rsid w:val="00016312"/>
    <w:rsid w:val="00016A93"/>
    <w:rsid w:val="00016E92"/>
    <w:rsid w:val="00017474"/>
    <w:rsid w:val="00021F27"/>
    <w:rsid w:val="00024F3E"/>
    <w:rsid w:val="000251F4"/>
    <w:rsid w:val="000256E2"/>
    <w:rsid w:val="00025776"/>
    <w:rsid w:val="00026273"/>
    <w:rsid w:val="000266A5"/>
    <w:rsid w:val="00026B01"/>
    <w:rsid w:val="00026D5A"/>
    <w:rsid w:val="00027BB2"/>
    <w:rsid w:val="0003077E"/>
    <w:rsid w:val="0003099A"/>
    <w:rsid w:val="00031168"/>
    <w:rsid w:val="0003116D"/>
    <w:rsid w:val="00032467"/>
    <w:rsid w:val="000327E2"/>
    <w:rsid w:val="00033B0C"/>
    <w:rsid w:val="00033EA8"/>
    <w:rsid w:val="000345BE"/>
    <w:rsid w:val="000347ED"/>
    <w:rsid w:val="00034A1C"/>
    <w:rsid w:val="00035183"/>
    <w:rsid w:val="000355E1"/>
    <w:rsid w:val="000356BE"/>
    <w:rsid w:val="0003645F"/>
    <w:rsid w:val="000365A2"/>
    <w:rsid w:val="000367F0"/>
    <w:rsid w:val="000371D6"/>
    <w:rsid w:val="000403E0"/>
    <w:rsid w:val="00040753"/>
    <w:rsid w:val="0004079F"/>
    <w:rsid w:val="000417B7"/>
    <w:rsid w:val="000419D7"/>
    <w:rsid w:val="00042440"/>
    <w:rsid w:val="000434A8"/>
    <w:rsid w:val="0004364A"/>
    <w:rsid w:val="00044351"/>
    <w:rsid w:val="000458A0"/>
    <w:rsid w:val="00046142"/>
    <w:rsid w:val="00046520"/>
    <w:rsid w:val="000476FA"/>
    <w:rsid w:val="00050440"/>
    <w:rsid w:val="00050CA1"/>
    <w:rsid w:val="000517E3"/>
    <w:rsid w:val="00051C9E"/>
    <w:rsid w:val="00051E31"/>
    <w:rsid w:val="00051EC0"/>
    <w:rsid w:val="00052AFF"/>
    <w:rsid w:val="000533A0"/>
    <w:rsid w:val="000542AC"/>
    <w:rsid w:val="0005622B"/>
    <w:rsid w:val="0005666E"/>
    <w:rsid w:val="000577BD"/>
    <w:rsid w:val="00060D39"/>
    <w:rsid w:val="00060FF1"/>
    <w:rsid w:val="00061247"/>
    <w:rsid w:val="000617BD"/>
    <w:rsid w:val="00062208"/>
    <w:rsid w:val="00062C67"/>
    <w:rsid w:val="000634EC"/>
    <w:rsid w:val="000646B6"/>
    <w:rsid w:val="000657F0"/>
    <w:rsid w:val="0006783A"/>
    <w:rsid w:val="00070033"/>
    <w:rsid w:val="00070312"/>
    <w:rsid w:val="00070A93"/>
    <w:rsid w:val="000710CE"/>
    <w:rsid w:val="00071C25"/>
    <w:rsid w:val="00071F80"/>
    <w:rsid w:val="00073175"/>
    <w:rsid w:val="00073350"/>
    <w:rsid w:val="0007368C"/>
    <w:rsid w:val="000736A2"/>
    <w:rsid w:val="00074291"/>
    <w:rsid w:val="000742A1"/>
    <w:rsid w:val="00074AE9"/>
    <w:rsid w:val="00074D19"/>
    <w:rsid w:val="00074F13"/>
    <w:rsid w:val="000762EC"/>
    <w:rsid w:val="000766CF"/>
    <w:rsid w:val="00076C2E"/>
    <w:rsid w:val="000771FD"/>
    <w:rsid w:val="0007774B"/>
    <w:rsid w:val="00077A7C"/>
    <w:rsid w:val="00077DEE"/>
    <w:rsid w:val="000816B8"/>
    <w:rsid w:val="00081A45"/>
    <w:rsid w:val="00081C3B"/>
    <w:rsid w:val="00082197"/>
    <w:rsid w:val="00082B32"/>
    <w:rsid w:val="00082B7E"/>
    <w:rsid w:val="00084979"/>
    <w:rsid w:val="0008497A"/>
    <w:rsid w:val="0008618A"/>
    <w:rsid w:val="00087124"/>
    <w:rsid w:val="000872CD"/>
    <w:rsid w:val="0009025C"/>
    <w:rsid w:val="00090B15"/>
    <w:rsid w:val="00090F68"/>
    <w:rsid w:val="000914D4"/>
    <w:rsid w:val="00091EEC"/>
    <w:rsid w:val="0009241B"/>
    <w:rsid w:val="00092ED3"/>
    <w:rsid w:val="00092F36"/>
    <w:rsid w:val="00092F45"/>
    <w:rsid w:val="000936B8"/>
    <w:rsid w:val="0009387D"/>
    <w:rsid w:val="00093B04"/>
    <w:rsid w:val="00095B9A"/>
    <w:rsid w:val="00096006"/>
    <w:rsid w:val="000963EE"/>
    <w:rsid w:val="00096A55"/>
    <w:rsid w:val="00097F04"/>
    <w:rsid w:val="000A0B3C"/>
    <w:rsid w:val="000A0C95"/>
    <w:rsid w:val="000A25CB"/>
    <w:rsid w:val="000A2C2D"/>
    <w:rsid w:val="000A3204"/>
    <w:rsid w:val="000A3690"/>
    <w:rsid w:val="000A3AA8"/>
    <w:rsid w:val="000A3F61"/>
    <w:rsid w:val="000A488C"/>
    <w:rsid w:val="000A6ECA"/>
    <w:rsid w:val="000A79EF"/>
    <w:rsid w:val="000B0B1E"/>
    <w:rsid w:val="000B1EDB"/>
    <w:rsid w:val="000B20BE"/>
    <w:rsid w:val="000B25A9"/>
    <w:rsid w:val="000B3385"/>
    <w:rsid w:val="000B4658"/>
    <w:rsid w:val="000B4A21"/>
    <w:rsid w:val="000B4F8E"/>
    <w:rsid w:val="000B4F97"/>
    <w:rsid w:val="000B5FC1"/>
    <w:rsid w:val="000B6046"/>
    <w:rsid w:val="000B7F34"/>
    <w:rsid w:val="000C0880"/>
    <w:rsid w:val="000C0C88"/>
    <w:rsid w:val="000C1E57"/>
    <w:rsid w:val="000C2610"/>
    <w:rsid w:val="000C2747"/>
    <w:rsid w:val="000C30F8"/>
    <w:rsid w:val="000C3259"/>
    <w:rsid w:val="000C3744"/>
    <w:rsid w:val="000C4A7A"/>
    <w:rsid w:val="000C5188"/>
    <w:rsid w:val="000C595D"/>
    <w:rsid w:val="000C5A5E"/>
    <w:rsid w:val="000C665B"/>
    <w:rsid w:val="000C6BCF"/>
    <w:rsid w:val="000C7055"/>
    <w:rsid w:val="000C7150"/>
    <w:rsid w:val="000C7F5F"/>
    <w:rsid w:val="000D078D"/>
    <w:rsid w:val="000D122F"/>
    <w:rsid w:val="000D15E5"/>
    <w:rsid w:val="000D1E80"/>
    <w:rsid w:val="000D2398"/>
    <w:rsid w:val="000D2CC7"/>
    <w:rsid w:val="000D33B8"/>
    <w:rsid w:val="000D3809"/>
    <w:rsid w:val="000D3858"/>
    <w:rsid w:val="000D3CB8"/>
    <w:rsid w:val="000D4B04"/>
    <w:rsid w:val="000D4DE4"/>
    <w:rsid w:val="000D4E3C"/>
    <w:rsid w:val="000D556B"/>
    <w:rsid w:val="000D5CC8"/>
    <w:rsid w:val="000D5F68"/>
    <w:rsid w:val="000D7167"/>
    <w:rsid w:val="000E0E0E"/>
    <w:rsid w:val="000E14CF"/>
    <w:rsid w:val="000E15CA"/>
    <w:rsid w:val="000E15DC"/>
    <w:rsid w:val="000E2329"/>
    <w:rsid w:val="000E2567"/>
    <w:rsid w:val="000E5751"/>
    <w:rsid w:val="000E60DE"/>
    <w:rsid w:val="000E657E"/>
    <w:rsid w:val="000E66B6"/>
    <w:rsid w:val="000E67C4"/>
    <w:rsid w:val="000E782D"/>
    <w:rsid w:val="000F0094"/>
    <w:rsid w:val="000F00CA"/>
    <w:rsid w:val="000F0132"/>
    <w:rsid w:val="000F02DB"/>
    <w:rsid w:val="000F09A9"/>
    <w:rsid w:val="000F11A9"/>
    <w:rsid w:val="000F146F"/>
    <w:rsid w:val="000F1CDF"/>
    <w:rsid w:val="000F25AC"/>
    <w:rsid w:val="000F25D9"/>
    <w:rsid w:val="000F2DD2"/>
    <w:rsid w:val="000F3657"/>
    <w:rsid w:val="000F3AD4"/>
    <w:rsid w:val="000F3ED9"/>
    <w:rsid w:val="000F41EE"/>
    <w:rsid w:val="000F45F4"/>
    <w:rsid w:val="000F4F88"/>
    <w:rsid w:val="000F5E79"/>
    <w:rsid w:val="000F7664"/>
    <w:rsid w:val="000F7B44"/>
    <w:rsid w:val="000F7B89"/>
    <w:rsid w:val="00100104"/>
    <w:rsid w:val="00100EDD"/>
    <w:rsid w:val="00101801"/>
    <w:rsid w:val="00102F57"/>
    <w:rsid w:val="001033F8"/>
    <w:rsid w:val="00103875"/>
    <w:rsid w:val="00103FEA"/>
    <w:rsid w:val="00104FA9"/>
    <w:rsid w:val="001053D4"/>
    <w:rsid w:val="00105715"/>
    <w:rsid w:val="00105AD3"/>
    <w:rsid w:val="00105AFB"/>
    <w:rsid w:val="00106639"/>
    <w:rsid w:val="00106729"/>
    <w:rsid w:val="00106B5F"/>
    <w:rsid w:val="001123D8"/>
    <w:rsid w:val="001128B7"/>
    <w:rsid w:val="001138E5"/>
    <w:rsid w:val="0011485E"/>
    <w:rsid w:val="00114B16"/>
    <w:rsid w:val="00114EA4"/>
    <w:rsid w:val="00115F5E"/>
    <w:rsid w:val="00117610"/>
    <w:rsid w:val="0012023E"/>
    <w:rsid w:val="001208FB"/>
    <w:rsid w:val="001209C0"/>
    <w:rsid w:val="0012113B"/>
    <w:rsid w:val="00121BD5"/>
    <w:rsid w:val="00121C4A"/>
    <w:rsid w:val="00122170"/>
    <w:rsid w:val="0012293D"/>
    <w:rsid w:val="001230F5"/>
    <w:rsid w:val="0012326D"/>
    <w:rsid w:val="001234A5"/>
    <w:rsid w:val="00123964"/>
    <w:rsid w:val="001240E4"/>
    <w:rsid w:val="001241CC"/>
    <w:rsid w:val="00124637"/>
    <w:rsid w:val="001252D6"/>
    <w:rsid w:val="001252F9"/>
    <w:rsid w:val="00125565"/>
    <w:rsid w:val="001260C7"/>
    <w:rsid w:val="001272BB"/>
    <w:rsid w:val="00127311"/>
    <w:rsid w:val="0012775D"/>
    <w:rsid w:val="001278B7"/>
    <w:rsid w:val="001339BA"/>
    <w:rsid w:val="00134128"/>
    <w:rsid w:val="001347D7"/>
    <w:rsid w:val="00134898"/>
    <w:rsid w:val="00135AA4"/>
    <w:rsid w:val="00137098"/>
    <w:rsid w:val="0013761F"/>
    <w:rsid w:val="00140914"/>
    <w:rsid w:val="001416D8"/>
    <w:rsid w:val="00141E36"/>
    <w:rsid w:val="0014207C"/>
    <w:rsid w:val="001424C2"/>
    <w:rsid w:val="00142576"/>
    <w:rsid w:val="00142CBC"/>
    <w:rsid w:val="00142F12"/>
    <w:rsid w:val="00143B28"/>
    <w:rsid w:val="00144194"/>
    <w:rsid w:val="00144A27"/>
    <w:rsid w:val="00144AC9"/>
    <w:rsid w:val="00144B7B"/>
    <w:rsid w:val="00144C88"/>
    <w:rsid w:val="00145443"/>
    <w:rsid w:val="00145B97"/>
    <w:rsid w:val="00145BAA"/>
    <w:rsid w:val="00146835"/>
    <w:rsid w:val="00146DC0"/>
    <w:rsid w:val="0014759D"/>
    <w:rsid w:val="00147676"/>
    <w:rsid w:val="00147D83"/>
    <w:rsid w:val="001507AF"/>
    <w:rsid w:val="00150A9A"/>
    <w:rsid w:val="001518C7"/>
    <w:rsid w:val="00151CB3"/>
    <w:rsid w:val="00151E17"/>
    <w:rsid w:val="00151F16"/>
    <w:rsid w:val="00152E61"/>
    <w:rsid w:val="001532DB"/>
    <w:rsid w:val="001536B8"/>
    <w:rsid w:val="00153ACA"/>
    <w:rsid w:val="00154BE4"/>
    <w:rsid w:val="00154C94"/>
    <w:rsid w:val="00154D14"/>
    <w:rsid w:val="00154F83"/>
    <w:rsid w:val="00155585"/>
    <w:rsid w:val="00155BBE"/>
    <w:rsid w:val="00156D74"/>
    <w:rsid w:val="00157007"/>
    <w:rsid w:val="0016066D"/>
    <w:rsid w:val="001606BE"/>
    <w:rsid w:val="00160EC9"/>
    <w:rsid w:val="0016220B"/>
    <w:rsid w:val="001633D0"/>
    <w:rsid w:val="001636B7"/>
    <w:rsid w:val="00164CB0"/>
    <w:rsid w:val="0016763F"/>
    <w:rsid w:val="00167E5B"/>
    <w:rsid w:val="00170495"/>
    <w:rsid w:val="00170A85"/>
    <w:rsid w:val="00170E2E"/>
    <w:rsid w:val="0017131A"/>
    <w:rsid w:val="00171748"/>
    <w:rsid w:val="00171A80"/>
    <w:rsid w:val="00173240"/>
    <w:rsid w:val="00173A08"/>
    <w:rsid w:val="00173B2F"/>
    <w:rsid w:val="00174B48"/>
    <w:rsid w:val="00174F24"/>
    <w:rsid w:val="001751D1"/>
    <w:rsid w:val="00176112"/>
    <w:rsid w:val="0017632B"/>
    <w:rsid w:val="0017699E"/>
    <w:rsid w:val="001772F9"/>
    <w:rsid w:val="001775AF"/>
    <w:rsid w:val="001779BC"/>
    <w:rsid w:val="001779D3"/>
    <w:rsid w:val="001804C8"/>
    <w:rsid w:val="001810C1"/>
    <w:rsid w:val="00181E02"/>
    <w:rsid w:val="001820EF"/>
    <w:rsid w:val="00185B45"/>
    <w:rsid w:val="00185F2F"/>
    <w:rsid w:val="00186A60"/>
    <w:rsid w:val="00187346"/>
    <w:rsid w:val="0018769D"/>
    <w:rsid w:val="001879BA"/>
    <w:rsid w:val="0019019B"/>
    <w:rsid w:val="00191D7E"/>
    <w:rsid w:val="0019288B"/>
    <w:rsid w:val="00192A02"/>
    <w:rsid w:val="001938CD"/>
    <w:rsid w:val="00194560"/>
    <w:rsid w:val="001947DD"/>
    <w:rsid w:val="00194DB7"/>
    <w:rsid w:val="001956B2"/>
    <w:rsid w:val="00195992"/>
    <w:rsid w:val="00195BA9"/>
    <w:rsid w:val="00195CB7"/>
    <w:rsid w:val="0019612A"/>
    <w:rsid w:val="001967CD"/>
    <w:rsid w:val="001971BE"/>
    <w:rsid w:val="001A0265"/>
    <w:rsid w:val="001A1034"/>
    <w:rsid w:val="001A3250"/>
    <w:rsid w:val="001A3779"/>
    <w:rsid w:val="001A459F"/>
    <w:rsid w:val="001A5019"/>
    <w:rsid w:val="001A5795"/>
    <w:rsid w:val="001A6EF1"/>
    <w:rsid w:val="001A702B"/>
    <w:rsid w:val="001A7AA1"/>
    <w:rsid w:val="001A7AD3"/>
    <w:rsid w:val="001A7ADA"/>
    <w:rsid w:val="001A7F10"/>
    <w:rsid w:val="001B0496"/>
    <w:rsid w:val="001B072E"/>
    <w:rsid w:val="001B09D3"/>
    <w:rsid w:val="001B1075"/>
    <w:rsid w:val="001B2FB6"/>
    <w:rsid w:val="001B3C9F"/>
    <w:rsid w:val="001B4299"/>
    <w:rsid w:val="001B455C"/>
    <w:rsid w:val="001B4886"/>
    <w:rsid w:val="001B4B50"/>
    <w:rsid w:val="001B4EF0"/>
    <w:rsid w:val="001B526F"/>
    <w:rsid w:val="001B54FF"/>
    <w:rsid w:val="001B56AE"/>
    <w:rsid w:val="001B5967"/>
    <w:rsid w:val="001B5AB6"/>
    <w:rsid w:val="001B7244"/>
    <w:rsid w:val="001B7504"/>
    <w:rsid w:val="001C17B6"/>
    <w:rsid w:val="001C21BB"/>
    <w:rsid w:val="001C2796"/>
    <w:rsid w:val="001C329D"/>
    <w:rsid w:val="001C3354"/>
    <w:rsid w:val="001C3876"/>
    <w:rsid w:val="001C40D3"/>
    <w:rsid w:val="001C411B"/>
    <w:rsid w:val="001C4DE9"/>
    <w:rsid w:val="001C4E12"/>
    <w:rsid w:val="001C4E96"/>
    <w:rsid w:val="001C5EAD"/>
    <w:rsid w:val="001C655C"/>
    <w:rsid w:val="001C685E"/>
    <w:rsid w:val="001C741E"/>
    <w:rsid w:val="001D0B03"/>
    <w:rsid w:val="001D1776"/>
    <w:rsid w:val="001D1CB9"/>
    <w:rsid w:val="001D238E"/>
    <w:rsid w:val="001D37E4"/>
    <w:rsid w:val="001D387F"/>
    <w:rsid w:val="001D3BFB"/>
    <w:rsid w:val="001D3F09"/>
    <w:rsid w:val="001D3F85"/>
    <w:rsid w:val="001D4332"/>
    <w:rsid w:val="001D49A8"/>
    <w:rsid w:val="001D50DB"/>
    <w:rsid w:val="001D5394"/>
    <w:rsid w:val="001D663F"/>
    <w:rsid w:val="001D6B26"/>
    <w:rsid w:val="001D7863"/>
    <w:rsid w:val="001E0EDD"/>
    <w:rsid w:val="001E1C93"/>
    <w:rsid w:val="001E3144"/>
    <w:rsid w:val="001E46D9"/>
    <w:rsid w:val="001E4A50"/>
    <w:rsid w:val="001E5EA2"/>
    <w:rsid w:val="001E6F31"/>
    <w:rsid w:val="001E73C6"/>
    <w:rsid w:val="001E76A6"/>
    <w:rsid w:val="001E77A9"/>
    <w:rsid w:val="001F0ED6"/>
    <w:rsid w:val="001F105F"/>
    <w:rsid w:val="001F2278"/>
    <w:rsid w:val="001F244D"/>
    <w:rsid w:val="001F2B28"/>
    <w:rsid w:val="001F31BB"/>
    <w:rsid w:val="001F3837"/>
    <w:rsid w:val="001F3B21"/>
    <w:rsid w:val="001F3E68"/>
    <w:rsid w:val="001F55C2"/>
    <w:rsid w:val="001F5D6A"/>
    <w:rsid w:val="001F5F23"/>
    <w:rsid w:val="00200DAF"/>
    <w:rsid w:val="00200E6F"/>
    <w:rsid w:val="00201F75"/>
    <w:rsid w:val="0020267A"/>
    <w:rsid w:val="0020270B"/>
    <w:rsid w:val="002032F4"/>
    <w:rsid w:val="00203C29"/>
    <w:rsid w:val="00204405"/>
    <w:rsid w:val="002053B6"/>
    <w:rsid w:val="002057A5"/>
    <w:rsid w:val="00206B45"/>
    <w:rsid w:val="00206E3B"/>
    <w:rsid w:val="002071DB"/>
    <w:rsid w:val="00207909"/>
    <w:rsid w:val="00207DC8"/>
    <w:rsid w:val="00210279"/>
    <w:rsid w:val="0021189E"/>
    <w:rsid w:val="002121BF"/>
    <w:rsid w:val="002122D7"/>
    <w:rsid w:val="0021262B"/>
    <w:rsid w:val="0021326B"/>
    <w:rsid w:val="002135BE"/>
    <w:rsid w:val="002136F2"/>
    <w:rsid w:val="00213DFB"/>
    <w:rsid w:val="0021431F"/>
    <w:rsid w:val="002150EC"/>
    <w:rsid w:val="002152EF"/>
    <w:rsid w:val="002159E3"/>
    <w:rsid w:val="00215D28"/>
    <w:rsid w:val="00216217"/>
    <w:rsid w:val="0021695B"/>
    <w:rsid w:val="00216D86"/>
    <w:rsid w:val="00216ED6"/>
    <w:rsid w:val="00217486"/>
    <w:rsid w:val="00217FCD"/>
    <w:rsid w:val="002200BB"/>
    <w:rsid w:val="002205D4"/>
    <w:rsid w:val="002218B5"/>
    <w:rsid w:val="00221B26"/>
    <w:rsid w:val="00222602"/>
    <w:rsid w:val="00222C9E"/>
    <w:rsid w:val="00223584"/>
    <w:rsid w:val="00223879"/>
    <w:rsid w:val="0022441B"/>
    <w:rsid w:val="00224926"/>
    <w:rsid w:val="00224B5E"/>
    <w:rsid w:val="00224E54"/>
    <w:rsid w:val="002259EC"/>
    <w:rsid w:val="00225D3A"/>
    <w:rsid w:val="00225E1B"/>
    <w:rsid w:val="00226C63"/>
    <w:rsid w:val="002274A7"/>
    <w:rsid w:val="00227C57"/>
    <w:rsid w:val="00227CA1"/>
    <w:rsid w:val="002300CD"/>
    <w:rsid w:val="00230538"/>
    <w:rsid w:val="002307AF"/>
    <w:rsid w:val="00231CC4"/>
    <w:rsid w:val="00231EB3"/>
    <w:rsid w:val="00232223"/>
    <w:rsid w:val="00232FF4"/>
    <w:rsid w:val="0023342E"/>
    <w:rsid w:val="00233F34"/>
    <w:rsid w:val="00233F98"/>
    <w:rsid w:val="00234268"/>
    <w:rsid w:val="00234535"/>
    <w:rsid w:val="00234C2E"/>
    <w:rsid w:val="002364C4"/>
    <w:rsid w:val="00236663"/>
    <w:rsid w:val="00236D8B"/>
    <w:rsid w:val="00237CDD"/>
    <w:rsid w:val="002407C0"/>
    <w:rsid w:val="00240E14"/>
    <w:rsid w:val="00241028"/>
    <w:rsid w:val="002411BD"/>
    <w:rsid w:val="00241D10"/>
    <w:rsid w:val="002427D4"/>
    <w:rsid w:val="00243371"/>
    <w:rsid w:val="002433D1"/>
    <w:rsid w:val="00243783"/>
    <w:rsid w:val="00244625"/>
    <w:rsid w:val="00244CB1"/>
    <w:rsid w:val="00244E6F"/>
    <w:rsid w:val="002452A6"/>
    <w:rsid w:val="002454D3"/>
    <w:rsid w:val="002456A5"/>
    <w:rsid w:val="0024594D"/>
    <w:rsid w:val="002468A2"/>
    <w:rsid w:val="002468EF"/>
    <w:rsid w:val="00246CA6"/>
    <w:rsid w:val="002509DE"/>
    <w:rsid w:val="002515CA"/>
    <w:rsid w:val="002518AA"/>
    <w:rsid w:val="00252046"/>
    <w:rsid w:val="0025263D"/>
    <w:rsid w:val="00252F91"/>
    <w:rsid w:val="002530F3"/>
    <w:rsid w:val="0025327E"/>
    <w:rsid w:val="002536D2"/>
    <w:rsid w:val="00254794"/>
    <w:rsid w:val="00256B35"/>
    <w:rsid w:val="00256E6A"/>
    <w:rsid w:val="0025713B"/>
    <w:rsid w:val="0025793C"/>
    <w:rsid w:val="00257C34"/>
    <w:rsid w:val="00260222"/>
    <w:rsid w:val="00260FB7"/>
    <w:rsid w:val="00261A9F"/>
    <w:rsid w:val="00261E84"/>
    <w:rsid w:val="00263906"/>
    <w:rsid w:val="00265018"/>
    <w:rsid w:val="002651D9"/>
    <w:rsid w:val="00265B44"/>
    <w:rsid w:val="00265E6E"/>
    <w:rsid w:val="0026638F"/>
    <w:rsid w:val="00266903"/>
    <w:rsid w:val="00266C5A"/>
    <w:rsid w:val="00266DBE"/>
    <w:rsid w:val="00266F9B"/>
    <w:rsid w:val="00270342"/>
    <w:rsid w:val="002707A0"/>
    <w:rsid w:val="00272187"/>
    <w:rsid w:val="0027466D"/>
    <w:rsid w:val="002746DE"/>
    <w:rsid w:val="002752D4"/>
    <w:rsid w:val="0027594E"/>
    <w:rsid w:val="00276A61"/>
    <w:rsid w:val="002806ED"/>
    <w:rsid w:val="00280DCD"/>
    <w:rsid w:val="00282494"/>
    <w:rsid w:val="00283FBE"/>
    <w:rsid w:val="00284215"/>
    <w:rsid w:val="00285025"/>
    <w:rsid w:val="002855A0"/>
    <w:rsid w:val="00291329"/>
    <w:rsid w:val="00291D89"/>
    <w:rsid w:val="0029251E"/>
    <w:rsid w:val="00292C5A"/>
    <w:rsid w:val="002936E8"/>
    <w:rsid w:val="00294033"/>
    <w:rsid w:val="0029422D"/>
    <w:rsid w:val="0029482F"/>
    <w:rsid w:val="00295559"/>
    <w:rsid w:val="0029703D"/>
    <w:rsid w:val="00297306"/>
    <w:rsid w:val="002975E7"/>
    <w:rsid w:val="0029786D"/>
    <w:rsid w:val="00297A88"/>
    <w:rsid w:val="00297D1D"/>
    <w:rsid w:val="002A11D4"/>
    <w:rsid w:val="002A1446"/>
    <w:rsid w:val="002A158A"/>
    <w:rsid w:val="002A15A1"/>
    <w:rsid w:val="002A34A7"/>
    <w:rsid w:val="002A3B3C"/>
    <w:rsid w:val="002A447A"/>
    <w:rsid w:val="002A469C"/>
    <w:rsid w:val="002A4E5D"/>
    <w:rsid w:val="002A51BE"/>
    <w:rsid w:val="002A5BE9"/>
    <w:rsid w:val="002A6228"/>
    <w:rsid w:val="002A68BA"/>
    <w:rsid w:val="002A68CE"/>
    <w:rsid w:val="002A7E6B"/>
    <w:rsid w:val="002B0096"/>
    <w:rsid w:val="002B076A"/>
    <w:rsid w:val="002B07F7"/>
    <w:rsid w:val="002B0B7E"/>
    <w:rsid w:val="002B0D0A"/>
    <w:rsid w:val="002B18B1"/>
    <w:rsid w:val="002B3183"/>
    <w:rsid w:val="002B3EE6"/>
    <w:rsid w:val="002B411A"/>
    <w:rsid w:val="002B48B4"/>
    <w:rsid w:val="002B5EA6"/>
    <w:rsid w:val="002B5ED2"/>
    <w:rsid w:val="002C1117"/>
    <w:rsid w:val="002C1F19"/>
    <w:rsid w:val="002C36C8"/>
    <w:rsid w:val="002C3941"/>
    <w:rsid w:val="002C54DB"/>
    <w:rsid w:val="002D044C"/>
    <w:rsid w:val="002D0A7A"/>
    <w:rsid w:val="002D0C8D"/>
    <w:rsid w:val="002D0FCF"/>
    <w:rsid w:val="002D104C"/>
    <w:rsid w:val="002D10CA"/>
    <w:rsid w:val="002D1C2A"/>
    <w:rsid w:val="002D1E8E"/>
    <w:rsid w:val="002D261F"/>
    <w:rsid w:val="002D3652"/>
    <w:rsid w:val="002D452B"/>
    <w:rsid w:val="002D7252"/>
    <w:rsid w:val="002D74BE"/>
    <w:rsid w:val="002D7E46"/>
    <w:rsid w:val="002E1B37"/>
    <w:rsid w:val="002E2186"/>
    <w:rsid w:val="002E222A"/>
    <w:rsid w:val="002E2F2F"/>
    <w:rsid w:val="002E3BA3"/>
    <w:rsid w:val="002E4107"/>
    <w:rsid w:val="002E46D6"/>
    <w:rsid w:val="002E5049"/>
    <w:rsid w:val="002E545E"/>
    <w:rsid w:val="002E594F"/>
    <w:rsid w:val="002E6463"/>
    <w:rsid w:val="002E6D58"/>
    <w:rsid w:val="002E7723"/>
    <w:rsid w:val="002E79C0"/>
    <w:rsid w:val="002F029A"/>
    <w:rsid w:val="002F1D1A"/>
    <w:rsid w:val="002F1F7A"/>
    <w:rsid w:val="002F2765"/>
    <w:rsid w:val="002F3526"/>
    <w:rsid w:val="002F49C1"/>
    <w:rsid w:val="002F5323"/>
    <w:rsid w:val="002F53FA"/>
    <w:rsid w:val="002F6F58"/>
    <w:rsid w:val="002F70A8"/>
    <w:rsid w:val="002F7440"/>
    <w:rsid w:val="002F75BF"/>
    <w:rsid w:val="003011DC"/>
    <w:rsid w:val="00301609"/>
    <w:rsid w:val="003019EB"/>
    <w:rsid w:val="00301BA2"/>
    <w:rsid w:val="00302109"/>
    <w:rsid w:val="00303D44"/>
    <w:rsid w:val="00303F89"/>
    <w:rsid w:val="00304297"/>
    <w:rsid w:val="0030495F"/>
    <w:rsid w:val="0030562F"/>
    <w:rsid w:val="00305E43"/>
    <w:rsid w:val="00305E78"/>
    <w:rsid w:val="003061E4"/>
    <w:rsid w:val="00306D13"/>
    <w:rsid w:val="003070E1"/>
    <w:rsid w:val="00307C0B"/>
    <w:rsid w:val="0031039E"/>
    <w:rsid w:val="00310756"/>
    <w:rsid w:val="00311203"/>
    <w:rsid w:val="0031121B"/>
    <w:rsid w:val="003127B7"/>
    <w:rsid w:val="003127CE"/>
    <w:rsid w:val="00313049"/>
    <w:rsid w:val="0031340A"/>
    <w:rsid w:val="00313F26"/>
    <w:rsid w:val="00313FB7"/>
    <w:rsid w:val="003147C9"/>
    <w:rsid w:val="00315119"/>
    <w:rsid w:val="00315120"/>
    <w:rsid w:val="003151C4"/>
    <w:rsid w:val="00315511"/>
    <w:rsid w:val="003168CB"/>
    <w:rsid w:val="00316A03"/>
    <w:rsid w:val="00316E20"/>
    <w:rsid w:val="00317BCE"/>
    <w:rsid w:val="00317CA1"/>
    <w:rsid w:val="00317DF5"/>
    <w:rsid w:val="00317EF0"/>
    <w:rsid w:val="003200AA"/>
    <w:rsid w:val="00320FC1"/>
    <w:rsid w:val="0032186B"/>
    <w:rsid w:val="00321EE8"/>
    <w:rsid w:val="00322A4B"/>
    <w:rsid w:val="00323BC5"/>
    <w:rsid w:val="003242E6"/>
    <w:rsid w:val="00324DB6"/>
    <w:rsid w:val="0032600A"/>
    <w:rsid w:val="003264AA"/>
    <w:rsid w:val="003265E8"/>
    <w:rsid w:val="00327262"/>
    <w:rsid w:val="00327DC7"/>
    <w:rsid w:val="0033004F"/>
    <w:rsid w:val="00330691"/>
    <w:rsid w:val="0033092B"/>
    <w:rsid w:val="00331429"/>
    <w:rsid w:val="00331A5C"/>
    <w:rsid w:val="00331FB8"/>
    <w:rsid w:val="00332352"/>
    <w:rsid w:val="003324F8"/>
    <w:rsid w:val="00332560"/>
    <w:rsid w:val="00332A45"/>
    <w:rsid w:val="003335C5"/>
    <w:rsid w:val="00334537"/>
    <w:rsid w:val="00334B38"/>
    <w:rsid w:val="00334CB9"/>
    <w:rsid w:val="00334E50"/>
    <w:rsid w:val="00334FD6"/>
    <w:rsid w:val="003361D2"/>
    <w:rsid w:val="003363A0"/>
    <w:rsid w:val="0033666A"/>
    <w:rsid w:val="00336DF2"/>
    <w:rsid w:val="00336E32"/>
    <w:rsid w:val="00337247"/>
    <w:rsid w:val="00340B4E"/>
    <w:rsid w:val="00341BBF"/>
    <w:rsid w:val="00342BE7"/>
    <w:rsid w:val="00343996"/>
    <w:rsid w:val="0034481F"/>
    <w:rsid w:val="00345695"/>
    <w:rsid w:val="00345EE8"/>
    <w:rsid w:val="00346452"/>
    <w:rsid w:val="003469DB"/>
    <w:rsid w:val="00346A8D"/>
    <w:rsid w:val="00347590"/>
    <w:rsid w:val="0035026C"/>
    <w:rsid w:val="0035213F"/>
    <w:rsid w:val="00352832"/>
    <w:rsid w:val="003529C4"/>
    <w:rsid w:val="00353CF4"/>
    <w:rsid w:val="00353D67"/>
    <w:rsid w:val="0035498C"/>
    <w:rsid w:val="00354D46"/>
    <w:rsid w:val="0035500A"/>
    <w:rsid w:val="003555A2"/>
    <w:rsid w:val="00355D57"/>
    <w:rsid w:val="00355E0C"/>
    <w:rsid w:val="00356995"/>
    <w:rsid w:val="00356AF7"/>
    <w:rsid w:val="00356E41"/>
    <w:rsid w:val="00356E79"/>
    <w:rsid w:val="00356E9C"/>
    <w:rsid w:val="0035700A"/>
    <w:rsid w:val="00357171"/>
    <w:rsid w:val="00357F78"/>
    <w:rsid w:val="00361594"/>
    <w:rsid w:val="00361770"/>
    <w:rsid w:val="00362366"/>
    <w:rsid w:val="003626ED"/>
    <w:rsid w:val="00362BD3"/>
    <w:rsid w:val="0036389F"/>
    <w:rsid w:val="00363E59"/>
    <w:rsid w:val="003656AC"/>
    <w:rsid w:val="00366ABC"/>
    <w:rsid w:val="00366FA3"/>
    <w:rsid w:val="00366FE7"/>
    <w:rsid w:val="003675CD"/>
    <w:rsid w:val="00367E31"/>
    <w:rsid w:val="003719E0"/>
    <w:rsid w:val="0037395A"/>
    <w:rsid w:val="00373B70"/>
    <w:rsid w:val="00375F3C"/>
    <w:rsid w:val="0037619E"/>
    <w:rsid w:val="00376E25"/>
    <w:rsid w:val="00377ED4"/>
    <w:rsid w:val="0038020C"/>
    <w:rsid w:val="00380558"/>
    <w:rsid w:val="00380A79"/>
    <w:rsid w:val="00381C6C"/>
    <w:rsid w:val="00381DB6"/>
    <w:rsid w:val="00382918"/>
    <w:rsid w:val="00384B76"/>
    <w:rsid w:val="00385DBB"/>
    <w:rsid w:val="00387BF1"/>
    <w:rsid w:val="00387C3E"/>
    <w:rsid w:val="00391616"/>
    <w:rsid w:val="00391BF6"/>
    <w:rsid w:val="00392936"/>
    <w:rsid w:val="0039426E"/>
    <w:rsid w:val="003949C8"/>
    <w:rsid w:val="003952CB"/>
    <w:rsid w:val="003953F5"/>
    <w:rsid w:val="00395D16"/>
    <w:rsid w:val="003968CA"/>
    <w:rsid w:val="003A1F1F"/>
    <w:rsid w:val="003A269C"/>
    <w:rsid w:val="003A2FAF"/>
    <w:rsid w:val="003A3CF4"/>
    <w:rsid w:val="003A4385"/>
    <w:rsid w:val="003A46D3"/>
    <w:rsid w:val="003A5557"/>
    <w:rsid w:val="003A5C60"/>
    <w:rsid w:val="003A6DBE"/>
    <w:rsid w:val="003B0B07"/>
    <w:rsid w:val="003B0D1C"/>
    <w:rsid w:val="003B116B"/>
    <w:rsid w:val="003B16C6"/>
    <w:rsid w:val="003B1D84"/>
    <w:rsid w:val="003B227E"/>
    <w:rsid w:val="003B26B6"/>
    <w:rsid w:val="003B29A4"/>
    <w:rsid w:val="003B3635"/>
    <w:rsid w:val="003B367E"/>
    <w:rsid w:val="003B430F"/>
    <w:rsid w:val="003B4B13"/>
    <w:rsid w:val="003B51A7"/>
    <w:rsid w:val="003B5466"/>
    <w:rsid w:val="003B5946"/>
    <w:rsid w:val="003B7B1C"/>
    <w:rsid w:val="003C0139"/>
    <w:rsid w:val="003C04B3"/>
    <w:rsid w:val="003C0577"/>
    <w:rsid w:val="003C15D4"/>
    <w:rsid w:val="003C1C9B"/>
    <w:rsid w:val="003C1FCC"/>
    <w:rsid w:val="003C27EA"/>
    <w:rsid w:val="003C3B64"/>
    <w:rsid w:val="003C3EBC"/>
    <w:rsid w:val="003C41ED"/>
    <w:rsid w:val="003C432C"/>
    <w:rsid w:val="003C469E"/>
    <w:rsid w:val="003C4CED"/>
    <w:rsid w:val="003C51BA"/>
    <w:rsid w:val="003C52F3"/>
    <w:rsid w:val="003C5661"/>
    <w:rsid w:val="003C6650"/>
    <w:rsid w:val="003C713F"/>
    <w:rsid w:val="003C77FB"/>
    <w:rsid w:val="003C7FF2"/>
    <w:rsid w:val="003D09B7"/>
    <w:rsid w:val="003D0C05"/>
    <w:rsid w:val="003D26C6"/>
    <w:rsid w:val="003D2BA5"/>
    <w:rsid w:val="003D310D"/>
    <w:rsid w:val="003D3688"/>
    <w:rsid w:val="003D3719"/>
    <w:rsid w:val="003D3A4F"/>
    <w:rsid w:val="003D406D"/>
    <w:rsid w:val="003D419D"/>
    <w:rsid w:val="003D4A04"/>
    <w:rsid w:val="003D5718"/>
    <w:rsid w:val="003D5C13"/>
    <w:rsid w:val="003D5D9C"/>
    <w:rsid w:val="003D5F56"/>
    <w:rsid w:val="003D7E44"/>
    <w:rsid w:val="003E0231"/>
    <w:rsid w:val="003E126E"/>
    <w:rsid w:val="003E2B58"/>
    <w:rsid w:val="003E35A5"/>
    <w:rsid w:val="003E46A1"/>
    <w:rsid w:val="003E4FD2"/>
    <w:rsid w:val="003E519A"/>
    <w:rsid w:val="003E5806"/>
    <w:rsid w:val="003E776C"/>
    <w:rsid w:val="003F1052"/>
    <w:rsid w:val="003F2DA7"/>
    <w:rsid w:val="003F368B"/>
    <w:rsid w:val="003F3EE4"/>
    <w:rsid w:val="003F455D"/>
    <w:rsid w:val="003F540A"/>
    <w:rsid w:val="003F6A79"/>
    <w:rsid w:val="003F6B2F"/>
    <w:rsid w:val="003F6D25"/>
    <w:rsid w:val="003F79E1"/>
    <w:rsid w:val="00400473"/>
    <w:rsid w:val="00400930"/>
    <w:rsid w:val="004009E0"/>
    <w:rsid w:val="00401338"/>
    <w:rsid w:val="0040330C"/>
    <w:rsid w:val="004038DC"/>
    <w:rsid w:val="00404A53"/>
    <w:rsid w:val="00405B9B"/>
    <w:rsid w:val="00405CA4"/>
    <w:rsid w:val="0040658E"/>
    <w:rsid w:val="0040687C"/>
    <w:rsid w:val="00406BF1"/>
    <w:rsid w:val="00406FAF"/>
    <w:rsid w:val="004077B7"/>
    <w:rsid w:val="004105E9"/>
    <w:rsid w:val="00410643"/>
    <w:rsid w:val="004108DE"/>
    <w:rsid w:val="004111D7"/>
    <w:rsid w:val="00412650"/>
    <w:rsid w:val="00413EA7"/>
    <w:rsid w:val="0041497D"/>
    <w:rsid w:val="00414AC4"/>
    <w:rsid w:val="004151DB"/>
    <w:rsid w:val="004156B1"/>
    <w:rsid w:val="004159DF"/>
    <w:rsid w:val="00416EBB"/>
    <w:rsid w:val="004177CC"/>
    <w:rsid w:val="00420113"/>
    <w:rsid w:val="00420E1F"/>
    <w:rsid w:val="0042150D"/>
    <w:rsid w:val="0042196E"/>
    <w:rsid w:val="00421F71"/>
    <w:rsid w:val="00422118"/>
    <w:rsid w:val="00422390"/>
    <w:rsid w:val="004225C4"/>
    <w:rsid w:val="004231B1"/>
    <w:rsid w:val="0042423E"/>
    <w:rsid w:val="00424815"/>
    <w:rsid w:val="00425234"/>
    <w:rsid w:val="00425E67"/>
    <w:rsid w:val="00426ADE"/>
    <w:rsid w:val="00426D2C"/>
    <w:rsid w:val="004306BF"/>
    <w:rsid w:val="00431B1D"/>
    <w:rsid w:val="00431D45"/>
    <w:rsid w:val="0043272D"/>
    <w:rsid w:val="00432B3A"/>
    <w:rsid w:val="0043330C"/>
    <w:rsid w:val="004334C1"/>
    <w:rsid w:val="00433791"/>
    <w:rsid w:val="004337A8"/>
    <w:rsid w:val="00434530"/>
    <w:rsid w:val="00436079"/>
    <w:rsid w:val="00436084"/>
    <w:rsid w:val="00436922"/>
    <w:rsid w:val="0043693A"/>
    <w:rsid w:val="00437194"/>
    <w:rsid w:val="004372AF"/>
    <w:rsid w:val="00437350"/>
    <w:rsid w:val="004374DF"/>
    <w:rsid w:val="0044015D"/>
    <w:rsid w:val="004406E8"/>
    <w:rsid w:val="00441807"/>
    <w:rsid w:val="00442996"/>
    <w:rsid w:val="00442E44"/>
    <w:rsid w:val="00442E4D"/>
    <w:rsid w:val="00444352"/>
    <w:rsid w:val="00444ED2"/>
    <w:rsid w:val="0044531F"/>
    <w:rsid w:val="0044584B"/>
    <w:rsid w:val="00446812"/>
    <w:rsid w:val="00446ACF"/>
    <w:rsid w:val="00450E9C"/>
    <w:rsid w:val="0045101D"/>
    <w:rsid w:val="0045206B"/>
    <w:rsid w:val="0045241C"/>
    <w:rsid w:val="004526B1"/>
    <w:rsid w:val="004529C3"/>
    <w:rsid w:val="00452D56"/>
    <w:rsid w:val="004531D0"/>
    <w:rsid w:val="0045387D"/>
    <w:rsid w:val="00453921"/>
    <w:rsid w:val="00453CF0"/>
    <w:rsid w:val="00453DEF"/>
    <w:rsid w:val="00454AEE"/>
    <w:rsid w:val="00454C15"/>
    <w:rsid w:val="00454EA3"/>
    <w:rsid w:val="00456D61"/>
    <w:rsid w:val="0045766A"/>
    <w:rsid w:val="00457B54"/>
    <w:rsid w:val="00457C39"/>
    <w:rsid w:val="0046123A"/>
    <w:rsid w:val="0046139A"/>
    <w:rsid w:val="0046142A"/>
    <w:rsid w:val="004627B1"/>
    <w:rsid w:val="004628CC"/>
    <w:rsid w:val="0046326D"/>
    <w:rsid w:val="004636DE"/>
    <w:rsid w:val="004638F0"/>
    <w:rsid w:val="00463E42"/>
    <w:rsid w:val="004644BA"/>
    <w:rsid w:val="00464653"/>
    <w:rsid w:val="004653E2"/>
    <w:rsid w:val="00465D8C"/>
    <w:rsid w:val="00466CF7"/>
    <w:rsid w:val="00466F61"/>
    <w:rsid w:val="004703D3"/>
    <w:rsid w:val="0047051A"/>
    <w:rsid w:val="00471460"/>
    <w:rsid w:val="00472E53"/>
    <w:rsid w:val="00473219"/>
    <w:rsid w:val="004735BA"/>
    <w:rsid w:val="004769EF"/>
    <w:rsid w:val="004775C7"/>
    <w:rsid w:val="00480D9D"/>
    <w:rsid w:val="00481AF9"/>
    <w:rsid w:val="00482C90"/>
    <w:rsid w:val="004838C6"/>
    <w:rsid w:val="00484753"/>
    <w:rsid w:val="004861C5"/>
    <w:rsid w:val="004876A0"/>
    <w:rsid w:val="00487D7C"/>
    <w:rsid w:val="004913C1"/>
    <w:rsid w:val="00491709"/>
    <w:rsid w:val="00491CBD"/>
    <w:rsid w:val="00492670"/>
    <w:rsid w:val="00492C24"/>
    <w:rsid w:val="00493527"/>
    <w:rsid w:val="004939D8"/>
    <w:rsid w:val="00494149"/>
    <w:rsid w:val="00494973"/>
    <w:rsid w:val="00494F18"/>
    <w:rsid w:val="0049595A"/>
    <w:rsid w:val="00495A08"/>
    <w:rsid w:val="00495B74"/>
    <w:rsid w:val="00495CDD"/>
    <w:rsid w:val="00495F72"/>
    <w:rsid w:val="004962BE"/>
    <w:rsid w:val="00496D9C"/>
    <w:rsid w:val="00496E10"/>
    <w:rsid w:val="00497BA2"/>
    <w:rsid w:val="00497F54"/>
    <w:rsid w:val="004A1479"/>
    <w:rsid w:val="004A148D"/>
    <w:rsid w:val="004A1946"/>
    <w:rsid w:val="004A1E22"/>
    <w:rsid w:val="004A288E"/>
    <w:rsid w:val="004A32A4"/>
    <w:rsid w:val="004A3877"/>
    <w:rsid w:val="004A4776"/>
    <w:rsid w:val="004A4846"/>
    <w:rsid w:val="004A4FCB"/>
    <w:rsid w:val="004A5195"/>
    <w:rsid w:val="004A51E5"/>
    <w:rsid w:val="004A5EAD"/>
    <w:rsid w:val="004A6C78"/>
    <w:rsid w:val="004A7089"/>
    <w:rsid w:val="004A79B5"/>
    <w:rsid w:val="004A7B41"/>
    <w:rsid w:val="004A7E23"/>
    <w:rsid w:val="004B0EF9"/>
    <w:rsid w:val="004B1055"/>
    <w:rsid w:val="004B2183"/>
    <w:rsid w:val="004B2252"/>
    <w:rsid w:val="004B2257"/>
    <w:rsid w:val="004B27C7"/>
    <w:rsid w:val="004B27DE"/>
    <w:rsid w:val="004B3602"/>
    <w:rsid w:val="004B3ED5"/>
    <w:rsid w:val="004B42E2"/>
    <w:rsid w:val="004B5356"/>
    <w:rsid w:val="004B5B06"/>
    <w:rsid w:val="004B6DBA"/>
    <w:rsid w:val="004B779B"/>
    <w:rsid w:val="004C035E"/>
    <w:rsid w:val="004C04EB"/>
    <w:rsid w:val="004C10AE"/>
    <w:rsid w:val="004C1273"/>
    <w:rsid w:val="004C1295"/>
    <w:rsid w:val="004C16A4"/>
    <w:rsid w:val="004C2237"/>
    <w:rsid w:val="004C2288"/>
    <w:rsid w:val="004C2A80"/>
    <w:rsid w:val="004C3451"/>
    <w:rsid w:val="004C39C4"/>
    <w:rsid w:val="004C465B"/>
    <w:rsid w:val="004C505E"/>
    <w:rsid w:val="004C5AF0"/>
    <w:rsid w:val="004C5BF6"/>
    <w:rsid w:val="004C5FC7"/>
    <w:rsid w:val="004C750C"/>
    <w:rsid w:val="004C7788"/>
    <w:rsid w:val="004C7A44"/>
    <w:rsid w:val="004C7E63"/>
    <w:rsid w:val="004D089F"/>
    <w:rsid w:val="004D175F"/>
    <w:rsid w:val="004D2949"/>
    <w:rsid w:val="004D2EA0"/>
    <w:rsid w:val="004D3A89"/>
    <w:rsid w:val="004D4A93"/>
    <w:rsid w:val="004D561D"/>
    <w:rsid w:val="004D5D72"/>
    <w:rsid w:val="004D632D"/>
    <w:rsid w:val="004E137D"/>
    <w:rsid w:val="004E25AF"/>
    <w:rsid w:val="004E2961"/>
    <w:rsid w:val="004E34CA"/>
    <w:rsid w:val="004E3735"/>
    <w:rsid w:val="004E3AAE"/>
    <w:rsid w:val="004E499F"/>
    <w:rsid w:val="004E4A8E"/>
    <w:rsid w:val="004E61FD"/>
    <w:rsid w:val="004E6864"/>
    <w:rsid w:val="004F03E8"/>
    <w:rsid w:val="004F1DAB"/>
    <w:rsid w:val="004F262C"/>
    <w:rsid w:val="004F47B0"/>
    <w:rsid w:val="004F4AD2"/>
    <w:rsid w:val="004F4B0E"/>
    <w:rsid w:val="004F4FDC"/>
    <w:rsid w:val="004F5863"/>
    <w:rsid w:val="004F614E"/>
    <w:rsid w:val="004F6B89"/>
    <w:rsid w:val="004F6EED"/>
    <w:rsid w:val="004F7321"/>
    <w:rsid w:val="004F7783"/>
    <w:rsid w:val="004F78BC"/>
    <w:rsid w:val="004F79AD"/>
    <w:rsid w:val="004F7A4E"/>
    <w:rsid w:val="005000D8"/>
    <w:rsid w:val="00501358"/>
    <w:rsid w:val="00501678"/>
    <w:rsid w:val="00502DD3"/>
    <w:rsid w:val="00503176"/>
    <w:rsid w:val="0050586A"/>
    <w:rsid w:val="00506696"/>
    <w:rsid w:val="00506F90"/>
    <w:rsid w:val="0050731F"/>
    <w:rsid w:val="00507336"/>
    <w:rsid w:val="00507728"/>
    <w:rsid w:val="00510A2F"/>
    <w:rsid w:val="005119A1"/>
    <w:rsid w:val="00511EC9"/>
    <w:rsid w:val="0051233C"/>
    <w:rsid w:val="00512627"/>
    <w:rsid w:val="00512B33"/>
    <w:rsid w:val="00512F91"/>
    <w:rsid w:val="00513B9B"/>
    <w:rsid w:val="005141D3"/>
    <w:rsid w:val="00515D21"/>
    <w:rsid w:val="0051609B"/>
    <w:rsid w:val="00517019"/>
    <w:rsid w:val="00517A7E"/>
    <w:rsid w:val="00521037"/>
    <w:rsid w:val="005213D6"/>
    <w:rsid w:val="0052201B"/>
    <w:rsid w:val="0052217D"/>
    <w:rsid w:val="005232D3"/>
    <w:rsid w:val="005235F5"/>
    <w:rsid w:val="0052381F"/>
    <w:rsid w:val="0052424D"/>
    <w:rsid w:val="005245A8"/>
    <w:rsid w:val="00526243"/>
    <w:rsid w:val="00526677"/>
    <w:rsid w:val="00526ADD"/>
    <w:rsid w:val="00526C4E"/>
    <w:rsid w:val="005273FD"/>
    <w:rsid w:val="0052761D"/>
    <w:rsid w:val="005301E9"/>
    <w:rsid w:val="0053171F"/>
    <w:rsid w:val="00531882"/>
    <w:rsid w:val="005321F7"/>
    <w:rsid w:val="005325E1"/>
    <w:rsid w:val="0053382C"/>
    <w:rsid w:val="00533F50"/>
    <w:rsid w:val="00534262"/>
    <w:rsid w:val="00534424"/>
    <w:rsid w:val="00534A6E"/>
    <w:rsid w:val="00535B44"/>
    <w:rsid w:val="005379D8"/>
    <w:rsid w:val="005401A9"/>
    <w:rsid w:val="005402DD"/>
    <w:rsid w:val="00540405"/>
    <w:rsid w:val="005416ED"/>
    <w:rsid w:val="0054291B"/>
    <w:rsid w:val="005439EB"/>
    <w:rsid w:val="005440E4"/>
    <w:rsid w:val="005446A8"/>
    <w:rsid w:val="005448D5"/>
    <w:rsid w:val="00544ACA"/>
    <w:rsid w:val="0054532D"/>
    <w:rsid w:val="005473E8"/>
    <w:rsid w:val="0054759B"/>
    <w:rsid w:val="00547F43"/>
    <w:rsid w:val="00550140"/>
    <w:rsid w:val="00550B7F"/>
    <w:rsid w:val="00551117"/>
    <w:rsid w:val="005514E5"/>
    <w:rsid w:val="00551685"/>
    <w:rsid w:val="005517E7"/>
    <w:rsid w:val="0055265B"/>
    <w:rsid w:val="00552E8F"/>
    <w:rsid w:val="00553D03"/>
    <w:rsid w:val="00553E41"/>
    <w:rsid w:val="00554F87"/>
    <w:rsid w:val="0055564D"/>
    <w:rsid w:val="00556125"/>
    <w:rsid w:val="00556E19"/>
    <w:rsid w:val="00560020"/>
    <w:rsid w:val="00561558"/>
    <w:rsid w:val="00562B38"/>
    <w:rsid w:val="00562BF7"/>
    <w:rsid w:val="005633DD"/>
    <w:rsid w:val="00563B03"/>
    <w:rsid w:val="005648DB"/>
    <w:rsid w:val="00564AC4"/>
    <w:rsid w:val="00565E83"/>
    <w:rsid w:val="00565FE5"/>
    <w:rsid w:val="005663AF"/>
    <w:rsid w:val="0056714E"/>
    <w:rsid w:val="005673F3"/>
    <w:rsid w:val="00567657"/>
    <w:rsid w:val="00567A57"/>
    <w:rsid w:val="00567BB5"/>
    <w:rsid w:val="00567BEF"/>
    <w:rsid w:val="00567C30"/>
    <w:rsid w:val="00567E68"/>
    <w:rsid w:val="00567F30"/>
    <w:rsid w:val="00567F8D"/>
    <w:rsid w:val="005705EE"/>
    <w:rsid w:val="00570990"/>
    <w:rsid w:val="00570F09"/>
    <w:rsid w:val="005718F2"/>
    <w:rsid w:val="00571B9F"/>
    <w:rsid w:val="0057546F"/>
    <w:rsid w:val="00576A7C"/>
    <w:rsid w:val="00580066"/>
    <w:rsid w:val="00580BCD"/>
    <w:rsid w:val="005822C5"/>
    <w:rsid w:val="00582A2A"/>
    <w:rsid w:val="00583069"/>
    <w:rsid w:val="0058397D"/>
    <w:rsid w:val="00584E39"/>
    <w:rsid w:val="00584F02"/>
    <w:rsid w:val="00585C1E"/>
    <w:rsid w:val="00585E26"/>
    <w:rsid w:val="0058634F"/>
    <w:rsid w:val="00586353"/>
    <w:rsid w:val="00586ADD"/>
    <w:rsid w:val="00587D5D"/>
    <w:rsid w:val="00587EDD"/>
    <w:rsid w:val="0059117E"/>
    <w:rsid w:val="00591516"/>
    <w:rsid w:val="00591A1A"/>
    <w:rsid w:val="00591DDD"/>
    <w:rsid w:val="00592052"/>
    <w:rsid w:val="00592579"/>
    <w:rsid w:val="00592958"/>
    <w:rsid w:val="00593013"/>
    <w:rsid w:val="00593969"/>
    <w:rsid w:val="00594A0A"/>
    <w:rsid w:val="00594B6A"/>
    <w:rsid w:val="00594BA4"/>
    <w:rsid w:val="005952B0"/>
    <w:rsid w:val="005953B6"/>
    <w:rsid w:val="0059591E"/>
    <w:rsid w:val="00595C87"/>
    <w:rsid w:val="005968A4"/>
    <w:rsid w:val="00596B70"/>
    <w:rsid w:val="00597A1D"/>
    <w:rsid w:val="005A05CC"/>
    <w:rsid w:val="005A0670"/>
    <w:rsid w:val="005A0C00"/>
    <w:rsid w:val="005A1CAD"/>
    <w:rsid w:val="005A3828"/>
    <w:rsid w:val="005A5057"/>
    <w:rsid w:val="005A5120"/>
    <w:rsid w:val="005A58E7"/>
    <w:rsid w:val="005A593E"/>
    <w:rsid w:val="005A597A"/>
    <w:rsid w:val="005A5A90"/>
    <w:rsid w:val="005A5D71"/>
    <w:rsid w:val="005A5FAD"/>
    <w:rsid w:val="005A6111"/>
    <w:rsid w:val="005A7642"/>
    <w:rsid w:val="005A7D0B"/>
    <w:rsid w:val="005B0FB8"/>
    <w:rsid w:val="005B1C80"/>
    <w:rsid w:val="005B1DAE"/>
    <w:rsid w:val="005B1DFA"/>
    <w:rsid w:val="005B2529"/>
    <w:rsid w:val="005B3E31"/>
    <w:rsid w:val="005B4755"/>
    <w:rsid w:val="005B48A0"/>
    <w:rsid w:val="005B60EA"/>
    <w:rsid w:val="005B62B6"/>
    <w:rsid w:val="005B6539"/>
    <w:rsid w:val="005C0130"/>
    <w:rsid w:val="005C0700"/>
    <w:rsid w:val="005C0D88"/>
    <w:rsid w:val="005C16CB"/>
    <w:rsid w:val="005C35FB"/>
    <w:rsid w:val="005C3F43"/>
    <w:rsid w:val="005C433E"/>
    <w:rsid w:val="005C49A2"/>
    <w:rsid w:val="005C525B"/>
    <w:rsid w:val="005C5E57"/>
    <w:rsid w:val="005C6498"/>
    <w:rsid w:val="005D0039"/>
    <w:rsid w:val="005D156D"/>
    <w:rsid w:val="005D1888"/>
    <w:rsid w:val="005D1A74"/>
    <w:rsid w:val="005D1B18"/>
    <w:rsid w:val="005D2098"/>
    <w:rsid w:val="005D48EC"/>
    <w:rsid w:val="005D4A28"/>
    <w:rsid w:val="005D560D"/>
    <w:rsid w:val="005D5994"/>
    <w:rsid w:val="005D615E"/>
    <w:rsid w:val="005D6801"/>
    <w:rsid w:val="005D6852"/>
    <w:rsid w:val="005D6872"/>
    <w:rsid w:val="005D6F44"/>
    <w:rsid w:val="005D73C4"/>
    <w:rsid w:val="005E08F9"/>
    <w:rsid w:val="005E0F27"/>
    <w:rsid w:val="005E2116"/>
    <w:rsid w:val="005E2E6D"/>
    <w:rsid w:val="005E3F78"/>
    <w:rsid w:val="005E47A0"/>
    <w:rsid w:val="005E49B1"/>
    <w:rsid w:val="005E4B88"/>
    <w:rsid w:val="005E5388"/>
    <w:rsid w:val="005E544B"/>
    <w:rsid w:val="005E56E3"/>
    <w:rsid w:val="005E57EF"/>
    <w:rsid w:val="005E5EA2"/>
    <w:rsid w:val="005E6F7E"/>
    <w:rsid w:val="005E7232"/>
    <w:rsid w:val="005E78AF"/>
    <w:rsid w:val="005E7AFE"/>
    <w:rsid w:val="005F06FE"/>
    <w:rsid w:val="005F09F7"/>
    <w:rsid w:val="005F0B6E"/>
    <w:rsid w:val="005F1BA6"/>
    <w:rsid w:val="005F1E3D"/>
    <w:rsid w:val="005F23DD"/>
    <w:rsid w:val="005F2560"/>
    <w:rsid w:val="005F2B42"/>
    <w:rsid w:val="005F2C66"/>
    <w:rsid w:val="005F3091"/>
    <w:rsid w:val="005F34D5"/>
    <w:rsid w:val="005F4E1A"/>
    <w:rsid w:val="005F5E1E"/>
    <w:rsid w:val="005F7052"/>
    <w:rsid w:val="005F70F3"/>
    <w:rsid w:val="005F7118"/>
    <w:rsid w:val="005F717F"/>
    <w:rsid w:val="005F7700"/>
    <w:rsid w:val="005F7A9A"/>
    <w:rsid w:val="005F7CD0"/>
    <w:rsid w:val="0060064F"/>
    <w:rsid w:val="00600F8C"/>
    <w:rsid w:val="0060107C"/>
    <w:rsid w:val="0060370C"/>
    <w:rsid w:val="0060450D"/>
    <w:rsid w:val="006049A7"/>
    <w:rsid w:val="006050C6"/>
    <w:rsid w:val="006060B2"/>
    <w:rsid w:val="006064F0"/>
    <w:rsid w:val="006068CC"/>
    <w:rsid w:val="00606B4B"/>
    <w:rsid w:val="006075DC"/>
    <w:rsid w:val="0060766E"/>
    <w:rsid w:val="00607B5F"/>
    <w:rsid w:val="00607DB5"/>
    <w:rsid w:val="00607FF9"/>
    <w:rsid w:val="00610105"/>
    <w:rsid w:val="00610FC6"/>
    <w:rsid w:val="00611A55"/>
    <w:rsid w:val="00611BFE"/>
    <w:rsid w:val="00611F2D"/>
    <w:rsid w:val="006125BC"/>
    <w:rsid w:val="0061448C"/>
    <w:rsid w:val="0061467A"/>
    <w:rsid w:val="006146A9"/>
    <w:rsid w:val="006146F6"/>
    <w:rsid w:val="00615086"/>
    <w:rsid w:val="00615274"/>
    <w:rsid w:val="00615B4F"/>
    <w:rsid w:val="00617497"/>
    <w:rsid w:val="00620652"/>
    <w:rsid w:val="0062091A"/>
    <w:rsid w:val="00622101"/>
    <w:rsid w:val="0062286D"/>
    <w:rsid w:val="00622BD6"/>
    <w:rsid w:val="00622BFE"/>
    <w:rsid w:val="006231D6"/>
    <w:rsid w:val="0062373C"/>
    <w:rsid w:val="006243E0"/>
    <w:rsid w:val="00624FFF"/>
    <w:rsid w:val="00625835"/>
    <w:rsid w:val="00625895"/>
    <w:rsid w:val="00625B6E"/>
    <w:rsid w:val="00625EDC"/>
    <w:rsid w:val="00626BAB"/>
    <w:rsid w:val="006270FA"/>
    <w:rsid w:val="00627139"/>
    <w:rsid w:val="00627252"/>
    <w:rsid w:val="00627410"/>
    <w:rsid w:val="00627E89"/>
    <w:rsid w:val="0063133C"/>
    <w:rsid w:val="00632912"/>
    <w:rsid w:val="00633028"/>
    <w:rsid w:val="00633D4A"/>
    <w:rsid w:val="006346F0"/>
    <w:rsid w:val="00634910"/>
    <w:rsid w:val="0063604C"/>
    <w:rsid w:val="00636305"/>
    <w:rsid w:val="006377EA"/>
    <w:rsid w:val="00637AAE"/>
    <w:rsid w:val="00640549"/>
    <w:rsid w:val="00640A26"/>
    <w:rsid w:val="00641062"/>
    <w:rsid w:val="006410FB"/>
    <w:rsid w:val="0064124E"/>
    <w:rsid w:val="006412B0"/>
    <w:rsid w:val="00642211"/>
    <w:rsid w:val="00643725"/>
    <w:rsid w:val="00644D23"/>
    <w:rsid w:val="0064508E"/>
    <w:rsid w:val="00645611"/>
    <w:rsid w:val="00645724"/>
    <w:rsid w:val="00646C97"/>
    <w:rsid w:val="00646E82"/>
    <w:rsid w:val="0064717C"/>
    <w:rsid w:val="006472D9"/>
    <w:rsid w:val="0065010C"/>
    <w:rsid w:val="0065180D"/>
    <w:rsid w:val="006519EC"/>
    <w:rsid w:val="0065409C"/>
    <w:rsid w:val="006541D2"/>
    <w:rsid w:val="0065535C"/>
    <w:rsid w:val="006556FF"/>
    <w:rsid w:val="006575EC"/>
    <w:rsid w:val="006576BA"/>
    <w:rsid w:val="00657ABA"/>
    <w:rsid w:val="00657BC2"/>
    <w:rsid w:val="00657E6B"/>
    <w:rsid w:val="006600FA"/>
    <w:rsid w:val="00660205"/>
    <w:rsid w:val="00662178"/>
    <w:rsid w:val="00662639"/>
    <w:rsid w:val="006627BD"/>
    <w:rsid w:val="006632E3"/>
    <w:rsid w:val="006637B4"/>
    <w:rsid w:val="00663912"/>
    <w:rsid w:val="00663BF2"/>
    <w:rsid w:val="00663EF4"/>
    <w:rsid w:val="006645FC"/>
    <w:rsid w:val="00664AAD"/>
    <w:rsid w:val="00665646"/>
    <w:rsid w:val="00665692"/>
    <w:rsid w:val="00667253"/>
    <w:rsid w:val="00667A90"/>
    <w:rsid w:val="00667D44"/>
    <w:rsid w:val="00670317"/>
    <w:rsid w:val="006703DD"/>
    <w:rsid w:val="00670DD4"/>
    <w:rsid w:val="00671861"/>
    <w:rsid w:val="006718F9"/>
    <w:rsid w:val="00672570"/>
    <w:rsid w:val="00672E21"/>
    <w:rsid w:val="006735B9"/>
    <w:rsid w:val="0067496E"/>
    <w:rsid w:val="00674F64"/>
    <w:rsid w:val="006753E7"/>
    <w:rsid w:val="00675AE3"/>
    <w:rsid w:val="00675E2A"/>
    <w:rsid w:val="0067640F"/>
    <w:rsid w:val="00676662"/>
    <w:rsid w:val="00677AAF"/>
    <w:rsid w:val="00677C5F"/>
    <w:rsid w:val="00680040"/>
    <w:rsid w:val="0068063F"/>
    <w:rsid w:val="006807EB"/>
    <w:rsid w:val="00680D08"/>
    <w:rsid w:val="00682216"/>
    <w:rsid w:val="0068301C"/>
    <w:rsid w:val="00683974"/>
    <w:rsid w:val="00683B96"/>
    <w:rsid w:val="00683D2F"/>
    <w:rsid w:val="00684227"/>
    <w:rsid w:val="006843A6"/>
    <w:rsid w:val="006853FF"/>
    <w:rsid w:val="00685D0F"/>
    <w:rsid w:val="0068645E"/>
    <w:rsid w:val="00687E03"/>
    <w:rsid w:val="00691BFC"/>
    <w:rsid w:val="00691EE2"/>
    <w:rsid w:val="00692A21"/>
    <w:rsid w:val="00692F67"/>
    <w:rsid w:val="006932C9"/>
    <w:rsid w:val="006952D2"/>
    <w:rsid w:val="006953A0"/>
    <w:rsid w:val="0069554E"/>
    <w:rsid w:val="00695701"/>
    <w:rsid w:val="006958E1"/>
    <w:rsid w:val="00695DEC"/>
    <w:rsid w:val="00696329"/>
    <w:rsid w:val="006968FD"/>
    <w:rsid w:val="006969EE"/>
    <w:rsid w:val="006973DC"/>
    <w:rsid w:val="00697CA1"/>
    <w:rsid w:val="006A07A1"/>
    <w:rsid w:val="006A0A9A"/>
    <w:rsid w:val="006A13FF"/>
    <w:rsid w:val="006A148A"/>
    <w:rsid w:val="006A27AC"/>
    <w:rsid w:val="006A2B5F"/>
    <w:rsid w:val="006A32C9"/>
    <w:rsid w:val="006A3351"/>
    <w:rsid w:val="006A3E8B"/>
    <w:rsid w:val="006A41E7"/>
    <w:rsid w:val="006A5F76"/>
    <w:rsid w:val="006A6CA4"/>
    <w:rsid w:val="006B024B"/>
    <w:rsid w:val="006B0F5D"/>
    <w:rsid w:val="006B1616"/>
    <w:rsid w:val="006B19A2"/>
    <w:rsid w:val="006B1C5B"/>
    <w:rsid w:val="006B22DB"/>
    <w:rsid w:val="006B2792"/>
    <w:rsid w:val="006B2918"/>
    <w:rsid w:val="006B3CE3"/>
    <w:rsid w:val="006B3F06"/>
    <w:rsid w:val="006B3FF9"/>
    <w:rsid w:val="006B48DA"/>
    <w:rsid w:val="006B51BC"/>
    <w:rsid w:val="006B5D1B"/>
    <w:rsid w:val="006B67FE"/>
    <w:rsid w:val="006B6D24"/>
    <w:rsid w:val="006B7020"/>
    <w:rsid w:val="006B7091"/>
    <w:rsid w:val="006B7C96"/>
    <w:rsid w:val="006C121A"/>
    <w:rsid w:val="006C318B"/>
    <w:rsid w:val="006C3494"/>
    <w:rsid w:val="006C44D1"/>
    <w:rsid w:val="006C5BE2"/>
    <w:rsid w:val="006C5E15"/>
    <w:rsid w:val="006C5F6C"/>
    <w:rsid w:val="006C6E84"/>
    <w:rsid w:val="006C76C4"/>
    <w:rsid w:val="006C7DF8"/>
    <w:rsid w:val="006D0BF7"/>
    <w:rsid w:val="006D0C29"/>
    <w:rsid w:val="006D11DD"/>
    <w:rsid w:val="006D16C2"/>
    <w:rsid w:val="006D2D4D"/>
    <w:rsid w:val="006D32B2"/>
    <w:rsid w:val="006D32D8"/>
    <w:rsid w:val="006D361B"/>
    <w:rsid w:val="006D4292"/>
    <w:rsid w:val="006D480C"/>
    <w:rsid w:val="006D4C12"/>
    <w:rsid w:val="006D4D7E"/>
    <w:rsid w:val="006D4F04"/>
    <w:rsid w:val="006D5427"/>
    <w:rsid w:val="006D56A5"/>
    <w:rsid w:val="006D6612"/>
    <w:rsid w:val="006D68D8"/>
    <w:rsid w:val="006D6B91"/>
    <w:rsid w:val="006D7202"/>
    <w:rsid w:val="006D754F"/>
    <w:rsid w:val="006E129E"/>
    <w:rsid w:val="006E157B"/>
    <w:rsid w:val="006E17C2"/>
    <w:rsid w:val="006E20D4"/>
    <w:rsid w:val="006E2E4E"/>
    <w:rsid w:val="006E30E5"/>
    <w:rsid w:val="006E3580"/>
    <w:rsid w:val="006E3761"/>
    <w:rsid w:val="006E3D96"/>
    <w:rsid w:val="006E419B"/>
    <w:rsid w:val="006E543D"/>
    <w:rsid w:val="006E54E4"/>
    <w:rsid w:val="006E5FE7"/>
    <w:rsid w:val="006E6D2F"/>
    <w:rsid w:val="006E7738"/>
    <w:rsid w:val="006E7AC5"/>
    <w:rsid w:val="006E7FB9"/>
    <w:rsid w:val="006F0FA1"/>
    <w:rsid w:val="006F2C47"/>
    <w:rsid w:val="006F2E37"/>
    <w:rsid w:val="006F349A"/>
    <w:rsid w:val="006F36D5"/>
    <w:rsid w:val="006F4188"/>
    <w:rsid w:val="006F45B7"/>
    <w:rsid w:val="006F488C"/>
    <w:rsid w:val="006F4AC4"/>
    <w:rsid w:val="006F5B70"/>
    <w:rsid w:val="006F6CBF"/>
    <w:rsid w:val="006F726B"/>
    <w:rsid w:val="006F74DB"/>
    <w:rsid w:val="006F7C77"/>
    <w:rsid w:val="007005A6"/>
    <w:rsid w:val="00700748"/>
    <w:rsid w:val="00701A6A"/>
    <w:rsid w:val="00701C8D"/>
    <w:rsid w:val="0070227F"/>
    <w:rsid w:val="00702ACD"/>
    <w:rsid w:val="007050A9"/>
    <w:rsid w:val="0070654B"/>
    <w:rsid w:val="00710241"/>
    <w:rsid w:val="007105F4"/>
    <w:rsid w:val="0071183D"/>
    <w:rsid w:val="00711F65"/>
    <w:rsid w:val="0071257C"/>
    <w:rsid w:val="00712AD9"/>
    <w:rsid w:val="00712B1C"/>
    <w:rsid w:val="00712C75"/>
    <w:rsid w:val="00713225"/>
    <w:rsid w:val="00713C22"/>
    <w:rsid w:val="00713EC7"/>
    <w:rsid w:val="00714BF9"/>
    <w:rsid w:val="0071597A"/>
    <w:rsid w:val="00716460"/>
    <w:rsid w:val="00716A48"/>
    <w:rsid w:val="00716E91"/>
    <w:rsid w:val="00717DD8"/>
    <w:rsid w:val="00721250"/>
    <w:rsid w:val="0072125B"/>
    <w:rsid w:val="00721891"/>
    <w:rsid w:val="00721CB1"/>
    <w:rsid w:val="007221A4"/>
    <w:rsid w:val="00722A91"/>
    <w:rsid w:val="00722B4C"/>
    <w:rsid w:val="007239EC"/>
    <w:rsid w:val="00723EFA"/>
    <w:rsid w:val="0072454C"/>
    <w:rsid w:val="00724964"/>
    <w:rsid w:val="007252D3"/>
    <w:rsid w:val="00725AFF"/>
    <w:rsid w:val="0072658B"/>
    <w:rsid w:val="00726C47"/>
    <w:rsid w:val="00727A44"/>
    <w:rsid w:val="00727E6C"/>
    <w:rsid w:val="00730787"/>
    <w:rsid w:val="00730849"/>
    <w:rsid w:val="00730940"/>
    <w:rsid w:val="00731AE4"/>
    <w:rsid w:val="00732698"/>
    <w:rsid w:val="007329C4"/>
    <w:rsid w:val="00732B5A"/>
    <w:rsid w:val="007338AB"/>
    <w:rsid w:val="00733C65"/>
    <w:rsid w:val="00733F3C"/>
    <w:rsid w:val="00733FED"/>
    <w:rsid w:val="00734756"/>
    <w:rsid w:val="00734826"/>
    <w:rsid w:val="00734F4F"/>
    <w:rsid w:val="00735202"/>
    <w:rsid w:val="00735264"/>
    <w:rsid w:val="007358AB"/>
    <w:rsid w:val="00735D0C"/>
    <w:rsid w:val="00736655"/>
    <w:rsid w:val="00736773"/>
    <w:rsid w:val="007371F6"/>
    <w:rsid w:val="00737A72"/>
    <w:rsid w:val="00740532"/>
    <w:rsid w:val="00740620"/>
    <w:rsid w:val="0074123B"/>
    <w:rsid w:val="007422BF"/>
    <w:rsid w:val="00745530"/>
    <w:rsid w:val="0074679C"/>
    <w:rsid w:val="007477D8"/>
    <w:rsid w:val="00747B79"/>
    <w:rsid w:val="00747B9F"/>
    <w:rsid w:val="00750135"/>
    <w:rsid w:val="00750A0A"/>
    <w:rsid w:val="0075139A"/>
    <w:rsid w:val="00751D0D"/>
    <w:rsid w:val="00751EA7"/>
    <w:rsid w:val="0075225B"/>
    <w:rsid w:val="00752D7F"/>
    <w:rsid w:val="00753BCF"/>
    <w:rsid w:val="00753FB9"/>
    <w:rsid w:val="007543DC"/>
    <w:rsid w:val="0075534B"/>
    <w:rsid w:val="007553B6"/>
    <w:rsid w:val="00755F01"/>
    <w:rsid w:val="0076011A"/>
    <w:rsid w:val="00760C08"/>
    <w:rsid w:val="00760D27"/>
    <w:rsid w:val="00761755"/>
    <w:rsid w:val="007618B9"/>
    <w:rsid w:val="00762D3A"/>
    <w:rsid w:val="0076333C"/>
    <w:rsid w:val="00763900"/>
    <w:rsid w:val="00763AB7"/>
    <w:rsid w:val="007646EA"/>
    <w:rsid w:val="00764A01"/>
    <w:rsid w:val="00764E18"/>
    <w:rsid w:val="00765E51"/>
    <w:rsid w:val="0076684A"/>
    <w:rsid w:val="0076694E"/>
    <w:rsid w:val="007676B3"/>
    <w:rsid w:val="00767E31"/>
    <w:rsid w:val="007703B3"/>
    <w:rsid w:val="007706AC"/>
    <w:rsid w:val="00770781"/>
    <w:rsid w:val="007707A9"/>
    <w:rsid w:val="007707EC"/>
    <w:rsid w:val="00770CB6"/>
    <w:rsid w:val="007717A2"/>
    <w:rsid w:val="00771809"/>
    <w:rsid w:val="00771DE5"/>
    <w:rsid w:val="007720EA"/>
    <w:rsid w:val="00772672"/>
    <w:rsid w:val="00773157"/>
    <w:rsid w:val="00773E40"/>
    <w:rsid w:val="0077446A"/>
    <w:rsid w:val="00774BEA"/>
    <w:rsid w:val="00774DB0"/>
    <w:rsid w:val="007755CB"/>
    <w:rsid w:val="00776FFD"/>
    <w:rsid w:val="0077782F"/>
    <w:rsid w:val="0078087C"/>
    <w:rsid w:val="007812D0"/>
    <w:rsid w:val="007817F7"/>
    <w:rsid w:val="00781D3D"/>
    <w:rsid w:val="007848C7"/>
    <w:rsid w:val="00785622"/>
    <w:rsid w:val="0078665B"/>
    <w:rsid w:val="007869D6"/>
    <w:rsid w:val="00786A38"/>
    <w:rsid w:val="00786CB9"/>
    <w:rsid w:val="00786ECF"/>
    <w:rsid w:val="007878BF"/>
    <w:rsid w:val="00790C8A"/>
    <w:rsid w:val="00791946"/>
    <w:rsid w:val="00791A52"/>
    <w:rsid w:val="007926CD"/>
    <w:rsid w:val="00792816"/>
    <w:rsid w:val="00792CC2"/>
    <w:rsid w:val="00793D63"/>
    <w:rsid w:val="00794AEF"/>
    <w:rsid w:val="0079555D"/>
    <w:rsid w:val="0079632D"/>
    <w:rsid w:val="0079635E"/>
    <w:rsid w:val="00796B7D"/>
    <w:rsid w:val="007A0781"/>
    <w:rsid w:val="007A0E41"/>
    <w:rsid w:val="007A0FAC"/>
    <w:rsid w:val="007A1698"/>
    <w:rsid w:val="007A1CFC"/>
    <w:rsid w:val="007A25AF"/>
    <w:rsid w:val="007A28C2"/>
    <w:rsid w:val="007A2B86"/>
    <w:rsid w:val="007A31CA"/>
    <w:rsid w:val="007A31D0"/>
    <w:rsid w:val="007A3353"/>
    <w:rsid w:val="007A33FE"/>
    <w:rsid w:val="007A3E1D"/>
    <w:rsid w:val="007A45CE"/>
    <w:rsid w:val="007A485F"/>
    <w:rsid w:val="007A49CE"/>
    <w:rsid w:val="007A600D"/>
    <w:rsid w:val="007A668C"/>
    <w:rsid w:val="007A70A4"/>
    <w:rsid w:val="007A715E"/>
    <w:rsid w:val="007A73FC"/>
    <w:rsid w:val="007A75F0"/>
    <w:rsid w:val="007B0B88"/>
    <w:rsid w:val="007B0B8A"/>
    <w:rsid w:val="007B0BD0"/>
    <w:rsid w:val="007B0D9B"/>
    <w:rsid w:val="007B2869"/>
    <w:rsid w:val="007B2907"/>
    <w:rsid w:val="007B3194"/>
    <w:rsid w:val="007B3636"/>
    <w:rsid w:val="007B49F0"/>
    <w:rsid w:val="007B4A91"/>
    <w:rsid w:val="007B5BF3"/>
    <w:rsid w:val="007B6562"/>
    <w:rsid w:val="007B6CF6"/>
    <w:rsid w:val="007B7C77"/>
    <w:rsid w:val="007B7C9F"/>
    <w:rsid w:val="007C1943"/>
    <w:rsid w:val="007C213B"/>
    <w:rsid w:val="007C222C"/>
    <w:rsid w:val="007C32A9"/>
    <w:rsid w:val="007C3930"/>
    <w:rsid w:val="007C3D4D"/>
    <w:rsid w:val="007C4D48"/>
    <w:rsid w:val="007C5082"/>
    <w:rsid w:val="007C5874"/>
    <w:rsid w:val="007C59CC"/>
    <w:rsid w:val="007C5A25"/>
    <w:rsid w:val="007C6568"/>
    <w:rsid w:val="007C7553"/>
    <w:rsid w:val="007C7C12"/>
    <w:rsid w:val="007D035E"/>
    <w:rsid w:val="007D0BF5"/>
    <w:rsid w:val="007D16A2"/>
    <w:rsid w:val="007D22BA"/>
    <w:rsid w:val="007D2407"/>
    <w:rsid w:val="007D3B1B"/>
    <w:rsid w:val="007D45ED"/>
    <w:rsid w:val="007D4655"/>
    <w:rsid w:val="007D4D65"/>
    <w:rsid w:val="007D5053"/>
    <w:rsid w:val="007D51A1"/>
    <w:rsid w:val="007D655C"/>
    <w:rsid w:val="007D67A6"/>
    <w:rsid w:val="007D6A0A"/>
    <w:rsid w:val="007D6D5A"/>
    <w:rsid w:val="007D6FEA"/>
    <w:rsid w:val="007D784D"/>
    <w:rsid w:val="007E015B"/>
    <w:rsid w:val="007E05AB"/>
    <w:rsid w:val="007E0694"/>
    <w:rsid w:val="007E1B1A"/>
    <w:rsid w:val="007E23D3"/>
    <w:rsid w:val="007E2551"/>
    <w:rsid w:val="007E2748"/>
    <w:rsid w:val="007E2802"/>
    <w:rsid w:val="007E2D45"/>
    <w:rsid w:val="007E442C"/>
    <w:rsid w:val="007E4DA4"/>
    <w:rsid w:val="007E5471"/>
    <w:rsid w:val="007E5BD5"/>
    <w:rsid w:val="007E5C41"/>
    <w:rsid w:val="007E5DB0"/>
    <w:rsid w:val="007E6EC0"/>
    <w:rsid w:val="007F0222"/>
    <w:rsid w:val="007F0B45"/>
    <w:rsid w:val="007F16A5"/>
    <w:rsid w:val="007F17FB"/>
    <w:rsid w:val="007F25A4"/>
    <w:rsid w:val="007F53D5"/>
    <w:rsid w:val="007F7091"/>
    <w:rsid w:val="007F709E"/>
    <w:rsid w:val="00800881"/>
    <w:rsid w:val="00800EFC"/>
    <w:rsid w:val="0080129F"/>
    <w:rsid w:val="0080167A"/>
    <w:rsid w:val="00801F95"/>
    <w:rsid w:val="00803104"/>
    <w:rsid w:val="008031D0"/>
    <w:rsid w:val="00803339"/>
    <w:rsid w:val="00803CAB"/>
    <w:rsid w:val="0080419D"/>
    <w:rsid w:val="00804719"/>
    <w:rsid w:val="00804B87"/>
    <w:rsid w:val="00805DCE"/>
    <w:rsid w:val="00806733"/>
    <w:rsid w:val="00806BFE"/>
    <w:rsid w:val="0080741E"/>
    <w:rsid w:val="0080760A"/>
    <w:rsid w:val="00810992"/>
    <w:rsid w:val="00810F9C"/>
    <w:rsid w:val="00811F04"/>
    <w:rsid w:val="008121FA"/>
    <w:rsid w:val="0081360B"/>
    <w:rsid w:val="00815C40"/>
    <w:rsid w:val="00816B6F"/>
    <w:rsid w:val="00816E1B"/>
    <w:rsid w:val="0081711A"/>
    <w:rsid w:val="00817629"/>
    <w:rsid w:val="00817F4F"/>
    <w:rsid w:val="00820067"/>
    <w:rsid w:val="00820319"/>
    <w:rsid w:val="00820947"/>
    <w:rsid w:val="00820C32"/>
    <w:rsid w:val="00820C6F"/>
    <w:rsid w:val="00820F63"/>
    <w:rsid w:val="00821DA4"/>
    <w:rsid w:val="00822230"/>
    <w:rsid w:val="00822BF7"/>
    <w:rsid w:val="00822E95"/>
    <w:rsid w:val="00822FF0"/>
    <w:rsid w:val="0082361D"/>
    <w:rsid w:val="00823FBA"/>
    <w:rsid w:val="0082434C"/>
    <w:rsid w:val="0082509D"/>
    <w:rsid w:val="0082530E"/>
    <w:rsid w:val="008260D7"/>
    <w:rsid w:val="00826153"/>
    <w:rsid w:val="00826350"/>
    <w:rsid w:val="0082687A"/>
    <w:rsid w:val="0083005A"/>
    <w:rsid w:val="00830415"/>
    <w:rsid w:val="00830AB1"/>
    <w:rsid w:val="00830BE4"/>
    <w:rsid w:val="00831719"/>
    <w:rsid w:val="008323C4"/>
    <w:rsid w:val="00832564"/>
    <w:rsid w:val="0083272F"/>
    <w:rsid w:val="00832798"/>
    <w:rsid w:val="00832FE5"/>
    <w:rsid w:val="0083312F"/>
    <w:rsid w:val="008334D3"/>
    <w:rsid w:val="00833738"/>
    <w:rsid w:val="00833799"/>
    <w:rsid w:val="00833F89"/>
    <w:rsid w:val="0083439F"/>
    <w:rsid w:val="008343A3"/>
    <w:rsid w:val="00834C69"/>
    <w:rsid w:val="00835242"/>
    <w:rsid w:val="00835681"/>
    <w:rsid w:val="0083596E"/>
    <w:rsid w:val="00835D1C"/>
    <w:rsid w:val="008367CB"/>
    <w:rsid w:val="00836865"/>
    <w:rsid w:val="00836E86"/>
    <w:rsid w:val="00836F9F"/>
    <w:rsid w:val="008406DF"/>
    <w:rsid w:val="00841032"/>
    <w:rsid w:val="008414F8"/>
    <w:rsid w:val="00841E6F"/>
    <w:rsid w:val="00842231"/>
    <w:rsid w:val="00842419"/>
    <w:rsid w:val="00842A2D"/>
    <w:rsid w:val="00842A54"/>
    <w:rsid w:val="00843037"/>
    <w:rsid w:val="00845117"/>
    <w:rsid w:val="00845778"/>
    <w:rsid w:val="008458FF"/>
    <w:rsid w:val="00846380"/>
    <w:rsid w:val="00850414"/>
    <w:rsid w:val="0085235E"/>
    <w:rsid w:val="0085304C"/>
    <w:rsid w:val="008550E2"/>
    <w:rsid w:val="00855E6C"/>
    <w:rsid w:val="00857D61"/>
    <w:rsid w:val="00857EB4"/>
    <w:rsid w:val="0086018F"/>
    <w:rsid w:val="008601C3"/>
    <w:rsid w:val="00861BD3"/>
    <w:rsid w:val="008621F5"/>
    <w:rsid w:val="00863482"/>
    <w:rsid w:val="0086367B"/>
    <w:rsid w:val="00863704"/>
    <w:rsid w:val="0086394B"/>
    <w:rsid w:val="00864BE9"/>
    <w:rsid w:val="00865B89"/>
    <w:rsid w:val="00865C42"/>
    <w:rsid w:val="00865DED"/>
    <w:rsid w:val="00866B5E"/>
    <w:rsid w:val="0086780E"/>
    <w:rsid w:val="0087047A"/>
    <w:rsid w:val="00870557"/>
    <w:rsid w:val="00871587"/>
    <w:rsid w:val="00871C16"/>
    <w:rsid w:val="00873020"/>
    <w:rsid w:val="00873D05"/>
    <w:rsid w:val="008741E6"/>
    <w:rsid w:val="0087426B"/>
    <w:rsid w:val="008747EB"/>
    <w:rsid w:val="00875660"/>
    <w:rsid w:val="00875D9F"/>
    <w:rsid w:val="00876831"/>
    <w:rsid w:val="00876C34"/>
    <w:rsid w:val="00876D46"/>
    <w:rsid w:val="0087760A"/>
    <w:rsid w:val="008804D0"/>
    <w:rsid w:val="00880CF6"/>
    <w:rsid w:val="0088121B"/>
    <w:rsid w:val="0088129E"/>
    <w:rsid w:val="008812B0"/>
    <w:rsid w:val="008851AA"/>
    <w:rsid w:val="00885453"/>
    <w:rsid w:val="008867DF"/>
    <w:rsid w:val="00887417"/>
    <w:rsid w:val="00887C71"/>
    <w:rsid w:val="00887D4D"/>
    <w:rsid w:val="0089002F"/>
    <w:rsid w:val="008901F2"/>
    <w:rsid w:val="00890791"/>
    <w:rsid w:val="008911DD"/>
    <w:rsid w:val="00891897"/>
    <w:rsid w:val="00891BEA"/>
    <w:rsid w:val="00892DED"/>
    <w:rsid w:val="008933C9"/>
    <w:rsid w:val="00893727"/>
    <w:rsid w:val="00894E24"/>
    <w:rsid w:val="008956A7"/>
    <w:rsid w:val="00895729"/>
    <w:rsid w:val="00896310"/>
    <w:rsid w:val="00897498"/>
    <w:rsid w:val="008A1CD4"/>
    <w:rsid w:val="008A1E43"/>
    <w:rsid w:val="008A20D0"/>
    <w:rsid w:val="008A29C9"/>
    <w:rsid w:val="008A2D1E"/>
    <w:rsid w:val="008A3263"/>
    <w:rsid w:val="008A4444"/>
    <w:rsid w:val="008A481C"/>
    <w:rsid w:val="008A5949"/>
    <w:rsid w:val="008A61DB"/>
    <w:rsid w:val="008A79A8"/>
    <w:rsid w:val="008A7CDD"/>
    <w:rsid w:val="008B032C"/>
    <w:rsid w:val="008B0FBD"/>
    <w:rsid w:val="008B14A1"/>
    <w:rsid w:val="008B14D1"/>
    <w:rsid w:val="008B1A65"/>
    <w:rsid w:val="008B1C8F"/>
    <w:rsid w:val="008B241A"/>
    <w:rsid w:val="008B2488"/>
    <w:rsid w:val="008B374B"/>
    <w:rsid w:val="008B3AA9"/>
    <w:rsid w:val="008B40F8"/>
    <w:rsid w:val="008B4272"/>
    <w:rsid w:val="008B480A"/>
    <w:rsid w:val="008B667B"/>
    <w:rsid w:val="008B6A6F"/>
    <w:rsid w:val="008B75B3"/>
    <w:rsid w:val="008B7712"/>
    <w:rsid w:val="008C13B3"/>
    <w:rsid w:val="008C233C"/>
    <w:rsid w:val="008C2A07"/>
    <w:rsid w:val="008C2C90"/>
    <w:rsid w:val="008C3BF6"/>
    <w:rsid w:val="008C3F72"/>
    <w:rsid w:val="008C4686"/>
    <w:rsid w:val="008C4E83"/>
    <w:rsid w:val="008C5602"/>
    <w:rsid w:val="008C58D1"/>
    <w:rsid w:val="008C6BC9"/>
    <w:rsid w:val="008D0735"/>
    <w:rsid w:val="008D0ACA"/>
    <w:rsid w:val="008D1C1D"/>
    <w:rsid w:val="008D33E4"/>
    <w:rsid w:val="008D3951"/>
    <w:rsid w:val="008D40FF"/>
    <w:rsid w:val="008D528A"/>
    <w:rsid w:val="008D5D63"/>
    <w:rsid w:val="008D65A7"/>
    <w:rsid w:val="008D73AB"/>
    <w:rsid w:val="008D777C"/>
    <w:rsid w:val="008D7900"/>
    <w:rsid w:val="008E2C8E"/>
    <w:rsid w:val="008E3AE5"/>
    <w:rsid w:val="008E4DC0"/>
    <w:rsid w:val="008E64D6"/>
    <w:rsid w:val="008E6A54"/>
    <w:rsid w:val="008F019A"/>
    <w:rsid w:val="008F1058"/>
    <w:rsid w:val="008F1A33"/>
    <w:rsid w:val="008F1BA6"/>
    <w:rsid w:val="008F22AA"/>
    <w:rsid w:val="008F252C"/>
    <w:rsid w:val="008F25FE"/>
    <w:rsid w:val="008F2E4F"/>
    <w:rsid w:val="008F393C"/>
    <w:rsid w:val="008F3E49"/>
    <w:rsid w:val="008F4050"/>
    <w:rsid w:val="008F4AF1"/>
    <w:rsid w:val="008F4F44"/>
    <w:rsid w:val="008F5D12"/>
    <w:rsid w:val="008F5D26"/>
    <w:rsid w:val="008F5FEB"/>
    <w:rsid w:val="008F6314"/>
    <w:rsid w:val="0090033C"/>
    <w:rsid w:val="009023F3"/>
    <w:rsid w:val="009034B5"/>
    <w:rsid w:val="009040DE"/>
    <w:rsid w:val="00904826"/>
    <w:rsid w:val="00905580"/>
    <w:rsid w:val="009059DC"/>
    <w:rsid w:val="00905A71"/>
    <w:rsid w:val="00907195"/>
    <w:rsid w:val="00907484"/>
    <w:rsid w:val="0090776B"/>
    <w:rsid w:val="00907F0D"/>
    <w:rsid w:val="009105E9"/>
    <w:rsid w:val="00910B4A"/>
    <w:rsid w:val="00911686"/>
    <w:rsid w:val="00911C61"/>
    <w:rsid w:val="0091218F"/>
    <w:rsid w:val="00912332"/>
    <w:rsid w:val="009133D5"/>
    <w:rsid w:val="00913B28"/>
    <w:rsid w:val="00913E58"/>
    <w:rsid w:val="00914458"/>
    <w:rsid w:val="009155E5"/>
    <w:rsid w:val="009157CA"/>
    <w:rsid w:val="00915F8B"/>
    <w:rsid w:val="00916025"/>
    <w:rsid w:val="009172D4"/>
    <w:rsid w:val="0092102C"/>
    <w:rsid w:val="00921DBB"/>
    <w:rsid w:val="00921E84"/>
    <w:rsid w:val="00922C13"/>
    <w:rsid w:val="00922DF6"/>
    <w:rsid w:val="00922DFA"/>
    <w:rsid w:val="0092386F"/>
    <w:rsid w:val="00924564"/>
    <w:rsid w:val="00924AA0"/>
    <w:rsid w:val="00925FDA"/>
    <w:rsid w:val="009260E2"/>
    <w:rsid w:val="009261A1"/>
    <w:rsid w:val="009265E6"/>
    <w:rsid w:val="0092746D"/>
    <w:rsid w:val="009278C8"/>
    <w:rsid w:val="00930284"/>
    <w:rsid w:val="00930C86"/>
    <w:rsid w:val="009329F4"/>
    <w:rsid w:val="00933CB4"/>
    <w:rsid w:val="00934B38"/>
    <w:rsid w:val="00935442"/>
    <w:rsid w:val="00935712"/>
    <w:rsid w:val="00936401"/>
    <w:rsid w:val="00936C06"/>
    <w:rsid w:val="00936D7C"/>
    <w:rsid w:val="009372F3"/>
    <w:rsid w:val="00937975"/>
    <w:rsid w:val="00937B5C"/>
    <w:rsid w:val="0094036B"/>
    <w:rsid w:val="009414D2"/>
    <w:rsid w:val="0094195A"/>
    <w:rsid w:val="00941BCC"/>
    <w:rsid w:val="00941F97"/>
    <w:rsid w:val="00941FFB"/>
    <w:rsid w:val="00942317"/>
    <w:rsid w:val="00942ACC"/>
    <w:rsid w:val="00942DCD"/>
    <w:rsid w:val="009431AB"/>
    <w:rsid w:val="00943A03"/>
    <w:rsid w:val="00943B48"/>
    <w:rsid w:val="00943F5D"/>
    <w:rsid w:val="009441A9"/>
    <w:rsid w:val="00945734"/>
    <w:rsid w:val="0094627A"/>
    <w:rsid w:val="009469DC"/>
    <w:rsid w:val="00946E69"/>
    <w:rsid w:val="00947273"/>
    <w:rsid w:val="0094778E"/>
    <w:rsid w:val="009516A8"/>
    <w:rsid w:val="00951ABF"/>
    <w:rsid w:val="00951DA9"/>
    <w:rsid w:val="009521C1"/>
    <w:rsid w:val="00952398"/>
    <w:rsid w:val="00952748"/>
    <w:rsid w:val="00952ACA"/>
    <w:rsid w:val="00953171"/>
    <w:rsid w:val="009535CF"/>
    <w:rsid w:val="00953711"/>
    <w:rsid w:val="009539FC"/>
    <w:rsid w:val="00953EB2"/>
    <w:rsid w:val="009540BB"/>
    <w:rsid w:val="00954773"/>
    <w:rsid w:val="00954A1D"/>
    <w:rsid w:val="0095589F"/>
    <w:rsid w:val="00955C9E"/>
    <w:rsid w:val="00955F0E"/>
    <w:rsid w:val="009567A3"/>
    <w:rsid w:val="00956B2E"/>
    <w:rsid w:val="00956D99"/>
    <w:rsid w:val="00960968"/>
    <w:rsid w:val="00961A85"/>
    <w:rsid w:val="00962120"/>
    <w:rsid w:val="00962557"/>
    <w:rsid w:val="00962899"/>
    <w:rsid w:val="00962F2A"/>
    <w:rsid w:val="009632B4"/>
    <w:rsid w:val="009637E0"/>
    <w:rsid w:val="00964464"/>
    <w:rsid w:val="009649BA"/>
    <w:rsid w:val="009655E6"/>
    <w:rsid w:val="00965931"/>
    <w:rsid w:val="00965D1A"/>
    <w:rsid w:val="00965E3B"/>
    <w:rsid w:val="00966B40"/>
    <w:rsid w:val="00966CB9"/>
    <w:rsid w:val="0096717C"/>
    <w:rsid w:val="00971956"/>
    <w:rsid w:val="009720B7"/>
    <w:rsid w:val="00973C00"/>
    <w:rsid w:val="009745DA"/>
    <w:rsid w:val="00974624"/>
    <w:rsid w:val="0097557D"/>
    <w:rsid w:val="00975905"/>
    <w:rsid w:val="00976326"/>
    <w:rsid w:val="00976A04"/>
    <w:rsid w:val="00976EE7"/>
    <w:rsid w:val="00977B8C"/>
    <w:rsid w:val="00977F41"/>
    <w:rsid w:val="0098138C"/>
    <w:rsid w:val="00981400"/>
    <w:rsid w:val="00981E11"/>
    <w:rsid w:val="00982D0D"/>
    <w:rsid w:val="009850E7"/>
    <w:rsid w:val="00985853"/>
    <w:rsid w:val="009858E1"/>
    <w:rsid w:val="0098618D"/>
    <w:rsid w:val="009877C7"/>
    <w:rsid w:val="0099007D"/>
    <w:rsid w:val="0099092C"/>
    <w:rsid w:val="009915E1"/>
    <w:rsid w:val="00991811"/>
    <w:rsid w:val="009921BC"/>
    <w:rsid w:val="00992297"/>
    <w:rsid w:val="009924A2"/>
    <w:rsid w:val="009924B4"/>
    <w:rsid w:val="00992F7C"/>
    <w:rsid w:val="00993A47"/>
    <w:rsid w:val="00993DAF"/>
    <w:rsid w:val="00994B1E"/>
    <w:rsid w:val="00995341"/>
    <w:rsid w:val="00997172"/>
    <w:rsid w:val="009A0D88"/>
    <w:rsid w:val="009A1C8D"/>
    <w:rsid w:val="009A2A20"/>
    <w:rsid w:val="009A3203"/>
    <w:rsid w:val="009A3672"/>
    <w:rsid w:val="009A404F"/>
    <w:rsid w:val="009A473A"/>
    <w:rsid w:val="009A4F96"/>
    <w:rsid w:val="009A50C0"/>
    <w:rsid w:val="009A5B92"/>
    <w:rsid w:val="009A61AF"/>
    <w:rsid w:val="009A6CFF"/>
    <w:rsid w:val="009A6FAE"/>
    <w:rsid w:val="009A7788"/>
    <w:rsid w:val="009B0FB2"/>
    <w:rsid w:val="009B206F"/>
    <w:rsid w:val="009B2593"/>
    <w:rsid w:val="009B2F03"/>
    <w:rsid w:val="009B4100"/>
    <w:rsid w:val="009B45DD"/>
    <w:rsid w:val="009B48AA"/>
    <w:rsid w:val="009B5915"/>
    <w:rsid w:val="009B7BA6"/>
    <w:rsid w:val="009C1CD7"/>
    <w:rsid w:val="009C1F86"/>
    <w:rsid w:val="009C270E"/>
    <w:rsid w:val="009C29C1"/>
    <w:rsid w:val="009C2B8E"/>
    <w:rsid w:val="009C2ECE"/>
    <w:rsid w:val="009C39E8"/>
    <w:rsid w:val="009C3D95"/>
    <w:rsid w:val="009C43AF"/>
    <w:rsid w:val="009C4C0E"/>
    <w:rsid w:val="009C4CBC"/>
    <w:rsid w:val="009C7E0B"/>
    <w:rsid w:val="009C7EA6"/>
    <w:rsid w:val="009D005F"/>
    <w:rsid w:val="009D092E"/>
    <w:rsid w:val="009D1780"/>
    <w:rsid w:val="009D1A11"/>
    <w:rsid w:val="009D1B50"/>
    <w:rsid w:val="009D205C"/>
    <w:rsid w:val="009D2357"/>
    <w:rsid w:val="009D2A98"/>
    <w:rsid w:val="009D3D19"/>
    <w:rsid w:val="009D4525"/>
    <w:rsid w:val="009D7A63"/>
    <w:rsid w:val="009E0368"/>
    <w:rsid w:val="009E0AC4"/>
    <w:rsid w:val="009E0E7B"/>
    <w:rsid w:val="009E2091"/>
    <w:rsid w:val="009E21C1"/>
    <w:rsid w:val="009E318D"/>
    <w:rsid w:val="009E324A"/>
    <w:rsid w:val="009E5175"/>
    <w:rsid w:val="009E68C3"/>
    <w:rsid w:val="009E7729"/>
    <w:rsid w:val="009E77A4"/>
    <w:rsid w:val="009F0327"/>
    <w:rsid w:val="009F08B6"/>
    <w:rsid w:val="009F0F3F"/>
    <w:rsid w:val="009F0FC6"/>
    <w:rsid w:val="009F10DF"/>
    <w:rsid w:val="009F13A3"/>
    <w:rsid w:val="009F154A"/>
    <w:rsid w:val="009F17BD"/>
    <w:rsid w:val="009F1B2F"/>
    <w:rsid w:val="009F2569"/>
    <w:rsid w:val="009F2A53"/>
    <w:rsid w:val="009F3057"/>
    <w:rsid w:val="009F37F7"/>
    <w:rsid w:val="009F4AE3"/>
    <w:rsid w:val="009F500D"/>
    <w:rsid w:val="009F696E"/>
    <w:rsid w:val="009F6C03"/>
    <w:rsid w:val="009F7E48"/>
    <w:rsid w:val="009F7E8A"/>
    <w:rsid w:val="00A00130"/>
    <w:rsid w:val="00A0023E"/>
    <w:rsid w:val="00A00562"/>
    <w:rsid w:val="00A0074C"/>
    <w:rsid w:val="00A01D07"/>
    <w:rsid w:val="00A01E38"/>
    <w:rsid w:val="00A0230E"/>
    <w:rsid w:val="00A0375D"/>
    <w:rsid w:val="00A040F9"/>
    <w:rsid w:val="00A042CB"/>
    <w:rsid w:val="00A06041"/>
    <w:rsid w:val="00A06470"/>
    <w:rsid w:val="00A06EDE"/>
    <w:rsid w:val="00A0702F"/>
    <w:rsid w:val="00A1088E"/>
    <w:rsid w:val="00A11301"/>
    <w:rsid w:val="00A114DA"/>
    <w:rsid w:val="00A11552"/>
    <w:rsid w:val="00A11E64"/>
    <w:rsid w:val="00A12580"/>
    <w:rsid w:val="00A12B73"/>
    <w:rsid w:val="00A12D20"/>
    <w:rsid w:val="00A13685"/>
    <w:rsid w:val="00A14087"/>
    <w:rsid w:val="00A14656"/>
    <w:rsid w:val="00A146FF"/>
    <w:rsid w:val="00A1497B"/>
    <w:rsid w:val="00A15279"/>
    <w:rsid w:val="00A152BE"/>
    <w:rsid w:val="00A1567F"/>
    <w:rsid w:val="00A15BDD"/>
    <w:rsid w:val="00A15C8F"/>
    <w:rsid w:val="00A16480"/>
    <w:rsid w:val="00A167DD"/>
    <w:rsid w:val="00A16843"/>
    <w:rsid w:val="00A178E4"/>
    <w:rsid w:val="00A17B96"/>
    <w:rsid w:val="00A20925"/>
    <w:rsid w:val="00A2191A"/>
    <w:rsid w:val="00A21AF8"/>
    <w:rsid w:val="00A22177"/>
    <w:rsid w:val="00A229C3"/>
    <w:rsid w:val="00A231FC"/>
    <w:rsid w:val="00A23AB7"/>
    <w:rsid w:val="00A23FBD"/>
    <w:rsid w:val="00A241B1"/>
    <w:rsid w:val="00A241FF"/>
    <w:rsid w:val="00A25683"/>
    <w:rsid w:val="00A25CD0"/>
    <w:rsid w:val="00A25D21"/>
    <w:rsid w:val="00A27908"/>
    <w:rsid w:val="00A279AF"/>
    <w:rsid w:val="00A27F95"/>
    <w:rsid w:val="00A301C7"/>
    <w:rsid w:val="00A30A34"/>
    <w:rsid w:val="00A31770"/>
    <w:rsid w:val="00A31869"/>
    <w:rsid w:val="00A31A6D"/>
    <w:rsid w:val="00A31E62"/>
    <w:rsid w:val="00A32238"/>
    <w:rsid w:val="00A32D16"/>
    <w:rsid w:val="00A330B1"/>
    <w:rsid w:val="00A3349C"/>
    <w:rsid w:val="00A33D80"/>
    <w:rsid w:val="00A34158"/>
    <w:rsid w:val="00A34678"/>
    <w:rsid w:val="00A3525C"/>
    <w:rsid w:val="00A35953"/>
    <w:rsid w:val="00A36E8B"/>
    <w:rsid w:val="00A37267"/>
    <w:rsid w:val="00A37CF3"/>
    <w:rsid w:val="00A40BD3"/>
    <w:rsid w:val="00A40D35"/>
    <w:rsid w:val="00A40D7D"/>
    <w:rsid w:val="00A410A1"/>
    <w:rsid w:val="00A417E1"/>
    <w:rsid w:val="00A419E0"/>
    <w:rsid w:val="00A41CC1"/>
    <w:rsid w:val="00A42839"/>
    <w:rsid w:val="00A42C88"/>
    <w:rsid w:val="00A431FC"/>
    <w:rsid w:val="00A4324F"/>
    <w:rsid w:val="00A436EA"/>
    <w:rsid w:val="00A45A26"/>
    <w:rsid w:val="00A461E6"/>
    <w:rsid w:val="00A469C6"/>
    <w:rsid w:val="00A47F00"/>
    <w:rsid w:val="00A50074"/>
    <w:rsid w:val="00A50CE5"/>
    <w:rsid w:val="00A50D84"/>
    <w:rsid w:val="00A50FB4"/>
    <w:rsid w:val="00A51CDD"/>
    <w:rsid w:val="00A52A73"/>
    <w:rsid w:val="00A52B7A"/>
    <w:rsid w:val="00A52C9C"/>
    <w:rsid w:val="00A54246"/>
    <w:rsid w:val="00A54A66"/>
    <w:rsid w:val="00A556C3"/>
    <w:rsid w:val="00A5711C"/>
    <w:rsid w:val="00A617C2"/>
    <w:rsid w:val="00A61A12"/>
    <w:rsid w:val="00A61E5D"/>
    <w:rsid w:val="00A6220E"/>
    <w:rsid w:val="00A622B3"/>
    <w:rsid w:val="00A625B7"/>
    <w:rsid w:val="00A6312B"/>
    <w:rsid w:val="00A64C69"/>
    <w:rsid w:val="00A6542F"/>
    <w:rsid w:val="00A65549"/>
    <w:rsid w:val="00A65E7E"/>
    <w:rsid w:val="00A660ED"/>
    <w:rsid w:val="00A666D7"/>
    <w:rsid w:val="00A67BC7"/>
    <w:rsid w:val="00A70646"/>
    <w:rsid w:val="00A7107C"/>
    <w:rsid w:val="00A71475"/>
    <w:rsid w:val="00A71F3E"/>
    <w:rsid w:val="00A72474"/>
    <w:rsid w:val="00A74555"/>
    <w:rsid w:val="00A74A1D"/>
    <w:rsid w:val="00A75EBA"/>
    <w:rsid w:val="00A762E3"/>
    <w:rsid w:val="00A763CB"/>
    <w:rsid w:val="00A765B2"/>
    <w:rsid w:val="00A7691C"/>
    <w:rsid w:val="00A76C15"/>
    <w:rsid w:val="00A77016"/>
    <w:rsid w:val="00A80478"/>
    <w:rsid w:val="00A809DF"/>
    <w:rsid w:val="00A8106E"/>
    <w:rsid w:val="00A8165A"/>
    <w:rsid w:val="00A81CE5"/>
    <w:rsid w:val="00A8237B"/>
    <w:rsid w:val="00A82797"/>
    <w:rsid w:val="00A83B65"/>
    <w:rsid w:val="00A848D3"/>
    <w:rsid w:val="00A85347"/>
    <w:rsid w:val="00A90026"/>
    <w:rsid w:val="00A900CF"/>
    <w:rsid w:val="00A91010"/>
    <w:rsid w:val="00A91155"/>
    <w:rsid w:val="00A912D9"/>
    <w:rsid w:val="00A91595"/>
    <w:rsid w:val="00A92015"/>
    <w:rsid w:val="00A92CCB"/>
    <w:rsid w:val="00A93A79"/>
    <w:rsid w:val="00A943F5"/>
    <w:rsid w:val="00A94477"/>
    <w:rsid w:val="00A95057"/>
    <w:rsid w:val="00A9506F"/>
    <w:rsid w:val="00A9569A"/>
    <w:rsid w:val="00A95956"/>
    <w:rsid w:val="00A95AF0"/>
    <w:rsid w:val="00A9600C"/>
    <w:rsid w:val="00A961D2"/>
    <w:rsid w:val="00A9665B"/>
    <w:rsid w:val="00A97091"/>
    <w:rsid w:val="00A9720B"/>
    <w:rsid w:val="00A972E3"/>
    <w:rsid w:val="00A97E41"/>
    <w:rsid w:val="00A97E86"/>
    <w:rsid w:val="00AA01B2"/>
    <w:rsid w:val="00AA0500"/>
    <w:rsid w:val="00AA1356"/>
    <w:rsid w:val="00AA13C1"/>
    <w:rsid w:val="00AA1C94"/>
    <w:rsid w:val="00AA1F55"/>
    <w:rsid w:val="00AA2416"/>
    <w:rsid w:val="00AA27CC"/>
    <w:rsid w:val="00AA3A0D"/>
    <w:rsid w:val="00AA3BF8"/>
    <w:rsid w:val="00AA4056"/>
    <w:rsid w:val="00AA422D"/>
    <w:rsid w:val="00AA5956"/>
    <w:rsid w:val="00AA71E9"/>
    <w:rsid w:val="00AA78C4"/>
    <w:rsid w:val="00AA7B62"/>
    <w:rsid w:val="00AB0F81"/>
    <w:rsid w:val="00AB108D"/>
    <w:rsid w:val="00AB156B"/>
    <w:rsid w:val="00AB1972"/>
    <w:rsid w:val="00AB1ED1"/>
    <w:rsid w:val="00AB1F41"/>
    <w:rsid w:val="00AB35F2"/>
    <w:rsid w:val="00AB36BD"/>
    <w:rsid w:val="00AB3860"/>
    <w:rsid w:val="00AB3EC2"/>
    <w:rsid w:val="00AB41AB"/>
    <w:rsid w:val="00AB45D0"/>
    <w:rsid w:val="00AB4996"/>
    <w:rsid w:val="00AB51A9"/>
    <w:rsid w:val="00AB58BD"/>
    <w:rsid w:val="00AB5B15"/>
    <w:rsid w:val="00AB6474"/>
    <w:rsid w:val="00AC10DE"/>
    <w:rsid w:val="00AC11D3"/>
    <w:rsid w:val="00AC2054"/>
    <w:rsid w:val="00AC2336"/>
    <w:rsid w:val="00AC244A"/>
    <w:rsid w:val="00AC289F"/>
    <w:rsid w:val="00AC2E88"/>
    <w:rsid w:val="00AC2EF2"/>
    <w:rsid w:val="00AC3660"/>
    <w:rsid w:val="00AC4DE2"/>
    <w:rsid w:val="00AC5352"/>
    <w:rsid w:val="00AC561C"/>
    <w:rsid w:val="00AC58E4"/>
    <w:rsid w:val="00AC5AE5"/>
    <w:rsid w:val="00AC5D0B"/>
    <w:rsid w:val="00AD1CFC"/>
    <w:rsid w:val="00AD2B85"/>
    <w:rsid w:val="00AD3D4F"/>
    <w:rsid w:val="00AD4ACD"/>
    <w:rsid w:val="00AD50F9"/>
    <w:rsid w:val="00AD54BE"/>
    <w:rsid w:val="00AD56DA"/>
    <w:rsid w:val="00AD5FE2"/>
    <w:rsid w:val="00AD6C59"/>
    <w:rsid w:val="00AD7EEF"/>
    <w:rsid w:val="00AE111B"/>
    <w:rsid w:val="00AE17F3"/>
    <w:rsid w:val="00AE25BA"/>
    <w:rsid w:val="00AE2886"/>
    <w:rsid w:val="00AE39E4"/>
    <w:rsid w:val="00AE4FBB"/>
    <w:rsid w:val="00AE50E7"/>
    <w:rsid w:val="00AE56A9"/>
    <w:rsid w:val="00AE59C4"/>
    <w:rsid w:val="00AE5A34"/>
    <w:rsid w:val="00AE622B"/>
    <w:rsid w:val="00AE69E2"/>
    <w:rsid w:val="00AE6D25"/>
    <w:rsid w:val="00AE7D26"/>
    <w:rsid w:val="00AF0C34"/>
    <w:rsid w:val="00AF0C3E"/>
    <w:rsid w:val="00AF0C9D"/>
    <w:rsid w:val="00AF0E30"/>
    <w:rsid w:val="00AF12D2"/>
    <w:rsid w:val="00AF180B"/>
    <w:rsid w:val="00AF1BBB"/>
    <w:rsid w:val="00AF2506"/>
    <w:rsid w:val="00AF298E"/>
    <w:rsid w:val="00AF2C19"/>
    <w:rsid w:val="00AF377F"/>
    <w:rsid w:val="00AF6631"/>
    <w:rsid w:val="00AF673B"/>
    <w:rsid w:val="00AF67C7"/>
    <w:rsid w:val="00B001C9"/>
    <w:rsid w:val="00B02760"/>
    <w:rsid w:val="00B034BC"/>
    <w:rsid w:val="00B0361A"/>
    <w:rsid w:val="00B03709"/>
    <w:rsid w:val="00B03967"/>
    <w:rsid w:val="00B042B4"/>
    <w:rsid w:val="00B05377"/>
    <w:rsid w:val="00B05557"/>
    <w:rsid w:val="00B06840"/>
    <w:rsid w:val="00B07125"/>
    <w:rsid w:val="00B0776D"/>
    <w:rsid w:val="00B10C66"/>
    <w:rsid w:val="00B1255E"/>
    <w:rsid w:val="00B133E8"/>
    <w:rsid w:val="00B13C43"/>
    <w:rsid w:val="00B13CB3"/>
    <w:rsid w:val="00B1461E"/>
    <w:rsid w:val="00B14F71"/>
    <w:rsid w:val="00B1509F"/>
    <w:rsid w:val="00B15125"/>
    <w:rsid w:val="00B161B7"/>
    <w:rsid w:val="00B16DF6"/>
    <w:rsid w:val="00B17185"/>
    <w:rsid w:val="00B20828"/>
    <w:rsid w:val="00B20907"/>
    <w:rsid w:val="00B215DF"/>
    <w:rsid w:val="00B2169C"/>
    <w:rsid w:val="00B217A1"/>
    <w:rsid w:val="00B223C5"/>
    <w:rsid w:val="00B2270C"/>
    <w:rsid w:val="00B22B4E"/>
    <w:rsid w:val="00B233BF"/>
    <w:rsid w:val="00B2371F"/>
    <w:rsid w:val="00B23B1C"/>
    <w:rsid w:val="00B23BB0"/>
    <w:rsid w:val="00B24E5D"/>
    <w:rsid w:val="00B2505D"/>
    <w:rsid w:val="00B261B8"/>
    <w:rsid w:val="00B266B7"/>
    <w:rsid w:val="00B27720"/>
    <w:rsid w:val="00B27888"/>
    <w:rsid w:val="00B27BDD"/>
    <w:rsid w:val="00B30855"/>
    <w:rsid w:val="00B30EBB"/>
    <w:rsid w:val="00B320E6"/>
    <w:rsid w:val="00B326DC"/>
    <w:rsid w:val="00B328E4"/>
    <w:rsid w:val="00B33E66"/>
    <w:rsid w:val="00B341B1"/>
    <w:rsid w:val="00B3442A"/>
    <w:rsid w:val="00B35423"/>
    <w:rsid w:val="00B35810"/>
    <w:rsid w:val="00B35949"/>
    <w:rsid w:val="00B35B3E"/>
    <w:rsid w:val="00B36378"/>
    <w:rsid w:val="00B372FC"/>
    <w:rsid w:val="00B37AAD"/>
    <w:rsid w:val="00B4099C"/>
    <w:rsid w:val="00B42E5D"/>
    <w:rsid w:val="00B43B18"/>
    <w:rsid w:val="00B4411C"/>
    <w:rsid w:val="00B4456F"/>
    <w:rsid w:val="00B45874"/>
    <w:rsid w:val="00B4594C"/>
    <w:rsid w:val="00B45B5F"/>
    <w:rsid w:val="00B46E1C"/>
    <w:rsid w:val="00B4757C"/>
    <w:rsid w:val="00B476FD"/>
    <w:rsid w:val="00B477FB"/>
    <w:rsid w:val="00B51B94"/>
    <w:rsid w:val="00B52086"/>
    <w:rsid w:val="00B524E7"/>
    <w:rsid w:val="00B52A27"/>
    <w:rsid w:val="00B52CD0"/>
    <w:rsid w:val="00B52F01"/>
    <w:rsid w:val="00B531DB"/>
    <w:rsid w:val="00B54238"/>
    <w:rsid w:val="00B54ACC"/>
    <w:rsid w:val="00B550C8"/>
    <w:rsid w:val="00B57F10"/>
    <w:rsid w:val="00B6035A"/>
    <w:rsid w:val="00B60AC5"/>
    <w:rsid w:val="00B617BF"/>
    <w:rsid w:val="00B61B87"/>
    <w:rsid w:val="00B62598"/>
    <w:rsid w:val="00B63806"/>
    <w:rsid w:val="00B63E33"/>
    <w:rsid w:val="00B63EF1"/>
    <w:rsid w:val="00B65D35"/>
    <w:rsid w:val="00B662E5"/>
    <w:rsid w:val="00B676DD"/>
    <w:rsid w:val="00B678D3"/>
    <w:rsid w:val="00B67952"/>
    <w:rsid w:val="00B67B78"/>
    <w:rsid w:val="00B7024D"/>
    <w:rsid w:val="00B7169B"/>
    <w:rsid w:val="00B720FC"/>
    <w:rsid w:val="00B72519"/>
    <w:rsid w:val="00B73CF5"/>
    <w:rsid w:val="00B744BF"/>
    <w:rsid w:val="00B74640"/>
    <w:rsid w:val="00B74A5C"/>
    <w:rsid w:val="00B74A80"/>
    <w:rsid w:val="00B75058"/>
    <w:rsid w:val="00B7558A"/>
    <w:rsid w:val="00B7567B"/>
    <w:rsid w:val="00B7632B"/>
    <w:rsid w:val="00B77403"/>
    <w:rsid w:val="00B77F28"/>
    <w:rsid w:val="00B80938"/>
    <w:rsid w:val="00B81331"/>
    <w:rsid w:val="00B820FD"/>
    <w:rsid w:val="00B83116"/>
    <w:rsid w:val="00B83495"/>
    <w:rsid w:val="00B83E60"/>
    <w:rsid w:val="00B84665"/>
    <w:rsid w:val="00B85141"/>
    <w:rsid w:val="00B85E54"/>
    <w:rsid w:val="00B86350"/>
    <w:rsid w:val="00B8660D"/>
    <w:rsid w:val="00B9063A"/>
    <w:rsid w:val="00B91169"/>
    <w:rsid w:val="00B917AD"/>
    <w:rsid w:val="00B91C62"/>
    <w:rsid w:val="00B91E16"/>
    <w:rsid w:val="00B91EE2"/>
    <w:rsid w:val="00B93211"/>
    <w:rsid w:val="00B94F21"/>
    <w:rsid w:val="00B95779"/>
    <w:rsid w:val="00B95C5A"/>
    <w:rsid w:val="00B9670E"/>
    <w:rsid w:val="00B96CBE"/>
    <w:rsid w:val="00BA0F22"/>
    <w:rsid w:val="00BA0F66"/>
    <w:rsid w:val="00BA149D"/>
    <w:rsid w:val="00BA200B"/>
    <w:rsid w:val="00BA26A6"/>
    <w:rsid w:val="00BA308D"/>
    <w:rsid w:val="00BA33D5"/>
    <w:rsid w:val="00BA33E8"/>
    <w:rsid w:val="00BA3461"/>
    <w:rsid w:val="00BA442F"/>
    <w:rsid w:val="00BA4B89"/>
    <w:rsid w:val="00BA5739"/>
    <w:rsid w:val="00BA594D"/>
    <w:rsid w:val="00BA5A9D"/>
    <w:rsid w:val="00BA5CCB"/>
    <w:rsid w:val="00BA6CCF"/>
    <w:rsid w:val="00BA77FB"/>
    <w:rsid w:val="00BB07F5"/>
    <w:rsid w:val="00BB0CE8"/>
    <w:rsid w:val="00BB0D62"/>
    <w:rsid w:val="00BB2384"/>
    <w:rsid w:val="00BB23CC"/>
    <w:rsid w:val="00BB2D3B"/>
    <w:rsid w:val="00BB39D4"/>
    <w:rsid w:val="00BB3B18"/>
    <w:rsid w:val="00BB450E"/>
    <w:rsid w:val="00BB45AC"/>
    <w:rsid w:val="00BB50CC"/>
    <w:rsid w:val="00BB6739"/>
    <w:rsid w:val="00BB79A5"/>
    <w:rsid w:val="00BB7FA9"/>
    <w:rsid w:val="00BC0374"/>
    <w:rsid w:val="00BC068E"/>
    <w:rsid w:val="00BC1A20"/>
    <w:rsid w:val="00BC274E"/>
    <w:rsid w:val="00BC2CD2"/>
    <w:rsid w:val="00BC329D"/>
    <w:rsid w:val="00BC4BDB"/>
    <w:rsid w:val="00BC5682"/>
    <w:rsid w:val="00BC5863"/>
    <w:rsid w:val="00BC5B83"/>
    <w:rsid w:val="00BC5E33"/>
    <w:rsid w:val="00BC60ED"/>
    <w:rsid w:val="00BC7246"/>
    <w:rsid w:val="00BD0CFC"/>
    <w:rsid w:val="00BD1EB0"/>
    <w:rsid w:val="00BD2157"/>
    <w:rsid w:val="00BD2525"/>
    <w:rsid w:val="00BD27A5"/>
    <w:rsid w:val="00BD2AE8"/>
    <w:rsid w:val="00BD2B41"/>
    <w:rsid w:val="00BD30CD"/>
    <w:rsid w:val="00BD37FB"/>
    <w:rsid w:val="00BD40B2"/>
    <w:rsid w:val="00BD4233"/>
    <w:rsid w:val="00BD432C"/>
    <w:rsid w:val="00BD4ADF"/>
    <w:rsid w:val="00BD5DEB"/>
    <w:rsid w:val="00BD623B"/>
    <w:rsid w:val="00BD67F7"/>
    <w:rsid w:val="00BD6CB4"/>
    <w:rsid w:val="00BD6F3D"/>
    <w:rsid w:val="00BD7A2B"/>
    <w:rsid w:val="00BD7BE9"/>
    <w:rsid w:val="00BE16EE"/>
    <w:rsid w:val="00BE2201"/>
    <w:rsid w:val="00BE2230"/>
    <w:rsid w:val="00BE2384"/>
    <w:rsid w:val="00BE297F"/>
    <w:rsid w:val="00BE33B8"/>
    <w:rsid w:val="00BE3885"/>
    <w:rsid w:val="00BE390C"/>
    <w:rsid w:val="00BE57C7"/>
    <w:rsid w:val="00BE668B"/>
    <w:rsid w:val="00BE785A"/>
    <w:rsid w:val="00BF0539"/>
    <w:rsid w:val="00BF0A91"/>
    <w:rsid w:val="00BF1380"/>
    <w:rsid w:val="00BF237E"/>
    <w:rsid w:val="00BF2B61"/>
    <w:rsid w:val="00BF3EDD"/>
    <w:rsid w:val="00BF5639"/>
    <w:rsid w:val="00BF668A"/>
    <w:rsid w:val="00BF7A92"/>
    <w:rsid w:val="00C01184"/>
    <w:rsid w:val="00C01BC7"/>
    <w:rsid w:val="00C01BD9"/>
    <w:rsid w:val="00C023C4"/>
    <w:rsid w:val="00C02E70"/>
    <w:rsid w:val="00C03580"/>
    <w:rsid w:val="00C0373E"/>
    <w:rsid w:val="00C03DB1"/>
    <w:rsid w:val="00C04486"/>
    <w:rsid w:val="00C04951"/>
    <w:rsid w:val="00C04B97"/>
    <w:rsid w:val="00C056DC"/>
    <w:rsid w:val="00C05F4F"/>
    <w:rsid w:val="00C0624A"/>
    <w:rsid w:val="00C06B09"/>
    <w:rsid w:val="00C06C47"/>
    <w:rsid w:val="00C07364"/>
    <w:rsid w:val="00C07D46"/>
    <w:rsid w:val="00C07E6E"/>
    <w:rsid w:val="00C106C8"/>
    <w:rsid w:val="00C108B7"/>
    <w:rsid w:val="00C10CFC"/>
    <w:rsid w:val="00C1118C"/>
    <w:rsid w:val="00C1131A"/>
    <w:rsid w:val="00C1198B"/>
    <w:rsid w:val="00C11AFC"/>
    <w:rsid w:val="00C12E6E"/>
    <w:rsid w:val="00C13568"/>
    <w:rsid w:val="00C13834"/>
    <w:rsid w:val="00C13976"/>
    <w:rsid w:val="00C149C4"/>
    <w:rsid w:val="00C16414"/>
    <w:rsid w:val="00C16965"/>
    <w:rsid w:val="00C16C4A"/>
    <w:rsid w:val="00C16D91"/>
    <w:rsid w:val="00C17E4C"/>
    <w:rsid w:val="00C17F7A"/>
    <w:rsid w:val="00C20041"/>
    <w:rsid w:val="00C208C1"/>
    <w:rsid w:val="00C210F7"/>
    <w:rsid w:val="00C21F2B"/>
    <w:rsid w:val="00C21FBF"/>
    <w:rsid w:val="00C227EB"/>
    <w:rsid w:val="00C22B19"/>
    <w:rsid w:val="00C22BB9"/>
    <w:rsid w:val="00C239D7"/>
    <w:rsid w:val="00C24136"/>
    <w:rsid w:val="00C25096"/>
    <w:rsid w:val="00C2520A"/>
    <w:rsid w:val="00C25523"/>
    <w:rsid w:val="00C26C8F"/>
    <w:rsid w:val="00C27953"/>
    <w:rsid w:val="00C302A6"/>
    <w:rsid w:val="00C30718"/>
    <w:rsid w:val="00C31426"/>
    <w:rsid w:val="00C31679"/>
    <w:rsid w:val="00C31C06"/>
    <w:rsid w:val="00C350ED"/>
    <w:rsid w:val="00C354C9"/>
    <w:rsid w:val="00C358C2"/>
    <w:rsid w:val="00C36B4C"/>
    <w:rsid w:val="00C376D7"/>
    <w:rsid w:val="00C3794D"/>
    <w:rsid w:val="00C379DB"/>
    <w:rsid w:val="00C37BDC"/>
    <w:rsid w:val="00C406D2"/>
    <w:rsid w:val="00C407B5"/>
    <w:rsid w:val="00C40B96"/>
    <w:rsid w:val="00C424C0"/>
    <w:rsid w:val="00C4477E"/>
    <w:rsid w:val="00C447F7"/>
    <w:rsid w:val="00C45B4A"/>
    <w:rsid w:val="00C45F19"/>
    <w:rsid w:val="00C47641"/>
    <w:rsid w:val="00C47C40"/>
    <w:rsid w:val="00C50DA4"/>
    <w:rsid w:val="00C50ECA"/>
    <w:rsid w:val="00C5120A"/>
    <w:rsid w:val="00C520DD"/>
    <w:rsid w:val="00C521E7"/>
    <w:rsid w:val="00C52355"/>
    <w:rsid w:val="00C52565"/>
    <w:rsid w:val="00C52651"/>
    <w:rsid w:val="00C529BA"/>
    <w:rsid w:val="00C52C37"/>
    <w:rsid w:val="00C539AF"/>
    <w:rsid w:val="00C55220"/>
    <w:rsid w:val="00C56C9D"/>
    <w:rsid w:val="00C57132"/>
    <w:rsid w:val="00C5797B"/>
    <w:rsid w:val="00C57E38"/>
    <w:rsid w:val="00C57EB0"/>
    <w:rsid w:val="00C61233"/>
    <w:rsid w:val="00C613AB"/>
    <w:rsid w:val="00C635E0"/>
    <w:rsid w:val="00C63778"/>
    <w:rsid w:val="00C63DAA"/>
    <w:rsid w:val="00C63FB4"/>
    <w:rsid w:val="00C64320"/>
    <w:rsid w:val="00C64A3B"/>
    <w:rsid w:val="00C65935"/>
    <w:rsid w:val="00C65E29"/>
    <w:rsid w:val="00C65F0A"/>
    <w:rsid w:val="00C66E76"/>
    <w:rsid w:val="00C6704B"/>
    <w:rsid w:val="00C67C02"/>
    <w:rsid w:val="00C7011A"/>
    <w:rsid w:val="00C7025F"/>
    <w:rsid w:val="00C70C0E"/>
    <w:rsid w:val="00C71F9B"/>
    <w:rsid w:val="00C72767"/>
    <w:rsid w:val="00C72D97"/>
    <w:rsid w:val="00C732CA"/>
    <w:rsid w:val="00C734DA"/>
    <w:rsid w:val="00C7438B"/>
    <w:rsid w:val="00C74744"/>
    <w:rsid w:val="00C74D59"/>
    <w:rsid w:val="00C76040"/>
    <w:rsid w:val="00C76D48"/>
    <w:rsid w:val="00C76D74"/>
    <w:rsid w:val="00C77482"/>
    <w:rsid w:val="00C80D5A"/>
    <w:rsid w:val="00C80E46"/>
    <w:rsid w:val="00C80F73"/>
    <w:rsid w:val="00C82849"/>
    <w:rsid w:val="00C82B21"/>
    <w:rsid w:val="00C8355F"/>
    <w:rsid w:val="00C85558"/>
    <w:rsid w:val="00C8575A"/>
    <w:rsid w:val="00C85D41"/>
    <w:rsid w:val="00C86C28"/>
    <w:rsid w:val="00C87436"/>
    <w:rsid w:val="00C900FF"/>
    <w:rsid w:val="00C90AE6"/>
    <w:rsid w:val="00C90C85"/>
    <w:rsid w:val="00C91323"/>
    <w:rsid w:val="00C916DA"/>
    <w:rsid w:val="00C918A8"/>
    <w:rsid w:val="00C91D16"/>
    <w:rsid w:val="00C91EAD"/>
    <w:rsid w:val="00C9240E"/>
    <w:rsid w:val="00C9278D"/>
    <w:rsid w:val="00C92FF8"/>
    <w:rsid w:val="00C9396C"/>
    <w:rsid w:val="00C93AAE"/>
    <w:rsid w:val="00C93DF3"/>
    <w:rsid w:val="00C951B2"/>
    <w:rsid w:val="00C95204"/>
    <w:rsid w:val="00C963A3"/>
    <w:rsid w:val="00C96BDA"/>
    <w:rsid w:val="00CA025F"/>
    <w:rsid w:val="00CA0A18"/>
    <w:rsid w:val="00CA0B5F"/>
    <w:rsid w:val="00CA1480"/>
    <w:rsid w:val="00CA23A3"/>
    <w:rsid w:val="00CA28F2"/>
    <w:rsid w:val="00CA3175"/>
    <w:rsid w:val="00CA390F"/>
    <w:rsid w:val="00CA39C5"/>
    <w:rsid w:val="00CA41DF"/>
    <w:rsid w:val="00CA42E6"/>
    <w:rsid w:val="00CA4595"/>
    <w:rsid w:val="00CA46A3"/>
    <w:rsid w:val="00CA5070"/>
    <w:rsid w:val="00CA70AE"/>
    <w:rsid w:val="00CA7575"/>
    <w:rsid w:val="00CA7F1A"/>
    <w:rsid w:val="00CB02DA"/>
    <w:rsid w:val="00CB0C7F"/>
    <w:rsid w:val="00CB0D4F"/>
    <w:rsid w:val="00CB15A6"/>
    <w:rsid w:val="00CB1679"/>
    <w:rsid w:val="00CB2453"/>
    <w:rsid w:val="00CB2DD7"/>
    <w:rsid w:val="00CB2FDE"/>
    <w:rsid w:val="00CB3A9F"/>
    <w:rsid w:val="00CB3C8F"/>
    <w:rsid w:val="00CB3DE0"/>
    <w:rsid w:val="00CB44FA"/>
    <w:rsid w:val="00CB461E"/>
    <w:rsid w:val="00CB47D2"/>
    <w:rsid w:val="00CB4BB7"/>
    <w:rsid w:val="00CB4FA3"/>
    <w:rsid w:val="00CB522F"/>
    <w:rsid w:val="00CB575C"/>
    <w:rsid w:val="00CC1CA8"/>
    <w:rsid w:val="00CC2624"/>
    <w:rsid w:val="00CC26EF"/>
    <w:rsid w:val="00CC423A"/>
    <w:rsid w:val="00CC466D"/>
    <w:rsid w:val="00CC4A91"/>
    <w:rsid w:val="00CC544E"/>
    <w:rsid w:val="00CC5F1F"/>
    <w:rsid w:val="00CC6B4A"/>
    <w:rsid w:val="00CC7275"/>
    <w:rsid w:val="00CC74E4"/>
    <w:rsid w:val="00CC76E6"/>
    <w:rsid w:val="00CD1F7D"/>
    <w:rsid w:val="00CD214E"/>
    <w:rsid w:val="00CD28B4"/>
    <w:rsid w:val="00CD2B9B"/>
    <w:rsid w:val="00CD2D2F"/>
    <w:rsid w:val="00CD3325"/>
    <w:rsid w:val="00CD3775"/>
    <w:rsid w:val="00CD3971"/>
    <w:rsid w:val="00CD3EA3"/>
    <w:rsid w:val="00CD3F62"/>
    <w:rsid w:val="00CD40DE"/>
    <w:rsid w:val="00CD4427"/>
    <w:rsid w:val="00CD58D3"/>
    <w:rsid w:val="00CD6134"/>
    <w:rsid w:val="00CD66AB"/>
    <w:rsid w:val="00CD67BF"/>
    <w:rsid w:val="00CD7399"/>
    <w:rsid w:val="00CD73B5"/>
    <w:rsid w:val="00CD79D1"/>
    <w:rsid w:val="00CD7E4D"/>
    <w:rsid w:val="00CE025E"/>
    <w:rsid w:val="00CE02A9"/>
    <w:rsid w:val="00CE13C2"/>
    <w:rsid w:val="00CE16E7"/>
    <w:rsid w:val="00CE17A9"/>
    <w:rsid w:val="00CE1A9C"/>
    <w:rsid w:val="00CE20A9"/>
    <w:rsid w:val="00CE21D6"/>
    <w:rsid w:val="00CE2CD2"/>
    <w:rsid w:val="00CE3034"/>
    <w:rsid w:val="00CE4775"/>
    <w:rsid w:val="00CE4AC5"/>
    <w:rsid w:val="00CE4FF4"/>
    <w:rsid w:val="00CE5031"/>
    <w:rsid w:val="00CE680D"/>
    <w:rsid w:val="00CE6B24"/>
    <w:rsid w:val="00CF0976"/>
    <w:rsid w:val="00CF12D0"/>
    <w:rsid w:val="00CF2C58"/>
    <w:rsid w:val="00CF343F"/>
    <w:rsid w:val="00CF357B"/>
    <w:rsid w:val="00CF53ED"/>
    <w:rsid w:val="00CF5C4A"/>
    <w:rsid w:val="00CF6940"/>
    <w:rsid w:val="00CF6A17"/>
    <w:rsid w:val="00CF74F1"/>
    <w:rsid w:val="00D00458"/>
    <w:rsid w:val="00D0077E"/>
    <w:rsid w:val="00D01CE4"/>
    <w:rsid w:val="00D020F2"/>
    <w:rsid w:val="00D02782"/>
    <w:rsid w:val="00D030B9"/>
    <w:rsid w:val="00D034C6"/>
    <w:rsid w:val="00D057E7"/>
    <w:rsid w:val="00D05837"/>
    <w:rsid w:val="00D05D9A"/>
    <w:rsid w:val="00D06678"/>
    <w:rsid w:val="00D07117"/>
    <w:rsid w:val="00D07925"/>
    <w:rsid w:val="00D11550"/>
    <w:rsid w:val="00D11664"/>
    <w:rsid w:val="00D12335"/>
    <w:rsid w:val="00D12CE6"/>
    <w:rsid w:val="00D12D0A"/>
    <w:rsid w:val="00D13674"/>
    <w:rsid w:val="00D14891"/>
    <w:rsid w:val="00D151B3"/>
    <w:rsid w:val="00D16A0D"/>
    <w:rsid w:val="00D16BFB"/>
    <w:rsid w:val="00D17D00"/>
    <w:rsid w:val="00D17E16"/>
    <w:rsid w:val="00D20FA9"/>
    <w:rsid w:val="00D211F2"/>
    <w:rsid w:val="00D236B0"/>
    <w:rsid w:val="00D26345"/>
    <w:rsid w:val="00D26548"/>
    <w:rsid w:val="00D26A01"/>
    <w:rsid w:val="00D26DB9"/>
    <w:rsid w:val="00D272F7"/>
    <w:rsid w:val="00D27664"/>
    <w:rsid w:val="00D27BD0"/>
    <w:rsid w:val="00D303A8"/>
    <w:rsid w:val="00D303AD"/>
    <w:rsid w:val="00D30907"/>
    <w:rsid w:val="00D3090A"/>
    <w:rsid w:val="00D31721"/>
    <w:rsid w:val="00D32100"/>
    <w:rsid w:val="00D33894"/>
    <w:rsid w:val="00D339B3"/>
    <w:rsid w:val="00D33D93"/>
    <w:rsid w:val="00D3462B"/>
    <w:rsid w:val="00D3489E"/>
    <w:rsid w:val="00D35620"/>
    <w:rsid w:val="00D35726"/>
    <w:rsid w:val="00D35F67"/>
    <w:rsid w:val="00D366BA"/>
    <w:rsid w:val="00D36ABC"/>
    <w:rsid w:val="00D371B9"/>
    <w:rsid w:val="00D37975"/>
    <w:rsid w:val="00D40C61"/>
    <w:rsid w:val="00D41234"/>
    <w:rsid w:val="00D4222B"/>
    <w:rsid w:val="00D42448"/>
    <w:rsid w:val="00D42D25"/>
    <w:rsid w:val="00D434C5"/>
    <w:rsid w:val="00D439A2"/>
    <w:rsid w:val="00D44483"/>
    <w:rsid w:val="00D44F00"/>
    <w:rsid w:val="00D45592"/>
    <w:rsid w:val="00D46A2B"/>
    <w:rsid w:val="00D4776C"/>
    <w:rsid w:val="00D478E8"/>
    <w:rsid w:val="00D47F66"/>
    <w:rsid w:val="00D5003E"/>
    <w:rsid w:val="00D50889"/>
    <w:rsid w:val="00D509CD"/>
    <w:rsid w:val="00D510D2"/>
    <w:rsid w:val="00D51A5F"/>
    <w:rsid w:val="00D52701"/>
    <w:rsid w:val="00D5374F"/>
    <w:rsid w:val="00D53839"/>
    <w:rsid w:val="00D54714"/>
    <w:rsid w:val="00D5491F"/>
    <w:rsid w:val="00D54D46"/>
    <w:rsid w:val="00D56A4C"/>
    <w:rsid w:val="00D5709C"/>
    <w:rsid w:val="00D571FC"/>
    <w:rsid w:val="00D57214"/>
    <w:rsid w:val="00D57367"/>
    <w:rsid w:val="00D57525"/>
    <w:rsid w:val="00D57F32"/>
    <w:rsid w:val="00D60CEB"/>
    <w:rsid w:val="00D60DAD"/>
    <w:rsid w:val="00D61564"/>
    <w:rsid w:val="00D61C6A"/>
    <w:rsid w:val="00D61DC8"/>
    <w:rsid w:val="00D620AC"/>
    <w:rsid w:val="00D62D52"/>
    <w:rsid w:val="00D63667"/>
    <w:rsid w:val="00D67A41"/>
    <w:rsid w:val="00D703E1"/>
    <w:rsid w:val="00D70514"/>
    <w:rsid w:val="00D70AC8"/>
    <w:rsid w:val="00D717CB"/>
    <w:rsid w:val="00D7374B"/>
    <w:rsid w:val="00D74C12"/>
    <w:rsid w:val="00D77CD5"/>
    <w:rsid w:val="00D805E4"/>
    <w:rsid w:val="00D8066F"/>
    <w:rsid w:val="00D81278"/>
    <w:rsid w:val="00D819F7"/>
    <w:rsid w:val="00D81E13"/>
    <w:rsid w:val="00D83A8C"/>
    <w:rsid w:val="00D8494B"/>
    <w:rsid w:val="00D84EA4"/>
    <w:rsid w:val="00D84FAF"/>
    <w:rsid w:val="00D853EA"/>
    <w:rsid w:val="00D854FC"/>
    <w:rsid w:val="00D85672"/>
    <w:rsid w:val="00D8607A"/>
    <w:rsid w:val="00D90215"/>
    <w:rsid w:val="00D90495"/>
    <w:rsid w:val="00D919D1"/>
    <w:rsid w:val="00D92EFA"/>
    <w:rsid w:val="00D940A1"/>
    <w:rsid w:val="00D94180"/>
    <w:rsid w:val="00D94239"/>
    <w:rsid w:val="00D948E6"/>
    <w:rsid w:val="00D94D09"/>
    <w:rsid w:val="00D95BAE"/>
    <w:rsid w:val="00D96151"/>
    <w:rsid w:val="00D96161"/>
    <w:rsid w:val="00D9624A"/>
    <w:rsid w:val="00D978C6"/>
    <w:rsid w:val="00D97B8C"/>
    <w:rsid w:val="00D97FDB"/>
    <w:rsid w:val="00DA0AB5"/>
    <w:rsid w:val="00DA0BC9"/>
    <w:rsid w:val="00DA0F7C"/>
    <w:rsid w:val="00DA1C21"/>
    <w:rsid w:val="00DA1D91"/>
    <w:rsid w:val="00DA2BA2"/>
    <w:rsid w:val="00DA33D8"/>
    <w:rsid w:val="00DA3520"/>
    <w:rsid w:val="00DA3728"/>
    <w:rsid w:val="00DA3DC1"/>
    <w:rsid w:val="00DA3FB1"/>
    <w:rsid w:val="00DA6B52"/>
    <w:rsid w:val="00DA71A1"/>
    <w:rsid w:val="00DA76FB"/>
    <w:rsid w:val="00DB0CA8"/>
    <w:rsid w:val="00DB160B"/>
    <w:rsid w:val="00DB1911"/>
    <w:rsid w:val="00DB4631"/>
    <w:rsid w:val="00DB5374"/>
    <w:rsid w:val="00DB5767"/>
    <w:rsid w:val="00DB73DC"/>
    <w:rsid w:val="00DB7413"/>
    <w:rsid w:val="00DB7C4C"/>
    <w:rsid w:val="00DC0F42"/>
    <w:rsid w:val="00DC179C"/>
    <w:rsid w:val="00DC251C"/>
    <w:rsid w:val="00DC2D17"/>
    <w:rsid w:val="00DC3405"/>
    <w:rsid w:val="00DC351D"/>
    <w:rsid w:val="00DC3ACF"/>
    <w:rsid w:val="00DC44C8"/>
    <w:rsid w:val="00DC48E7"/>
    <w:rsid w:val="00DC4C4E"/>
    <w:rsid w:val="00DC6096"/>
    <w:rsid w:val="00DD0260"/>
    <w:rsid w:val="00DD05D7"/>
    <w:rsid w:val="00DD063D"/>
    <w:rsid w:val="00DD079D"/>
    <w:rsid w:val="00DD0FC9"/>
    <w:rsid w:val="00DD23F1"/>
    <w:rsid w:val="00DD38AF"/>
    <w:rsid w:val="00DD4E9F"/>
    <w:rsid w:val="00DD6095"/>
    <w:rsid w:val="00DD658D"/>
    <w:rsid w:val="00DD69A9"/>
    <w:rsid w:val="00DD7C42"/>
    <w:rsid w:val="00DE0A49"/>
    <w:rsid w:val="00DE100C"/>
    <w:rsid w:val="00DE167C"/>
    <w:rsid w:val="00DE1C3E"/>
    <w:rsid w:val="00DE1EFF"/>
    <w:rsid w:val="00DE2BAA"/>
    <w:rsid w:val="00DE33E1"/>
    <w:rsid w:val="00DE4E6D"/>
    <w:rsid w:val="00DE5661"/>
    <w:rsid w:val="00DE580C"/>
    <w:rsid w:val="00DE5C48"/>
    <w:rsid w:val="00DE67B4"/>
    <w:rsid w:val="00DE7187"/>
    <w:rsid w:val="00DE7382"/>
    <w:rsid w:val="00DE747A"/>
    <w:rsid w:val="00DE7738"/>
    <w:rsid w:val="00DE7AE7"/>
    <w:rsid w:val="00DE7B41"/>
    <w:rsid w:val="00DF0109"/>
    <w:rsid w:val="00DF1465"/>
    <w:rsid w:val="00DF18D4"/>
    <w:rsid w:val="00DF2A20"/>
    <w:rsid w:val="00DF333B"/>
    <w:rsid w:val="00DF36BC"/>
    <w:rsid w:val="00DF39E6"/>
    <w:rsid w:val="00DF4A47"/>
    <w:rsid w:val="00DF627A"/>
    <w:rsid w:val="00DF66CA"/>
    <w:rsid w:val="00DF6B3C"/>
    <w:rsid w:val="00DF6D1E"/>
    <w:rsid w:val="00DF7442"/>
    <w:rsid w:val="00E009BA"/>
    <w:rsid w:val="00E01092"/>
    <w:rsid w:val="00E019AB"/>
    <w:rsid w:val="00E02A91"/>
    <w:rsid w:val="00E03C4F"/>
    <w:rsid w:val="00E04291"/>
    <w:rsid w:val="00E04D85"/>
    <w:rsid w:val="00E05430"/>
    <w:rsid w:val="00E05487"/>
    <w:rsid w:val="00E0588D"/>
    <w:rsid w:val="00E065BF"/>
    <w:rsid w:val="00E069E5"/>
    <w:rsid w:val="00E07847"/>
    <w:rsid w:val="00E07895"/>
    <w:rsid w:val="00E07A60"/>
    <w:rsid w:val="00E07B50"/>
    <w:rsid w:val="00E11326"/>
    <w:rsid w:val="00E11565"/>
    <w:rsid w:val="00E11D30"/>
    <w:rsid w:val="00E11D95"/>
    <w:rsid w:val="00E12935"/>
    <w:rsid w:val="00E12B03"/>
    <w:rsid w:val="00E14178"/>
    <w:rsid w:val="00E14B7C"/>
    <w:rsid w:val="00E15646"/>
    <w:rsid w:val="00E15F62"/>
    <w:rsid w:val="00E16722"/>
    <w:rsid w:val="00E17218"/>
    <w:rsid w:val="00E1782E"/>
    <w:rsid w:val="00E17A3D"/>
    <w:rsid w:val="00E20029"/>
    <w:rsid w:val="00E2153B"/>
    <w:rsid w:val="00E21B6B"/>
    <w:rsid w:val="00E21E00"/>
    <w:rsid w:val="00E22B9A"/>
    <w:rsid w:val="00E23A1F"/>
    <w:rsid w:val="00E23CA0"/>
    <w:rsid w:val="00E2430A"/>
    <w:rsid w:val="00E24643"/>
    <w:rsid w:val="00E25240"/>
    <w:rsid w:val="00E260F0"/>
    <w:rsid w:val="00E26842"/>
    <w:rsid w:val="00E26C0D"/>
    <w:rsid w:val="00E26D0E"/>
    <w:rsid w:val="00E26D5C"/>
    <w:rsid w:val="00E312C5"/>
    <w:rsid w:val="00E318C3"/>
    <w:rsid w:val="00E33875"/>
    <w:rsid w:val="00E3419A"/>
    <w:rsid w:val="00E34454"/>
    <w:rsid w:val="00E346DF"/>
    <w:rsid w:val="00E34D1C"/>
    <w:rsid w:val="00E35C9F"/>
    <w:rsid w:val="00E35D63"/>
    <w:rsid w:val="00E36457"/>
    <w:rsid w:val="00E3660A"/>
    <w:rsid w:val="00E367D6"/>
    <w:rsid w:val="00E4129B"/>
    <w:rsid w:val="00E43734"/>
    <w:rsid w:val="00E43F4E"/>
    <w:rsid w:val="00E44102"/>
    <w:rsid w:val="00E444C5"/>
    <w:rsid w:val="00E44AA3"/>
    <w:rsid w:val="00E45026"/>
    <w:rsid w:val="00E45270"/>
    <w:rsid w:val="00E468F9"/>
    <w:rsid w:val="00E47118"/>
    <w:rsid w:val="00E4737B"/>
    <w:rsid w:val="00E50B73"/>
    <w:rsid w:val="00E512A5"/>
    <w:rsid w:val="00E51505"/>
    <w:rsid w:val="00E5188C"/>
    <w:rsid w:val="00E518ED"/>
    <w:rsid w:val="00E52568"/>
    <w:rsid w:val="00E526B6"/>
    <w:rsid w:val="00E53C2E"/>
    <w:rsid w:val="00E53E99"/>
    <w:rsid w:val="00E54341"/>
    <w:rsid w:val="00E5461A"/>
    <w:rsid w:val="00E546D2"/>
    <w:rsid w:val="00E54DA1"/>
    <w:rsid w:val="00E54DBF"/>
    <w:rsid w:val="00E550B3"/>
    <w:rsid w:val="00E56A7F"/>
    <w:rsid w:val="00E57A68"/>
    <w:rsid w:val="00E606A3"/>
    <w:rsid w:val="00E60A38"/>
    <w:rsid w:val="00E60D8C"/>
    <w:rsid w:val="00E60DB3"/>
    <w:rsid w:val="00E62EE3"/>
    <w:rsid w:val="00E63416"/>
    <w:rsid w:val="00E63D2D"/>
    <w:rsid w:val="00E64410"/>
    <w:rsid w:val="00E65016"/>
    <w:rsid w:val="00E65DB7"/>
    <w:rsid w:val="00E66473"/>
    <w:rsid w:val="00E6733C"/>
    <w:rsid w:val="00E674AA"/>
    <w:rsid w:val="00E67E06"/>
    <w:rsid w:val="00E70483"/>
    <w:rsid w:val="00E70829"/>
    <w:rsid w:val="00E70962"/>
    <w:rsid w:val="00E70E19"/>
    <w:rsid w:val="00E71767"/>
    <w:rsid w:val="00E71A1F"/>
    <w:rsid w:val="00E720AB"/>
    <w:rsid w:val="00E7262A"/>
    <w:rsid w:val="00E73798"/>
    <w:rsid w:val="00E73A86"/>
    <w:rsid w:val="00E741CA"/>
    <w:rsid w:val="00E74D94"/>
    <w:rsid w:val="00E75B4D"/>
    <w:rsid w:val="00E76542"/>
    <w:rsid w:val="00E76D6E"/>
    <w:rsid w:val="00E77B7E"/>
    <w:rsid w:val="00E80632"/>
    <w:rsid w:val="00E81094"/>
    <w:rsid w:val="00E81154"/>
    <w:rsid w:val="00E8197E"/>
    <w:rsid w:val="00E81A3F"/>
    <w:rsid w:val="00E81DBD"/>
    <w:rsid w:val="00E82873"/>
    <w:rsid w:val="00E82AA3"/>
    <w:rsid w:val="00E82E0D"/>
    <w:rsid w:val="00E83512"/>
    <w:rsid w:val="00E84758"/>
    <w:rsid w:val="00E84AE2"/>
    <w:rsid w:val="00E84D3B"/>
    <w:rsid w:val="00E850A5"/>
    <w:rsid w:val="00E85FB5"/>
    <w:rsid w:val="00E86CB0"/>
    <w:rsid w:val="00E86DDC"/>
    <w:rsid w:val="00E871CE"/>
    <w:rsid w:val="00E878EE"/>
    <w:rsid w:val="00E90AB5"/>
    <w:rsid w:val="00E92B07"/>
    <w:rsid w:val="00E937F1"/>
    <w:rsid w:val="00E942FD"/>
    <w:rsid w:val="00E948AB"/>
    <w:rsid w:val="00E958E1"/>
    <w:rsid w:val="00E95ADC"/>
    <w:rsid w:val="00E97408"/>
    <w:rsid w:val="00E975A4"/>
    <w:rsid w:val="00E97A2A"/>
    <w:rsid w:val="00EA02DE"/>
    <w:rsid w:val="00EA0390"/>
    <w:rsid w:val="00EA0C6D"/>
    <w:rsid w:val="00EA1656"/>
    <w:rsid w:val="00EA1763"/>
    <w:rsid w:val="00EA1850"/>
    <w:rsid w:val="00EA32AF"/>
    <w:rsid w:val="00EA3D01"/>
    <w:rsid w:val="00EA45F4"/>
    <w:rsid w:val="00EA5522"/>
    <w:rsid w:val="00EA70CD"/>
    <w:rsid w:val="00EB01BB"/>
    <w:rsid w:val="00EB01F3"/>
    <w:rsid w:val="00EB0D8C"/>
    <w:rsid w:val="00EB1029"/>
    <w:rsid w:val="00EB135E"/>
    <w:rsid w:val="00EB5205"/>
    <w:rsid w:val="00EB5654"/>
    <w:rsid w:val="00EB6987"/>
    <w:rsid w:val="00EB75E5"/>
    <w:rsid w:val="00EB7A50"/>
    <w:rsid w:val="00EB7D49"/>
    <w:rsid w:val="00EC0892"/>
    <w:rsid w:val="00EC0A1C"/>
    <w:rsid w:val="00EC0C4E"/>
    <w:rsid w:val="00EC0E90"/>
    <w:rsid w:val="00EC1370"/>
    <w:rsid w:val="00EC2013"/>
    <w:rsid w:val="00EC21A2"/>
    <w:rsid w:val="00EC2C5F"/>
    <w:rsid w:val="00EC2D94"/>
    <w:rsid w:val="00EC3672"/>
    <w:rsid w:val="00EC3A1E"/>
    <w:rsid w:val="00EC403C"/>
    <w:rsid w:val="00EC4497"/>
    <w:rsid w:val="00EC4C3D"/>
    <w:rsid w:val="00EC5421"/>
    <w:rsid w:val="00EC546D"/>
    <w:rsid w:val="00EC555E"/>
    <w:rsid w:val="00EC5832"/>
    <w:rsid w:val="00ED0B7E"/>
    <w:rsid w:val="00ED1B84"/>
    <w:rsid w:val="00ED3D40"/>
    <w:rsid w:val="00ED4751"/>
    <w:rsid w:val="00ED51D0"/>
    <w:rsid w:val="00ED53D2"/>
    <w:rsid w:val="00ED6117"/>
    <w:rsid w:val="00ED7AD2"/>
    <w:rsid w:val="00EE0223"/>
    <w:rsid w:val="00EE0649"/>
    <w:rsid w:val="00EE0B6A"/>
    <w:rsid w:val="00EE0BD6"/>
    <w:rsid w:val="00EE129A"/>
    <w:rsid w:val="00EE1833"/>
    <w:rsid w:val="00EE21E1"/>
    <w:rsid w:val="00EE3608"/>
    <w:rsid w:val="00EE3A2F"/>
    <w:rsid w:val="00EE3E16"/>
    <w:rsid w:val="00EE4413"/>
    <w:rsid w:val="00EE45AC"/>
    <w:rsid w:val="00EE4875"/>
    <w:rsid w:val="00EE4D63"/>
    <w:rsid w:val="00EE4E4A"/>
    <w:rsid w:val="00EE53B7"/>
    <w:rsid w:val="00EE53D9"/>
    <w:rsid w:val="00EE58FE"/>
    <w:rsid w:val="00EE67C9"/>
    <w:rsid w:val="00EE68DE"/>
    <w:rsid w:val="00EE6DA0"/>
    <w:rsid w:val="00EE79F2"/>
    <w:rsid w:val="00EE7C31"/>
    <w:rsid w:val="00EF0053"/>
    <w:rsid w:val="00EF005E"/>
    <w:rsid w:val="00EF03DF"/>
    <w:rsid w:val="00EF0722"/>
    <w:rsid w:val="00EF0948"/>
    <w:rsid w:val="00EF0B8E"/>
    <w:rsid w:val="00EF10D1"/>
    <w:rsid w:val="00EF13D3"/>
    <w:rsid w:val="00EF1FCF"/>
    <w:rsid w:val="00EF2423"/>
    <w:rsid w:val="00EF2425"/>
    <w:rsid w:val="00EF28B9"/>
    <w:rsid w:val="00EF36B9"/>
    <w:rsid w:val="00EF3807"/>
    <w:rsid w:val="00EF447E"/>
    <w:rsid w:val="00EF4992"/>
    <w:rsid w:val="00EF545D"/>
    <w:rsid w:val="00EF55FA"/>
    <w:rsid w:val="00EF5AD9"/>
    <w:rsid w:val="00EF62F8"/>
    <w:rsid w:val="00EF7CAE"/>
    <w:rsid w:val="00F0028D"/>
    <w:rsid w:val="00F00516"/>
    <w:rsid w:val="00F016B9"/>
    <w:rsid w:val="00F017EF"/>
    <w:rsid w:val="00F019F6"/>
    <w:rsid w:val="00F01EF0"/>
    <w:rsid w:val="00F030E9"/>
    <w:rsid w:val="00F0329D"/>
    <w:rsid w:val="00F046D4"/>
    <w:rsid w:val="00F05142"/>
    <w:rsid w:val="00F05178"/>
    <w:rsid w:val="00F054F0"/>
    <w:rsid w:val="00F05B84"/>
    <w:rsid w:val="00F05C94"/>
    <w:rsid w:val="00F05DB0"/>
    <w:rsid w:val="00F06FC6"/>
    <w:rsid w:val="00F07DCD"/>
    <w:rsid w:val="00F07FCD"/>
    <w:rsid w:val="00F10603"/>
    <w:rsid w:val="00F111CA"/>
    <w:rsid w:val="00F11D3A"/>
    <w:rsid w:val="00F120B9"/>
    <w:rsid w:val="00F1244A"/>
    <w:rsid w:val="00F13D0C"/>
    <w:rsid w:val="00F1424E"/>
    <w:rsid w:val="00F149CD"/>
    <w:rsid w:val="00F14D72"/>
    <w:rsid w:val="00F15761"/>
    <w:rsid w:val="00F1740D"/>
    <w:rsid w:val="00F1763A"/>
    <w:rsid w:val="00F176A2"/>
    <w:rsid w:val="00F17D40"/>
    <w:rsid w:val="00F202B2"/>
    <w:rsid w:val="00F20785"/>
    <w:rsid w:val="00F20BBB"/>
    <w:rsid w:val="00F21BD9"/>
    <w:rsid w:val="00F21DC7"/>
    <w:rsid w:val="00F22039"/>
    <w:rsid w:val="00F22EBB"/>
    <w:rsid w:val="00F242EE"/>
    <w:rsid w:val="00F24311"/>
    <w:rsid w:val="00F243DF"/>
    <w:rsid w:val="00F245D8"/>
    <w:rsid w:val="00F25468"/>
    <w:rsid w:val="00F25BCE"/>
    <w:rsid w:val="00F25E5B"/>
    <w:rsid w:val="00F27984"/>
    <w:rsid w:val="00F30027"/>
    <w:rsid w:val="00F310B0"/>
    <w:rsid w:val="00F31195"/>
    <w:rsid w:val="00F31B8C"/>
    <w:rsid w:val="00F322D5"/>
    <w:rsid w:val="00F324A4"/>
    <w:rsid w:val="00F32EC4"/>
    <w:rsid w:val="00F34489"/>
    <w:rsid w:val="00F34A07"/>
    <w:rsid w:val="00F35327"/>
    <w:rsid w:val="00F35425"/>
    <w:rsid w:val="00F35882"/>
    <w:rsid w:val="00F35CC9"/>
    <w:rsid w:val="00F376EA"/>
    <w:rsid w:val="00F37876"/>
    <w:rsid w:val="00F400E0"/>
    <w:rsid w:val="00F40E89"/>
    <w:rsid w:val="00F40EF6"/>
    <w:rsid w:val="00F41214"/>
    <w:rsid w:val="00F4291F"/>
    <w:rsid w:val="00F43F47"/>
    <w:rsid w:val="00F43F4C"/>
    <w:rsid w:val="00F453EB"/>
    <w:rsid w:val="00F459BB"/>
    <w:rsid w:val="00F45B87"/>
    <w:rsid w:val="00F462DF"/>
    <w:rsid w:val="00F47274"/>
    <w:rsid w:val="00F476AE"/>
    <w:rsid w:val="00F50088"/>
    <w:rsid w:val="00F503B7"/>
    <w:rsid w:val="00F51BF2"/>
    <w:rsid w:val="00F51C66"/>
    <w:rsid w:val="00F51FF6"/>
    <w:rsid w:val="00F520D9"/>
    <w:rsid w:val="00F522CB"/>
    <w:rsid w:val="00F525CC"/>
    <w:rsid w:val="00F52ACB"/>
    <w:rsid w:val="00F53B90"/>
    <w:rsid w:val="00F53D65"/>
    <w:rsid w:val="00F54916"/>
    <w:rsid w:val="00F54B59"/>
    <w:rsid w:val="00F54EC1"/>
    <w:rsid w:val="00F54F8D"/>
    <w:rsid w:val="00F577B1"/>
    <w:rsid w:val="00F60169"/>
    <w:rsid w:val="00F61CBA"/>
    <w:rsid w:val="00F61EDA"/>
    <w:rsid w:val="00F626D6"/>
    <w:rsid w:val="00F643C1"/>
    <w:rsid w:val="00F64584"/>
    <w:rsid w:val="00F6475C"/>
    <w:rsid w:val="00F648B3"/>
    <w:rsid w:val="00F650CD"/>
    <w:rsid w:val="00F673E1"/>
    <w:rsid w:val="00F7063F"/>
    <w:rsid w:val="00F717EA"/>
    <w:rsid w:val="00F729F2"/>
    <w:rsid w:val="00F731CD"/>
    <w:rsid w:val="00F746F5"/>
    <w:rsid w:val="00F74C08"/>
    <w:rsid w:val="00F75186"/>
    <w:rsid w:val="00F75D29"/>
    <w:rsid w:val="00F762E3"/>
    <w:rsid w:val="00F7690F"/>
    <w:rsid w:val="00F76B4C"/>
    <w:rsid w:val="00F77AF1"/>
    <w:rsid w:val="00F81E19"/>
    <w:rsid w:val="00F82601"/>
    <w:rsid w:val="00F8291C"/>
    <w:rsid w:val="00F82EB2"/>
    <w:rsid w:val="00F8311B"/>
    <w:rsid w:val="00F83996"/>
    <w:rsid w:val="00F83C89"/>
    <w:rsid w:val="00F83DB4"/>
    <w:rsid w:val="00F8427C"/>
    <w:rsid w:val="00F846C0"/>
    <w:rsid w:val="00F84889"/>
    <w:rsid w:val="00F84B2F"/>
    <w:rsid w:val="00F85038"/>
    <w:rsid w:val="00F851EE"/>
    <w:rsid w:val="00F859B5"/>
    <w:rsid w:val="00F85A38"/>
    <w:rsid w:val="00F86325"/>
    <w:rsid w:val="00F8661B"/>
    <w:rsid w:val="00F8704E"/>
    <w:rsid w:val="00F87443"/>
    <w:rsid w:val="00F90765"/>
    <w:rsid w:val="00F91AF5"/>
    <w:rsid w:val="00F91DC6"/>
    <w:rsid w:val="00F92540"/>
    <w:rsid w:val="00F9394B"/>
    <w:rsid w:val="00F94AAF"/>
    <w:rsid w:val="00F94C3E"/>
    <w:rsid w:val="00F95F67"/>
    <w:rsid w:val="00F96808"/>
    <w:rsid w:val="00F9748E"/>
    <w:rsid w:val="00FA0D6B"/>
    <w:rsid w:val="00FA0E30"/>
    <w:rsid w:val="00FA1C61"/>
    <w:rsid w:val="00FA1CF1"/>
    <w:rsid w:val="00FA2F8B"/>
    <w:rsid w:val="00FA3488"/>
    <w:rsid w:val="00FA398C"/>
    <w:rsid w:val="00FA43E7"/>
    <w:rsid w:val="00FA4A7B"/>
    <w:rsid w:val="00FA4D28"/>
    <w:rsid w:val="00FA636A"/>
    <w:rsid w:val="00FA6709"/>
    <w:rsid w:val="00FA69B1"/>
    <w:rsid w:val="00FA6A98"/>
    <w:rsid w:val="00FA7671"/>
    <w:rsid w:val="00FB15AB"/>
    <w:rsid w:val="00FB16BD"/>
    <w:rsid w:val="00FB1DEB"/>
    <w:rsid w:val="00FB2E65"/>
    <w:rsid w:val="00FB2F89"/>
    <w:rsid w:val="00FB34E5"/>
    <w:rsid w:val="00FB4E9C"/>
    <w:rsid w:val="00FB4F63"/>
    <w:rsid w:val="00FB591D"/>
    <w:rsid w:val="00FB5C78"/>
    <w:rsid w:val="00FB70A0"/>
    <w:rsid w:val="00FB7168"/>
    <w:rsid w:val="00FB7389"/>
    <w:rsid w:val="00FC0C7F"/>
    <w:rsid w:val="00FC26FB"/>
    <w:rsid w:val="00FC3674"/>
    <w:rsid w:val="00FC3812"/>
    <w:rsid w:val="00FC3AF0"/>
    <w:rsid w:val="00FC3C5F"/>
    <w:rsid w:val="00FC4CC6"/>
    <w:rsid w:val="00FC5878"/>
    <w:rsid w:val="00FC61FA"/>
    <w:rsid w:val="00FC70F2"/>
    <w:rsid w:val="00FC77DE"/>
    <w:rsid w:val="00FC79C4"/>
    <w:rsid w:val="00FC7B4A"/>
    <w:rsid w:val="00FC7C88"/>
    <w:rsid w:val="00FD00A6"/>
    <w:rsid w:val="00FD0786"/>
    <w:rsid w:val="00FD095B"/>
    <w:rsid w:val="00FD100B"/>
    <w:rsid w:val="00FD1BC7"/>
    <w:rsid w:val="00FD2648"/>
    <w:rsid w:val="00FD2ACA"/>
    <w:rsid w:val="00FD35E5"/>
    <w:rsid w:val="00FD3EFF"/>
    <w:rsid w:val="00FD4584"/>
    <w:rsid w:val="00FD464A"/>
    <w:rsid w:val="00FD4B3B"/>
    <w:rsid w:val="00FD505A"/>
    <w:rsid w:val="00FD5AC7"/>
    <w:rsid w:val="00FD5B63"/>
    <w:rsid w:val="00FD774F"/>
    <w:rsid w:val="00FD7B35"/>
    <w:rsid w:val="00FE2BD3"/>
    <w:rsid w:val="00FE30C0"/>
    <w:rsid w:val="00FE32CC"/>
    <w:rsid w:val="00FE3449"/>
    <w:rsid w:val="00FE3985"/>
    <w:rsid w:val="00FE3F65"/>
    <w:rsid w:val="00FE466A"/>
    <w:rsid w:val="00FE5A9E"/>
    <w:rsid w:val="00FE739E"/>
    <w:rsid w:val="00FF0637"/>
    <w:rsid w:val="00FF0952"/>
    <w:rsid w:val="00FF1296"/>
    <w:rsid w:val="00FF19FF"/>
    <w:rsid w:val="00FF1C09"/>
    <w:rsid w:val="00FF1CAC"/>
    <w:rsid w:val="00FF2483"/>
    <w:rsid w:val="00FF2D08"/>
    <w:rsid w:val="00FF2D2E"/>
    <w:rsid w:val="00FF2D6E"/>
    <w:rsid w:val="00FF3386"/>
    <w:rsid w:val="00FF5F24"/>
    <w:rsid w:val="00FF67C5"/>
    <w:rsid w:val="00FF6A08"/>
    <w:rsid w:val="00FF7648"/>
    <w:rsid w:val="00FF7BA2"/>
    <w:rsid w:val="00FF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FA89E2"/>
  <w15:docId w15:val="{F6B96225-BD1F-4622-9B3B-56E57F0C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8C6BC9"/>
    <w:pPr>
      <w:keepNext/>
      <w:keepLines/>
      <w:spacing w:after="0" w:line="240" w:lineRule="auto"/>
    </w:pPr>
    <w:rPr>
      <w:rFonts w:ascii="Courier New" w:eastAsia="Times New Roman" w:hAnsi="Courier New" w:cs="Times New Roman"/>
      <w:szCs w:val="20"/>
      <w:lang w:val="en-US"/>
    </w:rPr>
  </w:style>
  <w:style w:type="paragraph" w:styleId="16">
    <w:name w:val="heading 1"/>
    <w:basedOn w:val="a7"/>
    <w:next w:val="25"/>
    <w:link w:val="17"/>
    <w:qFormat/>
    <w:rsid w:val="008C6BC9"/>
    <w:pPr>
      <w:pageBreakBefore/>
      <w:suppressAutoHyphens/>
      <w:spacing w:before="240" w:after="60" w:line="276" w:lineRule="auto"/>
      <w:ind w:left="284" w:right="284"/>
      <w:outlineLvl w:val="0"/>
    </w:pPr>
    <w:rPr>
      <w:rFonts w:ascii="Arial" w:hAnsi="Arial" w:cs="Arial"/>
      <w:b/>
      <w:bCs/>
      <w:kern w:val="1"/>
      <w:sz w:val="32"/>
      <w:szCs w:val="32"/>
      <w:lang w:val="ru-RU" w:eastAsia="ar-SA"/>
    </w:rPr>
  </w:style>
  <w:style w:type="paragraph" w:styleId="25">
    <w:name w:val="heading 2"/>
    <w:basedOn w:val="a7"/>
    <w:next w:val="a8"/>
    <w:link w:val="26"/>
    <w:qFormat/>
    <w:rsid w:val="008C6BC9"/>
    <w:pPr>
      <w:suppressAutoHyphens/>
      <w:spacing w:before="240" w:after="60" w:line="276" w:lineRule="auto"/>
      <w:ind w:left="284" w:right="284"/>
      <w:outlineLvl w:val="1"/>
    </w:pPr>
    <w:rPr>
      <w:rFonts w:ascii="Arial" w:hAnsi="Arial" w:cs="Arial"/>
      <w:b/>
      <w:bCs/>
      <w:i/>
      <w:iCs/>
      <w:sz w:val="28"/>
      <w:szCs w:val="28"/>
      <w:lang w:val="ru-RU" w:eastAsia="ar-SA"/>
    </w:rPr>
  </w:style>
  <w:style w:type="paragraph" w:styleId="33">
    <w:name w:val="heading 3"/>
    <w:basedOn w:val="a7"/>
    <w:next w:val="a8"/>
    <w:link w:val="34"/>
    <w:qFormat/>
    <w:rsid w:val="008C6BC9"/>
    <w:pPr>
      <w:suppressAutoHyphens/>
      <w:spacing w:before="240" w:after="60" w:line="276" w:lineRule="auto"/>
      <w:ind w:left="284" w:right="284"/>
      <w:outlineLvl w:val="2"/>
    </w:pPr>
    <w:rPr>
      <w:rFonts w:ascii="Arial" w:hAnsi="Arial" w:cs="Arial"/>
      <w:b/>
      <w:bCs/>
      <w:sz w:val="32"/>
      <w:szCs w:val="26"/>
      <w:lang w:val="ru-RU" w:bidi="en-US"/>
    </w:rPr>
  </w:style>
  <w:style w:type="paragraph" w:styleId="41">
    <w:name w:val="heading 4"/>
    <w:basedOn w:val="a7"/>
    <w:next w:val="a8"/>
    <w:link w:val="42"/>
    <w:qFormat/>
    <w:rsid w:val="008C6BC9"/>
    <w:pPr>
      <w:suppressAutoHyphens/>
      <w:spacing w:before="240" w:after="60" w:line="276" w:lineRule="auto"/>
      <w:ind w:left="284" w:right="284"/>
      <w:outlineLvl w:val="3"/>
    </w:pPr>
    <w:rPr>
      <w:rFonts w:ascii="Arial" w:hAnsi="Arial"/>
      <w:b/>
      <w:i/>
      <w:sz w:val="32"/>
      <w:szCs w:val="24"/>
      <w:lang w:val="en-AU"/>
    </w:rPr>
  </w:style>
  <w:style w:type="paragraph" w:styleId="51">
    <w:name w:val="heading 5"/>
    <w:basedOn w:val="a7"/>
    <w:next w:val="a7"/>
    <w:link w:val="52"/>
    <w:qFormat/>
    <w:rsid w:val="008C6BC9"/>
    <w:pPr>
      <w:suppressAutoHyphens/>
      <w:spacing w:before="240" w:after="60" w:line="276" w:lineRule="auto"/>
      <w:ind w:left="284" w:right="284"/>
      <w:outlineLvl w:val="4"/>
    </w:pPr>
    <w:rPr>
      <w:rFonts w:ascii="Arial" w:hAnsi="Arial"/>
      <w:b/>
      <w:sz w:val="32"/>
      <w:szCs w:val="24"/>
      <w:lang w:val="en-AU"/>
    </w:rPr>
  </w:style>
  <w:style w:type="paragraph" w:styleId="6">
    <w:name w:val="heading 6"/>
    <w:basedOn w:val="a7"/>
    <w:next w:val="a7"/>
    <w:link w:val="60"/>
    <w:qFormat/>
    <w:rsid w:val="008C6BC9"/>
    <w:pPr>
      <w:suppressAutoHyphens/>
      <w:spacing w:before="240" w:after="60" w:line="276" w:lineRule="auto"/>
      <w:ind w:left="284" w:right="284"/>
      <w:outlineLvl w:val="5"/>
    </w:pPr>
    <w:rPr>
      <w:rFonts w:ascii="Arial" w:hAnsi="Arial"/>
      <w:b/>
      <w:i/>
      <w:sz w:val="32"/>
      <w:szCs w:val="24"/>
      <w:lang w:val="en-AU"/>
    </w:rPr>
  </w:style>
  <w:style w:type="paragraph" w:styleId="7">
    <w:name w:val="heading 7"/>
    <w:basedOn w:val="a7"/>
    <w:next w:val="a7"/>
    <w:link w:val="70"/>
    <w:qFormat/>
    <w:rsid w:val="008C6BC9"/>
    <w:pPr>
      <w:spacing w:before="240" w:after="60" w:line="276" w:lineRule="auto"/>
      <w:outlineLvl w:val="6"/>
    </w:pPr>
    <w:rPr>
      <w:rFonts w:ascii="Arial" w:hAnsi="Arial" w:cs="Arial"/>
      <w:b/>
      <w:sz w:val="24"/>
      <w:szCs w:val="24"/>
      <w:lang w:val="ru-RU"/>
    </w:rPr>
  </w:style>
  <w:style w:type="paragraph" w:styleId="8">
    <w:name w:val="heading 8"/>
    <w:basedOn w:val="a7"/>
    <w:next w:val="a7"/>
    <w:link w:val="80"/>
    <w:qFormat/>
    <w:rsid w:val="008C6BC9"/>
    <w:pPr>
      <w:outlineLvl w:val="7"/>
    </w:pPr>
    <w:rPr>
      <w:i/>
    </w:rPr>
  </w:style>
  <w:style w:type="paragraph" w:styleId="9">
    <w:name w:val="heading 9"/>
    <w:basedOn w:val="a7"/>
    <w:next w:val="a7"/>
    <w:link w:val="90"/>
    <w:qFormat/>
    <w:rsid w:val="008C6BC9"/>
    <w:pPr>
      <w:outlineLvl w:val="8"/>
    </w:pPr>
    <w:rPr>
      <w:i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8">
    <w:name w:val="Body Text"/>
    <w:basedOn w:val="a7"/>
    <w:link w:val="ac"/>
    <w:rsid w:val="008C6BC9"/>
    <w:pPr>
      <w:spacing w:before="120" w:after="120"/>
    </w:pPr>
    <w:rPr>
      <w:rFonts w:ascii="Garamond" w:hAnsi="Garamond"/>
      <w:szCs w:val="22"/>
    </w:rPr>
  </w:style>
  <w:style w:type="character" w:customStyle="1" w:styleId="BodyTextChar">
    <w:name w:val="Body Text Char"/>
    <w:rsid w:val="00721250"/>
    <w:rPr>
      <w:rFonts w:ascii="Garamond" w:eastAsia="Times New Roman" w:hAnsi="Garamond" w:cs="Times New Roman"/>
      <w:lang w:val="en-US"/>
    </w:rPr>
  </w:style>
  <w:style w:type="character" w:customStyle="1" w:styleId="Heading1Char">
    <w:name w:val="Heading 1 Char"/>
    <w:rsid w:val="00721250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Heading2Char">
    <w:name w:val="Heading 2 Char"/>
    <w:rsid w:val="00721250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Heading3Char">
    <w:name w:val="Heading 3 Char"/>
    <w:rsid w:val="00721250"/>
    <w:rPr>
      <w:rFonts w:ascii="Arial" w:eastAsia="Times New Roman" w:hAnsi="Arial" w:cs="Arial"/>
      <w:b/>
      <w:bCs/>
      <w:sz w:val="32"/>
      <w:szCs w:val="26"/>
      <w:lang w:bidi="en-US"/>
    </w:rPr>
  </w:style>
  <w:style w:type="character" w:customStyle="1" w:styleId="Heading4Char">
    <w:name w:val="Heading 4 Char"/>
    <w:rsid w:val="00721250"/>
    <w:rPr>
      <w:rFonts w:ascii="Arial" w:eastAsia="Times New Roman" w:hAnsi="Arial" w:cs="Times New Roman"/>
      <w:b/>
      <w:i/>
      <w:sz w:val="32"/>
      <w:szCs w:val="24"/>
      <w:lang w:val="en-AU"/>
    </w:rPr>
  </w:style>
  <w:style w:type="character" w:customStyle="1" w:styleId="Heading5Char">
    <w:name w:val="Heading 5 Char"/>
    <w:rsid w:val="00721250"/>
    <w:rPr>
      <w:rFonts w:ascii="Arial" w:eastAsia="Times New Roman" w:hAnsi="Arial" w:cs="Times New Roman"/>
      <w:b/>
      <w:sz w:val="32"/>
      <w:szCs w:val="24"/>
      <w:lang w:val="en-AU"/>
    </w:rPr>
  </w:style>
  <w:style w:type="character" w:customStyle="1" w:styleId="Heading6Char">
    <w:name w:val="Heading 6 Char"/>
    <w:rsid w:val="00721250"/>
    <w:rPr>
      <w:rFonts w:ascii="Arial" w:eastAsia="Times New Roman" w:hAnsi="Arial" w:cs="Times New Roman"/>
      <w:b/>
      <w:i/>
      <w:sz w:val="32"/>
      <w:szCs w:val="24"/>
      <w:lang w:val="en-AU"/>
    </w:rPr>
  </w:style>
  <w:style w:type="character" w:customStyle="1" w:styleId="Heading7Char">
    <w:name w:val="Heading 7 Char"/>
    <w:rsid w:val="00721250"/>
    <w:rPr>
      <w:rFonts w:ascii="Arial" w:eastAsia="Times New Roman" w:hAnsi="Arial" w:cs="Arial"/>
      <w:b/>
      <w:sz w:val="24"/>
      <w:szCs w:val="24"/>
    </w:rPr>
  </w:style>
  <w:style w:type="character" w:customStyle="1" w:styleId="Heading8Char">
    <w:name w:val="Heading 8 Char"/>
    <w:rsid w:val="00721250"/>
    <w:rPr>
      <w:rFonts w:ascii="PT Astra Serif" w:eastAsia="Times New Roman" w:hAnsi="PT Astra Serif" w:cs="Times New Roman"/>
      <w:i/>
      <w:szCs w:val="20"/>
      <w:lang w:val="en-US"/>
    </w:rPr>
  </w:style>
  <w:style w:type="character" w:customStyle="1" w:styleId="Heading9Char">
    <w:name w:val="Heading 9 Char"/>
    <w:rsid w:val="00721250"/>
    <w:rPr>
      <w:rFonts w:ascii="PT Astra Serif" w:eastAsia="Times New Roman" w:hAnsi="PT Astra Serif" w:cs="Times New Roman"/>
      <w:i/>
      <w:szCs w:val="20"/>
      <w:lang w:val="en-US"/>
    </w:rPr>
  </w:style>
  <w:style w:type="table" w:styleId="ad">
    <w:name w:val="Table Grid"/>
    <w:basedOn w:val="aa"/>
    <w:rsid w:val="008C6B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CellMar>
        <w:left w:w="0" w:type="dxa"/>
        <w:right w:w="0" w:type="dxa"/>
      </w:tblCellMar>
    </w:tblPr>
    <w:trPr>
      <w:cantSplit/>
      <w:jc w:val="center"/>
    </w:trPr>
  </w:style>
  <w:style w:type="table" w:customStyle="1" w:styleId="18">
    <w:name w:val="Сетка таблицы1"/>
    <w:basedOn w:val="aa"/>
    <w:next w:val="ad"/>
    <w:uiPriority w:val="59"/>
    <w:rsid w:val="002D1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9"/>
    <w:uiPriority w:val="99"/>
    <w:semiHidden/>
    <w:rsid w:val="008D1C1D"/>
    <w:rPr>
      <w:color w:val="808080"/>
    </w:rPr>
  </w:style>
  <w:style w:type="paragraph" w:styleId="af">
    <w:name w:val="header"/>
    <w:basedOn w:val="ABody"/>
    <w:link w:val="af0"/>
    <w:rsid w:val="008C6BC9"/>
    <w:pPr>
      <w:snapToGrid w:val="0"/>
      <w:spacing w:before="0" w:after="0" w:line="240" w:lineRule="auto"/>
      <w:jc w:val="right"/>
    </w:pPr>
    <w:rPr>
      <w:rFonts w:ascii="Arial" w:hAnsi="Arial"/>
      <w:bCs/>
      <w:snapToGrid/>
      <w:sz w:val="2"/>
      <w:szCs w:val="20"/>
      <w:lang w:eastAsia="en-US"/>
    </w:rPr>
  </w:style>
  <w:style w:type="character" w:customStyle="1" w:styleId="HeaderChar">
    <w:name w:val="Header Char"/>
    <w:rsid w:val="00721250"/>
    <w:rPr>
      <w:rFonts w:ascii="Arial" w:eastAsia="Times New Roman" w:hAnsi="Arial" w:cs="Times New Roman"/>
      <w:bCs/>
      <w:sz w:val="2"/>
      <w:szCs w:val="20"/>
      <w:lang w:val="en-US"/>
    </w:rPr>
  </w:style>
  <w:style w:type="paragraph" w:customStyle="1" w:styleId="12">
    <w:name w:val="Спис1 нум"/>
    <w:basedOn w:val="a8"/>
    <w:qFormat/>
    <w:rsid w:val="00F851EE"/>
    <w:pPr>
      <w:numPr>
        <w:numId w:val="16"/>
      </w:numPr>
      <w:tabs>
        <w:tab w:val="left" w:pos="1134"/>
      </w:tabs>
    </w:pPr>
  </w:style>
  <w:style w:type="paragraph" w:styleId="19">
    <w:name w:val="toc 1"/>
    <w:basedOn w:val="TOCBase"/>
    <w:next w:val="27"/>
    <w:uiPriority w:val="39"/>
    <w:rsid w:val="009F6C03"/>
    <w:pPr>
      <w:keepNext/>
      <w:keepLines/>
      <w:tabs>
        <w:tab w:val="right" w:pos="9526"/>
      </w:tabs>
      <w:spacing w:before="120" w:after="60"/>
      <w:ind w:right="566"/>
    </w:pPr>
    <w:rPr>
      <w:bCs/>
      <w:sz w:val="24"/>
      <w:szCs w:val="24"/>
      <w:lang w:val="en-US"/>
    </w:rPr>
  </w:style>
  <w:style w:type="paragraph" w:styleId="27">
    <w:name w:val="toc 2"/>
    <w:basedOn w:val="19"/>
    <w:next w:val="35"/>
    <w:uiPriority w:val="39"/>
    <w:rsid w:val="008C6BC9"/>
    <w:pPr>
      <w:spacing w:before="60"/>
      <w:ind w:left="142"/>
    </w:pPr>
    <w:rPr>
      <w:rFonts w:cs="Calibri"/>
      <w:bCs w:val="0"/>
    </w:rPr>
  </w:style>
  <w:style w:type="paragraph" w:customStyle="1" w:styleId="20">
    <w:name w:val="Спис2 букв"/>
    <w:basedOn w:val="a8"/>
    <w:qFormat/>
    <w:rsid w:val="00C31C06"/>
    <w:pPr>
      <w:numPr>
        <w:numId w:val="4"/>
      </w:numPr>
    </w:pPr>
  </w:style>
  <w:style w:type="character" w:styleId="af1">
    <w:name w:val="Hyperlink"/>
    <w:uiPriority w:val="99"/>
    <w:unhideWhenUsed/>
    <w:rsid w:val="008C6BC9"/>
    <w:rPr>
      <w:color w:val="0000FF"/>
      <w:u w:val="single"/>
    </w:rPr>
  </w:style>
  <w:style w:type="character" w:styleId="af2">
    <w:name w:val="annotation reference"/>
    <w:semiHidden/>
    <w:rsid w:val="008C6BC9"/>
    <w:rPr>
      <w:sz w:val="16"/>
      <w:szCs w:val="16"/>
    </w:rPr>
  </w:style>
  <w:style w:type="paragraph" w:styleId="af3">
    <w:name w:val="annotation text"/>
    <w:basedOn w:val="a7"/>
    <w:link w:val="af4"/>
    <w:rsid w:val="008C6BC9"/>
    <w:rPr>
      <w:sz w:val="20"/>
    </w:rPr>
  </w:style>
  <w:style w:type="character" w:customStyle="1" w:styleId="CommentTextChar">
    <w:name w:val="Comment Text Char"/>
    <w:basedOn w:val="a9"/>
    <w:rsid w:val="00721250"/>
    <w:rPr>
      <w:rFonts w:ascii="PT Astra Serif" w:eastAsia="Times New Roman" w:hAnsi="PT Astra Serif" w:cs="Times New Roman"/>
      <w:sz w:val="20"/>
      <w:szCs w:val="20"/>
      <w:lang w:val="en-US"/>
    </w:rPr>
  </w:style>
  <w:style w:type="paragraph" w:customStyle="1" w:styleId="121">
    <w:name w:val="Таблица 12"/>
    <w:basedOn w:val="a7"/>
    <w:autoRedefine/>
    <w:qFormat/>
    <w:rsid w:val="004E34CA"/>
    <w:pPr>
      <w:widowControl w:val="0"/>
      <w:spacing w:before="60" w:after="60" w:line="276" w:lineRule="auto"/>
    </w:pPr>
    <w:rPr>
      <w:lang w:eastAsia="ru-RU"/>
    </w:rPr>
  </w:style>
  <w:style w:type="paragraph" w:customStyle="1" w:styleId="af5">
    <w:name w:val="Рисунок название"/>
    <w:basedOn w:val="a7"/>
    <w:link w:val="af6"/>
    <w:qFormat/>
    <w:rsid w:val="00CC2624"/>
    <w:pPr>
      <w:spacing w:after="240"/>
      <w:jc w:val="center"/>
    </w:pPr>
    <w:rPr>
      <w:rFonts w:eastAsia="Cambria"/>
      <w:szCs w:val="24"/>
    </w:rPr>
  </w:style>
  <w:style w:type="character" w:customStyle="1" w:styleId="af6">
    <w:name w:val="Рисунок название Знак"/>
    <w:basedOn w:val="a9"/>
    <w:link w:val="af5"/>
    <w:rsid w:val="00CC2624"/>
    <w:rPr>
      <w:rFonts w:ascii="Times New Roman" w:eastAsia="Cambria" w:hAnsi="Times New Roman" w:cs="Times New Roman"/>
      <w:sz w:val="28"/>
      <w:szCs w:val="24"/>
    </w:rPr>
  </w:style>
  <w:style w:type="paragraph" w:customStyle="1" w:styleId="af7">
    <w:name w:val="Название таблицы"/>
    <w:basedOn w:val="a7"/>
    <w:link w:val="af8"/>
    <w:qFormat/>
    <w:rsid w:val="00FE466A"/>
    <w:pPr>
      <w:spacing w:before="120" w:after="120"/>
    </w:pPr>
    <w:rPr>
      <w:iCs/>
      <w:color w:val="000000" w:themeColor="text1"/>
      <w:szCs w:val="28"/>
      <w:lang w:eastAsia="ru-RU"/>
    </w:rPr>
  </w:style>
  <w:style w:type="character" w:customStyle="1" w:styleId="af8">
    <w:name w:val="Название таблицы Знак"/>
    <w:basedOn w:val="a9"/>
    <w:link w:val="af7"/>
    <w:rsid w:val="00FE466A"/>
    <w:rPr>
      <w:rFonts w:ascii="Times New Roman" w:eastAsia="Times New Roman" w:hAnsi="Times New Roman" w:cs="Times New Roman"/>
      <w:iCs/>
      <w:color w:val="000000" w:themeColor="text1"/>
      <w:sz w:val="28"/>
      <w:szCs w:val="28"/>
      <w:lang w:eastAsia="ru-RU"/>
    </w:rPr>
  </w:style>
  <w:style w:type="paragraph" w:customStyle="1" w:styleId="120">
    <w:name w:val="Таблица 12 список"/>
    <w:basedOn w:val="121"/>
    <w:qFormat/>
    <w:rsid w:val="003D2BA5"/>
    <w:pPr>
      <w:numPr>
        <w:numId w:val="2"/>
      </w:numPr>
      <w:ind w:left="0" w:firstLine="0"/>
    </w:pPr>
  </w:style>
  <w:style w:type="paragraph" w:customStyle="1" w:styleId="af9">
    <w:name w:val="Код"/>
    <w:basedOn w:val="a7"/>
    <w:link w:val="afa"/>
    <w:qFormat/>
    <w:rsid w:val="00A25D21"/>
    <w:rPr>
      <w:rFonts w:ascii="Consolas" w:hAnsi="Consolas"/>
      <w:noProof/>
      <w:sz w:val="24"/>
      <w:lang w:eastAsia="ru-RU"/>
    </w:rPr>
  </w:style>
  <w:style w:type="paragraph" w:customStyle="1" w:styleId="-11">
    <w:name w:val="Заголовки таблицы-11"/>
    <w:basedOn w:val="121"/>
    <w:link w:val="-110"/>
    <w:qFormat/>
    <w:rsid w:val="00D978C6"/>
    <w:pPr>
      <w:jc w:val="center"/>
    </w:pPr>
    <w:rPr>
      <w:rFonts w:eastAsia="Calibri"/>
      <w:b/>
      <w:bCs/>
      <w:szCs w:val="24"/>
    </w:rPr>
  </w:style>
  <w:style w:type="character" w:customStyle="1" w:styleId="-110">
    <w:name w:val="Заголовки таблицы-11 Знак"/>
    <w:basedOn w:val="a9"/>
    <w:link w:val="-11"/>
    <w:rsid w:val="00D978C6"/>
    <w:rPr>
      <w:rFonts w:ascii="Times New Roman" w:eastAsia="Calibri" w:hAnsi="Times New Roman" w:cs="Times New Roman"/>
      <w:b/>
      <w:bCs/>
      <w:szCs w:val="24"/>
      <w:lang w:eastAsia="ru-RU"/>
    </w:rPr>
  </w:style>
  <w:style w:type="paragraph" w:customStyle="1" w:styleId="afb">
    <w:name w:val="Продолжение таблицы"/>
    <w:basedOn w:val="af7"/>
    <w:qFormat/>
    <w:rsid w:val="00637AAE"/>
    <w:pPr>
      <w:keepNext w:val="0"/>
      <w:widowControl w:val="0"/>
    </w:pPr>
  </w:style>
  <w:style w:type="paragraph" w:styleId="afc">
    <w:name w:val="annotation subject"/>
    <w:basedOn w:val="af3"/>
    <w:next w:val="af3"/>
    <w:link w:val="afd"/>
    <w:semiHidden/>
    <w:rsid w:val="008C6BC9"/>
    <w:rPr>
      <w:b/>
      <w:bCs/>
    </w:rPr>
  </w:style>
  <w:style w:type="character" w:customStyle="1" w:styleId="CommentSubjectChar">
    <w:name w:val="Comment Subject Char"/>
    <w:basedOn w:val="CommentTextChar"/>
    <w:semiHidden/>
    <w:rsid w:val="00721250"/>
    <w:rPr>
      <w:rFonts w:ascii="PT Astra Serif" w:eastAsia="Times New Roman" w:hAnsi="PT Astra Serif" w:cs="Times New Roman"/>
      <w:b/>
      <w:bCs/>
      <w:sz w:val="20"/>
      <w:szCs w:val="20"/>
      <w:lang w:val="en-US"/>
    </w:rPr>
  </w:style>
  <w:style w:type="paragraph" w:customStyle="1" w:styleId="1a">
    <w:name w:val="Титульный1"/>
    <w:basedOn w:val="a7"/>
    <w:qFormat/>
    <w:rsid w:val="00DE580C"/>
    <w:pPr>
      <w:suppressAutoHyphens/>
      <w:jc w:val="center"/>
    </w:pPr>
    <w:rPr>
      <w:szCs w:val="28"/>
    </w:rPr>
  </w:style>
  <w:style w:type="paragraph" w:customStyle="1" w:styleId="28">
    <w:name w:val="Титульный2"/>
    <w:basedOn w:val="a7"/>
    <w:qFormat/>
    <w:rsid w:val="00550140"/>
    <w:pPr>
      <w:spacing w:after="20"/>
    </w:pPr>
    <w:rPr>
      <w:szCs w:val="28"/>
    </w:rPr>
  </w:style>
  <w:style w:type="paragraph" w:customStyle="1" w:styleId="36">
    <w:name w:val="Титульный3"/>
    <w:basedOn w:val="a7"/>
    <w:qFormat/>
    <w:rsid w:val="00E70829"/>
    <w:pPr>
      <w:spacing w:after="20"/>
      <w:jc w:val="right"/>
    </w:pPr>
  </w:style>
  <w:style w:type="paragraph" w:customStyle="1" w:styleId="afe">
    <w:name w:val="Заг струк элем"/>
    <w:basedOn w:val="a7"/>
    <w:next w:val="a8"/>
    <w:link w:val="aff"/>
    <w:qFormat/>
    <w:rsid w:val="00A0074C"/>
    <w:pPr>
      <w:pageBreakBefore/>
      <w:spacing w:before="480" w:after="480"/>
      <w:jc w:val="center"/>
      <w:outlineLvl w:val="0"/>
    </w:pPr>
    <w:rPr>
      <w:rFonts w:ascii="Times New Roman Полужирный" w:hAnsi="Times New Roman Полужирный"/>
      <w:b/>
      <w:sz w:val="32"/>
    </w:rPr>
  </w:style>
  <w:style w:type="character" w:customStyle="1" w:styleId="aff">
    <w:name w:val="Заг струк элем Знак"/>
    <w:basedOn w:val="a9"/>
    <w:link w:val="afe"/>
    <w:rsid w:val="00A0074C"/>
    <w:rPr>
      <w:rFonts w:ascii="Times New Roman Полужирный" w:hAnsi="Times New Roman Полужирный"/>
      <w:b/>
      <w:sz w:val="32"/>
    </w:rPr>
  </w:style>
  <w:style w:type="paragraph" w:customStyle="1" w:styleId="a1">
    <w:name w:val="Заг приложения"/>
    <w:basedOn w:val="a7"/>
    <w:qFormat/>
    <w:rsid w:val="00213DFB"/>
    <w:pPr>
      <w:pageBreakBefore/>
      <w:numPr>
        <w:numId w:val="1"/>
      </w:numPr>
      <w:suppressAutoHyphens/>
      <w:spacing w:before="120" w:after="120"/>
      <w:ind w:left="0" w:firstLine="0"/>
      <w:jc w:val="center"/>
      <w:outlineLvl w:val="0"/>
    </w:pPr>
    <w:rPr>
      <w:b/>
      <w:bCs/>
      <w:szCs w:val="28"/>
    </w:rPr>
  </w:style>
  <w:style w:type="paragraph" w:styleId="aff0">
    <w:name w:val="footnote text"/>
    <w:basedOn w:val="a7"/>
    <w:link w:val="aff1"/>
    <w:autoRedefine/>
    <w:rsid w:val="008C6BC9"/>
    <w:rPr>
      <w:rFonts w:ascii="Times New Roman" w:hAnsi="Times New Roman"/>
      <w:sz w:val="20"/>
    </w:rPr>
  </w:style>
  <w:style w:type="character" w:customStyle="1" w:styleId="FootnoteTextChar">
    <w:name w:val="Footnote Text Char"/>
    <w:rsid w:val="00721250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ff2">
    <w:name w:val="footnote reference"/>
    <w:semiHidden/>
    <w:rsid w:val="008C6BC9"/>
    <w:rPr>
      <w:vertAlign w:val="superscript"/>
    </w:rPr>
  </w:style>
  <w:style w:type="paragraph" w:customStyle="1" w:styleId="aff3">
    <w:name w:val="Формула"/>
    <w:basedOn w:val="a7"/>
    <w:qFormat/>
    <w:rsid w:val="00C25523"/>
    <w:pPr>
      <w:spacing w:before="360" w:after="360"/>
    </w:pPr>
    <w:rPr>
      <w:iCs/>
      <w:szCs w:val="40"/>
    </w:rPr>
  </w:style>
  <w:style w:type="paragraph" w:customStyle="1" w:styleId="aff4">
    <w:name w:val="Рисунок сам"/>
    <w:basedOn w:val="a7"/>
    <w:qFormat/>
    <w:rsid w:val="00CC2624"/>
    <w:pPr>
      <w:spacing w:before="120"/>
      <w:jc w:val="center"/>
    </w:pPr>
    <w:rPr>
      <w:noProof/>
      <w:lang w:eastAsia="ru-RU"/>
    </w:rPr>
  </w:style>
  <w:style w:type="paragraph" w:customStyle="1" w:styleId="0">
    <w:name w:val="Титул 0"/>
    <w:basedOn w:val="1a"/>
    <w:next w:val="a7"/>
    <w:qFormat/>
    <w:rsid w:val="00DE580C"/>
    <w:rPr>
      <w:b/>
    </w:rPr>
  </w:style>
  <w:style w:type="paragraph" w:styleId="aff5">
    <w:name w:val="Normal (Web)"/>
    <w:basedOn w:val="a7"/>
    <w:uiPriority w:val="99"/>
    <w:rsid w:val="008C6BC9"/>
    <w:pPr>
      <w:spacing w:before="100" w:beforeAutospacing="1" w:after="100" w:afterAutospacing="1"/>
    </w:pPr>
  </w:style>
  <w:style w:type="paragraph" w:styleId="aff6">
    <w:name w:val="caption"/>
    <w:basedOn w:val="ABody"/>
    <w:next w:val="a7"/>
    <w:link w:val="aff7"/>
    <w:qFormat/>
    <w:rsid w:val="008C6BC9"/>
    <w:pPr>
      <w:spacing w:before="0"/>
      <w:ind w:left="1134" w:firstLine="0"/>
    </w:pPr>
    <w:rPr>
      <w:b/>
    </w:rPr>
  </w:style>
  <w:style w:type="paragraph" w:customStyle="1" w:styleId="32">
    <w:name w:val="Спис3 марк"/>
    <w:basedOn w:val="a7"/>
    <w:qFormat/>
    <w:rsid w:val="00A762E3"/>
    <w:pPr>
      <w:numPr>
        <w:numId w:val="5"/>
      </w:numPr>
      <w:tabs>
        <w:tab w:val="left" w:pos="1985"/>
      </w:tabs>
      <w:ind w:left="1985" w:hanging="283"/>
    </w:pPr>
  </w:style>
  <w:style w:type="table" w:customStyle="1" w:styleId="TableNormal1">
    <w:name w:val="Table Normal1"/>
    <w:uiPriority w:val="2"/>
    <w:semiHidden/>
    <w:unhideWhenUsed/>
    <w:qFormat/>
    <w:rsid w:val="001A501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Спис2 марк"/>
    <w:basedOn w:val="a7"/>
    <w:qFormat/>
    <w:rsid w:val="00315511"/>
    <w:pPr>
      <w:numPr>
        <w:numId w:val="6"/>
      </w:numPr>
      <w:tabs>
        <w:tab w:val="left" w:pos="1418"/>
      </w:tabs>
      <w:ind w:left="1418" w:hanging="284"/>
    </w:pPr>
  </w:style>
  <w:style w:type="character" w:styleId="aff8">
    <w:name w:val="Strong"/>
    <w:basedOn w:val="a9"/>
    <w:qFormat/>
    <w:rsid w:val="006E7AC5"/>
    <w:rPr>
      <w:b/>
      <w:bCs/>
      <w:color w:val="auto"/>
    </w:rPr>
  </w:style>
  <w:style w:type="paragraph" w:customStyle="1" w:styleId="15">
    <w:name w:val="Многоуровневый сп1"/>
    <w:basedOn w:val="a7"/>
    <w:qFormat/>
    <w:rsid w:val="00842A54"/>
    <w:pPr>
      <w:numPr>
        <w:numId w:val="7"/>
      </w:numPr>
      <w:ind w:left="993"/>
    </w:pPr>
    <w:rPr>
      <w:szCs w:val="28"/>
    </w:rPr>
  </w:style>
  <w:style w:type="paragraph" w:customStyle="1" w:styleId="23">
    <w:name w:val="Многоуровневый сп2"/>
    <w:basedOn w:val="15"/>
    <w:qFormat/>
    <w:rsid w:val="00842A54"/>
    <w:pPr>
      <w:numPr>
        <w:ilvl w:val="1"/>
      </w:numPr>
      <w:ind w:left="1418"/>
    </w:pPr>
  </w:style>
  <w:style w:type="character" w:customStyle="1" w:styleId="afa">
    <w:name w:val="Код Знак"/>
    <w:basedOn w:val="a9"/>
    <w:link w:val="af9"/>
    <w:qFormat/>
    <w:rsid w:val="00842A54"/>
    <w:rPr>
      <w:rFonts w:ascii="Consolas" w:hAnsi="Consolas"/>
      <w:noProof/>
      <w:sz w:val="24"/>
      <w:lang w:val="en-US" w:eastAsia="ru-RU"/>
    </w:rPr>
  </w:style>
  <w:style w:type="character" w:customStyle="1" w:styleId="aff9">
    <w:name w:val="Код пример"/>
    <w:basedOn w:val="a9"/>
    <w:uiPriority w:val="1"/>
    <w:qFormat/>
    <w:rsid w:val="00A241FF"/>
    <w:rPr>
      <w:rFonts w:ascii="Consolas" w:hAnsi="Consolas"/>
      <w:b/>
      <w:noProof/>
      <w:sz w:val="24"/>
      <w:lang w:val="en-US" w:eastAsia="ru-RU"/>
    </w:rPr>
  </w:style>
  <w:style w:type="paragraph" w:styleId="affa">
    <w:name w:val="footer"/>
    <w:basedOn w:val="a7"/>
    <w:link w:val="affb"/>
    <w:rsid w:val="008C6BC9"/>
    <w:pPr>
      <w:tabs>
        <w:tab w:val="right" w:pos="9072"/>
      </w:tabs>
      <w:spacing w:before="120"/>
      <w:jc w:val="center"/>
    </w:pPr>
    <w:rPr>
      <w:rFonts w:ascii="Arial" w:hAnsi="Arial"/>
      <w:sz w:val="24"/>
      <w:szCs w:val="22"/>
    </w:rPr>
  </w:style>
  <w:style w:type="character" w:customStyle="1" w:styleId="FooterChar">
    <w:name w:val="Footer Char"/>
    <w:uiPriority w:val="99"/>
    <w:rsid w:val="00721250"/>
    <w:rPr>
      <w:rFonts w:ascii="Arial" w:eastAsia="Times New Roman" w:hAnsi="Arial" w:cs="Times New Roman"/>
      <w:sz w:val="24"/>
      <w:lang w:val="en-US"/>
    </w:rPr>
  </w:style>
  <w:style w:type="paragraph" w:customStyle="1" w:styleId="1">
    <w:name w:val="Спис1 марк"/>
    <w:basedOn w:val="a8"/>
    <w:qFormat/>
    <w:rsid w:val="00947273"/>
    <w:pPr>
      <w:numPr>
        <w:numId w:val="8"/>
      </w:numPr>
      <w:ind w:left="0" w:firstLine="709"/>
    </w:pPr>
    <w:rPr>
      <w:rFonts w:cstheme="minorBidi"/>
    </w:rPr>
  </w:style>
  <w:style w:type="paragraph" w:customStyle="1" w:styleId="11">
    <w:name w:val="Табл1 марк"/>
    <w:basedOn w:val="1"/>
    <w:qFormat/>
    <w:rsid w:val="004231B1"/>
    <w:pPr>
      <w:widowControl w:val="0"/>
      <w:numPr>
        <w:ilvl w:val="1"/>
        <w:numId w:val="3"/>
      </w:numPr>
      <w:tabs>
        <w:tab w:val="left" w:pos="556"/>
      </w:tabs>
      <w:autoSpaceDE w:val="0"/>
      <w:autoSpaceDN w:val="0"/>
      <w:spacing w:line="339" w:lineRule="exact"/>
      <w:ind w:left="273" w:firstLine="0"/>
    </w:pPr>
    <w:rPr>
      <w:rFonts w:cs="Times New Roman"/>
      <w:spacing w:val="-10"/>
    </w:rPr>
  </w:style>
  <w:style w:type="paragraph" w:customStyle="1" w:styleId="affc">
    <w:name w:val="Рисунок Подпись"/>
    <w:basedOn w:val="a7"/>
    <w:next w:val="a8"/>
    <w:qFormat/>
    <w:rsid w:val="00DA0F7C"/>
    <w:pPr>
      <w:spacing w:after="240"/>
      <w:jc w:val="center"/>
    </w:pPr>
    <w:rPr>
      <w:lang w:eastAsia="ru-RU"/>
    </w:rPr>
  </w:style>
  <w:style w:type="paragraph" w:customStyle="1" w:styleId="37">
    <w:name w:val="Спис3 букв"/>
    <w:basedOn w:val="20"/>
    <w:qFormat/>
    <w:rsid w:val="006645FC"/>
    <w:pPr>
      <w:numPr>
        <w:numId w:val="0"/>
      </w:numPr>
      <w:ind w:left="1701"/>
    </w:pPr>
    <w:rPr>
      <w:szCs w:val="20"/>
      <w:lang w:eastAsia="ru-RU"/>
    </w:rPr>
  </w:style>
  <w:style w:type="paragraph" w:styleId="affd">
    <w:name w:val="Balloon Text"/>
    <w:basedOn w:val="a7"/>
    <w:link w:val="affe"/>
    <w:semiHidden/>
    <w:rsid w:val="008C6B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9"/>
    <w:semiHidden/>
    <w:rsid w:val="00721250"/>
    <w:rPr>
      <w:rFonts w:ascii="Tahoma" w:eastAsia="Times New Roman" w:hAnsi="Tahoma" w:cs="Tahoma"/>
      <w:sz w:val="16"/>
      <w:szCs w:val="16"/>
      <w:lang w:val="en-US"/>
    </w:rPr>
  </w:style>
  <w:style w:type="paragraph" w:customStyle="1" w:styleId="afff">
    <w:name w:val="Таблица заг"/>
    <w:basedOn w:val="a7"/>
    <w:next w:val="a8"/>
    <w:qFormat/>
    <w:rsid w:val="0021326B"/>
    <w:pPr>
      <w:jc w:val="center"/>
    </w:pPr>
    <w:rPr>
      <w:b/>
      <w:lang w:eastAsia="ru-RU"/>
    </w:rPr>
  </w:style>
  <w:style w:type="paragraph" w:customStyle="1" w:styleId="afff0">
    <w:name w:val="Заголовки таблицы"/>
    <w:basedOn w:val="140"/>
    <w:qFormat/>
    <w:rsid w:val="000F7664"/>
    <w:pPr>
      <w:jc w:val="center"/>
    </w:pPr>
    <w:rPr>
      <w:b/>
      <w:szCs w:val="28"/>
    </w:rPr>
  </w:style>
  <w:style w:type="paragraph" w:styleId="afff1">
    <w:name w:val="Revision"/>
    <w:hidden/>
    <w:uiPriority w:val="99"/>
    <w:semiHidden/>
    <w:rsid w:val="0046142A"/>
    <w:pPr>
      <w:spacing w:after="0" w:line="240" w:lineRule="auto"/>
    </w:pPr>
    <w:rPr>
      <w:rFonts w:ascii="Times New Roman" w:hAnsi="Times New Roman"/>
      <w:sz w:val="28"/>
    </w:rPr>
  </w:style>
  <w:style w:type="paragraph" w:styleId="35">
    <w:name w:val="toc 3"/>
    <w:basedOn w:val="27"/>
    <w:next w:val="43"/>
    <w:uiPriority w:val="39"/>
    <w:rsid w:val="008C6BC9"/>
    <w:pPr>
      <w:ind w:left="284"/>
    </w:pPr>
    <w:rPr>
      <w:sz w:val="22"/>
      <w:lang w:bidi="en-US"/>
    </w:rPr>
  </w:style>
  <w:style w:type="character" w:styleId="afff2">
    <w:name w:val="FollowedHyperlink"/>
    <w:uiPriority w:val="99"/>
    <w:rsid w:val="008C6BC9"/>
    <w:rPr>
      <w:color w:val="800080"/>
      <w:u w:val="single"/>
    </w:rPr>
  </w:style>
  <w:style w:type="paragraph" w:customStyle="1" w:styleId="140">
    <w:name w:val="Таблица_14"/>
    <w:basedOn w:val="a7"/>
    <w:qFormat/>
    <w:rsid w:val="00550140"/>
    <w:pPr>
      <w:suppressAutoHyphens/>
      <w:spacing w:before="60" w:after="60" w:line="276" w:lineRule="auto"/>
    </w:pPr>
  </w:style>
  <w:style w:type="paragraph" w:customStyle="1" w:styleId="a">
    <w:name w:val="Мой нум.список"/>
    <w:basedOn w:val="a7"/>
    <w:link w:val="afff3"/>
    <w:qFormat/>
    <w:rsid w:val="00550140"/>
    <w:pPr>
      <w:numPr>
        <w:numId w:val="9"/>
      </w:numPr>
      <w:suppressLineNumbers/>
      <w:suppressAutoHyphens/>
      <w:contextualSpacing/>
    </w:pPr>
    <w:rPr>
      <w:rFonts w:eastAsia="Calibri"/>
      <w:szCs w:val="24"/>
    </w:rPr>
  </w:style>
  <w:style w:type="character" w:customStyle="1" w:styleId="afff3">
    <w:name w:val="Мой нум.список Знак"/>
    <w:link w:val="a"/>
    <w:rsid w:val="00D853EA"/>
    <w:rPr>
      <w:rFonts w:ascii="Courier New" w:eastAsia="Calibri" w:hAnsi="Courier New" w:cs="Times New Roman"/>
      <w:szCs w:val="24"/>
      <w:lang w:val="en-US"/>
    </w:rPr>
  </w:style>
  <w:style w:type="paragraph" w:styleId="a3">
    <w:name w:val="List Bullet"/>
    <w:basedOn w:val="afff4"/>
    <w:rsid w:val="008C6BC9"/>
    <w:pPr>
      <w:keepNext/>
      <w:numPr>
        <w:numId w:val="18"/>
      </w:numPr>
      <w:spacing w:before="40" w:after="40"/>
    </w:pPr>
  </w:style>
  <w:style w:type="character" w:styleId="afff5">
    <w:name w:val="Unresolved Mention"/>
    <w:basedOn w:val="a9"/>
    <w:uiPriority w:val="99"/>
    <w:semiHidden/>
    <w:unhideWhenUsed/>
    <w:rsid w:val="0045206B"/>
    <w:rPr>
      <w:color w:val="605E5C"/>
      <w:shd w:val="clear" w:color="auto" w:fill="E1DFDD"/>
    </w:rPr>
  </w:style>
  <w:style w:type="paragraph" w:customStyle="1" w:styleId="14">
    <w:name w:val="Спис1 букв"/>
    <w:basedOn w:val="12"/>
    <w:qFormat/>
    <w:rsid w:val="00A241FF"/>
    <w:pPr>
      <w:numPr>
        <w:numId w:val="10"/>
      </w:numPr>
      <w:tabs>
        <w:tab w:val="clear" w:pos="1134"/>
        <w:tab w:val="left" w:pos="993"/>
      </w:tabs>
      <w:ind w:left="0" w:firstLine="709"/>
    </w:pPr>
  </w:style>
  <w:style w:type="paragraph" w:customStyle="1" w:styleId="10">
    <w:name w:val="Заг 1 ТЗ"/>
    <w:basedOn w:val="a7"/>
    <w:rsid w:val="00A241FF"/>
    <w:pPr>
      <w:numPr>
        <w:numId w:val="11"/>
      </w:numPr>
      <w:spacing w:after="120"/>
      <w:jc w:val="center"/>
      <w:outlineLvl w:val="2"/>
    </w:pPr>
    <w:rPr>
      <w:rFonts w:ascii="Times New Roman Bold" w:hAnsi="Times New Roman Bold"/>
      <w:b/>
      <w:sz w:val="24"/>
      <w:lang w:val="es-ES_tradnl" w:eastAsia="en-GB"/>
    </w:rPr>
  </w:style>
  <w:style w:type="paragraph" w:customStyle="1" w:styleId="31">
    <w:name w:val="Заг3 ТЗ"/>
    <w:basedOn w:val="25"/>
    <w:qFormat/>
    <w:rsid w:val="00A241FF"/>
    <w:pPr>
      <w:numPr>
        <w:ilvl w:val="2"/>
        <w:numId w:val="11"/>
      </w:numPr>
      <w:suppressAutoHyphens w:val="0"/>
      <w:spacing w:after="240" w:line="240" w:lineRule="auto"/>
      <w:ind w:left="1417" w:hanging="425"/>
      <w:jc w:val="center"/>
      <w:outlineLvl w:val="4"/>
    </w:pPr>
    <w:rPr>
      <w:bCs w:val="0"/>
      <w:smallCaps/>
      <w:kern w:val="32"/>
      <w:lang w:eastAsia="en-US"/>
    </w:rPr>
  </w:style>
  <w:style w:type="paragraph" w:customStyle="1" w:styleId="29">
    <w:name w:val="Заг2 ТЗ"/>
    <w:basedOn w:val="25"/>
    <w:qFormat/>
    <w:rsid w:val="00A241FF"/>
    <w:pPr>
      <w:tabs>
        <w:tab w:val="num" w:pos="431"/>
      </w:tabs>
      <w:suppressAutoHyphens w:val="0"/>
      <w:spacing w:after="240" w:line="240" w:lineRule="auto"/>
      <w:ind w:left="431" w:hanging="431"/>
      <w:jc w:val="center"/>
      <w:outlineLvl w:val="3"/>
    </w:pPr>
    <w:rPr>
      <w:bCs w:val="0"/>
      <w:smallCaps/>
      <w:kern w:val="32"/>
      <w:lang w:eastAsia="en-US"/>
    </w:rPr>
  </w:style>
  <w:style w:type="paragraph" w:customStyle="1" w:styleId="Title-1">
    <w:name w:val="Title-1"/>
    <w:basedOn w:val="16"/>
    <w:next w:val="a8"/>
    <w:qFormat/>
    <w:rsid w:val="004A6C78"/>
    <w:pPr>
      <w:tabs>
        <w:tab w:val="left" w:pos="1418"/>
      </w:tabs>
      <w:spacing w:after="0"/>
    </w:pPr>
    <w:rPr>
      <w:sz w:val="28"/>
      <w:szCs w:val="24"/>
    </w:rPr>
  </w:style>
  <w:style w:type="paragraph" w:customStyle="1" w:styleId="Title-element">
    <w:name w:val="Title-element"/>
    <w:basedOn w:val="afe"/>
    <w:qFormat/>
    <w:rsid w:val="00201F75"/>
    <w:pPr>
      <w:spacing w:after="240"/>
    </w:pPr>
  </w:style>
  <w:style w:type="paragraph" w:customStyle="1" w:styleId="Title-2">
    <w:name w:val="Title-2"/>
    <w:basedOn w:val="25"/>
    <w:qFormat/>
    <w:rsid w:val="008B14A1"/>
    <w:pPr>
      <w:tabs>
        <w:tab w:val="left" w:pos="1418"/>
      </w:tabs>
      <w:spacing w:before="120" w:after="0"/>
      <w:ind w:left="0" w:firstLine="709"/>
    </w:pPr>
    <w:rPr>
      <w:sz w:val="27"/>
      <w:szCs w:val="27"/>
    </w:rPr>
  </w:style>
  <w:style w:type="paragraph" w:customStyle="1" w:styleId="Title-3">
    <w:name w:val="Title-3"/>
    <w:basedOn w:val="33"/>
    <w:next w:val="a8"/>
    <w:qFormat/>
    <w:rsid w:val="00207909"/>
    <w:pPr>
      <w:spacing w:before="120"/>
    </w:pPr>
    <w:rPr>
      <w:sz w:val="26"/>
    </w:rPr>
  </w:style>
  <w:style w:type="paragraph" w:customStyle="1" w:styleId="Text-main">
    <w:name w:val="Text-main"/>
    <w:basedOn w:val="a8"/>
    <w:link w:val="Text-main0"/>
    <w:qFormat/>
    <w:rsid w:val="00792816"/>
    <w:pPr>
      <w:spacing w:line="276" w:lineRule="auto"/>
    </w:pPr>
    <w:rPr>
      <w:sz w:val="24"/>
      <w:szCs w:val="24"/>
    </w:rPr>
  </w:style>
  <w:style w:type="paragraph" w:customStyle="1" w:styleId="Title-4">
    <w:name w:val="Title-4"/>
    <w:basedOn w:val="41"/>
    <w:qFormat/>
    <w:rsid w:val="0009241B"/>
    <w:rPr>
      <w:rFonts w:eastAsiaTheme="minorHAnsi"/>
      <w:sz w:val="25"/>
      <w:szCs w:val="25"/>
    </w:rPr>
  </w:style>
  <w:style w:type="paragraph" w:customStyle="1" w:styleId="Title-5">
    <w:name w:val="Title-5"/>
    <w:basedOn w:val="51"/>
    <w:qFormat/>
    <w:rsid w:val="00591A1A"/>
    <w:pPr>
      <w:spacing w:before="120"/>
    </w:pPr>
    <w:rPr>
      <w:sz w:val="24"/>
    </w:rPr>
  </w:style>
  <w:style w:type="paragraph" w:customStyle="1" w:styleId="Table-title">
    <w:name w:val="Table-title"/>
    <w:basedOn w:val="Table-text"/>
    <w:qFormat/>
    <w:rsid w:val="00C95204"/>
    <w:pPr>
      <w:jc w:val="center"/>
    </w:pPr>
    <w:rPr>
      <w:b/>
      <w:bCs/>
    </w:rPr>
  </w:style>
  <w:style w:type="paragraph" w:customStyle="1" w:styleId="Table-text">
    <w:name w:val="Table-text"/>
    <w:basedOn w:val="140"/>
    <w:qFormat/>
    <w:rsid w:val="00C8575A"/>
    <w:rPr>
      <w:sz w:val="24"/>
      <w:szCs w:val="24"/>
      <w:lang w:eastAsia="ru-RU"/>
    </w:rPr>
  </w:style>
  <w:style w:type="paragraph" w:customStyle="1" w:styleId="List-1-number">
    <w:name w:val="List-1-number"/>
    <w:basedOn w:val="a8"/>
    <w:qFormat/>
    <w:rsid w:val="00A3525C"/>
    <w:pPr>
      <w:numPr>
        <w:numId w:val="17"/>
      </w:numPr>
      <w:spacing w:line="276" w:lineRule="auto"/>
      <w:ind w:left="1560" w:hanging="567"/>
    </w:pPr>
    <w:rPr>
      <w:sz w:val="24"/>
      <w:szCs w:val="24"/>
    </w:rPr>
  </w:style>
  <w:style w:type="paragraph" w:customStyle="1" w:styleId="List-2">
    <w:name w:val="List-2"/>
    <w:basedOn w:val="2"/>
    <w:qFormat/>
    <w:rsid w:val="002D0A7A"/>
    <w:pPr>
      <w:spacing w:line="276" w:lineRule="auto"/>
    </w:pPr>
    <w:rPr>
      <w:sz w:val="24"/>
      <w:szCs w:val="24"/>
    </w:rPr>
  </w:style>
  <w:style w:type="paragraph" w:customStyle="1" w:styleId="List-2-number">
    <w:name w:val="List-2-number"/>
    <w:basedOn w:val="Text-main"/>
    <w:qFormat/>
    <w:rsid w:val="000C7055"/>
    <w:pPr>
      <w:ind w:left="1428" w:hanging="360"/>
    </w:pPr>
  </w:style>
  <w:style w:type="paragraph" w:customStyle="1" w:styleId="List-1">
    <w:name w:val="List-1"/>
    <w:basedOn w:val="1"/>
    <w:qFormat/>
    <w:rsid w:val="00591A1A"/>
    <w:pPr>
      <w:spacing w:line="276" w:lineRule="auto"/>
    </w:pPr>
    <w:rPr>
      <w:sz w:val="24"/>
      <w:szCs w:val="24"/>
    </w:rPr>
  </w:style>
  <w:style w:type="paragraph" w:customStyle="1" w:styleId="Image-title-name">
    <w:name w:val="Image-title-name"/>
    <w:basedOn w:val="affc"/>
    <w:qFormat/>
    <w:rsid w:val="006B48DA"/>
    <w:pPr>
      <w:spacing w:before="120" w:after="120" w:line="276" w:lineRule="auto"/>
    </w:pPr>
    <w:rPr>
      <w:b/>
      <w:bCs/>
      <w:sz w:val="24"/>
      <w:szCs w:val="24"/>
    </w:rPr>
  </w:style>
  <w:style w:type="paragraph" w:customStyle="1" w:styleId="Text-code">
    <w:name w:val="Text-code"/>
    <w:basedOn w:val="af9"/>
    <w:qFormat/>
    <w:rsid w:val="00334CB9"/>
    <w:rPr>
      <w:rFonts w:ascii="Courier New" w:hAnsi="Courier New" w:cs="Courier New"/>
      <w:i/>
    </w:rPr>
  </w:style>
  <w:style w:type="character" w:customStyle="1" w:styleId="Text-code-2">
    <w:name w:val="Text-code-2"/>
    <w:basedOn w:val="a9"/>
    <w:uiPriority w:val="1"/>
    <w:qFormat/>
    <w:rsid w:val="00CE4FF4"/>
    <w:rPr>
      <w:rFonts w:ascii="Consolas" w:hAnsi="Consolas"/>
      <w:b/>
      <w:bCs/>
    </w:rPr>
  </w:style>
  <w:style w:type="paragraph" w:styleId="afff4">
    <w:name w:val="List"/>
    <w:basedOn w:val="a8"/>
    <w:next w:val="a8"/>
    <w:rsid w:val="008C6BC9"/>
    <w:pPr>
      <w:keepNext w:val="0"/>
      <w:tabs>
        <w:tab w:val="left" w:pos="340"/>
      </w:tabs>
      <w:spacing w:before="60" w:after="60"/>
      <w:ind w:left="340" w:hanging="340"/>
    </w:pPr>
  </w:style>
  <w:style w:type="paragraph" w:customStyle="1" w:styleId="afff6">
    <w:name w:val="Таблица Заг"/>
    <w:basedOn w:val="a7"/>
    <w:qFormat/>
    <w:rsid w:val="0000625D"/>
    <w:pPr>
      <w:widowControl w:val="0"/>
      <w:autoSpaceDE w:val="0"/>
      <w:autoSpaceDN w:val="0"/>
      <w:spacing w:line="360" w:lineRule="auto"/>
      <w:jc w:val="center"/>
    </w:pPr>
    <w:rPr>
      <w:b/>
      <w:sz w:val="24"/>
    </w:rPr>
  </w:style>
  <w:style w:type="paragraph" w:customStyle="1" w:styleId="afff7">
    <w:name w:val="Таблица название"/>
    <w:basedOn w:val="a7"/>
    <w:next w:val="a7"/>
    <w:link w:val="afff8"/>
    <w:qFormat/>
    <w:rsid w:val="0000625D"/>
    <w:pPr>
      <w:spacing w:before="120" w:line="360" w:lineRule="auto"/>
    </w:pPr>
    <w:rPr>
      <w:iCs/>
      <w:color w:val="000000" w:themeColor="text1"/>
      <w:sz w:val="24"/>
      <w:szCs w:val="28"/>
      <w:lang w:eastAsia="ru-RU"/>
    </w:rPr>
  </w:style>
  <w:style w:type="character" w:customStyle="1" w:styleId="afff8">
    <w:name w:val="Таблица название Знак"/>
    <w:basedOn w:val="a9"/>
    <w:link w:val="afff7"/>
    <w:rsid w:val="0000625D"/>
    <w:rPr>
      <w:rFonts w:ascii="Times New Roman" w:eastAsia="Times New Roman" w:hAnsi="Times New Roman" w:cs="Times New Roman"/>
      <w:iCs/>
      <w:color w:val="000000" w:themeColor="text1"/>
      <w:sz w:val="24"/>
      <w:szCs w:val="28"/>
      <w:lang w:eastAsia="ru-RU"/>
    </w:rPr>
  </w:style>
  <w:style w:type="paragraph" w:customStyle="1" w:styleId="a0">
    <w:name w:val="Список бул"/>
    <w:basedOn w:val="a7"/>
    <w:qFormat/>
    <w:rsid w:val="002E3BA3"/>
    <w:pPr>
      <w:numPr>
        <w:numId w:val="12"/>
      </w:numPr>
      <w:tabs>
        <w:tab w:val="left" w:pos="993"/>
      </w:tabs>
      <w:spacing w:line="360" w:lineRule="auto"/>
    </w:pPr>
    <w:rPr>
      <w:sz w:val="24"/>
    </w:rPr>
  </w:style>
  <w:style w:type="paragraph" w:customStyle="1" w:styleId="a4">
    <w:name w:val="Список букв"/>
    <w:basedOn w:val="afff9"/>
    <w:qFormat/>
    <w:rsid w:val="00FF0637"/>
    <w:pPr>
      <w:numPr>
        <w:numId w:val="13"/>
      </w:numPr>
      <w:tabs>
        <w:tab w:val="left" w:pos="1134"/>
      </w:tabs>
      <w:spacing w:line="360" w:lineRule="auto"/>
      <w:ind w:left="709" w:firstLine="0"/>
    </w:pPr>
    <w:rPr>
      <w:sz w:val="24"/>
    </w:rPr>
  </w:style>
  <w:style w:type="paragraph" w:customStyle="1" w:styleId="21">
    <w:name w:val="Список бул 2"/>
    <w:basedOn w:val="a7"/>
    <w:qFormat/>
    <w:rsid w:val="00FF0637"/>
    <w:pPr>
      <w:numPr>
        <w:numId w:val="14"/>
      </w:numPr>
      <w:tabs>
        <w:tab w:val="left" w:pos="1843"/>
      </w:tabs>
      <w:spacing w:line="360" w:lineRule="auto"/>
    </w:pPr>
    <w:rPr>
      <w:sz w:val="24"/>
    </w:rPr>
  </w:style>
  <w:style w:type="paragraph" w:customStyle="1" w:styleId="a6">
    <w:name w:val="Список нум"/>
    <w:basedOn w:val="a7"/>
    <w:qFormat/>
    <w:rsid w:val="00FF0637"/>
    <w:pPr>
      <w:numPr>
        <w:numId w:val="15"/>
      </w:numPr>
      <w:spacing w:line="360" w:lineRule="auto"/>
      <w:ind w:left="0" w:firstLine="993"/>
    </w:pPr>
    <w:rPr>
      <w:sz w:val="24"/>
    </w:rPr>
  </w:style>
  <w:style w:type="paragraph" w:styleId="afff9">
    <w:name w:val="List Paragraph"/>
    <w:basedOn w:val="a7"/>
    <w:uiPriority w:val="34"/>
    <w:qFormat/>
    <w:rsid w:val="008C6BC9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paragraph" w:customStyle="1" w:styleId="afffa">
    <w:name w:val="Таблица текст"/>
    <w:basedOn w:val="a7"/>
    <w:rsid w:val="008C6BC9"/>
    <w:pPr>
      <w:spacing w:before="40" w:after="40"/>
      <w:ind w:left="57" w:right="57"/>
    </w:pPr>
    <w:rPr>
      <w:bCs/>
      <w:szCs w:val="22"/>
    </w:rPr>
  </w:style>
  <w:style w:type="character" w:customStyle="1" w:styleId="afffb">
    <w:name w:val="Название рисунка Знак"/>
    <w:basedOn w:val="a9"/>
    <w:link w:val="afffc"/>
    <w:locked/>
    <w:rsid w:val="00B57F10"/>
    <w:rPr>
      <w:rFonts w:ascii="Times New Roman" w:eastAsia="Cambria" w:hAnsi="Times New Roman" w:cs="Times New Roman"/>
      <w:sz w:val="28"/>
      <w:szCs w:val="28"/>
    </w:rPr>
  </w:style>
  <w:style w:type="paragraph" w:customStyle="1" w:styleId="afffc">
    <w:name w:val="Название рисунка"/>
    <w:basedOn w:val="aff6"/>
    <w:link w:val="afffb"/>
    <w:qFormat/>
    <w:rsid w:val="00B57F10"/>
    <w:pPr>
      <w:spacing w:after="240" w:line="360" w:lineRule="auto"/>
      <w:ind w:right="-1"/>
    </w:pPr>
    <w:rPr>
      <w:rFonts w:eastAsia="Cambria"/>
      <w:i/>
      <w:iCs/>
    </w:rPr>
  </w:style>
  <w:style w:type="paragraph" w:customStyle="1" w:styleId="afffd">
    <w:name w:val="Рисунок"/>
    <w:next w:val="a7"/>
    <w:autoRedefine/>
    <w:qFormat/>
    <w:rsid w:val="002D74BE"/>
    <w:pPr>
      <w:keepNext/>
      <w:tabs>
        <w:tab w:val="decimal" w:pos="10206"/>
      </w:tabs>
      <w:suppressAutoHyphens/>
      <w:spacing w:before="360" w:after="0"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afffe">
    <w:name w:val="TOC Heading"/>
    <w:basedOn w:val="16"/>
    <w:next w:val="a7"/>
    <w:uiPriority w:val="39"/>
    <w:unhideWhenUsed/>
    <w:qFormat/>
    <w:rsid w:val="008C6BC9"/>
    <w:pPr>
      <w:pageBreakBefore w:val="0"/>
      <w:suppressAutoHyphens w:val="0"/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  <w:lang w:eastAsia="ru-RU"/>
    </w:rPr>
  </w:style>
  <w:style w:type="paragraph" w:customStyle="1" w:styleId="Title-1-no-num">
    <w:name w:val="Title-1-no-num"/>
    <w:basedOn w:val="Text-main"/>
    <w:link w:val="Title-1-no-num0"/>
    <w:qFormat/>
    <w:rsid w:val="00FF19FF"/>
    <w:pPr>
      <w:jc w:val="center"/>
    </w:pPr>
    <w:rPr>
      <w:b/>
      <w:sz w:val="28"/>
      <w:szCs w:val="28"/>
    </w:rPr>
  </w:style>
  <w:style w:type="character" w:customStyle="1" w:styleId="Text-main0">
    <w:name w:val="Text-main Знак"/>
    <w:basedOn w:val="BodyTextChar"/>
    <w:link w:val="Text-main"/>
    <w:rsid w:val="00FF19F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itle-1-no-num0">
    <w:name w:val="Title-1-no-num Знак"/>
    <w:basedOn w:val="Text-main0"/>
    <w:link w:val="Title-1-no-num"/>
    <w:rsid w:val="00FF19FF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customStyle="1" w:styleId="Table-title-name">
    <w:name w:val="Table-title-name"/>
    <w:basedOn w:val="Image-title-name"/>
    <w:qFormat/>
    <w:rsid w:val="00FB7168"/>
    <w:pPr>
      <w:spacing w:before="240" w:after="0"/>
    </w:pPr>
  </w:style>
  <w:style w:type="paragraph" w:styleId="2a">
    <w:name w:val="List 2"/>
    <w:basedOn w:val="a8"/>
    <w:rsid w:val="008C6BC9"/>
    <w:pPr>
      <w:keepNext w:val="0"/>
      <w:tabs>
        <w:tab w:val="left" w:pos="680"/>
      </w:tabs>
      <w:spacing w:before="60" w:after="60"/>
      <w:ind w:left="680" w:hanging="340"/>
    </w:pPr>
  </w:style>
  <w:style w:type="paragraph" w:customStyle="1" w:styleId="ABody">
    <w:name w:val="A_Body"/>
    <w:autoRedefine/>
    <w:rsid w:val="008C6BC9"/>
    <w:pPr>
      <w:spacing w:before="120" w:after="120" w:line="276" w:lineRule="auto"/>
      <w:ind w:firstLine="709"/>
      <w:contextualSpacing/>
      <w:jc w:val="both"/>
    </w:pPr>
    <w:rPr>
      <w:rFonts w:ascii="Times New Roman" w:eastAsia="Times New Roman" w:hAnsi="Times New Roman" w:cs="Times New Roman"/>
      <w:snapToGrid w:val="0"/>
      <w:sz w:val="24"/>
      <w:szCs w:val="24"/>
      <w:lang w:val="en-US" w:eastAsia="ru-RU"/>
    </w:rPr>
  </w:style>
  <w:style w:type="paragraph" w:customStyle="1" w:styleId="AAbbreviation">
    <w:name w:val="A_Abbreviation"/>
    <w:basedOn w:val="ABody"/>
    <w:uiPriority w:val="99"/>
    <w:rsid w:val="008C6BC9"/>
    <w:pPr>
      <w:keepLines/>
      <w:widowControl w:val="0"/>
      <w:autoSpaceDE w:val="0"/>
      <w:autoSpaceDN w:val="0"/>
      <w:adjustRightInd w:val="0"/>
      <w:spacing w:before="60" w:after="60"/>
      <w:ind w:left="2694" w:hanging="2410"/>
      <w:contextualSpacing w:val="0"/>
    </w:pPr>
    <w:rPr>
      <w:color w:val="000000"/>
      <w:lang w:val="ru-RU"/>
    </w:rPr>
  </w:style>
  <w:style w:type="paragraph" w:customStyle="1" w:styleId="AApprove">
    <w:name w:val="A_Approve"/>
    <w:basedOn w:val="AAbbreviation"/>
    <w:rsid w:val="008C6BC9"/>
    <w:pPr>
      <w:ind w:hanging="2127"/>
    </w:pPr>
  </w:style>
  <w:style w:type="paragraph" w:customStyle="1" w:styleId="AAutor">
    <w:name w:val="A_Autor"/>
    <w:rsid w:val="008C6BC9"/>
    <w:pPr>
      <w:widowControl w:val="0"/>
      <w:spacing w:after="0" w:line="240" w:lineRule="auto"/>
      <w:jc w:val="center"/>
    </w:pPr>
    <w:rPr>
      <w:rFonts w:ascii="Arial" w:eastAsia="Times New Roman" w:hAnsi="Arial" w:cs="Arial"/>
      <w:b/>
      <w:snapToGrid w:val="0"/>
      <w:sz w:val="28"/>
      <w:szCs w:val="28"/>
      <w:lang w:eastAsia="ru-RU"/>
    </w:rPr>
  </w:style>
  <w:style w:type="paragraph" w:customStyle="1" w:styleId="ABodycenter">
    <w:name w:val="A_Body_center"/>
    <w:rsid w:val="008C6BC9"/>
    <w:pPr>
      <w:keepLines/>
      <w:autoSpaceDE w:val="0"/>
      <w:autoSpaceDN w:val="0"/>
      <w:adjustRightInd w:val="0"/>
      <w:spacing w:before="120" w:after="120" w:line="240" w:lineRule="auto"/>
      <w:ind w:left="284" w:right="340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customStyle="1" w:styleId="ABodyindent">
    <w:name w:val="A_Body_indent"/>
    <w:basedOn w:val="ABody"/>
    <w:autoRedefine/>
    <w:rsid w:val="008C6BC9"/>
    <w:pPr>
      <w:keepNext/>
      <w:spacing w:before="0"/>
    </w:pPr>
  </w:style>
  <w:style w:type="paragraph" w:customStyle="1" w:styleId="ABodynoindentleft">
    <w:name w:val="A_Body_no_indent_left"/>
    <w:basedOn w:val="ABody"/>
    <w:rsid w:val="008C6BC9"/>
    <w:pPr>
      <w:spacing w:line="312" w:lineRule="auto"/>
      <w:ind w:firstLine="0"/>
      <w:jc w:val="left"/>
    </w:pPr>
  </w:style>
  <w:style w:type="paragraph" w:customStyle="1" w:styleId="ABodyright">
    <w:name w:val="A_Body_right"/>
    <w:basedOn w:val="ABody"/>
    <w:rsid w:val="008C6BC9"/>
    <w:pPr>
      <w:autoSpaceDE w:val="0"/>
      <w:autoSpaceDN w:val="0"/>
      <w:adjustRightInd w:val="0"/>
      <w:jc w:val="right"/>
    </w:pPr>
    <w:rPr>
      <w:color w:val="000000"/>
    </w:rPr>
  </w:style>
  <w:style w:type="paragraph" w:customStyle="1" w:styleId="ABodysmall">
    <w:name w:val="A_Body_small"/>
    <w:basedOn w:val="ABody"/>
    <w:qFormat/>
    <w:rsid w:val="008C6BC9"/>
    <w:pPr>
      <w:tabs>
        <w:tab w:val="left" w:pos="0"/>
      </w:tabs>
      <w:spacing w:line="312" w:lineRule="auto"/>
    </w:pPr>
    <w:rPr>
      <w:sz w:val="16"/>
      <w:szCs w:val="16"/>
    </w:rPr>
  </w:style>
  <w:style w:type="paragraph" w:customStyle="1" w:styleId="ABodysmallcenter">
    <w:name w:val="A_Body_small_center"/>
    <w:basedOn w:val="ABodysmall"/>
    <w:rsid w:val="008C6BC9"/>
    <w:pPr>
      <w:widowControl w:val="0"/>
      <w:autoSpaceDE w:val="0"/>
      <w:autoSpaceDN w:val="0"/>
      <w:adjustRightInd w:val="0"/>
      <w:jc w:val="center"/>
    </w:pPr>
    <w:rPr>
      <w:color w:val="000000"/>
      <w:lang w:val="ru-RU"/>
    </w:rPr>
  </w:style>
  <w:style w:type="character" w:customStyle="1" w:styleId="AButtons">
    <w:name w:val="A_Buttons"/>
    <w:rsid w:val="008C6BC9"/>
    <w:rPr>
      <w:b/>
    </w:rPr>
  </w:style>
  <w:style w:type="paragraph" w:customStyle="1" w:styleId="ACommands">
    <w:name w:val="A_Commands"/>
    <w:basedOn w:val="a7"/>
    <w:rsid w:val="008C6BC9"/>
    <w:pPr>
      <w:keepNext w:val="0"/>
      <w:spacing w:before="120" w:after="120" w:line="360" w:lineRule="auto"/>
      <w:ind w:left="851"/>
      <w:contextualSpacing/>
    </w:pPr>
    <w:rPr>
      <w:sz w:val="20"/>
      <w:lang w:eastAsia="ru-RU"/>
    </w:rPr>
  </w:style>
  <w:style w:type="paragraph" w:customStyle="1" w:styleId="ACourier10pt">
    <w:name w:val="A_Courier_10pt"/>
    <w:rsid w:val="008C6BC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 w:eastAsia="ru-RU"/>
    </w:rPr>
  </w:style>
  <w:style w:type="paragraph" w:customStyle="1" w:styleId="ACourier8pt">
    <w:name w:val="A_Courier_8pt"/>
    <w:basedOn w:val="ACourier10pt"/>
    <w:rsid w:val="008C6BC9"/>
    <w:rPr>
      <w:sz w:val="16"/>
    </w:rPr>
  </w:style>
  <w:style w:type="paragraph" w:customStyle="1" w:styleId="ADate">
    <w:name w:val="A_Date"/>
    <w:basedOn w:val="ABody"/>
    <w:rsid w:val="008C6BC9"/>
    <w:pPr>
      <w:widowControl w:val="0"/>
      <w:ind w:firstLine="0"/>
      <w:jc w:val="center"/>
    </w:pPr>
    <w:rPr>
      <w:rFonts w:ascii="Arial" w:hAnsi="Arial" w:cs="Arial"/>
      <w:b/>
      <w:noProof/>
      <w:spacing w:val="-8"/>
      <w:sz w:val="28"/>
      <w:szCs w:val="32"/>
      <w:lang w:val="ru-RU"/>
    </w:rPr>
  </w:style>
  <w:style w:type="paragraph" w:customStyle="1" w:styleId="ATableBase">
    <w:name w:val="A_Table Base"/>
    <w:basedOn w:val="ABody"/>
    <w:qFormat/>
    <w:rsid w:val="008C6BC9"/>
    <w:pPr>
      <w:snapToGrid w:val="0"/>
      <w:jc w:val="center"/>
    </w:pPr>
    <w:rPr>
      <w:rFonts w:cs="Arial"/>
      <w:lang w:val="ru-RU"/>
    </w:rPr>
  </w:style>
  <w:style w:type="paragraph" w:customStyle="1" w:styleId="ATableBody">
    <w:name w:val="A_Table_Body"/>
    <w:basedOn w:val="ATableBase"/>
    <w:autoRedefine/>
    <w:qFormat/>
    <w:rsid w:val="008C6BC9"/>
    <w:pPr>
      <w:spacing w:before="0"/>
      <w:ind w:left="113" w:right="113" w:firstLine="0"/>
      <w:jc w:val="left"/>
    </w:pPr>
    <w:rPr>
      <w:sz w:val="20"/>
    </w:rPr>
  </w:style>
  <w:style w:type="paragraph" w:customStyle="1" w:styleId="AEmbededTables">
    <w:name w:val="A_Embeded_Tables"/>
    <w:basedOn w:val="ATableBody"/>
    <w:qFormat/>
    <w:rsid w:val="008C6BC9"/>
    <w:pPr>
      <w:ind w:left="284" w:right="340"/>
    </w:pPr>
  </w:style>
  <w:style w:type="character" w:customStyle="1" w:styleId="AEmphasis">
    <w:name w:val="A_Emphasis"/>
    <w:qFormat/>
    <w:rsid w:val="008C6BC9"/>
    <w:rPr>
      <w:i/>
      <w:lang w:val="ru-RU"/>
    </w:rPr>
  </w:style>
  <w:style w:type="paragraph" w:customStyle="1" w:styleId="AFields">
    <w:name w:val="A_Fields"/>
    <w:qFormat/>
    <w:rsid w:val="008C6BC9"/>
    <w:pPr>
      <w:spacing w:after="0" w:line="240" w:lineRule="auto"/>
    </w:pPr>
    <w:rPr>
      <w:rFonts w:ascii="Arial" w:eastAsia="Times New Roman" w:hAnsi="Arial" w:cs="Times New Roman"/>
      <w:sz w:val="2"/>
      <w:szCs w:val="20"/>
      <w:lang w:eastAsia="ru-RU"/>
    </w:rPr>
  </w:style>
  <w:style w:type="paragraph" w:customStyle="1" w:styleId="AFootnote">
    <w:name w:val="A_Footnote"/>
    <w:basedOn w:val="ABody"/>
    <w:rsid w:val="008C6BC9"/>
    <w:pPr>
      <w:widowControl w:val="0"/>
      <w:autoSpaceDE w:val="0"/>
      <w:autoSpaceDN w:val="0"/>
      <w:adjustRightInd w:val="0"/>
    </w:pPr>
    <w:rPr>
      <w:color w:val="000000"/>
      <w:sz w:val="20"/>
      <w:szCs w:val="16"/>
    </w:rPr>
  </w:style>
  <w:style w:type="paragraph" w:customStyle="1" w:styleId="AFormulas">
    <w:name w:val="A_Formulas"/>
    <w:basedOn w:val="ABody"/>
    <w:qFormat/>
    <w:rsid w:val="008C6BC9"/>
    <w:rPr>
      <w:i/>
      <w:lang w:val="ru-RU"/>
    </w:rPr>
  </w:style>
  <w:style w:type="paragraph" w:customStyle="1" w:styleId="AFrameBigFont">
    <w:name w:val="A_Frame_BigFont"/>
    <w:rsid w:val="008C6BC9"/>
    <w:pPr>
      <w:spacing w:after="0" w:line="240" w:lineRule="auto"/>
      <w:jc w:val="center"/>
    </w:pPr>
    <w:rPr>
      <w:rFonts w:ascii="Arial" w:eastAsia="Times New Roman" w:hAnsi="Arial" w:cs="Times New Roman"/>
      <w:bCs/>
      <w:i/>
      <w:noProof/>
      <w:spacing w:val="-8"/>
      <w:sz w:val="26"/>
      <w:szCs w:val="20"/>
      <w:lang w:eastAsia="ru-RU"/>
    </w:rPr>
  </w:style>
  <w:style w:type="paragraph" w:customStyle="1" w:styleId="AFrameMidleFont">
    <w:name w:val="A_Frame_MidleFont"/>
    <w:qFormat/>
    <w:rsid w:val="008C6BC9"/>
    <w:pPr>
      <w:spacing w:after="0" w:line="240" w:lineRule="auto"/>
      <w:jc w:val="center"/>
    </w:pPr>
    <w:rPr>
      <w:rFonts w:ascii="Arial" w:eastAsia="Times New Roman" w:hAnsi="Arial" w:cs="Times New Roman"/>
      <w:bCs/>
      <w:i/>
      <w:noProof/>
      <w:spacing w:val="-8"/>
      <w:sz w:val="16"/>
      <w:szCs w:val="20"/>
      <w:lang w:eastAsia="ru-RU"/>
    </w:rPr>
  </w:style>
  <w:style w:type="paragraph" w:customStyle="1" w:styleId="AFrameName">
    <w:name w:val="A_Frame_Name"/>
    <w:rsid w:val="008C6BC9"/>
    <w:pPr>
      <w:spacing w:after="0" w:line="240" w:lineRule="auto"/>
    </w:pPr>
    <w:rPr>
      <w:rFonts w:ascii="Arial" w:eastAsia="Times New Roman" w:hAnsi="Arial" w:cs="Times New Roman"/>
      <w:bCs/>
      <w:i/>
      <w:noProof/>
      <w:spacing w:val="-8"/>
      <w:sz w:val="16"/>
      <w:szCs w:val="16"/>
      <w:lang w:eastAsia="ru-RU"/>
    </w:rPr>
  </w:style>
  <w:style w:type="paragraph" w:customStyle="1" w:styleId="AFrameNNCFont">
    <w:name w:val="A_Frame_NNC_Font"/>
    <w:qFormat/>
    <w:rsid w:val="008C6BC9"/>
    <w:pPr>
      <w:spacing w:after="0" w:line="240" w:lineRule="auto"/>
      <w:jc w:val="center"/>
    </w:pPr>
    <w:rPr>
      <w:rFonts w:ascii="Arial" w:eastAsia="Times New Roman" w:hAnsi="Arial" w:cs="Times New Roman"/>
      <w:bCs/>
      <w:i/>
      <w:noProof/>
      <w:sz w:val="10"/>
      <w:szCs w:val="10"/>
      <w:lang w:eastAsia="ru-RU"/>
    </w:rPr>
  </w:style>
  <w:style w:type="paragraph" w:customStyle="1" w:styleId="AFrameSmallFont">
    <w:name w:val="A_Frame_SmallFont"/>
    <w:rsid w:val="008C6BC9"/>
    <w:pPr>
      <w:spacing w:after="0" w:line="240" w:lineRule="auto"/>
    </w:pPr>
    <w:rPr>
      <w:rFonts w:ascii="Arial" w:eastAsia="Times New Roman" w:hAnsi="Arial" w:cs="Times New Roman"/>
      <w:bCs/>
      <w:i/>
      <w:noProof/>
      <w:sz w:val="16"/>
      <w:szCs w:val="16"/>
      <w:lang w:eastAsia="ru-RU"/>
    </w:rPr>
  </w:style>
  <w:style w:type="paragraph" w:customStyle="1" w:styleId="AHeadingBase">
    <w:name w:val="A_Heading Base"/>
    <w:basedOn w:val="a7"/>
    <w:qFormat/>
    <w:rsid w:val="008C6BC9"/>
    <w:pPr>
      <w:suppressAutoHyphens/>
      <w:spacing w:before="240" w:after="60" w:line="276" w:lineRule="auto"/>
      <w:ind w:left="284" w:right="284"/>
    </w:pPr>
    <w:rPr>
      <w:rFonts w:ascii="Arial" w:hAnsi="Arial"/>
      <w:b/>
    </w:rPr>
  </w:style>
  <w:style w:type="paragraph" w:customStyle="1" w:styleId="AHeadingProcedure">
    <w:name w:val="A_Heading Procedure"/>
    <w:basedOn w:val="AHeadingBase"/>
    <w:next w:val="a7"/>
    <w:rsid w:val="008C6BC9"/>
    <w:pPr>
      <w:tabs>
        <w:tab w:val="left" w:pos="0"/>
      </w:tabs>
      <w:spacing w:before="120"/>
      <w:ind w:firstLine="851"/>
    </w:pPr>
    <w:rPr>
      <w:i/>
      <w:color w:val="000000" w:themeColor="text1"/>
      <w:sz w:val="24"/>
      <w:lang w:val="en-AU"/>
    </w:rPr>
  </w:style>
  <w:style w:type="paragraph" w:customStyle="1" w:styleId="AHeading1">
    <w:name w:val="A_Heading_1"/>
    <w:basedOn w:val="AHeadingBase"/>
    <w:next w:val="AHeading2"/>
    <w:autoRedefine/>
    <w:qFormat/>
    <w:rsid w:val="008C6BC9"/>
    <w:pPr>
      <w:pageBreakBefore/>
      <w:numPr>
        <w:numId w:val="32"/>
      </w:numPr>
      <w:outlineLvl w:val="0"/>
    </w:pPr>
    <w:rPr>
      <w:rFonts w:ascii="Times New Roman" w:hAnsi="Times New Roman"/>
      <w:sz w:val="32"/>
    </w:rPr>
  </w:style>
  <w:style w:type="paragraph" w:customStyle="1" w:styleId="AHeading2">
    <w:name w:val="A_Heading_2"/>
    <w:basedOn w:val="AHeading1"/>
    <w:autoRedefine/>
    <w:qFormat/>
    <w:rsid w:val="008C6BC9"/>
    <w:pPr>
      <w:pageBreakBefore w:val="0"/>
      <w:numPr>
        <w:ilvl w:val="1"/>
      </w:numPr>
      <w:outlineLvl w:val="1"/>
    </w:pPr>
    <w:rPr>
      <w:sz w:val="28"/>
    </w:rPr>
  </w:style>
  <w:style w:type="paragraph" w:customStyle="1" w:styleId="AHeading3">
    <w:name w:val="A_Heading_3"/>
    <w:basedOn w:val="AHeading2"/>
    <w:autoRedefine/>
    <w:qFormat/>
    <w:rsid w:val="008C6BC9"/>
    <w:pPr>
      <w:numPr>
        <w:ilvl w:val="2"/>
      </w:numPr>
      <w:outlineLvl w:val="2"/>
    </w:pPr>
    <w:rPr>
      <w:sz w:val="24"/>
    </w:rPr>
  </w:style>
  <w:style w:type="paragraph" w:customStyle="1" w:styleId="AHeading4">
    <w:name w:val="A_Heading_4"/>
    <w:basedOn w:val="AHeading3"/>
    <w:autoRedefine/>
    <w:qFormat/>
    <w:rsid w:val="008C6BC9"/>
    <w:pPr>
      <w:numPr>
        <w:ilvl w:val="3"/>
      </w:numPr>
      <w:outlineLvl w:val="3"/>
    </w:pPr>
    <w:rPr>
      <w:i/>
    </w:rPr>
  </w:style>
  <w:style w:type="paragraph" w:customStyle="1" w:styleId="AHeading5">
    <w:name w:val="A_Heading_5"/>
    <w:basedOn w:val="AHeading4"/>
    <w:qFormat/>
    <w:rsid w:val="008C6BC9"/>
    <w:pPr>
      <w:numPr>
        <w:ilvl w:val="4"/>
      </w:numPr>
      <w:outlineLvl w:val="4"/>
    </w:pPr>
    <w:rPr>
      <w:i w:val="0"/>
    </w:rPr>
  </w:style>
  <w:style w:type="paragraph" w:customStyle="1" w:styleId="AHeading6">
    <w:name w:val="A_Heading_6"/>
    <w:basedOn w:val="AHeading5"/>
    <w:qFormat/>
    <w:rsid w:val="008C6BC9"/>
    <w:pPr>
      <w:numPr>
        <w:ilvl w:val="5"/>
      </w:numPr>
      <w:outlineLvl w:val="5"/>
    </w:pPr>
    <w:rPr>
      <w:i/>
    </w:rPr>
  </w:style>
  <w:style w:type="paragraph" w:customStyle="1" w:styleId="AHeading7">
    <w:name w:val="A_Heading_7"/>
    <w:basedOn w:val="AHeading6"/>
    <w:qFormat/>
    <w:rsid w:val="008C6BC9"/>
    <w:pPr>
      <w:numPr>
        <w:ilvl w:val="6"/>
      </w:numPr>
      <w:outlineLvl w:val="6"/>
    </w:pPr>
    <w:rPr>
      <w:i w:val="0"/>
    </w:rPr>
  </w:style>
  <w:style w:type="paragraph" w:customStyle="1" w:styleId="AHeading8">
    <w:name w:val="A_Heading_8"/>
    <w:basedOn w:val="AHeading7"/>
    <w:qFormat/>
    <w:rsid w:val="008C6BC9"/>
    <w:pPr>
      <w:numPr>
        <w:ilvl w:val="7"/>
      </w:numPr>
      <w:outlineLvl w:val="7"/>
    </w:pPr>
    <w:rPr>
      <w:i/>
      <w:lang w:val="ru-RU"/>
    </w:rPr>
  </w:style>
  <w:style w:type="paragraph" w:customStyle="1" w:styleId="AHeading9">
    <w:name w:val="A_Heading_9"/>
    <w:basedOn w:val="AHeading8"/>
    <w:qFormat/>
    <w:rsid w:val="008C6BC9"/>
    <w:pPr>
      <w:numPr>
        <w:ilvl w:val="8"/>
      </w:numPr>
      <w:outlineLvl w:val="8"/>
    </w:pPr>
    <w:rPr>
      <w:i w:val="0"/>
    </w:rPr>
  </w:style>
  <w:style w:type="paragraph" w:customStyle="1" w:styleId="AHeadingProcedure0">
    <w:name w:val="A_Heading_Procedure"/>
    <w:basedOn w:val="AHeadingBase"/>
    <w:next w:val="ABodyindent"/>
    <w:rsid w:val="008C6BC9"/>
    <w:pPr>
      <w:tabs>
        <w:tab w:val="left" w:pos="0"/>
      </w:tabs>
      <w:spacing w:before="120"/>
      <w:ind w:firstLine="851"/>
    </w:pPr>
    <w:rPr>
      <w:i/>
      <w:sz w:val="24"/>
      <w:lang w:val="ru-RU"/>
    </w:rPr>
  </w:style>
  <w:style w:type="paragraph" w:customStyle="1" w:styleId="AHeading1app">
    <w:name w:val="A_Heading1_app"/>
    <w:basedOn w:val="AHeadingBase"/>
    <w:next w:val="AHeading2app"/>
    <w:autoRedefine/>
    <w:rsid w:val="008C6BC9"/>
    <w:pPr>
      <w:pageBreakBefore/>
      <w:numPr>
        <w:numId w:val="46"/>
      </w:numPr>
      <w:jc w:val="center"/>
      <w:outlineLvl w:val="0"/>
    </w:pPr>
    <w:rPr>
      <w:rFonts w:ascii="Times New Roman" w:hAnsi="Times New Roman"/>
      <w:kern w:val="28"/>
      <w:sz w:val="32"/>
      <w:szCs w:val="28"/>
    </w:rPr>
  </w:style>
  <w:style w:type="paragraph" w:customStyle="1" w:styleId="AHeading2app">
    <w:name w:val="A_Heading2_app"/>
    <w:basedOn w:val="AHeading1app"/>
    <w:next w:val="AHeading3app"/>
    <w:autoRedefine/>
    <w:rsid w:val="008C6BC9"/>
    <w:pPr>
      <w:pageBreakBefore w:val="0"/>
      <w:numPr>
        <w:ilvl w:val="1"/>
      </w:numPr>
      <w:spacing w:before="180" w:after="180"/>
      <w:ind w:left="709"/>
      <w:jc w:val="left"/>
      <w:outlineLvl w:val="1"/>
    </w:pPr>
    <w:rPr>
      <w:bCs/>
      <w:iCs/>
      <w:sz w:val="28"/>
    </w:rPr>
  </w:style>
  <w:style w:type="paragraph" w:customStyle="1" w:styleId="AHeading3app">
    <w:name w:val="A_Heading3_app"/>
    <w:basedOn w:val="AHeading2app"/>
    <w:next w:val="AHeading4app"/>
    <w:rsid w:val="008C6BC9"/>
    <w:pPr>
      <w:numPr>
        <w:ilvl w:val="2"/>
      </w:numPr>
      <w:outlineLvl w:val="2"/>
    </w:pPr>
    <w:rPr>
      <w:bCs w:val="0"/>
      <w:szCs w:val="24"/>
    </w:rPr>
  </w:style>
  <w:style w:type="paragraph" w:customStyle="1" w:styleId="AHeading4app">
    <w:name w:val="A_Heading4_app"/>
    <w:basedOn w:val="AHeading3app"/>
    <w:next w:val="AHeading5app"/>
    <w:rsid w:val="008C6BC9"/>
    <w:pPr>
      <w:numPr>
        <w:ilvl w:val="3"/>
      </w:numPr>
      <w:outlineLvl w:val="3"/>
    </w:pPr>
    <w:rPr>
      <w:sz w:val="24"/>
    </w:rPr>
  </w:style>
  <w:style w:type="paragraph" w:customStyle="1" w:styleId="AHeading5app">
    <w:name w:val="A_Heading5_app"/>
    <w:basedOn w:val="AHeading4app"/>
    <w:next w:val="AHeading6app"/>
    <w:rsid w:val="008C6BC9"/>
    <w:pPr>
      <w:keepLines w:val="0"/>
      <w:numPr>
        <w:ilvl w:val="4"/>
      </w:numPr>
      <w:spacing w:after="240" w:line="240" w:lineRule="auto"/>
    </w:pPr>
    <w:rPr>
      <w:i/>
      <w:snapToGrid w:val="0"/>
      <w:szCs w:val="20"/>
      <w:lang w:val="ru-RU" w:eastAsia="ru-RU"/>
    </w:rPr>
  </w:style>
  <w:style w:type="paragraph" w:customStyle="1" w:styleId="AHeading6app">
    <w:name w:val="A_Heading6_app"/>
    <w:basedOn w:val="AHeading5app"/>
    <w:next w:val="ABodyindent"/>
    <w:rsid w:val="008C6BC9"/>
    <w:pPr>
      <w:numPr>
        <w:ilvl w:val="5"/>
      </w:numPr>
    </w:pPr>
    <w:rPr>
      <w:i w:val="0"/>
    </w:rPr>
  </w:style>
  <w:style w:type="character" w:customStyle="1" w:styleId="AInterface">
    <w:name w:val="A_Interface"/>
    <w:rsid w:val="008C6BC9"/>
    <w:rPr>
      <w:rFonts w:ascii="Times New Roman" w:hAnsi="Times New Roman"/>
      <w:b/>
      <w:sz w:val="24"/>
      <w:szCs w:val="24"/>
    </w:rPr>
  </w:style>
  <w:style w:type="paragraph" w:customStyle="1" w:styleId="AList123">
    <w:name w:val="A_List_123"/>
    <w:basedOn w:val="ABody"/>
    <w:rsid w:val="008C6BC9"/>
    <w:pPr>
      <w:numPr>
        <w:numId w:val="36"/>
      </w:numPr>
    </w:pPr>
  </w:style>
  <w:style w:type="paragraph" w:customStyle="1" w:styleId="AList123NoteofPicture">
    <w:name w:val="A_List_123 Note of Picture"/>
    <w:basedOn w:val="AList123"/>
    <w:rsid w:val="008C6BC9"/>
    <w:pPr>
      <w:keepNext/>
      <w:numPr>
        <w:numId w:val="33"/>
      </w:numPr>
      <w:tabs>
        <w:tab w:val="left" w:pos="709"/>
      </w:tabs>
      <w:spacing w:line="240" w:lineRule="auto"/>
    </w:pPr>
    <w:rPr>
      <w:sz w:val="16"/>
      <w:szCs w:val="16"/>
    </w:rPr>
  </w:style>
  <w:style w:type="paragraph" w:customStyle="1" w:styleId="AList123small">
    <w:name w:val="A_List_123_small"/>
    <w:basedOn w:val="AList123"/>
    <w:rsid w:val="008C6BC9"/>
    <w:pPr>
      <w:numPr>
        <w:numId w:val="34"/>
      </w:numPr>
      <w:tabs>
        <w:tab w:val="left" w:pos="1134"/>
      </w:tabs>
    </w:pPr>
    <w:rPr>
      <w:sz w:val="20"/>
    </w:rPr>
  </w:style>
  <w:style w:type="paragraph" w:customStyle="1" w:styleId="AListabc">
    <w:name w:val="A_List_abc"/>
    <w:basedOn w:val="ABody"/>
    <w:rsid w:val="008C6BC9"/>
    <w:pPr>
      <w:numPr>
        <w:numId w:val="37"/>
      </w:numPr>
    </w:pPr>
  </w:style>
  <w:style w:type="paragraph" w:customStyle="1" w:styleId="AListBiblio">
    <w:name w:val="A_List_Biblio"/>
    <w:basedOn w:val="ABody"/>
    <w:qFormat/>
    <w:rsid w:val="008C6BC9"/>
    <w:pPr>
      <w:numPr>
        <w:numId w:val="35"/>
      </w:numPr>
      <w:tabs>
        <w:tab w:val="left" w:pos="1213"/>
      </w:tabs>
      <w:spacing w:line="312" w:lineRule="auto"/>
      <w:jc w:val="left"/>
    </w:pPr>
  </w:style>
  <w:style w:type="paragraph" w:customStyle="1" w:styleId="AListbullet">
    <w:name w:val="A_List_bullet"/>
    <w:basedOn w:val="ABody"/>
    <w:autoRedefine/>
    <w:qFormat/>
    <w:rsid w:val="008C6BC9"/>
    <w:pPr>
      <w:numPr>
        <w:numId w:val="38"/>
      </w:numPr>
      <w:tabs>
        <w:tab w:val="num" w:pos="851"/>
        <w:tab w:val="num" w:pos="1134"/>
      </w:tabs>
      <w:spacing w:before="0"/>
    </w:pPr>
    <w:rPr>
      <w:rFonts w:cs="Arial"/>
      <w:szCs w:val="20"/>
      <w:lang w:val="ru-RU"/>
    </w:rPr>
  </w:style>
  <w:style w:type="paragraph" w:customStyle="1" w:styleId="AListcont">
    <w:name w:val="A_List_cont"/>
    <w:basedOn w:val="ABody"/>
    <w:next w:val="a7"/>
    <w:qFormat/>
    <w:rsid w:val="008C6BC9"/>
    <w:pPr>
      <w:tabs>
        <w:tab w:val="left" w:pos="-1134"/>
      </w:tabs>
      <w:spacing w:line="312" w:lineRule="auto"/>
      <w:ind w:firstLine="1191"/>
    </w:pPr>
  </w:style>
  <w:style w:type="paragraph" w:customStyle="1" w:styleId="AListCont2">
    <w:name w:val="A_List_Cont_2"/>
    <w:basedOn w:val="AListcont"/>
    <w:rsid w:val="008C6BC9"/>
    <w:pPr>
      <w:widowControl w:val="0"/>
      <w:autoSpaceDE w:val="0"/>
      <w:autoSpaceDN w:val="0"/>
      <w:adjustRightInd w:val="0"/>
      <w:ind w:firstLine="1644"/>
    </w:pPr>
    <w:rPr>
      <w:color w:val="000000"/>
    </w:rPr>
  </w:style>
  <w:style w:type="paragraph" w:customStyle="1" w:styleId="AList2123">
    <w:name w:val="A_List2_123"/>
    <w:basedOn w:val="AList123"/>
    <w:rsid w:val="008C6BC9"/>
    <w:pPr>
      <w:numPr>
        <w:ilvl w:val="1"/>
      </w:numPr>
      <w:autoSpaceDE w:val="0"/>
      <w:autoSpaceDN w:val="0"/>
      <w:adjustRightInd w:val="0"/>
    </w:pPr>
    <w:rPr>
      <w:color w:val="000000"/>
    </w:rPr>
  </w:style>
  <w:style w:type="paragraph" w:customStyle="1" w:styleId="AList2abc">
    <w:name w:val="A_List2_abc"/>
    <w:basedOn w:val="AListabc"/>
    <w:rsid w:val="008C6BC9"/>
    <w:pPr>
      <w:numPr>
        <w:ilvl w:val="1"/>
      </w:numPr>
      <w:autoSpaceDE w:val="0"/>
      <w:autoSpaceDN w:val="0"/>
      <w:adjustRightInd w:val="0"/>
    </w:pPr>
    <w:rPr>
      <w:color w:val="000000"/>
    </w:rPr>
  </w:style>
  <w:style w:type="paragraph" w:customStyle="1" w:styleId="AList2bullet">
    <w:name w:val="A_List2_bullet"/>
    <w:basedOn w:val="AListbullet"/>
    <w:qFormat/>
    <w:rsid w:val="008C6BC9"/>
    <w:pPr>
      <w:numPr>
        <w:ilvl w:val="1"/>
      </w:numPr>
      <w:tabs>
        <w:tab w:val="num" w:pos="1134"/>
      </w:tabs>
    </w:pPr>
  </w:style>
  <w:style w:type="paragraph" w:customStyle="1" w:styleId="AList3123">
    <w:name w:val="A_List3_123"/>
    <w:basedOn w:val="AList2123"/>
    <w:qFormat/>
    <w:rsid w:val="008C6BC9"/>
    <w:pPr>
      <w:numPr>
        <w:ilvl w:val="2"/>
      </w:numPr>
    </w:pPr>
  </w:style>
  <w:style w:type="paragraph" w:customStyle="1" w:styleId="AList3abc">
    <w:name w:val="A_List3_abc"/>
    <w:basedOn w:val="AList2abc"/>
    <w:qFormat/>
    <w:rsid w:val="008C6BC9"/>
    <w:pPr>
      <w:numPr>
        <w:ilvl w:val="2"/>
      </w:numPr>
      <w:tabs>
        <w:tab w:val="num" w:pos="1985"/>
      </w:tabs>
    </w:pPr>
  </w:style>
  <w:style w:type="paragraph" w:customStyle="1" w:styleId="AList3bullet">
    <w:name w:val="A_List3_bullet"/>
    <w:basedOn w:val="AList2bullet"/>
    <w:qFormat/>
    <w:rsid w:val="008C6BC9"/>
    <w:pPr>
      <w:numPr>
        <w:ilvl w:val="2"/>
      </w:numPr>
      <w:tabs>
        <w:tab w:val="num" w:pos="1191"/>
      </w:tabs>
    </w:pPr>
  </w:style>
  <w:style w:type="paragraph" w:customStyle="1" w:styleId="AList4bullet">
    <w:name w:val="A_List4_bullet"/>
    <w:basedOn w:val="AList3bullet"/>
    <w:rsid w:val="008C6BC9"/>
    <w:pPr>
      <w:widowControl w:val="0"/>
      <w:numPr>
        <w:ilvl w:val="3"/>
      </w:numPr>
      <w:tabs>
        <w:tab w:val="num" w:pos="1645"/>
      </w:tabs>
      <w:autoSpaceDE w:val="0"/>
      <w:autoSpaceDN w:val="0"/>
      <w:adjustRightInd w:val="0"/>
    </w:pPr>
    <w:rPr>
      <w:color w:val="000000"/>
      <w:szCs w:val="24"/>
    </w:rPr>
  </w:style>
  <w:style w:type="paragraph" w:customStyle="1" w:styleId="ALRBody">
    <w:name w:val="A_LR_Body"/>
    <w:uiPriority w:val="99"/>
    <w:rsid w:val="008C6BC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paragraph" w:customStyle="1" w:styleId="ALRTableHead">
    <w:name w:val="A_LR_Table_Head"/>
    <w:uiPriority w:val="99"/>
    <w:rsid w:val="008C6BC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lang w:eastAsia="ru-RU"/>
    </w:rPr>
  </w:style>
  <w:style w:type="paragraph" w:customStyle="1" w:styleId="AMarginEdition">
    <w:name w:val="A_Margin Edition"/>
    <w:basedOn w:val="a7"/>
    <w:rsid w:val="008C6BC9"/>
    <w:pPr>
      <w:pBdr>
        <w:top w:val="single" w:sz="6" w:space="6" w:color="FFFFFF"/>
        <w:bottom w:val="single" w:sz="6" w:space="6" w:color="FFFFFF"/>
      </w:pBdr>
      <w:shd w:val="pct10" w:color="auto" w:fill="auto"/>
      <w:tabs>
        <w:tab w:val="left" w:pos="567"/>
      </w:tabs>
    </w:pPr>
    <w:rPr>
      <w:rFonts w:ascii="Arial Black" w:hAnsi="Arial Black"/>
      <w:i/>
      <w:color w:val="999999"/>
      <w:szCs w:val="22"/>
    </w:rPr>
  </w:style>
  <w:style w:type="paragraph" w:customStyle="1" w:styleId="AMarginIcons">
    <w:name w:val="A_Margin Icons"/>
    <w:basedOn w:val="a7"/>
    <w:rsid w:val="008C6BC9"/>
    <w:pPr>
      <w:framePr w:w="1134" w:wrap="around" w:vAnchor="text" w:hAnchor="page" w:x="1419" w:y="455" w:anchorLock="1"/>
      <w:spacing w:before="60" w:after="60"/>
      <w:jc w:val="right"/>
    </w:pPr>
    <w:rPr>
      <w:rFonts w:ascii="Trebuchet MS" w:hAnsi="Trebuchet MS"/>
      <w:b/>
      <w:szCs w:val="22"/>
    </w:rPr>
  </w:style>
  <w:style w:type="paragraph" w:customStyle="1" w:styleId="AMarginNote">
    <w:name w:val="A_Margin Note"/>
    <w:basedOn w:val="ABody"/>
    <w:rsid w:val="008C6BC9"/>
    <w:pPr>
      <w:widowControl w:val="0"/>
      <w:autoSpaceDE w:val="0"/>
      <w:autoSpaceDN w:val="0"/>
      <w:adjustRightInd w:val="0"/>
      <w:spacing w:before="240" w:after="240" w:line="240" w:lineRule="auto"/>
    </w:pPr>
    <w:rPr>
      <w:i/>
      <w:iCs/>
      <w:color w:val="000000"/>
    </w:rPr>
  </w:style>
  <w:style w:type="character" w:customStyle="1" w:styleId="AMenuOptions">
    <w:name w:val="A_Menu Options"/>
    <w:rsid w:val="008C6BC9"/>
    <w:rPr>
      <w:rFonts w:ascii="Arial Narrow" w:hAnsi="Arial Narrow"/>
      <w:b/>
      <w:smallCaps/>
    </w:rPr>
  </w:style>
  <w:style w:type="character" w:customStyle="1" w:styleId="AMonospace">
    <w:name w:val="A_Monospace"/>
    <w:rsid w:val="008C6BC9"/>
    <w:rPr>
      <w:rFonts w:ascii="Courier New" w:hAnsi="Courier New"/>
    </w:rPr>
  </w:style>
  <w:style w:type="paragraph" w:customStyle="1" w:styleId="ANote">
    <w:name w:val="A_Note"/>
    <w:basedOn w:val="ABody"/>
    <w:rsid w:val="008C6BC9"/>
    <w:pPr>
      <w:keepLines/>
      <w:autoSpaceDE w:val="0"/>
      <w:autoSpaceDN w:val="0"/>
      <w:adjustRightInd w:val="0"/>
      <w:spacing w:before="240" w:after="240" w:line="240" w:lineRule="auto"/>
    </w:pPr>
    <w:rPr>
      <w:i/>
      <w:iCs/>
      <w:color w:val="000000"/>
    </w:rPr>
  </w:style>
  <w:style w:type="paragraph" w:customStyle="1" w:styleId="ANoteBullet">
    <w:name w:val="A_Note Bullet"/>
    <w:basedOn w:val="ANote"/>
    <w:rsid w:val="008C6BC9"/>
    <w:pPr>
      <w:numPr>
        <w:numId w:val="39"/>
      </w:numPr>
      <w:tabs>
        <w:tab w:val="left" w:pos="1191"/>
      </w:tabs>
      <w:spacing w:before="0" w:line="276" w:lineRule="auto"/>
    </w:pPr>
    <w:rPr>
      <w:szCs w:val="22"/>
    </w:rPr>
  </w:style>
  <w:style w:type="paragraph" w:customStyle="1" w:styleId="ANoteofPicture">
    <w:name w:val="A_Note of Picture"/>
    <w:basedOn w:val="ABody"/>
    <w:rsid w:val="008C6BC9"/>
    <w:pPr>
      <w:keepNext/>
      <w:tabs>
        <w:tab w:val="left" w:pos="284"/>
      </w:tabs>
      <w:autoSpaceDE w:val="0"/>
      <w:autoSpaceDN w:val="0"/>
      <w:adjustRightInd w:val="0"/>
      <w:spacing w:line="240" w:lineRule="auto"/>
    </w:pPr>
    <w:rPr>
      <w:color w:val="000000"/>
      <w:sz w:val="16"/>
      <w:szCs w:val="16"/>
    </w:rPr>
  </w:style>
  <w:style w:type="paragraph" w:customStyle="1" w:styleId="APageBrake">
    <w:name w:val="A_Page_Brake"/>
    <w:basedOn w:val="a7"/>
    <w:qFormat/>
    <w:rsid w:val="008C6BC9"/>
    <w:pPr>
      <w:keepNext w:val="0"/>
      <w:keepLines w:val="0"/>
    </w:pPr>
    <w:rPr>
      <w:rFonts w:ascii="Times New Roman" w:hAnsi="Times New Roman"/>
      <w:bCs/>
      <w:noProof/>
      <w:spacing w:val="-8"/>
      <w:sz w:val="2"/>
      <w:lang w:val="ru-RU" w:eastAsia="ru-RU"/>
    </w:rPr>
  </w:style>
  <w:style w:type="paragraph" w:customStyle="1" w:styleId="APictureName">
    <w:name w:val="A_Picture_Name"/>
    <w:basedOn w:val="ABody"/>
    <w:autoRedefine/>
    <w:qFormat/>
    <w:rsid w:val="008C6BC9"/>
    <w:pPr>
      <w:numPr>
        <w:numId w:val="40"/>
      </w:numPr>
      <w:ind w:left="709"/>
    </w:pPr>
    <w:rPr>
      <w:b/>
    </w:rPr>
  </w:style>
  <w:style w:type="paragraph" w:customStyle="1" w:styleId="APictureNameApp">
    <w:name w:val="A_Picture_Name_App"/>
    <w:basedOn w:val="aff6"/>
    <w:qFormat/>
    <w:rsid w:val="008C6BC9"/>
    <w:pPr>
      <w:keepLines/>
      <w:numPr>
        <w:ilvl w:val="7"/>
        <w:numId w:val="46"/>
      </w:numPr>
    </w:pPr>
  </w:style>
  <w:style w:type="paragraph" w:customStyle="1" w:styleId="APicturePlace">
    <w:name w:val="A_Picture_Place"/>
    <w:basedOn w:val="ABody"/>
    <w:rsid w:val="008C6BC9"/>
    <w:pPr>
      <w:keepNext/>
      <w:ind w:firstLine="0"/>
      <w:jc w:val="center"/>
    </w:pPr>
  </w:style>
  <w:style w:type="paragraph" w:customStyle="1" w:styleId="ASignature">
    <w:name w:val="A_Signature"/>
    <w:rsid w:val="008C6BC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SignatureTL">
    <w:name w:val="A_SignatureTL"/>
    <w:basedOn w:val="a7"/>
    <w:rsid w:val="008C6BC9"/>
    <w:pPr>
      <w:keepNext w:val="0"/>
      <w:keepLines w:val="0"/>
      <w:tabs>
        <w:tab w:val="left" w:pos="851"/>
      </w:tabs>
      <w:spacing w:before="60" w:after="60"/>
      <w:contextualSpacing/>
    </w:pPr>
    <w:rPr>
      <w:rFonts w:ascii="Times New Roman" w:hAnsi="Times New Roman"/>
      <w:snapToGrid w:val="0"/>
      <w:sz w:val="24"/>
      <w:szCs w:val="24"/>
      <w:lang w:val="ru-RU" w:eastAsia="ru-RU"/>
    </w:rPr>
  </w:style>
  <w:style w:type="character" w:customStyle="1" w:styleId="ASmall">
    <w:name w:val="A_Small"/>
    <w:rsid w:val="008C6BC9"/>
    <w:rPr>
      <w:sz w:val="16"/>
    </w:rPr>
  </w:style>
  <w:style w:type="character" w:customStyle="1" w:styleId="ASpecialBold">
    <w:name w:val="A_Special Bold"/>
    <w:rsid w:val="008C6BC9"/>
    <w:rPr>
      <w:b/>
      <w:spacing w:val="0"/>
    </w:rPr>
  </w:style>
  <w:style w:type="character" w:customStyle="1" w:styleId="ASubscript">
    <w:name w:val="A_Subscript"/>
    <w:rsid w:val="008C6BC9"/>
    <w:rPr>
      <w:position w:val="-6"/>
      <w:sz w:val="24"/>
      <w:vertAlign w:val="subscript"/>
    </w:rPr>
  </w:style>
  <w:style w:type="character" w:customStyle="1" w:styleId="ASuperscript">
    <w:name w:val="A_Superscript"/>
    <w:rsid w:val="008C6BC9"/>
    <w:rPr>
      <w:position w:val="6"/>
      <w:sz w:val="24"/>
      <w:vertAlign w:val="superscript"/>
    </w:rPr>
  </w:style>
  <w:style w:type="table" w:customStyle="1" w:styleId="ATableA4P">
    <w:name w:val="A_Table_A4P"/>
    <w:basedOn w:val="aa"/>
    <w:uiPriority w:val="99"/>
    <w:rsid w:val="008C6BC9"/>
    <w:pPr>
      <w:spacing w:after="0" w:line="240" w:lineRule="auto"/>
    </w:pPr>
    <w:rPr>
      <w:rFonts w:ascii="Times New Roman" w:eastAsia="Times New Roman" w:hAnsi="Times New Roman" w:cs="Times New Roman"/>
      <w:sz w:val="20"/>
      <w:lang w:eastAsia="ru-RU"/>
    </w:rPr>
    <w:tblPr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cantSplit/>
      <w:jc w:val="center"/>
    </w:trPr>
    <w:tcPr>
      <w:vAlign w:val="center"/>
    </w:tcPr>
    <w:tblStylePr w:type="firstRow">
      <w:tblPr/>
      <w:trPr>
        <w:tblHeader/>
      </w:trPr>
    </w:tblStylePr>
  </w:style>
  <w:style w:type="paragraph" w:customStyle="1" w:styleId="ATableAlignCenter">
    <w:name w:val="A_Table_Align_Center"/>
    <w:rsid w:val="008C6BC9"/>
    <w:pPr>
      <w:keepNext/>
      <w:widowControl w:val="0"/>
      <w:autoSpaceDE w:val="0"/>
      <w:autoSpaceDN w:val="0"/>
      <w:adjustRightInd w:val="0"/>
      <w:spacing w:before="20" w:after="20" w:line="240" w:lineRule="auto"/>
      <w:jc w:val="center"/>
    </w:pPr>
    <w:rPr>
      <w:rFonts w:ascii="Times New Roman" w:eastAsia="Times New Roman" w:hAnsi="Times New Roman" w:cs="Times New Roman"/>
      <w:sz w:val="2"/>
      <w:szCs w:val="2"/>
      <w:vertAlign w:val="subscript"/>
      <w:lang w:eastAsia="ru-RU"/>
    </w:rPr>
  </w:style>
  <w:style w:type="paragraph" w:customStyle="1" w:styleId="ATableAlignLeft">
    <w:name w:val="A_Table_Align_Left"/>
    <w:qFormat/>
    <w:rsid w:val="008C6BC9"/>
    <w:pPr>
      <w:keepNext/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snapToGrid w:val="0"/>
      <w:sz w:val="2"/>
      <w:szCs w:val="24"/>
      <w:lang w:eastAsia="ru-RU"/>
    </w:rPr>
  </w:style>
  <w:style w:type="paragraph" w:customStyle="1" w:styleId="ATableBodycenter">
    <w:name w:val="A_Table_Body_center"/>
    <w:basedOn w:val="ATableBody"/>
    <w:qFormat/>
    <w:rsid w:val="008C6BC9"/>
    <w:pPr>
      <w:jc w:val="center"/>
    </w:pPr>
  </w:style>
  <w:style w:type="paragraph" w:customStyle="1" w:styleId="ATableBodyright">
    <w:name w:val="A_Table_Body_right"/>
    <w:basedOn w:val="ATableBody"/>
    <w:qFormat/>
    <w:rsid w:val="008C6BC9"/>
    <w:pPr>
      <w:jc w:val="right"/>
    </w:pPr>
  </w:style>
  <w:style w:type="paragraph" w:customStyle="1" w:styleId="ATableColumnName">
    <w:name w:val="A_Table_ColumnName"/>
    <w:basedOn w:val="ATableBase"/>
    <w:autoRedefine/>
    <w:rsid w:val="008C6BC9"/>
    <w:pPr>
      <w:keepNext/>
      <w:spacing w:before="0" w:after="0" w:line="240" w:lineRule="auto"/>
      <w:ind w:left="57" w:right="57" w:firstLine="0"/>
    </w:pPr>
    <w:rPr>
      <w:b/>
      <w:sz w:val="20"/>
    </w:rPr>
  </w:style>
  <w:style w:type="paragraph" w:customStyle="1" w:styleId="ATableCommands">
    <w:name w:val="A_Table_Commands"/>
    <w:basedOn w:val="ATableBody"/>
    <w:qFormat/>
    <w:rsid w:val="008C6BC9"/>
    <w:rPr>
      <w:rFonts w:ascii="Courier New" w:hAnsi="Courier New"/>
    </w:rPr>
  </w:style>
  <w:style w:type="paragraph" w:customStyle="1" w:styleId="ATableHeading2">
    <w:name w:val="A_Table_Heading_2"/>
    <w:rsid w:val="008C6BC9"/>
    <w:pPr>
      <w:widowControl w:val="0"/>
      <w:autoSpaceDE w:val="0"/>
      <w:autoSpaceDN w:val="0"/>
      <w:adjustRightInd w:val="0"/>
      <w:spacing w:before="120" w:after="120" w:line="240" w:lineRule="auto"/>
      <w:ind w:left="90" w:right="90"/>
    </w:pPr>
    <w:rPr>
      <w:rFonts w:ascii="Arial" w:eastAsia="Times New Roman" w:hAnsi="Arial" w:cs="Arial"/>
      <w:b/>
      <w:bCs/>
      <w:color w:val="000000"/>
      <w:sz w:val="24"/>
      <w:szCs w:val="24"/>
      <w:lang w:eastAsia="ru-RU"/>
    </w:rPr>
  </w:style>
  <w:style w:type="paragraph" w:customStyle="1" w:styleId="ATableHeadingL1">
    <w:name w:val="A_Table_Heading_L1"/>
    <w:basedOn w:val="ATableBody"/>
    <w:qFormat/>
    <w:rsid w:val="008C6BC9"/>
    <w:rPr>
      <w:b/>
      <w:sz w:val="28"/>
      <w:u w:val="single"/>
    </w:rPr>
  </w:style>
  <w:style w:type="paragraph" w:customStyle="1" w:styleId="ATableHeadingL2">
    <w:name w:val="A_Table_Heading_L2"/>
    <w:basedOn w:val="ATableBody"/>
    <w:qFormat/>
    <w:rsid w:val="008C6BC9"/>
    <w:pPr>
      <w:keepNext/>
    </w:pPr>
    <w:rPr>
      <w:b/>
      <w:u w:val="single"/>
    </w:rPr>
  </w:style>
  <w:style w:type="paragraph" w:customStyle="1" w:styleId="ATableList123">
    <w:name w:val="A_Table_List_123"/>
    <w:basedOn w:val="ATableBody"/>
    <w:rsid w:val="008C6BC9"/>
    <w:pPr>
      <w:numPr>
        <w:numId w:val="41"/>
      </w:numPr>
      <w:tabs>
        <w:tab w:val="left" w:pos="374"/>
      </w:tabs>
    </w:pPr>
    <w:rPr>
      <w:lang w:val="en-NZ"/>
    </w:rPr>
  </w:style>
  <w:style w:type="paragraph" w:customStyle="1" w:styleId="ATableListbullet">
    <w:name w:val="A_Table_List_bullet"/>
    <w:basedOn w:val="ATableBase"/>
    <w:next w:val="ATableList2bullet"/>
    <w:qFormat/>
    <w:rsid w:val="008C6BC9"/>
    <w:pPr>
      <w:numPr>
        <w:numId w:val="42"/>
      </w:numPr>
      <w:tabs>
        <w:tab w:val="left" w:pos="374"/>
      </w:tabs>
      <w:spacing w:before="60" w:after="60"/>
      <w:ind w:right="113"/>
      <w:contextualSpacing w:val="0"/>
      <w:jc w:val="left"/>
    </w:pPr>
  </w:style>
  <w:style w:type="paragraph" w:customStyle="1" w:styleId="ATableListcont">
    <w:name w:val="A_Table_List_cont"/>
    <w:rsid w:val="008C6BC9"/>
    <w:pPr>
      <w:widowControl w:val="0"/>
      <w:autoSpaceDE w:val="0"/>
      <w:autoSpaceDN w:val="0"/>
      <w:adjustRightInd w:val="0"/>
      <w:spacing w:before="60" w:after="60" w:line="240" w:lineRule="auto"/>
      <w:ind w:left="270" w:hanging="180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ATableList2123">
    <w:name w:val="A_Table_List2_123"/>
    <w:basedOn w:val="ATableList123"/>
    <w:rsid w:val="008C6BC9"/>
    <w:pPr>
      <w:widowControl w:val="0"/>
      <w:numPr>
        <w:ilvl w:val="1"/>
      </w:numPr>
      <w:tabs>
        <w:tab w:val="clear" w:pos="374"/>
        <w:tab w:val="left" w:pos="654"/>
      </w:tabs>
      <w:autoSpaceDE w:val="0"/>
      <w:autoSpaceDN w:val="0"/>
      <w:adjustRightInd w:val="0"/>
    </w:pPr>
    <w:rPr>
      <w:color w:val="000000"/>
    </w:rPr>
  </w:style>
  <w:style w:type="paragraph" w:customStyle="1" w:styleId="ATableList2bullet">
    <w:name w:val="A_Table_List2_bullet"/>
    <w:basedOn w:val="ATableListbullet"/>
    <w:autoRedefine/>
    <w:qFormat/>
    <w:rsid w:val="008C6BC9"/>
    <w:pPr>
      <w:numPr>
        <w:ilvl w:val="1"/>
      </w:numPr>
      <w:tabs>
        <w:tab w:val="left" w:pos="539"/>
      </w:tabs>
    </w:pPr>
    <w:rPr>
      <w:sz w:val="20"/>
    </w:rPr>
  </w:style>
  <w:style w:type="paragraph" w:customStyle="1" w:styleId="ATableList3bullet">
    <w:name w:val="A_Table_List3_bullet"/>
    <w:basedOn w:val="ATableList2bullet"/>
    <w:qFormat/>
    <w:rsid w:val="008C6BC9"/>
    <w:pPr>
      <w:numPr>
        <w:ilvl w:val="2"/>
      </w:numPr>
    </w:pPr>
  </w:style>
  <w:style w:type="paragraph" w:customStyle="1" w:styleId="ATableListRow1">
    <w:name w:val="A_Table_ListRow_1"/>
    <w:rsid w:val="008C6BC9"/>
    <w:pPr>
      <w:widowControl w:val="0"/>
      <w:numPr>
        <w:numId w:val="43"/>
      </w:numPr>
      <w:autoSpaceDE w:val="0"/>
      <w:autoSpaceDN w:val="0"/>
      <w:adjustRightInd w:val="0"/>
      <w:spacing w:before="60" w:after="60" w:line="240" w:lineRule="auto"/>
      <w:jc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ATableListRow123">
    <w:name w:val="A_Table_ListRow_123"/>
    <w:basedOn w:val="ATableBody"/>
    <w:qFormat/>
    <w:rsid w:val="008C6BC9"/>
    <w:pPr>
      <w:numPr>
        <w:numId w:val="44"/>
      </w:numPr>
      <w:tabs>
        <w:tab w:val="left" w:pos="-4395"/>
      </w:tabs>
      <w:jc w:val="center"/>
    </w:pPr>
  </w:style>
  <w:style w:type="paragraph" w:customStyle="1" w:styleId="ATableName">
    <w:name w:val="A_Table_Name"/>
    <w:basedOn w:val="ABody"/>
    <w:autoRedefine/>
    <w:qFormat/>
    <w:rsid w:val="008C6BC9"/>
    <w:pPr>
      <w:keepNext/>
      <w:numPr>
        <w:numId w:val="45"/>
      </w:numPr>
      <w:spacing w:before="240"/>
      <w:ind w:left="709"/>
    </w:pPr>
    <w:rPr>
      <w:b/>
    </w:rPr>
  </w:style>
  <w:style w:type="paragraph" w:customStyle="1" w:styleId="ATableNameApp">
    <w:name w:val="A_Table_Name_App"/>
    <w:basedOn w:val="ATableName"/>
    <w:qFormat/>
    <w:rsid w:val="008C6BC9"/>
    <w:pPr>
      <w:numPr>
        <w:ilvl w:val="8"/>
        <w:numId w:val="46"/>
      </w:numPr>
    </w:pPr>
  </w:style>
  <w:style w:type="paragraph" w:customStyle="1" w:styleId="ATextsmal">
    <w:name w:val="A_Text_smal"/>
    <w:basedOn w:val="ABody"/>
    <w:rsid w:val="008C6BC9"/>
    <w:pPr>
      <w:spacing w:before="40" w:after="40"/>
    </w:pPr>
    <w:rPr>
      <w:sz w:val="20"/>
    </w:rPr>
  </w:style>
  <w:style w:type="paragraph" w:customStyle="1" w:styleId="ATextsmallcenter">
    <w:name w:val="A_Text_small_center"/>
    <w:basedOn w:val="ATextsmal"/>
    <w:qFormat/>
    <w:rsid w:val="008C6BC9"/>
    <w:pPr>
      <w:jc w:val="center"/>
    </w:pPr>
  </w:style>
  <w:style w:type="paragraph" w:customStyle="1" w:styleId="ATitleBase">
    <w:name w:val="A_Title_Base"/>
    <w:qFormat/>
    <w:rsid w:val="008C6BC9"/>
    <w:pPr>
      <w:spacing w:after="0" w:line="240" w:lineRule="auto"/>
      <w:jc w:val="center"/>
    </w:pPr>
    <w:rPr>
      <w:rFonts w:ascii="Arial" w:eastAsia="Times New Roman" w:hAnsi="Arial" w:cs="Times New Roman"/>
      <w:b/>
      <w:caps/>
      <w:sz w:val="20"/>
      <w:szCs w:val="20"/>
    </w:rPr>
  </w:style>
  <w:style w:type="paragraph" w:customStyle="1" w:styleId="ATitle11pt">
    <w:name w:val="A_Title_11pt"/>
    <w:basedOn w:val="ATitleBase"/>
    <w:rsid w:val="008C6BC9"/>
    <w:pPr>
      <w:widowControl w:val="0"/>
      <w:autoSpaceDE w:val="0"/>
      <w:autoSpaceDN w:val="0"/>
      <w:adjustRightInd w:val="0"/>
      <w:spacing w:before="80" w:after="80"/>
    </w:pPr>
    <w:rPr>
      <w:rFonts w:cs="Arial"/>
      <w:bCs/>
      <w:color w:val="000000"/>
      <w:sz w:val="22"/>
      <w:szCs w:val="22"/>
    </w:rPr>
  </w:style>
  <w:style w:type="paragraph" w:customStyle="1" w:styleId="ATitle12pt">
    <w:name w:val="A_Title_12pt"/>
    <w:basedOn w:val="ATitleBase"/>
    <w:autoRedefine/>
    <w:rsid w:val="008C6BC9"/>
    <w:pPr>
      <w:widowControl w:val="0"/>
      <w:autoSpaceDE w:val="0"/>
      <w:autoSpaceDN w:val="0"/>
      <w:adjustRightInd w:val="0"/>
      <w:spacing w:before="80" w:after="80"/>
    </w:pPr>
    <w:rPr>
      <w:rFonts w:ascii="Times New Roman" w:hAnsi="Times New Roman" w:cs="Arial"/>
      <w:bCs/>
      <w:color w:val="000000"/>
      <w:sz w:val="24"/>
      <w:szCs w:val="24"/>
    </w:rPr>
  </w:style>
  <w:style w:type="paragraph" w:customStyle="1" w:styleId="ATitle14pt">
    <w:name w:val="A_Title_14pt"/>
    <w:basedOn w:val="ATitleBase"/>
    <w:next w:val="ABody"/>
    <w:autoRedefine/>
    <w:rsid w:val="008C6BC9"/>
    <w:rPr>
      <w:rFonts w:ascii="Times New Roman" w:hAnsi="Times New Roman"/>
      <w:sz w:val="28"/>
    </w:rPr>
  </w:style>
  <w:style w:type="paragraph" w:customStyle="1" w:styleId="ATitle16pt">
    <w:name w:val="A_Title_16pt"/>
    <w:basedOn w:val="ATitleBase"/>
    <w:autoRedefine/>
    <w:rsid w:val="008C6BC9"/>
    <w:rPr>
      <w:rFonts w:ascii="Times New Roman" w:hAnsi="Times New Roman"/>
      <w:sz w:val="32"/>
    </w:rPr>
  </w:style>
  <w:style w:type="paragraph" w:customStyle="1" w:styleId="ATitle18pt">
    <w:name w:val="A_Title_18pt"/>
    <w:basedOn w:val="ATitleBase"/>
    <w:autoRedefine/>
    <w:rsid w:val="008C6BC9"/>
    <w:pPr>
      <w:spacing w:before="120" w:after="120"/>
    </w:pPr>
    <w:rPr>
      <w:rFonts w:ascii="Times New Roman" w:hAnsi="Times New Roman"/>
      <w:bCs/>
      <w:kern w:val="28"/>
      <w:sz w:val="36"/>
    </w:rPr>
  </w:style>
  <w:style w:type="paragraph" w:customStyle="1" w:styleId="ATPBody10">
    <w:name w:val="A_TP_Body_10"/>
    <w:autoRedefine/>
    <w:rsid w:val="008C6BC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ATPBody12">
    <w:name w:val="A_TP_Body_12"/>
    <w:autoRedefine/>
    <w:rsid w:val="008C6BC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Arial"/>
      <w:color w:val="000000"/>
      <w:sz w:val="24"/>
      <w:szCs w:val="24"/>
      <w:lang w:eastAsia="ru-RU"/>
    </w:rPr>
  </w:style>
  <w:style w:type="paragraph" w:customStyle="1" w:styleId="ATPBody12center">
    <w:name w:val="A_TP_Body_12_center"/>
    <w:basedOn w:val="ATPBody12"/>
    <w:autoRedefine/>
    <w:rsid w:val="008C6BC9"/>
    <w:pPr>
      <w:jc w:val="center"/>
    </w:pPr>
  </w:style>
  <w:style w:type="paragraph" w:customStyle="1" w:styleId="ATPBody12right">
    <w:name w:val="A_TP_Body_12_right"/>
    <w:basedOn w:val="ATPBody12"/>
    <w:qFormat/>
    <w:rsid w:val="008C6BC9"/>
    <w:pPr>
      <w:jc w:val="right"/>
    </w:pPr>
  </w:style>
  <w:style w:type="paragraph" w:customStyle="1" w:styleId="ATPBody8">
    <w:name w:val="A_TP_Body_8"/>
    <w:rsid w:val="008C6BC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16"/>
      <w:szCs w:val="16"/>
      <w:vertAlign w:val="subscript"/>
      <w:lang w:eastAsia="ru-RU"/>
    </w:rPr>
  </w:style>
  <w:style w:type="paragraph" w:customStyle="1" w:styleId="ATPbody80">
    <w:name w:val="A_TP_body_8"/>
    <w:rsid w:val="008C6BC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16"/>
      <w:szCs w:val="16"/>
      <w:vertAlign w:val="subscript"/>
      <w:lang w:eastAsia="ru-RU"/>
    </w:rPr>
  </w:style>
  <w:style w:type="paragraph" w:customStyle="1" w:styleId="ATPBodysmall">
    <w:name w:val="A_TP_Body_small"/>
    <w:rsid w:val="008C6BC9"/>
    <w:pPr>
      <w:widowControl w:val="0"/>
      <w:autoSpaceDE w:val="0"/>
      <w:autoSpaceDN w:val="0"/>
      <w:adjustRightInd w:val="0"/>
      <w:spacing w:before="40" w:after="40" w:line="240" w:lineRule="auto"/>
    </w:pPr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character" w:customStyle="1" w:styleId="AUnderlined">
    <w:name w:val="A_Underlined"/>
    <w:rsid w:val="008C6BC9"/>
    <w:rPr>
      <w:u w:val="single"/>
    </w:rPr>
  </w:style>
  <w:style w:type="paragraph" w:customStyle="1" w:styleId="AWarning">
    <w:name w:val="A_Warning"/>
    <w:basedOn w:val="ABody"/>
    <w:rsid w:val="008C6BC9"/>
    <w:pPr>
      <w:keepLines/>
      <w:pBdr>
        <w:top w:val="single" w:sz="6" w:space="0" w:color="auto"/>
        <w:bottom w:val="single" w:sz="6" w:space="0" w:color="auto"/>
      </w:pBdr>
      <w:autoSpaceDE w:val="0"/>
      <w:autoSpaceDN w:val="0"/>
      <w:adjustRightInd w:val="0"/>
      <w:spacing w:before="240" w:after="240" w:line="240" w:lineRule="auto"/>
    </w:pPr>
    <w:rPr>
      <w:i/>
      <w:iCs/>
      <w:color w:val="000000"/>
    </w:rPr>
  </w:style>
  <w:style w:type="paragraph" w:customStyle="1" w:styleId="AllowPageBreak">
    <w:name w:val="AllowPageBreak"/>
    <w:rsid w:val="008C6BC9"/>
    <w:pPr>
      <w:widowControl w:val="0"/>
      <w:spacing w:after="0" w:line="240" w:lineRule="auto"/>
    </w:pPr>
    <w:rPr>
      <w:rFonts w:ascii="Times New Roman" w:eastAsia="Times New Roman" w:hAnsi="Times New Roman" w:cs="Times New Roman"/>
      <w:noProof/>
      <w:sz w:val="2"/>
      <w:szCs w:val="20"/>
      <w:lang w:val="en-AU"/>
    </w:rPr>
  </w:style>
  <w:style w:type="paragraph" w:customStyle="1" w:styleId="TOCBase">
    <w:name w:val="TOC Base"/>
    <w:rsid w:val="008C6BC9"/>
    <w:pPr>
      <w:spacing w:after="0" w:line="240" w:lineRule="auto"/>
      <w:ind w:right="1134"/>
    </w:pPr>
    <w:rPr>
      <w:rFonts w:ascii="Times New Roman" w:eastAsia="Times New Roman" w:hAnsi="Times New Roman" w:cs="Times New Roman"/>
      <w:noProof/>
      <w:sz w:val="20"/>
      <w:szCs w:val="20"/>
      <w:lang w:val="en-AU"/>
    </w:rPr>
  </w:style>
  <w:style w:type="paragraph" w:styleId="affff">
    <w:name w:val="Title"/>
    <w:basedOn w:val="a7"/>
    <w:link w:val="affff0"/>
    <w:qFormat/>
    <w:rsid w:val="008C6BC9"/>
    <w:pPr>
      <w:pBdr>
        <w:top w:val="single" w:sz="36" w:space="6" w:color="E2EFD9" w:themeColor="accent6" w:themeTint="33"/>
        <w:bottom w:val="single" w:sz="36" w:space="6" w:color="918585"/>
      </w:pBdr>
      <w:shd w:val="clear" w:color="auto" w:fill="A8D08D" w:themeFill="accent6" w:themeFillTint="99"/>
      <w:suppressAutoHyphens/>
      <w:spacing w:before="360" w:after="360" w:line="276" w:lineRule="auto"/>
      <w:ind w:left="284" w:right="284"/>
      <w:jc w:val="center"/>
      <w:outlineLvl w:val="0"/>
    </w:pPr>
    <w:rPr>
      <w:rFonts w:ascii="Arial" w:hAnsi="Arial"/>
      <w:color w:val="FFFFFF"/>
      <w:sz w:val="40"/>
      <w:szCs w:val="72"/>
      <w:lang w:eastAsia="ru-RU"/>
    </w:rPr>
  </w:style>
  <w:style w:type="character" w:customStyle="1" w:styleId="TitleChar">
    <w:name w:val="Title Char"/>
    <w:rsid w:val="00721250"/>
    <w:rPr>
      <w:rFonts w:ascii="Arial" w:eastAsia="Times New Roman" w:hAnsi="Arial" w:cs="Times New Roman"/>
      <w:color w:val="FFFFFF"/>
      <w:sz w:val="40"/>
      <w:szCs w:val="72"/>
      <w:shd w:val="clear" w:color="auto" w:fill="A8D08D" w:themeFill="accent6" w:themeFillTint="99"/>
      <w:lang w:val="en-US" w:eastAsia="ru-RU"/>
    </w:rPr>
  </w:style>
  <w:style w:type="paragraph" w:customStyle="1" w:styleId="Figures">
    <w:name w:val="Figures"/>
    <w:basedOn w:val="a8"/>
    <w:next w:val="a7"/>
    <w:rsid w:val="008C6BC9"/>
    <w:pPr>
      <w:tabs>
        <w:tab w:val="left" w:pos="3600"/>
        <w:tab w:val="left" w:pos="3958"/>
      </w:tabs>
    </w:pPr>
  </w:style>
  <w:style w:type="paragraph" w:customStyle="1" w:styleId="Note">
    <w:name w:val="Note"/>
    <w:basedOn w:val="a8"/>
    <w:rsid w:val="008C6BC9"/>
    <w:pPr>
      <w:pBdr>
        <w:top w:val="single" w:sz="6" w:space="2" w:color="D34817"/>
        <w:left w:val="single" w:sz="6" w:space="4" w:color="D34817"/>
        <w:bottom w:val="single" w:sz="6" w:space="2" w:color="D34817"/>
        <w:right w:val="single" w:sz="6" w:space="4" w:color="D34817"/>
      </w:pBdr>
      <w:tabs>
        <w:tab w:val="left" w:pos="680"/>
      </w:tabs>
    </w:pPr>
  </w:style>
  <w:style w:type="character" w:customStyle="1" w:styleId="SpecialBold">
    <w:name w:val="Special Bold"/>
    <w:rsid w:val="008C6BC9"/>
    <w:rPr>
      <w:b/>
      <w:spacing w:val="0"/>
    </w:rPr>
  </w:style>
  <w:style w:type="paragraph" w:customStyle="1" w:styleId="SuperTitle">
    <w:name w:val="SuperTitle"/>
    <w:basedOn w:val="affff"/>
    <w:rsid w:val="008C6BC9"/>
    <w:pPr>
      <w:pBdr>
        <w:top w:val="none" w:sz="0" w:space="0" w:color="auto"/>
        <w:bottom w:val="none" w:sz="0" w:space="0" w:color="auto"/>
      </w:pBdr>
      <w:shd w:val="clear" w:color="auto" w:fill="auto"/>
      <w:spacing w:before="2400"/>
    </w:pPr>
    <w:rPr>
      <w:color w:val="000000"/>
      <w:sz w:val="28"/>
    </w:rPr>
  </w:style>
  <w:style w:type="paragraph" w:customStyle="1" w:styleId="TOCTitle">
    <w:name w:val="TOCTitle"/>
    <w:basedOn w:val="AHeadingBase"/>
    <w:autoRedefine/>
    <w:qFormat/>
    <w:rsid w:val="008C6BC9"/>
    <w:pPr>
      <w:pageBreakBefore/>
      <w:spacing w:after="120"/>
      <w:ind w:right="357"/>
      <w:jc w:val="center"/>
    </w:pPr>
    <w:rPr>
      <w:rFonts w:ascii="Times New Roman" w:hAnsi="Times New Roman"/>
      <w:bCs/>
      <w:kern w:val="28"/>
      <w:sz w:val="28"/>
      <w:szCs w:val="28"/>
      <w:lang w:val="en-AU" w:eastAsia="ru-RU"/>
    </w:rPr>
  </w:style>
  <w:style w:type="paragraph" w:customStyle="1" w:styleId="Version">
    <w:name w:val="Version"/>
    <w:basedOn w:val="affff"/>
    <w:rsid w:val="008C6BC9"/>
    <w:pPr>
      <w:pBdr>
        <w:top w:val="none" w:sz="0" w:space="0" w:color="auto"/>
        <w:bottom w:val="none" w:sz="0" w:space="0" w:color="auto"/>
      </w:pBdr>
      <w:shd w:val="clear" w:color="auto" w:fill="auto"/>
      <w:spacing w:before="3000" w:after="240"/>
    </w:pPr>
    <w:rPr>
      <w:b/>
      <w:color w:val="D34817"/>
      <w:sz w:val="28"/>
    </w:rPr>
  </w:style>
  <w:style w:type="paragraph" w:styleId="22">
    <w:name w:val="List Bullet 2"/>
    <w:basedOn w:val="2a"/>
    <w:rsid w:val="008C6BC9"/>
    <w:pPr>
      <w:numPr>
        <w:numId w:val="20"/>
      </w:numPr>
    </w:pPr>
  </w:style>
  <w:style w:type="paragraph" w:styleId="1b">
    <w:name w:val="index 1"/>
    <w:basedOn w:val="a7"/>
    <w:next w:val="a7"/>
    <w:uiPriority w:val="99"/>
    <w:rsid w:val="008C6BC9"/>
    <w:pPr>
      <w:keepNext w:val="0"/>
      <w:tabs>
        <w:tab w:val="right" w:pos="9639"/>
      </w:tabs>
      <w:spacing w:before="60" w:after="60"/>
      <w:ind w:left="426" w:right="340" w:hanging="198"/>
    </w:pPr>
    <w:rPr>
      <w:rFonts w:ascii="Garamond" w:hAnsi="Garamond"/>
      <w:sz w:val="24"/>
      <w:szCs w:val="24"/>
      <w:lang w:val="ru-RU"/>
    </w:rPr>
  </w:style>
  <w:style w:type="paragraph" w:styleId="affff1">
    <w:name w:val="index heading"/>
    <w:basedOn w:val="a7"/>
    <w:next w:val="1b"/>
    <w:rsid w:val="008C6BC9"/>
    <w:pPr>
      <w:spacing w:before="120" w:after="120"/>
      <w:ind w:left="284" w:right="340"/>
    </w:pPr>
    <w:rPr>
      <w:rFonts w:ascii="Arial" w:hAnsi="Arial"/>
      <w:b/>
      <w:sz w:val="24"/>
      <w:lang w:val="ru-RU"/>
    </w:rPr>
  </w:style>
  <w:style w:type="paragraph" w:customStyle="1" w:styleId="Chapter">
    <w:name w:val="Chapter"/>
    <w:basedOn w:val="a7"/>
    <w:rsid w:val="008C6BC9"/>
    <w:pPr>
      <w:spacing w:before="240"/>
    </w:pPr>
    <w:rPr>
      <w:rFonts w:ascii="Times New Roman" w:hAnsi="Times New Roman"/>
      <w:smallCaps/>
      <w:spacing w:val="80"/>
      <w:sz w:val="28"/>
    </w:rPr>
  </w:style>
  <w:style w:type="paragraph" w:customStyle="1" w:styleId="InChapter">
    <w:name w:val="InChapter"/>
    <w:basedOn w:val="33"/>
    <w:rsid w:val="008C6BC9"/>
    <w:pPr>
      <w:spacing w:after="240"/>
      <w:outlineLvl w:val="9"/>
    </w:pPr>
    <w:rPr>
      <w:noProof/>
    </w:rPr>
  </w:style>
  <w:style w:type="paragraph" w:styleId="2b">
    <w:name w:val="index 2"/>
    <w:basedOn w:val="a7"/>
    <w:next w:val="a7"/>
    <w:uiPriority w:val="99"/>
    <w:rsid w:val="008C6BC9"/>
    <w:pPr>
      <w:tabs>
        <w:tab w:val="right" w:pos="9923"/>
      </w:tabs>
      <w:spacing w:before="60" w:after="60"/>
      <w:ind w:left="568" w:hanging="284"/>
    </w:pPr>
    <w:rPr>
      <w:rFonts w:ascii="Garamond" w:hAnsi="Garamond"/>
      <w:sz w:val="24"/>
      <w:szCs w:val="24"/>
    </w:rPr>
  </w:style>
  <w:style w:type="paragraph" w:customStyle="1" w:styleId="Byline">
    <w:name w:val="Byline"/>
    <w:basedOn w:val="affff"/>
    <w:rsid w:val="008C6BC9"/>
    <w:pPr>
      <w:pBdr>
        <w:top w:val="none" w:sz="0" w:space="0" w:color="auto"/>
        <w:bottom w:val="none" w:sz="0" w:space="0" w:color="auto"/>
      </w:pBdr>
      <w:shd w:val="clear" w:color="auto" w:fill="auto"/>
      <w:spacing w:after="240"/>
    </w:pPr>
    <w:rPr>
      <w:color w:val="000000"/>
      <w:sz w:val="24"/>
      <w:szCs w:val="28"/>
    </w:rPr>
  </w:style>
  <w:style w:type="paragraph" w:customStyle="1" w:styleId="Drawings">
    <w:name w:val="Drawings"/>
    <w:basedOn w:val="Figures"/>
    <w:rsid w:val="008C6BC9"/>
    <w:pPr>
      <w:keepNext w:val="0"/>
      <w:tabs>
        <w:tab w:val="clear" w:pos="3600"/>
        <w:tab w:val="clear" w:pos="3958"/>
      </w:tabs>
      <w:jc w:val="right"/>
    </w:pPr>
  </w:style>
  <w:style w:type="character" w:styleId="affff2">
    <w:name w:val="Emphasis"/>
    <w:qFormat/>
    <w:rsid w:val="008C6BC9"/>
    <w:rPr>
      <w:i/>
    </w:rPr>
  </w:style>
  <w:style w:type="paragraph" w:customStyle="1" w:styleId="MiniTOCTitle">
    <w:name w:val="MiniTOCTitle"/>
    <w:basedOn w:val="41"/>
    <w:rsid w:val="008C6BC9"/>
    <w:pPr>
      <w:outlineLvl w:val="9"/>
    </w:pPr>
    <w:rPr>
      <w:noProof/>
    </w:rPr>
  </w:style>
  <w:style w:type="paragraph" w:customStyle="1" w:styleId="SuperHeading">
    <w:name w:val="SuperHeading"/>
    <w:basedOn w:val="a7"/>
    <w:rsid w:val="008C6BC9"/>
    <w:pPr>
      <w:framePr w:w="9072" w:hSpace="181" w:vSpace="181" w:wrap="notBeside" w:vAnchor="text" w:hAnchor="page" w:x="1419" w:y="1" w:anchorLock="1"/>
      <w:spacing w:before="240"/>
      <w:jc w:val="center"/>
    </w:pPr>
    <w:rPr>
      <w:rFonts w:ascii="Arial" w:hAnsi="Arial"/>
      <w:color w:val="918585"/>
      <w:sz w:val="28"/>
    </w:rPr>
  </w:style>
  <w:style w:type="paragraph" w:customStyle="1" w:styleId="MiniTOCItem">
    <w:name w:val="MiniTOCItem"/>
    <w:basedOn w:val="a3"/>
    <w:rsid w:val="008C6BC9"/>
    <w:pPr>
      <w:numPr>
        <w:numId w:val="0"/>
      </w:numPr>
      <w:tabs>
        <w:tab w:val="right" w:leader="dot" w:pos="6521"/>
      </w:tabs>
      <w:spacing w:before="0" w:after="0"/>
    </w:pPr>
  </w:style>
  <w:style w:type="paragraph" w:customStyle="1" w:styleId="TOFTitle">
    <w:name w:val="TOFTitle"/>
    <w:basedOn w:val="TOCTitle"/>
    <w:autoRedefine/>
    <w:qFormat/>
    <w:rsid w:val="008C6BC9"/>
    <w:rPr>
      <w:bCs w:val="0"/>
    </w:rPr>
  </w:style>
  <w:style w:type="paragraph" w:styleId="affff3">
    <w:name w:val="table of figures"/>
    <w:basedOn w:val="ABody"/>
    <w:next w:val="ABody"/>
    <w:uiPriority w:val="99"/>
    <w:rsid w:val="008C6BC9"/>
    <w:pPr>
      <w:tabs>
        <w:tab w:val="right" w:pos="9923"/>
      </w:tabs>
      <w:ind w:right="1134" w:firstLine="0"/>
    </w:pPr>
    <w:rPr>
      <w:noProof/>
      <w:lang w:val="ru-RU"/>
    </w:rPr>
  </w:style>
  <w:style w:type="paragraph" w:styleId="a5">
    <w:name w:val="List Number"/>
    <w:basedOn w:val="afff4"/>
    <w:rsid w:val="008C6BC9"/>
    <w:pPr>
      <w:numPr>
        <w:numId w:val="19"/>
      </w:numPr>
    </w:pPr>
  </w:style>
  <w:style w:type="character" w:customStyle="1" w:styleId="WingdingSymbols">
    <w:name w:val="Wingding Symbols"/>
    <w:rsid w:val="008C6BC9"/>
    <w:rPr>
      <w:rFonts w:ascii="Wingdings" w:hAnsi="Wingdings"/>
    </w:rPr>
  </w:style>
  <w:style w:type="paragraph" w:customStyle="1" w:styleId="TableHeading">
    <w:name w:val="Table Heading"/>
    <w:basedOn w:val="a7"/>
    <w:rsid w:val="008C6BC9"/>
    <w:pPr>
      <w:pBdr>
        <w:bottom w:val="single" w:sz="6" w:space="1" w:color="918585"/>
      </w:pBdr>
      <w:suppressAutoHyphens/>
      <w:spacing w:before="240" w:after="60" w:line="276" w:lineRule="auto"/>
      <w:ind w:left="284" w:right="284"/>
      <w:outlineLvl w:val="0"/>
    </w:pPr>
    <w:rPr>
      <w:rFonts w:ascii="Arial" w:hAnsi="Arial"/>
      <w:b/>
      <w:sz w:val="20"/>
      <w:lang w:val="en-AU"/>
    </w:rPr>
  </w:style>
  <w:style w:type="character" w:customStyle="1" w:styleId="HotSpot">
    <w:name w:val="HotSpot"/>
    <w:rsid w:val="008C6BC9"/>
    <w:rPr>
      <w:b w:val="0"/>
      <w:i w:val="0"/>
      <w:color w:val="auto"/>
      <w:u w:val="none"/>
    </w:rPr>
  </w:style>
  <w:style w:type="paragraph" w:customStyle="1" w:styleId="BodyTextRight">
    <w:name w:val="Body Text Right"/>
    <w:basedOn w:val="a8"/>
    <w:rsid w:val="008C6BC9"/>
    <w:pPr>
      <w:spacing w:before="0" w:after="0"/>
      <w:jc w:val="right"/>
    </w:pPr>
  </w:style>
  <w:style w:type="paragraph" w:styleId="38">
    <w:name w:val="index 3"/>
    <w:basedOn w:val="24"/>
    <w:next w:val="a7"/>
    <w:rsid w:val="008C6BC9"/>
    <w:pPr>
      <w:numPr>
        <w:numId w:val="0"/>
      </w:numPr>
      <w:tabs>
        <w:tab w:val="clear" w:pos="680"/>
        <w:tab w:val="left" w:pos="709"/>
        <w:tab w:val="right" w:pos="9923"/>
      </w:tabs>
      <w:ind w:left="709" w:hanging="255"/>
    </w:pPr>
    <w:rPr>
      <w:rFonts w:ascii="Times New Roman" w:hAnsi="Times New Roman"/>
    </w:rPr>
  </w:style>
  <w:style w:type="paragraph" w:styleId="24">
    <w:name w:val="List Number 2"/>
    <w:basedOn w:val="2a"/>
    <w:rsid w:val="008C6BC9"/>
    <w:pPr>
      <w:numPr>
        <w:numId w:val="24"/>
      </w:numPr>
    </w:pPr>
  </w:style>
  <w:style w:type="paragraph" w:customStyle="1" w:styleId="MarginNote">
    <w:name w:val="Margin Note"/>
    <w:basedOn w:val="a8"/>
    <w:rsid w:val="008C6BC9"/>
    <w:pPr>
      <w:pBdr>
        <w:top w:val="single" w:sz="6" w:space="6" w:color="FFFFFF"/>
        <w:bottom w:val="single" w:sz="6" w:space="6" w:color="FFFFFF"/>
      </w:pBdr>
      <w:shd w:val="pct10" w:color="auto" w:fill="auto"/>
      <w:tabs>
        <w:tab w:val="left" w:pos="567"/>
      </w:tabs>
      <w:spacing w:before="60" w:after="60"/>
    </w:pPr>
    <w:rPr>
      <w:rFonts w:ascii="Arial" w:hAnsi="Arial"/>
      <w:i/>
    </w:rPr>
  </w:style>
  <w:style w:type="paragraph" w:styleId="affff4">
    <w:name w:val="Subtitle"/>
    <w:basedOn w:val="a7"/>
    <w:link w:val="affff5"/>
    <w:qFormat/>
    <w:rsid w:val="008C6BC9"/>
    <w:pPr>
      <w:tabs>
        <w:tab w:val="left" w:pos="7230"/>
      </w:tabs>
      <w:spacing w:before="120" w:after="1200"/>
      <w:jc w:val="center"/>
    </w:pPr>
    <w:rPr>
      <w:rFonts w:ascii="Arial" w:hAnsi="Arial"/>
      <w:b/>
      <w:i/>
      <w:sz w:val="24"/>
    </w:rPr>
  </w:style>
  <w:style w:type="character" w:customStyle="1" w:styleId="SubtitleChar">
    <w:name w:val="Subtitle Char"/>
    <w:rsid w:val="00721250"/>
    <w:rPr>
      <w:rFonts w:ascii="Arial" w:eastAsia="Times New Roman" w:hAnsi="Arial" w:cs="Times New Roman"/>
      <w:b/>
      <w:i/>
      <w:sz w:val="24"/>
      <w:szCs w:val="20"/>
      <w:lang w:val="en-US"/>
    </w:rPr>
  </w:style>
  <w:style w:type="paragraph" w:customStyle="1" w:styleId="GlossaryHeading">
    <w:name w:val="Glossary Heading"/>
    <w:basedOn w:val="a7"/>
    <w:rsid w:val="008C6BC9"/>
    <w:pPr>
      <w:suppressAutoHyphens/>
      <w:spacing w:before="240" w:after="60" w:line="276" w:lineRule="auto"/>
      <w:ind w:left="284" w:right="284"/>
      <w:outlineLvl w:val="0"/>
    </w:pPr>
    <w:rPr>
      <w:rFonts w:ascii="Arial" w:hAnsi="Arial"/>
      <w:b/>
      <w:sz w:val="32"/>
      <w:lang w:val="en-AU"/>
    </w:rPr>
  </w:style>
  <w:style w:type="paragraph" w:customStyle="1" w:styleId="HeadingProcedure">
    <w:name w:val="Heading Procedure"/>
    <w:basedOn w:val="a7"/>
    <w:next w:val="a7"/>
    <w:rsid w:val="008C6BC9"/>
    <w:pPr>
      <w:tabs>
        <w:tab w:val="left" w:pos="0"/>
      </w:tabs>
      <w:suppressAutoHyphens/>
      <w:spacing w:before="120" w:after="60" w:line="276" w:lineRule="auto"/>
      <w:ind w:left="284" w:right="284"/>
      <w:outlineLvl w:val="0"/>
    </w:pPr>
    <w:rPr>
      <w:rFonts w:ascii="Arial" w:hAnsi="Arial"/>
      <w:b/>
      <w:i/>
      <w:color w:val="918585"/>
      <w:lang w:val="en-AU"/>
    </w:rPr>
  </w:style>
  <w:style w:type="paragraph" w:customStyle="1" w:styleId="TableBodyText">
    <w:name w:val="Table Body Text"/>
    <w:basedOn w:val="a8"/>
    <w:rsid w:val="008C6BC9"/>
    <w:pPr>
      <w:spacing w:before="60" w:after="60"/>
    </w:pPr>
  </w:style>
  <w:style w:type="paragraph" w:styleId="affff6">
    <w:name w:val="List Continue"/>
    <w:basedOn w:val="afff4"/>
    <w:rsid w:val="008C6BC9"/>
    <w:pPr>
      <w:ind w:firstLine="0"/>
    </w:pPr>
  </w:style>
  <w:style w:type="paragraph" w:customStyle="1" w:styleId="ListNote">
    <w:name w:val="List Note"/>
    <w:basedOn w:val="afff4"/>
    <w:rsid w:val="008C6BC9"/>
    <w:pPr>
      <w:pBdr>
        <w:top w:val="single" w:sz="6" w:space="2" w:color="918585"/>
        <w:bottom w:val="single" w:sz="6" w:space="2" w:color="918585"/>
      </w:pBdr>
      <w:tabs>
        <w:tab w:val="left" w:pos="1021"/>
      </w:tabs>
      <w:ind w:firstLine="0"/>
    </w:pPr>
  </w:style>
  <w:style w:type="paragraph" w:customStyle="1" w:styleId="Warning">
    <w:name w:val="Warning"/>
    <w:basedOn w:val="a8"/>
    <w:rsid w:val="008C6BC9"/>
    <w:pPr>
      <w:shd w:val="clear" w:color="auto" w:fill="F5B39B"/>
      <w:tabs>
        <w:tab w:val="left" w:pos="992"/>
      </w:tabs>
      <w:ind w:left="119" w:right="119"/>
    </w:pPr>
    <w:rPr>
      <w:rFonts w:ascii="Arial" w:hAnsi="Arial"/>
      <w:sz w:val="20"/>
    </w:rPr>
  </w:style>
  <w:style w:type="paragraph" w:customStyle="1" w:styleId="MarginIcons">
    <w:name w:val="Margin Icons"/>
    <w:basedOn w:val="a8"/>
    <w:rsid w:val="008C6BC9"/>
    <w:pPr>
      <w:framePr w:w="1134" w:wrap="around" w:vAnchor="text" w:hAnchor="page" w:x="1419" w:y="455" w:anchorLock="1"/>
      <w:spacing w:before="60" w:after="60"/>
      <w:jc w:val="right"/>
    </w:pPr>
    <w:rPr>
      <w:rFonts w:ascii="Trebuchet MS" w:hAnsi="Trebuchet MS"/>
      <w:b/>
    </w:rPr>
  </w:style>
  <w:style w:type="character" w:customStyle="1" w:styleId="Monospace">
    <w:name w:val="Monospace"/>
    <w:rsid w:val="008C6BC9"/>
    <w:rPr>
      <w:rFonts w:ascii="Courier New" w:hAnsi="Courier New"/>
    </w:rPr>
  </w:style>
  <w:style w:type="paragraph" w:customStyle="1" w:styleId="NoteBullet">
    <w:name w:val="Note Bullet"/>
    <w:basedOn w:val="Note"/>
    <w:rsid w:val="008C6BC9"/>
    <w:pPr>
      <w:tabs>
        <w:tab w:val="clear" w:pos="680"/>
      </w:tabs>
      <w:spacing w:before="60" w:after="60"/>
    </w:pPr>
  </w:style>
  <w:style w:type="paragraph" w:customStyle="1" w:styleId="SubHeading2">
    <w:name w:val="SubHeading2"/>
    <w:basedOn w:val="a7"/>
    <w:rsid w:val="008C6BC9"/>
    <w:pPr>
      <w:suppressAutoHyphens/>
      <w:spacing w:before="240" w:after="60" w:line="276" w:lineRule="auto"/>
      <w:ind w:left="284" w:right="284"/>
      <w:outlineLvl w:val="0"/>
    </w:pPr>
    <w:rPr>
      <w:rFonts w:ascii="Arial" w:hAnsi="Arial"/>
      <w:b/>
      <w:sz w:val="20"/>
      <w:lang w:val="en-AU"/>
    </w:rPr>
  </w:style>
  <w:style w:type="paragraph" w:customStyle="1" w:styleId="SubHeading1">
    <w:name w:val="SubHeading1"/>
    <w:basedOn w:val="a7"/>
    <w:rsid w:val="008C6BC9"/>
    <w:pPr>
      <w:suppressAutoHyphens/>
      <w:spacing w:before="240" w:after="60" w:line="276" w:lineRule="auto"/>
      <w:ind w:left="284" w:right="284"/>
      <w:outlineLvl w:val="0"/>
    </w:pPr>
    <w:rPr>
      <w:rFonts w:ascii="Arial" w:hAnsi="Arial"/>
      <w:b/>
      <w:color w:val="918585"/>
      <w:lang w:val="en-AU"/>
    </w:rPr>
  </w:style>
  <w:style w:type="paragraph" w:customStyle="1" w:styleId="SideHeading">
    <w:name w:val="Side Heading"/>
    <w:basedOn w:val="a7"/>
    <w:rsid w:val="008C6BC9"/>
    <w:pPr>
      <w:framePr w:w="2268" w:h="567" w:hSpace="181" w:vSpace="181" w:wrap="around" w:vAnchor="text" w:hAnchor="page" w:x="1419" w:y="370" w:anchorLock="1"/>
      <w:suppressAutoHyphens/>
      <w:spacing w:before="240" w:after="60" w:line="276" w:lineRule="auto"/>
      <w:ind w:left="284" w:right="284"/>
      <w:outlineLvl w:val="0"/>
    </w:pPr>
    <w:rPr>
      <w:rFonts w:ascii="Arial" w:hAnsi="Arial"/>
      <w:b/>
      <w:lang w:val="en-AU"/>
    </w:rPr>
  </w:style>
  <w:style w:type="paragraph" w:customStyle="1" w:styleId="TableListBullet">
    <w:name w:val="Table List Bullet"/>
    <w:basedOn w:val="a3"/>
    <w:rsid w:val="008C6BC9"/>
    <w:pPr>
      <w:numPr>
        <w:numId w:val="28"/>
      </w:numPr>
    </w:pPr>
  </w:style>
  <w:style w:type="paragraph" w:styleId="affff7">
    <w:name w:val="Plain Text"/>
    <w:basedOn w:val="a7"/>
    <w:link w:val="affff8"/>
    <w:rsid w:val="008C6BC9"/>
    <w:rPr>
      <w:sz w:val="20"/>
    </w:rPr>
  </w:style>
  <w:style w:type="character" w:customStyle="1" w:styleId="PlainTextChar">
    <w:name w:val="Plain Text Char"/>
    <w:rsid w:val="00721250"/>
    <w:rPr>
      <w:rFonts w:ascii="PT Astra Serif" w:eastAsia="Times New Roman" w:hAnsi="PT Astra Serif" w:cs="Times New Roman"/>
      <w:sz w:val="20"/>
      <w:szCs w:val="20"/>
      <w:lang w:val="en-US"/>
    </w:rPr>
  </w:style>
  <w:style w:type="paragraph" w:customStyle="1" w:styleId="TableListNumber">
    <w:name w:val="Table List Number"/>
    <w:basedOn w:val="a5"/>
    <w:rsid w:val="008C6BC9"/>
    <w:pPr>
      <w:numPr>
        <w:numId w:val="0"/>
      </w:numPr>
    </w:pPr>
  </w:style>
  <w:style w:type="paragraph" w:styleId="43">
    <w:name w:val="toc 4"/>
    <w:basedOn w:val="35"/>
    <w:next w:val="53"/>
    <w:uiPriority w:val="39"/>
    <w:rsid w:val="008C6BC9"/>
    <w:pPr>
      <w:ind w:left="440"/>
    </w:pPr>
    <w:rPr>
      <w:noProof w:val="0"/>
      <w:sz w:val="20"/>
    </w:rPr>
  </w:style>
  <w:style w:type="paragraph" w:customStyle="1" w:styleId="ListAlpha">
    <w:name w:val="List Alpha"/>
    <w:basedOn w:val="afff4"/>
    <w:rsid w:val="008C6BC9"/>
    <w:pPr>
      <w:numPr>
        <w:numId w:val="29"/>
      </w:numPr>
    </w:pPr>
  </w:style>
  <w:style w:type="paragraph" w:customStyle="1" w:styleId="ListAlpha2">
    <w:name w:val="List Alpha 2"/>
    <w:basedOn w:val="2a"/>
    <w:rsid w:val="008C6BC9"/>
    <w:pPr>
      <w:numPr>
        <w:numId w:val="30"/>
      </w:numPr>
    </w:pPr>
  </w:style>
  <w:style w:type="paragraph" w:styleId="39">
    <w:name w:val="List 3"/>
    <w:basedOn w:val="a8"/>
    <w:rsid w:val="008C6BC9"/>
    <w:pPr>
      <w:tabs>
        <w:tab w:val="left" w:pos="1021"/>
      </w:tabs>
      <w:spacing w:before="60" w:after="60"/>
      <w:ind w:left="1020" w:hanging="340"/>
    </w:pPr>
  </w:style>
  <w:style w:type="paragraph" w:styleId="44">
    <w:name w:val="List 4"/>
    <w:basedOn w:val="a8"/>
    <w:rsid w:val="008C6BC9"/>
    <w:pPr>
      <w:tabs>
        <w:tab w:val="left" w:pos="1361"/>
      </w:tabs>
      <w:spacing w:before="60" w:after="60"/>
      <w:ind w:left="1361" w:hanging="340"/>
    </w:pPr>
  </w:style>
  <w:style w:type="paragraph" w:styleId="54">
    <w:name w:val="List 5"/>
    <w:basedOn w:val="a8"/>
    <w:rsid w:val="008C6BC9"/>
    <w:pPr>
      <w:tabs>
        <w:tab w:val="left" w:pos="1701"/>
      </w:tabs>
      <w:spacing w:before="60" w:after="60"/>
      <w:ind w:left="1701" w:hanging="340"/>
    </w:pPr>
  </w:style>
  <w:style w:type="paragraph" w:styleId="30">
    <w:name w:val="List Bullet 3"/>
    <w:basedOn w:val="39"/>
    <w:rsid w:val="008C6BC9"/>
    <w:pPr>
      <w:numPr>
        <w:numId w:val="21"/>
      </w:numPr>
    </w:pPr>
  </w:style>
  <w:style w:type="paragraph" w:styleId="40">
    <w:name w:val="List Bullet 4"/>
    <w:basedOn w:val="44"/>
    <w:rsid w:val="008C6BC9"/>
    <w:pPr>
      <w:numPr>
        <w:numId w:val="22"/>
      </w:numPr>
    </w:pPr>
  </w:style>
  <w:style w:type="paragraph" w:styleId="50">
    <w:name w:val="List Bullet 5"/>
    <w:basedOn w:val="54"/>
    <w:rsid w:val="008C6BC9"/>
    <w:pPr>
      <w:numPr>
        <w:numId w:val="23"/>
      </w:numPr>
    </w:pPr>
  </w:style>
  <w:style w:type="paragraph" w:styleId="2c">
    <w:name w:val="List Continue 2"/>
    <w:basedOn w:val="2a"/>
    <w:rsid w:val="008C6BC9"/>
    <w:pPr>
      <w:ind w:firstLine="0"/>
    </w:pPr>
  </w:style>
  <w:style w:type="paragraph" w:styleId="3a">
    <w:name w:val="List Continue 3"/>
    <w:basedOn w:val="39"/>
    <w:rsid w:val="008C6BC9"/>
    <w:pPr>
      <w:ind w:left="1021" w:firstLine="0"/>
    </w:pPr>
  </w:style>
  <w:style w:type="paragraph" w:styleId="45">
    <w:name w:val="List Continue 4"/>
    <w:basedOn w:val="44"/>
    <w:rsid w:val="008C6BC9"/>
    <w:pPr>
      <w:ind w:firstLine="0"/>
    </w:pPr>
  </w:style>
  <w:style w:type="paragraph" w:styleId="55">
    <w:name w:val="List Continue 5"/>
    <w:basedOn w:val="54"/>
    <w:rsid w:val="008C6BC9"/>
    <w:pPr>
      <w:ind w:firstLine="0"/>
    </w:pPr>
  </w:style>
  <w:style w:type="paragraph" w:styleId="3">
    <w:name w:val="List Number 3"/>
    <w:basedOn w:val="39"/>
    <w:rsid w:val="008C6BC9"/>
    <w:pPr>
      <w:numPr>
        <w:numId w:val="25"/>
      </w:numPr>
    </w:pPr>
  </w:style>
  <w:style w:type="paragraph" w:styleId="4">
    <w:name w:val="List Number 4"/>
    <w:basedOn w:val="44"/>
    <w:rsid w:val="008C6BC9"/>
    <w:pPr>
      <w:numPr>
        <w:numId w:val="26"/>
      </w:numPr>
    </w:pPr>
  </w:style>
  <w:style w:type="paragraph" w:styleId="5">
    <w:name w:val="List Number 5"/>
    <w:basedOn w:val="54"/>
    <w:rsid w:val="008C6BC9"/>
    <w:pPr>
      <w:numPr>
        <w:numId w:val="27"/>
      </w:numPr>
    </w:pPr>
  </w:style>
  <w:style w:type="paragraph" w:styleId="affff9">
    <w:name w:val="Block Text"/>
    <w:basedOn w:val="a7"/>
    <w:rsid w:val="008C6BC9"/>
    <w:pPr>
      <w:spacing w:after="120"/>
      <w:ind w:left="1440" w:right="1440"/>
    </w:pPr>
  </w:style>
  <w:style w:type="character" w:customStyle="1" w:styleId="Subscript">
    <w:name w:val="Subscript"/>
    <w:rsid w:val="008C6BC9"/>
    <w:rPr>
      <w:sz w:val="16"/>
      <w:vertAlign w:val="subscript"/>
    </w:rPr>
  </w:style>
  <w:style w:type="character" w:customStyle="1" w:styleId="Superscript">
    <w:name w:val="Superscript"/>
    <w:rsid w:val="008C6BC9"/>
    <w:rPr>
      <w:sz w:val="16"/>
      <w:vertAlign w:val="superscript"/>
    </w:rPr>
  </w:style>
  <w:style w:type="character" w:customStyle="1" w:styleId="Symbols">
    <w:name w:val="Symbols"/>
    <w:rsid w:val="008C6BC9"/>
    <w:rPr>
      <w:rFonts w:ascii="Symbol" w:hAnsi="Symbol"/>
    </w:rPr>
  </w:style>
  <w:style w:type="character" w:customStyle="1" w:styleId="MenuOptions">
    <w:name w:val="Menu Options"/>
    <w:rsid w:val="008C6BC9"/>
    <w:rPr>
      <w:rFonts w:ascii="Arial Narrow" w:hAnsi="Arial Narrow"/>
      <w:b/>
      <w:smallCaps/>
    </w:rPr>
  </w:style>
  <w:style w:type="character" w:customStyle="1" w:styleId="Buttons">
    <w:name w:val="Buttons"/>
    <w:rsid w:val="008C6BC9"/>
    <w:rPr>
      <w:b/>
    </w:rPr>
  </w:style>
  <w:style w:type="character" w:customStyle="1" w:styleId="Underlined">
    <w:name w:val="Underlined"/>
    <w:rsid w:val="008C6BC9"/>
    <w:rPr>
      <w:u w:val="single"/>
    </w:rPr>
  </w:style>
  <w:style w:type="paragraph" w:customStyle="1" w:styleId="TableBodyTextRight">
    <w:name w:val="Table Body Text Right"/>
    <w:basedOn w:val="TableBodyText"/>
    <w:rsid w:val="008C6BC9"/>
    <w:pPr>
      <w:widowControl w:val="0"/>
      <w:autoSpaceDE w:val="0"/>
      <w:autoSpaceDN w:val="0"/>
      <w:adjustRightInd w:val="0"/>
      <w:jc w:val="right"/>
    </w:pPr>
    <w:rPr>
      <w:rFonts w:cs="Arial"/>
      <w:sz w:val="18"/>
      <w:szCs w:val="18"/>
    </w:rPr>
  </w:style>
  <w:style w:type="paragraph" w:customStyle="1" w:styleId="CopyrightText">
    <w:name w:val="Copyright Text"/>
    <w:basedOn w:val="a8"/>
    <w:rsid w:val="008C6BC9"/>
    <w:rPr>
      <w:sz w:val="18"/>
    </w:rPr>
  </w:style>
  <w:style w:type="paragraph" w:customStyle="1" w:styleId="BodySmallRight">
    <w:name w:val="Body Small Right"/>
    <w:basedOn w:val="BodyTextRight"/>
    <w:rsid w:val="008C6BC9"/>
    <w:rPr>
      <w:sz w:val="18"/>
      <w:szCs w:val="18"/>
    </w:rPr>
  </w:style>
  <w:style w:type="paragraph" w:customStyle="1" w:styleId="MarginEdition">
    <w:name w:val="Margin Edition"/>
    <w:basedOn w:val="MarginNote"/>
    <w:rsid w:val="008C6BC9"/>
    <w:pPr>
      <w:spacing w:before="0" w:after="0"/>
    </w:pPr>
    <w:rPr>
      <w:rFonts w:ascii="Arial Black" w:hAnsi="Arial Black"/>
      <w:color w:val="999999"/>
    </w:rPr>
  </w:style>
  <w:style w:type="paragraph" w:customStyle="1" w:styleId="Spacer">
    <w:name w:val="Spacer"/>
    <w:basedOn w:val="a7"/>
    <w:rsid w:val="008C6BC9"/>
    <w:rPr>
      <w:sz w:val="2"/>
      <w:szCs w:val="2"/>
    </w:rPr>
  </w:style>
  <w:style w:type="character" w:customStyle="1" w:styleId="Small">
    <w:name w:val="Small"/>
    <w:rsid w:val="008C6BC9"/>
    <w:rPr>
      <w:sz w:val="16"/>
    </w:rPr>
  </w:style>
  <w:style w:type="paragraph" w:customStyle="1" w:styleId="WideTable">
    <w:name w:val="Wide Table"/>
    <w:basedOn w:val="a7"/>
    <w:rsid w:val="008C6BC9"/>
    <w:pPr>
      <w:ind w:left="-1418"/>
    </w:pPr>
    <w:rPr>
      <w:sz w:val="2"/>
      <w:szCs w:val="2"/>
    </w:rPr>
  </w:style>
  <w:style w:type="character" w:styleId="affffa">
    <w:name w:val="page number"/>
    <w:rsid w:val="008C6BC9"/>
  </w:style>
  <w:style w:type="paragraph" w:customStyle="1" w:styleId="210">
    <w:name w:val="Цитата 21"/>
    <w:basedOn w:val="16"/>
    <w:rsid w:val="008C6BC9"/>
    <w:rPr>
      <w:rFonts w:ascii="Arial Black" w:hAnsi="Arial Black"/>
      <w:b w:val="0"/>
      <w:sz w:val="72"/>
      <w:szCs w:val="72"/>
      <w:lang w:val="en-NZ"/>
    </w:rPr>
  </w:style>
  <w:style w:type="paragraph" w:customStyle="1" w:styleId="ForcePageBreak">
    <w:name w:val="ForcePageBreak"/>
    <w:basedOn w:val="AllowPageBreak"/>
    <w:rsid w:val="008C6BC9"/>
    <w:pPr>
      <w:pageBreakBefore/>
    </w:pPr>
  </w:style>
  <w:style w:type="paragraph" w:styleId="53">
    <w:name w:val="toc 5"/>
    <w:basedOn w:val="43"/>
    <w:next w:val="61"/>
    <w:autoRedefine/>
    <w:uiPriority w:val="39"/>
    <w:unhideWhenUsed/>
    <w:rsid w:val="008C6BC9"/>
    <w:pPr>
      <w:ind w:left="660"/>
    </w:pPr>
  </w:style>
  <w:style w:type="paragraph" w:styleId="61">
    <w:name w:val="toc 6"/>
    <w:basedOn w:val="53"/>
    <w:next w:val="71"/>
    <w:autoRedefine/>
    <w:uiPriority w:val="39"/>
    <w:unhideWhenUsed/>
    <w:rsid w:val="008C6BC9"/>
    <w:pPr>
      <w:ind w:left="879" w:right="567"/>
    </w:pPr>
  </w:style>
  <w:style w:type="paragraph" w:styleId="71">
    <w:name w:val="toc 7"/>
    <w:basedOn w:val="61"/>
    <w:next w:val="81"/>
    <w:autoRedefine/>
    <w:uiPriority w:val="39"/>
    <w:unhideWhenUsed/>
    <w:rsid w:val="008C6BC9"/>
    <w:pPr>
      <w:ind w:left="1100"/>
    </w:pPr>
  </w:style>
  <w:style w:type="paragraph" w:styleId="81">
    <w:name w:val="toc 8"/>
    <w:basedOn w:val="71"/>
    <w:next w:val="91"/>
    <w:autoRedefine/>
    <w:uiPriority w:val="39"/>
    <w:unhideWhenUsed/>
    <w:rsid w:val="008C6BC9"/>
    <w:pPr>
      <w:ind w:left="1320"/>
    </w:pPr>
  </w:style>
  <w:style w:type="paragraph" w:styleId="91">
    <w:name w:val="toc 9"/>
    <w:basedOn w:val="81"/>
    <w:next w:val="ABody"/>
    <w:autoRedefine/>
    <w:uiPriority w:val="39"/>
    <w:unhideWhenUsed/>
    <w:rsid w:val="008C6BC9"/>
    <w:pPr>
      <w:tabs>
        <w:tab w:val="right" w:leader="dot" w:pos="-1418"/>
      </w:tabs>
      <w:ind w:left="1540"/>
    </w:pPr>
  </w:style>
  <w:style w:type="paragraph" w:styleId="46">
    <w:name w:val="index 4"/>
    <w:basedOn w:val="ABody"/>
    <w:next w:val="a7"/>
    <w:autoRedefine/>
    <w:rsid w:val="008C6BC9"/>
    <w:pPr>
      <w:tabs>
        <w:tab w:val="right" w:pos="9923"/>
      </w:tabs>
      <w:ind w:left="880" w:hanging="220"/>
    </w:pPr>
    <w:rPr>
      <w:sz w:val="22"/>
    </w:rPr>
  </w:style>
  <w:style w:type="paragraph" w:styleId="56">
    <w:name w:val="index 5"/>
    <w:basedOn w:val="ABody"/>
    <w:next w:val="a7"/>
    <w:autoRedefine/>
    <w:rsid w:val="008C6BC9"/>
    <w:pPr>
      <w:ind w:left="1100" w:hanging="221"/>
    </w:pPr>
    <w:rPr>
      <w:rFonts w:ascii="Courier New" w:hAnsi="Courier New"/>
      <w:sz w:val="22"/>
    </w:rPr>
  </w:style>
  <w:style w:type="paragraph" w:styleId="62">
    <w:name w:val="index 6"/>
    <w:basedOn w:val="ABody"/>
    <w:next w:val="a7"/>
    <w:autoRedefine/>
    <w:rsid w:val="008C6BC9"/>
    <w:pPr>
      <w:ind w:left="1320" w:hanging="220"/>
    </w:pPr>
    <w:rPr>
      <w:rFonts w:ascii="Courier New" w:hAnsi="Courier New"/>
      <w:sz w:val="22"/>
    </w:rPr>
  </w:style>
  <w:style w:type="paragraph" w:styleId="72">
    <w:name w:val="index 7"/>
    <w:basedOn w:val="ABody"/>
    <w:next w:val="a7"/>
    <w:autoRedefine/>
    <w:rsid w:val="008C6BC9"/>
    <w:pPr>
      <w:ind w:left="1540" w:hanging="220"/>
    </w:pPr>
    <w:rPr>
      <w:rFonts w:ascii="Courier New" w:hAnsi="Courier New"/>
      <w:sz w:val="22"/>
    </w:rPr>
  </w:style>
  <w:style w:type="paragraph" w:styleId="82">
    <w:name w:val="index 8"/>
    <w:basedOn w:val="ABody"/>
    <w:next w:val="a7"/>
    <w:autoRedefine/>
    <w:rsid w:val="008C6BC9"/>
    <w:pPr>
      <w:ind w:left="1760" w:hanging="220"/>
    </w:pPr>
    <w:rPr>
      <w:rFonts w:ascii="Courier New" w:hAnsi="Courier New"/>
      <w:sz w:val="22"/>
    </w:rPr>
  </w:style>
  <w:style w:type="paragraph" w:styleId="92">
    <w:name w:val="index 9"/>
    <w:basedOn w:val="ABody"/>
    <w:next w:val="a7"/>
    <w:autoRedefine/>
    <w:rsid w:val="008C6BC9"/>
    <w:pPr>
      <w:ind w:left="1980" w:hanging="220"/>
    </w:pPr>
    <w:rPr>
      <w:rFonts w:ascii="Courier New" w:hAnsi="Courier New"/>
      <w:sz w:val="22"/>
    </w:rPr>
  </w:style>
  <w:style w:type="numbering" w:customStyle="1" w:styleId="a2">
    <w:name w:val="Таблица"/>
    <w:rsid w:val="008C6BC9"/>
    <w:pPr>
      <w:numPr>
        <w:numId w:val="31"/>
      </w:numPr>
    </w:pPr>
  </w:style>
  <w:style w:type="paragraph" w:customStyle="1" w:styleId="affffb">
    <w:name w:val="Чертежный"/>
    <w:rsid w:val="008C6BC9"/>
    <w:pPr>
      <w:spacing w:after="0" w:line="240" w:lineRule="auto"/>
      <w:jc w:val="center"/>
    </w:pPr>
    <w:rPr>
      <w:rFonts w:ascii="Tahoma" w:eastAsia="Times New Roman" w:hAnsi="Tahoma" w:cs="Tahoma"/>
      <w:i/>
      <w:sz w:val="16"/>
      <w:szCs w:val="16"/>
      <w:lang w:val="uk-UA"/>
    </w:rPr>
  </w:style>
  <w:style w:type="character" w:customStyle="1" w:styleId="CaptionChar">
    <w:name w:val="Caption Char"/>
    <w:rsid w:val="00721250"/>
    <w:rPr>
      <w:rFonts w:ascii="PT Astra Serif" w:eastAsia="Times New Roman" w:hAnsi="PT Astra Serif" w:cs="Times New Roman"/>
      <w:b/>
      <w:snapToGrid w:val="0"/>
      <w:sz w:val="24"/>
      <w:szCs w:val="24"/>
      <w:lang w:val="en-US" w:eastAsia="ru-RU"/>
    </w:rPr>
  </w:style>
  <w:style w:type="paragraph" w:customStyle="1" w:styleId="affffc">
    <w:name w:val="Нумерованный список с отступом"/>
    <w:basedOn w:val="a7"/>
    <w:rsid w:val="008C6BC9"/>
    <w:pPr>
      <w:spacing w:line="360" w:lineRule="auto"/>
      <w:ind w:left="1021" w:hanging="301"/>
    </w:pPr>
  </w:style>
  <w:style w:type="paragraph" w:customStyle="1" w:styleId="affffd">
    <w:name w:val="Маркированный список с отступом"/>
    <w:basedOn w:val="a7"/>
    <w:rsid w:val="008C6BC9"/>
    <w:pPr>
      <w:tabs>
        <w:tab w:val="num" w:pos="432"/>
      </w:tabs>
      <w:spacing w:line="360" w:lineRule="auto"/>
      <w:ind w:left="432" w:hanging="432"/>
    </w:pPr>
  </w:style>
  <w:style w:type="paragraph" w:customStyle="1" w:styleId="affffe">
    <w:name w:val="Примечание к тексту"/>
    <w:basedOn w:val="a7"/>
    <w:rsid w:val="008C6BC9"/>
    <w:pPr>
      <w:ind w:firstLine="720"/>
    </w:pPr>
  </w:style>
  <w:style w:type="paragraph" w:customStyle="1" w:styleId="afffff">
    <w:name w:val="Перечень примечаний"/>
    <w:basedOn w:val="a7"/>
    <w:rsid w:val="008C6BC9"/>
    <w:pPr>
      <w:tabs>
        <w:tab w:val="num" w:pos="1080"/>
      </w:tabs>
      <w:ind w:left="1021" w:hanging="301"/>
    </w:pPr>
  </w:style>
  <w:style w:type="paragraph" w:customStyle="1" w:styleId="1c">
    <w:name w:val="Маркированный список 1"/>
    <w:basedOn w:val="a7"/>
    <w:rsid w:val="008C6BC9"/>
    <w:pPr>
      <w:tabs>
        <w:tab w:val="num" w:pos="1800"/>
      </w:tabs>
      <w:ind w:left="1741" w:hanging="301"/>
    </w:pPr>
  </w:style>
  <w:style w:type="paragraph" w:customStyle="1" w:styleId="afffff0">
    <w:name w:val="Маркир. список"/>
    <w:basedOn w:val="afffff1"/>
    <w:rsid w:val="008C6BC9"/>
    <w:pPr>
      <w:tabs>
        <w:tab w:val="num" w:pos="1440"/>
      </w:tabs>
      <w:ind w:left="1440" w:hanging="360"/>
    </w:pPr>
    <w:rPr>
      <w:rFonts w:cs="Arial"/>
      <w:lang w:eastAsia="en-US"/>
    </w:rPr>
  </w:style>
  <w:style w:type="paragraph" w:styleId="afffff1">
    <w:name w:val="Body Text Indent"/>
    <w:basedOn w:val="a7"/>
    <w:link w:val="afffff2"/>
    <w:rsid w:val="008C6BC9"/>
    <w:pPr>
      <w:spacing w:line="360" w:lineRule="auto"/>
      <w:ind w:firstLine="720"/>
    </w:pPr>
    <w:rPr>
      <w:lang w:val="x-none" w:eastAsia="x-none"/>
    </w:rPr>
  </w:style>
  <w:style w:type="character" w:customStyle="1" w:styleId="BodyTextIndentChar">
    <w:name w:val="Body Text Indent Char"/>
    <w:rsid w:val="00721250"/>
    <w:rPr>
      <w:rFonts w:ascii="PT Astra Serif" w:eastAsia="Times New Roman" w:hAnsi="PT Astra Serif" w:cs="Times New Roman"/>
      <w:szCs w:val="20"/>
      <w:lang w:val="x-none" w:eastAsia="x-none"/>
    </w:rPr>
  </w:style>
  <w:style w:type="paragraph" w:customStyle="1" w:styleId="afffff3">
    <w:name w:val="Абзац"/>
    <w:basedOn w:val="a7"/>
    <w:rsid w:val="008C6BC9"/>
    <w:pPr>
      <w:spacing w:line="360" w:lineRule="auto"/>
      <w:ind w:firstLine="709"/>
    </w:pPr>
  </w:style>
  <w:style w:type="paragraph" w:customStyle="1" w:styleId="2d">
    <w:name w:val="Олег2"/>
    <w:basedOn w:val="a7"/>
    <w:rsid w:val="008C6BC9"/>
    <w:pPr>
      <w:tabs>
        <w:tab w:val="num" w:pos="1440"/>
      </w:tabs>
      <w:ind w:left="1440"/>
    </w:pPr>
  </w:style>
  <w:style w:type="paragraph" w:customStyle="1" w:styleId="afffff4">
    <w:name w:val="Титул"/>
    <w:basedOn w:val="a7"/>
    <w:rsid w:val="008C6BC9"/>
    <w:pPr>
      <w:jc w:val="center"/>
    </w:pPr>
    <w:rPr>
      <w:rFonts w:ascii="Arial" w:hAnsi="Arial"/>
    </w:rPr>
  </w:style>
  <w:style w:type="paragraph" w:customStyle="1" w:styleId="afffff5">
    <w:name w:val="Текст таблицы"/>
    <w:basedOn w:val="a7"/>
    <w:next w:val="a7"/>
    <w:rsid w:val="008C6BC9"/>
  </w:style>
  <w:style w:type="paragraph" w:customStyle="1" w:styleId="afffff6">
    <w:name w:val="Абзац основной"/>
    <w:link w:val="afffff7"/>
    <w:uiPriority w:val="99"/>
    <w:rsid w:val="008C6BC9"/>
    <w:pPr>
      <w:spacing w:after="0" w:line="360" w:lineRule="auto"/>
      <w:ind w:firstLine="709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fffff7">
    <w:name w:val="Абзац основной Знак"/>
    <w:link w:val="afffff6"/>
    <w:uiPriority w:val="99"/>
    <w:locked/>
    <w:rsid w:val="008C6BC9"/>
    <w:rPr>
      <w:rFonts w:ascii="Arial" w:eastAsia="Times New Roman" w:hAnsi="Arial" w:cs="Times New Roman"/>
      <w:sz w:val="24"/>
      <w:szCs w:val="20"/>
      <w:lang w:eastAsia="ru-RU"/>
    </w:rPr>
  </w:style>
  <w:style w:type="table" w:customStyle="1" w:styleId="afffff8">
    <w:name w:val="Мой стиль"/>
    <w:basedOn w:val="ad"/>
    <w:rsid w:val="008C6BC9"/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thinThickSmallGap" w:sz="24" w:space="0" w:color="auto"/>
        <w:insideV w:val="none" w:sz="0" w:space="0" w:color="auto"/>
      </w:tblBorders>
    </w:tblPr>
  </w:style>
  <w:style w:type="paragraph" w:customStyle="1" w:styleId="3b">
    <w:name w:val="Обычный 3"/>
    <w:basedOn w:val="33"/>
    <w:rsid w:val="008C6BC9"/>
    <w:pPr>
      <w:keepNext w:val="0"/>
      <w:widowControl w:val="0"/>
      <w:tabs>
        <w:tab w:val="num" w:pos="1004"/>
      </w:tabs>
      <w:autoSpaceDE w:val="0"/>
      <w:autoSpaceDN w:val="0"/>
      <w:adjustRightInd w:val="0"/>
      <w:spacing w:before="60" w:line="240" w:lineRule="auto"/>
      <w:ind w:left="1004" w:hanging="720"/>
      <w:outlineLvl w:val="9"/>
    </w:pPr>
    <w:rPr>
      <w:rFonts w:ascii="Times New Roman" w:hAnsi="Times New Roman"/>
      <w:b w:val="0"/>
      <w:szCs w:val="24"/>
      <w:lang w:val="en-US"/>
    </w:rPr>
  </w:style>
  <w:style w:type="paragraph" w:customStyle="1" w:styleId="Default">
    <w:name w:val="Default"/>
    <w:rsid w:val="008C6BC9"/>
    <w:pPr>
      <w:autoSpaceDE w:val="0"/>
      <w:autoSpaceDN w:val="0"/>
      <w:adjustRightInd w:val="0"/>
      <w:spacing w:after="0" w:line="240" w:lineRule="auto"/>
    </w:pPr>
    <w:rPr>
      <w:rFonts w:ascii="EPLDL F+ Pragmatica Bold C" w:eastAsia="Times New Roman" w:hAnsi="EPLDL F+ Pragmatica Bold C" w:cs="EPLDL F+ Pragmatica Bold C"/>
      <w:color w:val="000000"/>
      <w:sz w:val="24"/>
      <w:szCs w:val="24"/>
      <w:lang w:eastAsia="ru-RU"/>
    </w:rPr>
  </w:style>
  <w:style w:type="table" w:customStyle="1" w:styleId="-111">
    <w:name w:val="Светлая заливка - Акцент 11"/>
    <w:basedOn w:val="aa"/>
    <w:uiPriority w:val="60"/>
    <w:rsid w:val="008C6BC9"/>
    <w:pPr>
      <w:spacing w:after="0" w:line="240" w:lineRule="auto"/>
    </w:pPr>
    <w:rPr>
      <w:rFonts w:ascii="Arial Narrow" w:eastAsia="Cambria" w:hAnsi="Arial Narrow" w:cs="Times New Roman"/>
      <w:color w:val="365F91"/>
      <w:lang w:eastAsia="ru-RU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afffff9">
    <w:name w:val="Заголовок без нумерации"/>
    <w:basedOn w:val="16"/>
    <w:qFormat/>
    <w:rsid w:val="008C6BC9"/>
    <w:pPr>
      <w:pageBreakBefore w:val="0"/>
      <w:spacing w:after="0" w:line="240" w:lineRule="auto"/>
      <w:ind w:left="0"/>
    </w:pPr>
    <w:rPr>
      <w:rFonts w:ascii="Times New Roman" w:hAnsi="Times New Roman" w:cs="Times New Roman"/>
      <w:caps/>
      <w:kern w:val="0"/>
      <w:sz w:val="24"/>
      <w:szCs w:val="28"/>
    </w:rPr>
  </w:style>
  <w:style w:type="character" w:customStyle="1" w:styleId="afffffa">
    <w:name w:val="Стиль"/>
    <w:uiPriority w:val="99"/>
    <w:rsid w:val="008C6BC9"/>
  </w:style>
  <w:style w:type="character" w:customStyle="1" w:styleId="FontStyle28">
    <w:name w:val="Font Style28"/>
    <w:rsid w:val="008C6BC9"/>
    <w:rPr>
      <w:rFonts w:ascii="Times New Roman" w:hAnsi="Times New Roman" w:cs="Times New Roman" w:hint="default"/>
      <w:sz w:val="24"/>
      <w:szCs w:val="24"/>
    </w:rPr>
  </w:style>
  <w:style w:type="paragraph" w:customStyle="1" w:styleId="ConsNormal">
    <w:name w:val="ConsNormal"/>
    <w:rsid w:val="008C6BC9"/>
    <w:pPr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GSTableBodycenter">
    <w:name w:val="GS_Table_Body_center"/>
    <w:basedOn w:val="a7"/>
    <w:qFormat/>
    <w:rsid w:val="008C6BC9"/>
    <w:pPr>
      <w:keepNext w:val="0"/>
      <w:keepLines w:val="0"/>
      <w:spacing w:before="60" w:line="360" w:lineRule="auto"/>
      <w:contextualSpacing/>
      <w:jc w:val="center"/>
    </w:pPr>
    <w:rPr>
      <w:rFonts w:ascii="Times New Roman" w:hAnsi="Times New Roman"/>
      <w:snapToGrid w:val="0"/>
      <w:sz w:val="24"/>
      <w:szCs w:val="24"/>
      <w:lang w:val="ru-RU" w:eastAsia="ru-RU"/>
    </w:rPr>
  </w:style>
  <w:style w:type="paragraph" w:customStyle="1" w:styleId="GSBody">
    <w:name w:val="GS_Body"/>
    <w:rsid w:val="008C6BC9"/>
    <w:pPr>
      <w:tabs>
        <w:tab w:val="left" w:pos="851"/>
      </w:tabs>
      <w:spacing w:before="60" w:after="60" w:line="312" w:lineRule="auto"/>
      <w:ind w:firstLine="851"/>
      <w:contextualSpacing/>
      <w:jc w:val="both"/>
    </w:pPr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paragraph" w:styleId="2e">
    <w:name w:val="Body Text 2"/>
    <w:basedOn w:val="a7"/>
    <w:link w:val="2f"/>
    <w:rsid w:val="008C6BC9"/>
    <w:pPr>
      <w:jc w:val="center"/>
    </w:pPr>
    <w:rPr>
      <w:b/>
      <w:sz w:val="36"/>
    </w:rPr>
  </w:style>
  <w:style w:type="character" w:customStyle="1" w:styleId="BodyText2Char">
    <w:name w:val="Body Text 2 Char"/>
    <w:basedOn w:val="a9"/>
    <w:rsid w:val="00721250"/>
    <w:rPr>
      <w:rFonts w:ascii="PT Astra Serif" w:eastAsia="Times New Roman" w:hAnsi="PT Astra Serif" w:cs="Times New Roman"/>
      <w:b/>
      <w:sz w:val="36"/>
      <w:szCs w:val="20"/>
      <w:lang w:val="en-US"/>
    </w:rPr>
  </w:style>
  <w:style w:type="paragraph" w:styleId="3c">
    <w:name w:val="Body Text 3"/>
    <w:basedOn w:val="a7"/>
    <w:link w:val="3d"/>
    <w:rsid w:val="008C6BC9"/>
    <w:rPr>
      <w:b/>
      <w:bCs/>
    </w:rPr>
  </w:style>
  <w:style w:type="character" w:customStyle="1" w:styleId="BodyText3Char">
    <w:name w:val="Body Text 3 Char"/>
    <w:basedOn w:val="a9"/>
    <w:rsid w:val="00721250"/>
    <w:rPr>
      <w:rFonts w:ascii="PT Astra Serif" w:eastAsia="Times New Roman" w:hAnsi="PT Astra Serif" w:cs="Times New Roman"/>
      <w:b/>
      <w:bCs/>
      <w:szCs w:val="20"/>
      <w:lang w:val="en-US"/>
    </w:rPr>
  </w:style>
  <w:style w:type="paragraph" w:styleId="afffffb">
    <w:name w:val="Document Map"/>
    <w:basedOn w:val="a7"/>
    <w:link w:val="afffffc"/>
    <w:semiHidden/>
    <w:rsid w:val="008C6BC9"/>
    <w:pPr>
      <w:shd w:val="clear" w:color="auto" w:fill="000080"/>
    </w:pPr>
    <w:rPr>
      <w:rFonts w:ascii="Tahoma" w:hAnsi="Tahoma"/>
      <w:sz w:val="20"/>
    </w:rPr>
  </w:style>
  <w:style w:type="character" w:customStyle="1" w:styleId="DocumentMapChar">
    <w:name w:val="Document Map Char"/>
    <w:basedOn w:val="a9"/>
    <w:semiHidden/>
    <w:rsid w:val="00721250"/>
    <w:rPr>
      <w:rFonts w:ascii="Tahoma" w:eastAsia="Times New Roman" w:hAnsi="Tahoma" w:cs="Times New Roman"/>
      <w:sz w:val="20"/>
      <w:szCs w:val="20"/>
      <w:shd w:val="clear" w:color="auto" w:fill="000080"/>
      <w:lang w:val="en-US"/>
    </w:rPr>
  </w:style>
  <w:style w:type="paragraph" w:styleId="afffffd">
    <w:name w:val="E-mail Signature"/>
    <w:basedOn w:val="a7"/>
    <w:link w:val="afffffe"/>
    <w:rsid w:val="008C6BC9"/>
  </w:style>
  <w:style w:type="character" w:customStyle="1" w:styleId="E-mailSignatureChar">
    <w:name w:val="E-mail Signature Char"/>
    <w:basedOn w:val="a9"/>
    <w:rsid w:val="00721250"/>
    <w:rPr>
      <w:rFonts w:ascii="PT Astra Serif" w:eastAsia="Times New Roman" w:hAnsi="PT Astra Serif" w:cs="Times New Roman"/>
      <w:szCs w:val="20"/>
      <w:lang w:val="en-US"/>
    </w:rPr>
  </w:style>
  <w:style w:type="table" w:styleId="1d">
    <w:name w:val="Table Grid 1"/>
    <w:basedOn w:val="aa"/>
    <w:rsid w:val="008C6BC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">
    <w:name w:val="No Spacing"/>
    <w:link w:val="affffff0"/>
    <w:uiPriority w:val="1"/>
    <w:qFormat/>
    <w:rsid w:val="008C6B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NoSpacingChar">
    <w:name w:val="No Spacing Char"/>
    <w:uiPriority w:val="1"/>
    <w:locked/>
    <w:rsid w:val="00721250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-4">
    <w:name w:val="Colorful List Accent 4"/>
    <w:basedOn w:val="aa"/>
    <w:uiPriority w:val="72"/>
    <w:rsid w:val="008C6BC9"/>
    <w:pPr>
      <w:spacing w:after="0" w:line="240" w:lineRule="auto"/>
    </w:pPr>
    <w:rPr>
      <w:rFonts w:ascii="Calibri" w:eastAsia="Times New Roman" w:hAnsi="Calibri" w:cs="Times New Roman"/>
      <w:color w:val="000000"/>
      <w:lang w:eastAsia="ru-RU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paragraph" w:customStyle="1" w:styleId="affffff1">
    <w:name w:val="Титул прав"/>
    <w:basedOn w:val="a7"/>
    <w:qFormat/>
    <w:rsid w:val="0027594E"/>
    <w:pPr>
      <w:keepNext w:val="0"/>
      <w:keepLines w:val="0"/>
      <w:tabs>
        <w:tab w:val="left" w:pos="6946"/>
      </w:tabs>
      <w:ind w:left="5387"/>
      <w:jc w:val="both"/>
    </w:pPr>
    <w:rPr>
      <w:rFonts w:ascii="Times New Roman" w:eastAsiaTheme="minorHAnsi" w:hAnsi="Times New Roman" w:cstheme="minorBidi"/>
      <w:sz w:val="28"/>
      <w:szCs w:val="22"/>
      <w:lang w:val="ru-RU"/>
    </w:rPr>
  </w:style>
  <w:style w:type="character" w:customStyle="1" w:styleId="ext-mb-text">
    <w:name w:val="ext-mb-text"/>
    <w:basedOn w:val="a9"/>
    <w:rsid w:val="002C1F19"/>
  </w:style>
  <w:style w:type="character" w:styleId="HTML">
    <w:name w:val="HTML Typewriter"/>
    <w:basedOn w:val="a9"/>
    <w:uiPriority w:val="99"/>
    <w:semiHidden/>
    <w:unhideWhenUsed/>
    <w:rsid w:val="001C40D3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basedOn w:val="a7"/>
    <w:rsid w:val="006D754F"/>
    <w:pPr>
      <w:keepNext w:val="0"/>
      <w:keepLines w:val="0"/>
      <w:spacing w:before="100" w:beforeAutospacing="1" w:after="100" w:afterAutospacing="1"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hgkelc">
    <w:name w:val="hgkelc"/>
    <w:basedOn w:val="a9"/>
    <w:rsid w:val="00B4456F"/>
  </w:style>
  <w:style w:type="paragraph" w:customStyle="1" w:styleId="SourceCode">
    <w:name w:val="SourceCode"/>
    <w:basedOn w:val="affffff2"/>
    <w:link w:val="SourceCodeChar"/>
    <w:autoRedefine/>
    <w:rsid w:val="002D261F"/>
    <w:pPr>
      <w:keepNext w:val="0"/>
      <w:keepLines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3F3F3"/>
      <w:tabs>
        <w:tab w:val="clear" w:pos="480"/>
        <w:tab w:val="clear" w:pos="960"/>
        <w:tab w:val="clear" w:pos="1440"/>
        <w:tab w:val="clear" w:pos="1920"/>
        <w:tab w:val="clear" w:pos="2400"/>
        <w:tab w:val="clear" w:pos="2880"/>
        <w:tab w:val="clear" w:pos="3360"/>
        <w:tab w:val="clear" w:pos="3840"/>
        <w:tab w:val="clear" w:pos="4320"/>
      </w:tabs>
      <w:overflowPunct w:val="0"/>
      <w:autoSpaceDE w:val="0"/>
      <w:autoSpaceDN w:val="0"/>
      <w:adjustRightInd w:val="0"/>
      <w:spacing w:before="80" w:after="80"/>
      <w:ind w:left="851"/>
      <w:contextualSpacing/>
      <w:textAlignment w:val="baseline"/>
    </w:pPr>
    <w:rPr>
      <w:rFonts w:ascii="Courier New" w:hAnsi="Courier New" w:cs="Courier New"/>
    </w:rPr>
  </w:style>
  <w:style w:type="character" w:customStyle="1" w:styleId="SourceCodeChar">
    <w:name w:val="SourceCode Char"/>
    <w:basedOn w:val="affffff3"/>
    <w:link w:val="SourceCode"/>
    <w:rsid w:val="002D261F"/>
    <w:rPr>
      <w:rFonts w:ascii="Courier New" w:eastAsia="Times New Roman" w:hAnsi="Courier New" w:cs="Courier New"/>
      <w:sz w:val="20"/>
      <w:szCs w:val="20"/>
      <w:shd w:val="clear" w:color="auto" w:fill="F3F3F3"/>
      <w:lang w:val="en-US"/>
    </w:rPr>
  </w:style>
  <w:style w:type="paragraph" w:styleId="affffff2">
    <w:name w:val="macro"/>
    <w:link w:val="affffff3"/>
    <w:uiPriority w:val="99"/>
    <w:semiHidden/>
    <w:unhideWhenUsed/>
    <w:rsid w:val="002D261F"/>
    <w:pPr>
      <w:keepNext/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val="en-US"/>
    </w:rPr>
  </w:style>
  <w:style w:type="character" w:customStyle="1" w:styleId="affffff3">
    <w:name w:val="Текст макроса Знак"/>
    <w:basedOn w:val="a9"/>
    <w:link w:val="affffff2"/>
    <w:uiPriority w:val="99"/>
    <w:semiHidden/>
    <w:rsid w:val="002D261F"/>
    <w:rPr>
      <w:rFonts w:ascii="Consolas" w:eastAsia="Times New Roman" w:hAnsi="Consolas" w:cs="Times New Roman"/>
      <w:sz w:val="20"/>
      <w:szCs w:val="20"/>
      <w:lang w:val="en-US"/>
    </w:rPr>
  </w:style>
  <w:style w:type="paragraph" w:customStyle="1" w:styleId="Picture">
    <w:name w:val="Picture"/>
    <w:basedOn w:val="a7"/>
    <w:qFormat/>
    <w:rsid w:val="00026273"/>
    <w:pPr>
      <w:keepNext w:val="0"/>
      <w:keepLines w:val="0"/>
      <w:spacing w:before="100" w:line="360" w:lineRule="auto"/>
      <w:contextualSpacing/>
      <w:jc w:val="center"/>
    </w:pPr>
    <w:rPr>
      <w:rFonts w:ascii="Times New Roman" w:hAnsi="Times New Roman"/>
      <w:noProof/>
      <w:sz w:val="28"/>
      <w:szCs w:val="28"/>
      <w:lang w:val="ru-RU" w:eastAsia="ru-RU"/>
    </w:rPr>
  </w:style>
  <w:style w:type="paragraph" w:customStyle="1" w:styleId="TableText">
    <w:name w:val="Table Text"/>
    <w:semiHidden/>
    <w:qFormat/>
    <w:rsid w:val="00EF2425"/>
    <w:pPr>
      <w:keepLines/>
      <w:spacing w:before="40" w:after="40" w:line="288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ableHeader">
    <w:name w:val="Table Header"/>
    <w:uiPriority w:val="99"/>
    <w:rsid w:val="00EF2425"/>
    <w:pPr>
      <w:widowControl w:val="0"/>
      <w:autoSpaceDE w:val="0"/>
      <w:autoSpaceDN w:val="0"/>
      <w:adjustRightInd w:val="0"/>
      <w:spacing w:before="100" w:after="100" w:line="240" w:lineRule="auto"/>
    </w:pPr>
    <w:rPr>
      <w:rFonts w:ascii="Times New Roman" w:eastAsiaTheme="minorEastAsia" w:hAnsi="Times New Roman" w:cs="Times New Roman"/>
      <w:b/>
      <w:bCs/>
      <w:sz w:val="28"/>
      <w:szCs w:val="24"/>
      <w:lang w:val="en-US"/>
    </w:rPr>
  </w:style>
  <w:style w:type="character" w:styleId="HTML0">
    <w:name w:val="HTML Code"/>
    <w:basedOn w:val="a9"/>
    <w:uiPriority w:val="99"/>
    <w:semiHidden/>
    <w:unhideWhenUsed/>
    <w:rsid w:val="00480D9D"/>
    <w:rPr>
      <w:rFonts w:ascii="Courier New" w:eastAsia="Times New Roman" w:hAnsi="Courier New" w:cs="Courier New"/>
      <w:sz w:val="20"/>
      <w:szCs w:val="20"/>
    </w:rPr>
  </w:style>
  <w:style w:type="character" w:customStyle="1" w:styleId="rynqvb">
    <w:name w:val="rynqvb"/>
    <w:basedOn w:val="a9"/>
    <w:rsid w:val="00B63E33"/>
  </w:style>
  <w:style w:type="paragraph" w:customStyle="1" w:styleId="122">
    <w:name w:val="Таблица 12 заг"/>
    <w:basedOn w:val="121"/>
    <w:qFormat/>
    <w:rsid w:val="00187346"/>
    <w:pPr>
      <w:keepNext w:val="0"/>
      <w:keepLines w:val="0"/>
      <w:widowControl/>
      <w:jc w:val="center"/>
    </w:pPr>
    <w:rPr>
      <w:rFonts w:ascii="Times New Roman" w:hAnsi="Times New Roman"/>
      <w:b/>
      <w:bCs/>
      <w:spacing w:val="-2"/>
      <w:sz w:val="24"/>
      <w:lang w:val="ru-RU"/>
    </w:rPr>
  </w:style>
  <w:style w:type="paragraph" w:customStyle="1" w:styleId="13">
    <w:name w:val="Табл1 нум"/>
    <w:basedOn w:val="a7"/>
    <w:qFormat/>
    <w:rsid w:val="00187346"/>
    <w:pPr>
      <w:keepNext w:val="0"/>
      <w:keepLines w:val="0"/>
      <w:widowControl w:val="0"/>
      <w:numPr>
        <w:numId w:val="50"/>
      </w:numPr>
      <w:tabs>
        <w:tab w:val="left" w:pos="475"/>
      </w:tabs>
      <w:autoSpaceDE w:val="0"/>
      <w:autoSpaceDN w:val="0"/>
      <w:ind w:left="475" w:hanging="426"/>
    </w:pPr>
    <w:rPr>
      <w:rFonts w:ascii="Times New Roman" w:hAnsi="Times New Roman"/>
      <w:spacing w:val="-6"/>
      <w:sz w:val="28"/>
      <w:szCs w:val="22"/>
      <w:lang w:val="ru-RU"/>
    </w:rPr>
  </w:style>
  <w:style w:type="paragraph" w:customStyle="1" w:styleId="123">
    <w:name w:val="Таблица 12 нум"/>
    <w:basedOn w:val="13"/>
    <w:qFormat/>
    <w:rsid w:val="00187346"/>
    <w:pPr>
      <w:spacing w:before="60" w:after="60" w:line="276" w:lineRule="auto"/>
      <w:ind w:left="425" w:hanging="425"/>
    </w:pPr>
    <w:rPr>
      <w:sz w:val="24"/>
    </w:rPr>
  </w:style>
  <w:style w:type="character" w:customStyle="1" w:styleId="af0">
    <w:name w:val="Верхний колонтитул Знак"/>
    <w:link w:val="af"/>
    <w:rsid w:val="008C6BC9"/>
    <w:rPr>
      <w:rFonts w:ascii="Arial" w:eastAsia="Times New Roman" w:hAnsi="Arial" w:cs="Times New Roman"/>
      <w:bCs/>
      <w:sz w:val="2"/>
      <w:szCs w:val="20"/>
      <w:lang w:val="en-US"/>
    </w:rPr>
  </w:style>
  <w:style w:type="character" w:customStyle="1" w:styleId="ac">
    <w:name w:val="Основной текст Знак"/>
    <w:link w:val="a8"/>
    <w:rsid w:val="008C6BC9"/>
    <w:rPr>
      <w:rFonts w:ascii="Garamond" w:eastAsia="Times New Roman" w:hAnsi="Garamond" w:cs="Times New Roman"/>
      <w:lang w:val="en-US"/>
    </w:rPr>
  </w:style>
  <w:style w:type="character" w:customStyle="1" w:styleId="affb">
    <w:name w:val="Нижний колонтитул Знак"/>
    <w:link w:val="affa"/>
    <w:rsid w:val="008C6BC9"/>
    <w:rPr>
      <w:rFonts w:ascii="Arial" w:eastAsia="Times New Roman" w:hAnsi="Arial" w:cs="Times New Roman"/>
      <w:sz w:val="24"/>
      <w:lang w:val="en-US"/>
    </w:rPr>
  </w:style>
  <w:style w:type="character" w:customStyle="1" w:styleId="aff7">
    <w:name w:val="Название объекта Знак"/>
    <w:link w:val="aff6"/>
    <w:rsid w:val="008C6BC9"/>
    <w:rPr>
      <w:rFonts w:ascii="Times New Roman" w:eastAsia="Times New Roman" w:hAnsi="Times New Roman" w:cs="Times New Roman"/>
      <w:b/>
      <w:snapToGrid w:val="0"/>
      <w:sz w:val="24"/>
      <w:szCs w:val="24"/>
      <w:lang w:val="en-US" w:eastAsia="ru-RU"/>
    </w:rPr>
  </w:style>
  <w:style w:type="character" w:customStyle="1" w:styleId="afffff2">
    <w:name w:val="Основной текст с отступом Знак"/>
    <w:link w:val="afffff1"/>
    <w:rsid w:val="008C6BC9"/>
    <w:rPr>
      <w:rFonts w:ascii="Courier New" w:eastAsia="Times New Roman" w:hAnsi="Courier New" w:cs="Times New Roman"/>
      <w:szCs w:val="20"/>
      <w:lang w:val="x-none" w:eastAsia="x-none"/>
    </w:rPr>
  </w:style>
  <w:style w:type="character" w:customStyle="1" w:styleId="17">
    <w:name w:val="Заголовок 1 Знак"/>
    <w:link w:val="16"/>
    <w:rsid w:val="008C6BC9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26">
    <w:name w:val="Заголовок 2 Знак"/>
    <w:link w:val="25"/>
    <w:rsid w:val="008C6BC9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34">
    <w:name w:val="Заголовок 3 Знак"/>
    <w:link w:val="33"/>
    <w:locked/>
    <w:rsid w:val="008C6BC9"/>
    <w:rPr>
      <w:rFonts w:ascii="Arial" w:eastAsia="Times New Roman" w:hAnsi="Arial" w:cs="Arial"/>
      <w:b/>
      <w:bCs/>
      <w:sz w:val="32"/>
      <w:szCs w:val="26"/>
      <w:lang w:bidi="en-US"/>
    </w:rPr>
  </w:style>
  <w:style w:type="character" w:customStyle="1" w:styleId="42">
    <w:name w:val="Заголовок 4 Знак"/>
    <w:link w:val="41"/>
    <w:rsid w:val="008C6BC9"/>
    <w:rPr>
      <w:rFonts w:ascii="Arial" w:eastAsia="Times New Roman" w:hAnsi="Arial" w:cs="Times New Roman"/>
      <w:b/>
      <w:i/>
      <w:sz w:val="32"/>
      <w:szCs w:val="24"/>
      <w:lang w:val="en-AU"/>
    </w:rPr>
  </w:style>
  <w:style w:type="character" w:customStyle="1" w:styleId="52">
    <w:name w:val="Заголовок 5 Знак"/>
    <w:link w:val="51"/>
    <w:rsid w:val="008C6BC9"/>
    <w:rPr>
      <w:rFonts w:ascii="Arial" w:eastAsia="Times New Roman" w:hAnsi="Arial" w:cs="Times New Roman"/>
      <w:b/>
      <w:sz w:val="32"/>
      <w:szCs w:val="24"/>
      <w:lang w:val="en-AU"/>
    </w:rPr>
  </w:style>
  <w:style w:type="character" w:customStyle="1" w:styleId="60">
    <w:name w:val="Заголовок 6 Знак"/>
    <w:link w:val="6"/>
    <w:rsid w:val="008C6BC9"/>
    <w:rPr>
      <w:rFonts w:ascii="Arial" w:eastAsia="Times New Roman" w:hAnsi="Arial" w:cs="Times New Roman"/>
      <w:b/>
      <w:i/>
      <w:sz w:val="32"/>
      <w:szCs w:val="24"/>
      <w:lang w:val="en-AU"/>
    </w:rPr>
  </w:style>
  <w:style w:type="character" w:customStyle="1" w:styleId="70">
    <w:name w:val="Заголовок 7 Знак"/>
    <w:link w:val="7"/>
    <w:rsid w:val="008C6BC9"/>
    <w:rPr>
      <w:rFonts w:ascii="Arial" w:eastAsia="Times New Roman" w:hAnsi="Arial" w:cs="Arial"/>
      <w:b/>
      <w:sz w:val="24"/>
      <w:szCs w:val="24"/>
    </w:rPr>
  </w:style>
  <w:style w:type="character" w:customStyle="1" w:styleId="80">
    <w:name w:val="Заголовок 8 Знак"/>
    <w:link w:val="8"/>
    <w:rsid w:val="008C6BC9"/>
    <w:rPr>
      <w:rFonts w:ascii="Courier New" w:eastAsia="Times New Roman" w:hAnsi="Courier New" w:cs="Times New Roman"/>
      <w:i/>
      <w:szCs w:val="20"/>
      <w:lang w:val="en-US"/>
    </w:rPr>
  </w:style>
  <w:style w:type="character" w:customStyle="1" w:styleId="90">
    <w:name w:val="Заголовок 9 Знак"/>
    <w:link w:val="9"/>
    <w:rsid w:val="008C6BC9"/>
    <w:rPr>
      <w:rFonts w:ascii="Courier New" w:eastAsia="Times New Roman" w:hAnsi="Courier New" w:cs="Times New Roman"/>
      <w:i/>
      <w:szCs w:val="20"/>
      <w:lang w:val="en-US"/>
    </w:rPr>
  </w:style>
  <w:style w:type="character" w:customStyle="1" w:styleId="aff1">
    <w:name w:val="Текст сноски Знак"/>
    <w:link w:val="aff0"/>
    <w:rsid w:val="008C6BC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f4">
    <w:name w:val="Текст примечания Знак"/>
    <w:basedOn w:val="a9"/>
    <w:link w:val="af3"/>
    <w:rsid w:val="008C6BC9"/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affff0">
    <w:name w:val="Заголовок Знак"/>
    <w:link w:val="affff"/>
    <w:rsid w:val="008C6BC9"/>
    <w:rPr>
      <w:rFonts w:ascii="Arial" w:eastAsia="Times New Roman" w:hAnsi="Arial" w:cs="Times New Roman"/>
      <w:color w:val="FFFFFF"/>
      <w:sz w:val="40"/>
      <w:szCs w:val="72"/>
      <w:shd w:val="clear" w:color="auto" w:fill="A8D08D" w:themeFill="accent6" w:themeFillTint="99"/>
      <w:lang w:val="en-US" w:eastAsia="ru-RU"/>
    </w:rPr>
  </w:style>
  <w:style w:type="character" w:customStyle="1" w:styleId="affff5">
    <w:name w:val="Подзаголовок Знак"/>
    <w:link w:val="affff4"/>
    <w:rsid w:val="008C6BC9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2f">
    <w:name w:val="Основной текст 2 Знак"/>
    <w:basedOn w:val="a9"/>
    <w:link w:val="2e"/>
    <w:rsid w:val="008C6BC9"/>
    <w:rPr>
      <w:rFonts w:ascii="Courier New" w:eastAsia="Times New Roman" w:hAnsi="Courier New" w:cs="Times New Roman"/>
      <w:b/>
      <w:sz w:val="36"/>
      <w:szCs w:val="20"/>
      <w:lang w:val="en-US"/>
    </w:rPr>
  </w:style>
  <w:style w:type="character" w:customStyle="1" w:styleId="3d">
    <w:name w:val="Основной текст 3 Знак"/>
    <w:basedOn w:val="a9"/>
    <w:link w:val="3c"/>
    <w:rsid w:val="008C6BC9"/>
    <w:rPr>
      <w:rFonts w:ascii="Courier New" w:eastAsia="Times New Roman" w:hAnsi="Courier New" w:cs="Times New Roman"/>
      <w:b/>
      <w:bCs/>
      <w:szCs w:val="20"/>
      <w:lang w:val="en-US"/>
    </w:rPr>
  </w:style>
  <w:style w:type="character" w:customStyle="1" w:styleId="afffffc">
    <w:name w:val="Схема документа Знак"/>
    <w:basedOn w:val="a9"/>
    <w:link w:val="afffffb"/>
    <w:semiHidden/>
    <w:rsid w:val="008C6BC9"/>
    <w:rPr>
      <w:rFonts w:ascii="Tahoma" w:eastAsia="Times New Roman" w:hAnsi="Tahoma" w:cs="Times New Roman"/>
      <w:sz w:val="20"/>
      <w:szCs w:val="20"/>
      <w:shd w:val="clear" w:color="auto" w:fill="000080"/>
      <w:lang w:val="en-US"/>
    </w:rPr>
  </w:style>
  <w:style w:type="character" w:customStyle="1" w:styleId="affff8">
    <w:name w:val="Текст Знак"/>
    <w:link w:val="affff7"/>
    <w:rsid w:val="008C6BC9"/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afffffe">
    <w:name w:val="Электронная подпись Знак"/>
    <w:basedOn w:val="a9"/>
    <w:link w:val="afffffd"/>
    <w:rsid w:val="008C6BC9"/>
    <w:rPr>
      <w:rFonts w:ascii="Courier New" w:eastAsia="Times New Roman" w:hAnsi="Courier New" w:cs="Times New Roman"/>
      <w:szCs w:val="20"/>
      <w:lang w:val="en-US"/>
    </w:rPr>
  </w:style>
  <w:style w:type="character" w:customStyle="1" w:styleId="afd">
    <w:name w:val="Тема примечания Знак"/>
    <w:basedOn w:val="af4"/>
    <w:link w:val="afc"/>
    <w:semiHidden/>
    <w:rsid w:val="008C6BC9"/>
    <w:rPr>
      <w:rFonts w:ascii="Courier New" w:eastAsia="Times New Roman" w:hAnsi="Courier New" w:cs="Times New Roman"/>
      <w:b/>
      <w:bCs/>
      <w:sz w:val="20"/>
      <w:szCs w:val="20"/>
      <w:lang w:val="en-US"/>
    </w:rPr>
  </w:style>
  <w:style w:type="character" w:customStyle="1" w:styleId="affe">
    <w:name w:val="Текст выноски Знак"/>
    <w:basedOn w:val="a9"/>
    <w:link w:val="affd"/>
    <w:semiHidden/>
    <w:rsid w:val="008C6BC9"/>
    <w:rPr>
      <w:rFonts w:ascii="Tahoma" w:eastAsia="Times New Roman" w:hAnsi="Tahoma" w:cs="Tahoma"/>
      <w:sz w:val="16"/>
      <w:szCs w:val="16"/>
      <w:lang w:val="en-US"/>
    </w:rPr>
  </w:style>
  <w:style w:type="character" w:customStyle="1" w:styleId="affffff0">
    <w:name w:val="Без интервала Знак"/>
    <w:link w:val="affffff"/>
    <w:uiPriority w:val="1"/>
    <w:locked/>
    <w:rsid w:val="008C6B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Z14bold">
    <w:name w:val="Z_14_bold"/>
    <w:basedOn w:val="a7"/>
    <w:qFormat/>
    <w:rsid w:val="009F6C03"/>
    <w:pPr>
      <w:spacing w:before="120" w:after="120" w:line="276" w:lineRule="auto"/>
      <w:jc w:val="center"/>
    </w:pPr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3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3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4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tour\Documents\&#1053;&#1072;&#1089;&#1090;&#1088;&#1072;&#1080;&#1074;&#1072;&#1077;&#1084;&#1099;&#1077;%20&#1096;&#1072;&#1073;&#1083;&#1086;&#1085;&#1099;%20Office\&#1064;&#1072;&#1073;&#1083;&#1086;&#1085;_&#1040;_&#1089;&#1090;&#1080;&#1083;&#1080;_&#1041;&#1056;_4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0BF6E-73F1-7540-AD12-19489FCF2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C:\Users\Contour\Documents\Настраиваемые шаблоны Office\Шаблон_А_стили_БР_4.dotm</Template>
  <TotalTime>17</TotalTime>
  <Pages>4</Pages>
  <Words>617</Words>
  <Characters>3519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Ананьева</dc:creator>
  <cp:lastModifiedBy>Microsoft Office User</cp:lastModifiedBy>
  <cp:revision>6</cp:revision>
  <cp:lastPrinted>2023-07-26T11:54:00Z</cp:lastPrinted>
  <dcterms:created xsi:type="dcterms:W3CDTF">2023-11-27T09:24:00Z</dcterms:created>
  <dcterms:modified xsi:type="dcterms:W3CDTF">2023-12-11T11:11:00Z</dcterms:modified>
</cp:coreProperties>
</file>