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474A" w14:textId="77777777" w:rsidR="0012720B" w:rsidRPr="004A45CA" w:rsidRDefault="0012720B" w:rsidP="00BA0436">
      <w:pPr>
        <w:pStyle w:val="Z14bold"/>
      </w:pPr>
      <w:bookmarkStart w:id="0" w:name="_Toc264388593"/>
      <w:proofErr w:type="spellStart"/>
      <w:r w:rsidRPr="004A45CA">
        <w:t>Содержание</w:t>
      </w:r>
      <w:proofErr w:type="spellEnd"/>
    </w:p>
    <w:p w14:paraId="61B4B07A" w14:textId="6D1E60CD" w:rsidR="00F712C4" w:rsidRDefault="005B2804">
      <w:pPr>
        <w:pStyle w:val="13"/>
        <w:rPr>
          <w:rFonts w:asciiTheme="minorHAnsi" w:eastAsiaTheme="minorEastAsia" w:hAnsiTheme="minorHAnsi" w:cstheme="minorBidi"/>
          <w:bCs w:val="0"/>
          <w:kern w:val="2"/>
          <w:sz w:val="24"/>
          <w:lang w:val="ru-RU" w:eastAsia="ru-RU"/>
          <w14:ligatures w14:val="standardContextual"/>
        </w:rPr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TOC \o "1-5" \h \z \u </w:instrText>
      </w:r>
      <w:r>
        <w:rPr>
          <w:bCs w:val="0"/>
          <w:szCs w:val="28"/>
        </w:rPr>
        <w:fldChar w:fldCharType="separate"/>
      </w:r>
      <w:hyperlink w:anchor="_Toc151979661" w:history="1">
        <w:r w:rsidR="00F712C4" w:rsidRPr="007047DF">
          <w:rPr>
            <w:rStyle w:val="af"/>
            <w:lang w:val="ru-RU"/>
          </w:rPr>
          <w:t>1  Работа в конструкторе отчетов</w:t>
        </w:r>
        <w:r w:rsidR="00F712C4">
          <w:rPr>
            <w:webHidden/>
          </w:rPr>
          <w:tab/>
        </w:r>
        <w:r w:rsidR="00F712C4">
          <w:rPr>
            <w:webHidden/>
          </w:rPr>
          <w:fldChar w:fldCharType="begin"/>
        </w:r>
        <w:r w:rsidR="00F712C4">
          <w:rPr>
            <w:webHidden/>
          </w:rPr>
          <w:instrText xml:space="preserve"> PAGEREF _Toc151979661 \h </w:instrText>
        </w:r>
        <w:r w:rsidR="00F712C4">
          <w:rPr>
            <w:webHidden/>
          </w:rPr>
        </w:r>
        <w:r w:rsidR="00F712C4">
          <w:rPr>
            <w:webHidden/>
          </w:rPr>
          <w:fldChar w:fldCharType="separate"/>
        </w:r>
        <w:r w:rsidR="00F712C4">
          <w:rPr>
            <w:webHidden/>
          </w:rPr>
          <w:t>5</w:t>
        </w:r>
        <w:r w:rsidR="00F712C4">
          <w:rPr>
            <w:webHidden/>
          </w:rPr>
          <w:fldChar w:fldCharType="end"/>
        </w:r>
      </w:hyperlink>
    </w:p>
    <w:p w14:paraId="6BE31D65" w14:textId="7C686E67" w:rsidR="00F712C4" w:rsidRDefault="00000000">
      <w:pPr>
        <w:pStyle w:val="2a"/>
        <w:rPr>
          <w:rFonts w:asciiTheme="minorHAnsi" w:eastAsiaTheme="minorEastAsia" w:hAnsiTheme="minorHAnsi" w:cstheme="minorBidi"/>
          <w:kern w:val="2"/>
          <w:lang w:val="ru-RU" w:eastAsia="ru-RU"/>
          <w14:ligatures w14:val="standardContextual"/>
        </w:rPr>
      </w:pPr>
      <w:hyperlink w:anchor="_Toc151979662" w:history="1">
        <w:r w:rsidR="00F712C4" w:rsidRPr="007047DF">
          <w:rPr>
            <w:rStyle w:val="af"/>
          </w:rPr>
          <w:t>1.1  Назначение программы «Amazon Reporter»</w:t>
        </w:r>
        <w:r w:rsidR="00F712C4">
          <w:rPr>
            <w:webHidden/>
          </w:rPr>
          <w:tab/>
        </w:r>
        <w:r w:rsidR="00F712C4">
          <w:rPr>
            <w:webHidden/>
          </w:rPr>
          <w:fldChar w:fldCharType="begin"/>
        </w:r>
        <w:r w:rsidR="00F712C4">
          <w:rPr>
            <w:webHidden/>
          </w:rPr>
          <w:instrText xml:space="preserve"> PAGEREF _Toc151979662 \h </w:instrText>
        </w:r>
        <w:r w:rsidR="00F712C4">
          <w:rPr>
            <w:webHidden/>
          </w:rPr>
        </w:r>
        <w:r w:rsidR="00F712C4">
          <w:rPr>
            <w:webHidden/>
          </w:rPr>
          <w:fldChar w:fldCharType="separate"/>
        </w:r>
        <w:r w:rsidR="00F712C4">
          <w:rPr>
            <w:webHidden/>
          </w:rPr>
          <w:t>5</w:t>
        </w:r>
        <w:r w:rsidR="00F712C4">
          <w:rPr>
            <w:webHidden/>
          </w:rPr>
          <w:fldChar w:fldCharType="end"/>
        </w:r>
      </w:hyperlink>
    </w:p>
    <w:p w14:paraId="02EBAD2C" w14:textId="5BDEE8C3" w:rsidR="00F712C4" w:rsidRDefault="00000000">
      <w:pPr>
        <w:pStyle w:val="2a"/>
        <w:rPr>
          <w:rFonts w:asciiTheme="minorHAnsi" w:eastAsiaTheme="minorEastAsia" w:hAnsiTheme="minorHAnsi" w:cstheme="minorBidi"/>
          <w:kern w:val="2"/>
          <w:lang w:val="ru-RU" w:eastAsia="ru-RU"/>
          <w14:ligatures w14:val="standardContextual"/>
        </w:rPr>
      </w:pPr>
      <w:hyperlink w:anchor="_Toc151979663" w:history="1">
        <w:r w:rsidR="00F712C4" w:rsidRPr="007047DF">
          <w:rPr>
            <w:rStyle w:val="af"/>
          </w:rPr>
          <w:t>1.2  Соединений с Системой</w:t>
        </w:r>
        <w:r w:rsidR="00F712C4">
          <w:rPr>
            <w:webHidden/>
          </w:rPr>
          <w:tab/>
        </w:r>
        <w:r w:rsidR="00F712C4">
          <w:rPr>
            <w:webHidden/>
          </w:rPr>
          <w:fldChar w:fldCharType="begin"/>
        </w:r>
        <w:r w:rsidR="00F712C4">
          <w:rPr>
            <w:webHidden/>
          </w:rPr>
          <w:instrText xml:space="preserve"> PAGEREF _Toc151979663 \h </w:instrText>
        </w:r>
        <w:r w:rsidR="00F712C4">
          <w:rPr>
            <w:webHidden/>
          </w:rPr>
        </w:r>
        <w:r w:rsidR="00F712C4">
          <w:rPr>
            <w:webHidden/>
          </w:rPr>
          <w:fldChar w:fldCharType="separate"/>
        </w:r>
        <w:r w:rsidR="00F712C4">
          <w:rPr>
            <w:webHidden/>
          </w:rPr>
          <w:t>5</w:t>
        </w:r>
        <w:r w:rsidR="00F712C4">
          <w:rPr>
            <w:webHidden/>
          </w:rPr>
          <w:fldChar w:fldCharType="end"/>
        </w:r>
      </w:hyperlink>
    </w:p>
    <w:p w14:paraId="265F1FAB" w14:textId="4D3E3C68" w:rsidR="00F712C4" w:rsidRDefault="00000000">
      <w:pPr>
        <w:pStyle w:val="38"/>
        <w:rPr>
          <w:rFonts w:asciiTheme="minorHAnsi" w:eastAsiaTheme="minorEastAsia" w:hAnsiTheme="minorHAnsi" w:cstheme="minorBidi"/>
          <w:kern w:val="2"/>
          <w:sz w:val="24"/>
          <w:lang w:val="ru-RU" w:eastAsia="ru-RU" w:bidi="ar-SA"/>
          <w14:ligatures w14:val="standardContextual"/>
        </w:rPr>
      </w:pPr>
      <w:hyperlink w:anchor="_Toc151979664" w:history="1">
        <w:r w:rsidR="00F712C4" w:rsidRPr="007047DF">
          <w:rPr>
            <w:rStyle w:val="af"/>
          </w:rPr>
          <w:t>1.2.1  Создание соединения со Статистическим порталом Amazon</w:t>
        </w:r>
        <w:r w:rsidR="00F712C4">
          <w:rPr>
            <w:webHidden/>
          </w:rPr>
          <w:tab/>
        </w:r>
        <w:r w:rsidR="00F712C4">
          <w:rPr>
            <w:webHidden/>
          </w:rPr>
          <w:fldChar w:fldCharType="begin"/>
        </w:r>
        <w:r w:rsidR="00F712C4">
          <w:rPr>
            <w:webHidden/>
          </w:rPr>
          <w:instrText xml:space="preserve"> PAGEREF _Toc151979664 \h </w:instrText>
        </w:r>
        <w:r w:rsidR="00F712C4">
          <w:rPr>
            <w:webHidden/>
          </w:rPr>
        </w:r>
        <w:r w:rsidR="00F712C4">
          <w:rPr>
            <w:webHidden/>
          </w:rPr>
          <w:fldChar w:fldCharType="separate"/>
        </w:r>
        <w:r w:rsidR="00F712C4">
          <w:rPr>
            <w:webHidden/>
          </w:rPr>
          <w:t>5</w:t>
        </w:r>
        <w:r w:rsidR="00F712C4">
          <w:rPr>
            <w:webHidden/>
          </w:rPr>
          <w:fldChar w:fldCharType="end"/>
        </w:r>
      </w:hyperlink>
    </w:p>
    <w:p w14:paraId="2A4E9CD2" w14:textId="20D13535" w:rsidR="00F712C4" w:rsidRDefault="00000000">
      <w:pPr>
        <w:pStyle w:val="38"/>
        <w:rPr>
          <w:rFonts w:asciiTheme="minorHAnsi" w:eastAsiaTheme="minorEastAsia" w:hAnsiTheme="minorHAnsi" w:cstheme="minorBidi"/>
          <w:kern w:val="2"/>
          <w:sz w:val="24"/>
          <w:lang w:val="ru-RU" w:eastAsia="ru-RU" w:bidi="ar-SA"/>
          <w14:ligatures w14:val="standardContextual"/>
        </w:rPr>
      </w:pPr>
      <w:hyperlink w:anchor="_Toc151979665" w:history="1">
        <w:r w:rsidR="00F712C4" w:rsidRPr="007047DF">
          <w:rPr>
            <w:rStyle w:val="af"/>
          </w:rPr>
          <w:t>1.2.2  Просмотр свойства Соединения</w:t>
        </w:r>
        <w:r w:rsidR="00F712C4">
          <w:rPr>
            <w:webHidden/>
          </w:rPr>
          <w:tab/>
        </w:r>
        <w:r w:rsidR="00F712C4">
          <w:rPr>
            <w:webHidden/>
          </w:rPr>
          <w:fldChar w:fldCharType="begin"/>
        </w:r>
        <w:r w:rsidR="00F712C4">
          <w:rPr>
            <w:webHidden/>
          </w:rPr>
          <w:instrText xml:space="preserve"> PAGEREF _Toc151979665 \h </w:instrText>
        </w:r>
        <w:r w:rsidR="00F712C4">
          <w:rPr>
            <w:webHidden/>
          </w:rPr>
        </w:r>
        <w:r w:rsidR="00F712C4">
          <w:rPr>
            <w:webHidden/>
          </w:rPr>
          <w:fldChar w:fldCharType="separate"/>
        </w:r>
        <w:r w:rsidR="00F712C4">
          <w:rPr>
            <w:webHidden/>
          </w:rPr>
          <w:t>6</w:t>
        </w:r>
        <w:r w:rsidR="00F712C4">
          <w:rPr>
            <w:webHidden/>
          </w:rPr>
          <w:fldChar w:fldCharType="end"/>
        </w:r>
      </w:hyperlink>
    </w:p>
    <w:p w14:paraId="24E2E986" w14:textId="11DF6214" w:rsidR="00F712C4" w:rsidRDefault="00000000">
      <w:pPr>
        <w:pStyle w:val="38"/>
        <w:rPr>
          <w:rFonts w:asciiTheme="minorHAnsi" w:eastAsiaTheme="minorEastAsia" w:hAnsiTheme="minorHAnsi" w:cstheme="minorBidi"/>
          <w:kern w:val="2"/>
          <w:sz w:val="24"/>
          <w:lang w:val="ru-RU" w:eastAsia="ru-RU" w:bidi="ar-SA"/>
          <w14:ligatures w14:val="standardContextual"/>
        </w:rPr>
      </w:pPr>
      <w:hyperlink w:anchor="_Toc151979666" w:history="1">
        <w:r w:rsidR="00F712C4" w:rsidRPr="007047DF">
          <w:rPr>
            <w:rStyle w:val="af"/>
          </w:rPr>
          <w:t>1.2.3  Удаление Соединения</w:t>
        </w:r>
        <w:r w:rsidR="00F712C4">
          <w:rPr>
            <w:webHidden/>
          </w:rPr>
          <w:tab/>
        </w:r>
        <w:r w:rsidR="00F712C4">
          <w:rPr>
            <w:webHidden/>
          </w:rPr>
          <w:fldChar w:fldCharType="begin"/>
        </w:r>
        <w:r w:rsidR="00F712C4">
          <w:rPr>
            <w:webHidden/>
          </w:rPr>
          <w:instrText xml:space="preserve"> PAGEREF _Toc151979666 \h </w:instrText>
        </w:r>
        <w:r w:rsidR="00F712C4">
          <w:rPr>
            <w:webHidden/>
          </w:rPr>
        </w:r>
        <w:r w:rsidR="00F712C4">
          <w:rPr>
            <w:webHidden/>
          </w:rPr>
          <w:fldChar w:fldCharType="separate"/>
        </w:r>
        <w:r w:rsidR="00F712C4">
          <w:rPr>
            <w:webHidden/>
          </w:rPr>
          <w:t>7</w:t>
        </w:r>
        <w:r w:rsidR="00F712C4">
          <w:rPr>
            <w:webHidden/>
          </w:rPr>
          <w:fldChar w:fldCharType="end"/>
        </w:r>
      </w:hyperlink>
    </w:p>
    <w:p w14:paraId="66AC4E68" w14:textId="30258D3A" w:rsidR="00CA7D5D" w:rsidRPr="00D2008F" w:rsidRDefault="005B2804" w:rsidP="0062006C">
      <w:pPr>
        <w:pStyle w:val="ABody"/>
        <w:rPr>
          <w:noProof/>
        </w:rPr>
      </w:pPr>
      <w:r>
        <w:rPr>
          <w:noProof/>
          <w:snapToGrid/>
        </w:rPr>
        <w:fldChar w:fldCharType="end"/>
      </w:r>
    </w:p>
    <w:p w14:paraId="300F9328" w14:textId="7046DA91" w:rsidR="00CA7D5D" w:rsidRPr="00D2008F" w:rsidRDefault="00CA7D5D" w:rsidP="005C7B6A">
      <w:pPr>
        <w:rPr>
          <w:rFonts w:ascii="Times New Roman" w:hAnsi="Times New Roman"/>
          <w:noProof/>
        </w:rPr>
        <w:sectPr w:rsidR="00CA7D5D" w:rsidRPr="00D2008F" w:rsidSect="00B47B69">
          <w:headerReference w:type="default" r:id="rId12"/>
          <w:pgSz w:w="11906" w:h="16838"/>
          <w:pgMar w:top="1418" w:right="567" w:bottom="567" w:left="1418" w:header="454" w:footer="284" w:gutter="0"/>
          <w:pgNumType w:start="3"/>
          <w:cols w:space="708"/>
          <w:docGrid w:linePitch="360"/>
        </w:sectPr>
      </w:pPr>
    </w:p>
    <w:p w14:paraId="74DE693F" w14:textId="2FF96823" w:rsidR="000625FD" w:rsidRPr="004A45CA" w:rsidRDefault="00E3494F" w:rsidP="00BA0436">
      <w:pPr>
        <w:pStyle w:val="Z14bold"/>
      </w:pPr>
      <w:bookmarkStart w:id="1" w:name="_Toc443490550"/>
      <w:proofErr w:type="spellStart"/>
      <w:r w:rsidRPr="004A45CA">
        <w:lastRenderedPageBreak/>
        <w:t>Перечень</w:t>
      </w:r>
      <w:proofErr w:type="spellEnd"/>
      <w:r w:rsidRPr="004A45CA">
        <w:t xml:space="preserve"> </w:t>
      </w:r>
      <w:proofErr w:type="spellStart"/>
      <w:r w:rsidRPr="004A45CA">
        <w:t>принятых</w:t>
      </w:r>
      <w:proofErr w:type="spellEnd"/>
      <w:r w:rsidRPr="004A45CA">
        <w:t xml:space="preserve"> </w:t>
      </w:r>
      <w:proofErr w:type="spellStart"/>
      <w:r w:rsidRPr="004A45CA">
        <w:t>сокращений</w:t>
      </w:r>
      <w:proofErr w:type="spellEnd"/>
      <w:r w:rsidRPr="004A45CA">
        <w:t xml:space="preserve"> и </w:t>
      </w:r>
      <w:proofErr w:type="spellStart"/>
      <w:r w:rsidRPr="004A45CA">
        <w:t>определений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7508"/>
      </w:tblGrid>
      <w:tr w:rsidR="000625FD" w:rsidRPr="004C3451" w14:paraId="5FEC0F02" w14:textId="77777777" w:rsidTr="00BA0436">
        <w:trPr>
          <w:trHeight w:val="454"/>
          <w:tblHeader/>
        </w:trPr>
        <w:tc>
          <w:tcPr>
            <w:tcW w:w="2398" w:type="dxa"/>
          </w:tcPr>
          <w:p w14:paraId="13787DF7" w14:textId="77777777" w:rsidR="000625FD" w:rsidRPr="004C3451" w:rsidRDefault="000625FD" w:rsidP="0062006C">
            <w:pPr>
              <w:pStyle w:val="ATableColumnName"/>
            </w:pPr>
            <w:r w:rsidRPr="004C3451">
              <w:t>Термины, сокращения</w:t>
            </w:r>
          </w:p>
        </w:tc>
        <w:tc>
          <w:tcPr>
            <w:tcW w:w="7493" w:type="dxa"/>
          </w:tcPr>
          <w:p w14:paraId="10852BC0" w14:textId="77777777" w:rsidR="000625FD" w:rsidRPr="004C3451" w:rsidRDefault="000625FD" w:rsidP="0062006C">
            <w:pPr>
              <w:pStyle w:val="ATableColumnName"/>
            </w:pPr>
            <w:r w:rsidRPr="004C3451">
              <w:t>Определения</w:t>
            </w:r>
          </w:p>
        </w:tc>
      </w:tr>
      <w:tr w:rsidR="000625FD" w:rsidRPr="004C3451" w14:paraId="0F52D352" w14:textId="77777777" w:rsidTr="00BA0436">
        <w:trPr>
          <w:trHeight w:val="454"/>
        </w:trPr>
        <w:tc>
          <w:tcPr>
            <w:tcW w:w="2398" w:type="dxa"/>
          </w:tcPr>
          <w:p w14:paraId="52D1B167" w14:textId="77777777" w:rsidR="000625FD" w:rsidRPr="004C3451" w:rsidRDefault="000625FD" w:rsidP="0062006C">
            <w:pPr>
              <w:pStyle w:val="ATableBody"/>
            </w:pPr>
            <w:r w:rsidRPr="004C3451">
              <w:t>БД</w:t>
            </w:r>
          </w:p>
        </w:tc>
        <w:tc>
          <w:tcPr>
            <w:tcW w:w="7493" w:type="dxa"/>
          </w:tcPr>
          <w:p w14:paraId="518FA8FD" w14:textId="77777777" w:rsidR="000625FD" w:rsidRPr="004C3451" w:rsidRDefault="000625FD" w:rsidP="0062006C">
            <w:pPr>
              <w:pStyle w:val="ATableBody"/>
            </w:pPr>
            <w:r w:rsidRPr="004C3451">
              <w:t>База данных</w:t>
            </w:r>
          </w:p>
        </w:tc>
      </w:tr>
      <w:tr w:rsidR="000625FD" w:rsidRPr="00BA0436" w14:paraId="0E54DAFC" w14:textId="77777777" w:rsidTr="00BA0436">
        <w:trPr>
          <w:trHeight w:val="454"/>
        </w:trPr>
        <w:tc>
          <w:tcPr>
            <w:tcW w:w="2398" w:type="dxa"/>
          </w:tcPr>
          <w:p w14:paraId="7781A95B" w14:textId="77777777" w:rsidR="000625FD" w:rsidRDefault="000625FD" w:rsidP="0062006C">
            <w:pPr>
              <w:pStyle w:val="ATableBody"/>
            </w:pPr>
            <w:r>
              <w:t>Веб-браузер</w:t>
            </w:r>
          </w:p>
        </w:tc>
        <w:tc>
          <w:tcPr>
            <w:tcW w:w="7493" w:type="dxa"/>
          </w:tcPr>
          <w:p w14:paraId="444B0D95" w14:textId="77777777" w:rsidR="000625FD" w:rsidRPr="006E6D2F" w:rsidRDefault="000625FD" w:rsidP="0062006C">
            <w:pPr>
              <w:pStyle w:val="ATableBody"/>
            </w:pPr>
            <w:r>
              <w:t xml:space="preserve">Прикладное программное обеспечение </w:t>
            </w:r>
            <w:r w:rsidRPr="00C45522">
              <w:t>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      </w:r>
          </w:p>
        </w:tc>
      </w:tr>
      <w:tr w:rsidR="007B5F7C" w:rsidRPr="00BC487C" w14:paraId="0D9D50E2" w14:textId="77777777" w:rsidTr="00BA0436">
        <w:trPr>
          <w:trHeight w:val="454"/>
        </w:trPr>
        <w:tc>
          <w:tcPr>
            <w:tcW w:w="2398" w:type="dxa"/>
          </w:tcPr>
          <w:p w14:paraId="1CCB8EAD" w14:textId="600A7067" w:rsidR="007B5F7C" w:rsidRDefault="007B5F7C" w:rsidP="0062006C">
            <w:pPr>
              <w:pStyle w:val="ATableBody"/>
            </w:pPr>
            <w:r>
              <w:t>ВПМ</w:t>
            </w:r>
          </w:p>
        </w:tc>
        <w:tc>
          <w:tcPr>
            <w:tcW w:w="7493" w:type="dxa"/>
          </w:tcPr>
          <w:p w14:paraId="482D5186" w14:textId="0800A455" w:rsidR="007B5F7C" w:rsidRPr="006E6D2F" w:rsidRDefault="007B5F7C" w:rsidP="0062006C">
            <w:pPr>
              <w:pStyle w:val="ATableBody"/>
            </w:pPr>
            <w:r>
              <w:t>Величина прожиточного минимума</w:t>
            </w:r>
          </w:p>
        </w:tc>
      </w:tr>
    </w:tbl>
    <w:p w14:paraId="31B7C442" w14:textId="77777777" w:rsidR="000625FD" w:rsidRPr="002666AA" w:rsidRDefault="000625FD" w:rsidP="0062006C">
      <w:pPr>
        <w:pStyle w:val="ABody"/>
        <w:rPr>
          <w:lang w:val="ru-RU"/>
        </w:rPr>
        <w:sectPr w:rsidR="000625FD" w:rsidRPr="002666AA" w:rsidSect="00010D18">
          <w:pgSz w:w="11906" w:h="16838"/>
          <w:pgMar w:top="1418" w:right="567" w:bottom="567" w:left="1418" w:header="454" w:footer="284" w:gutter="0"/>
          <w:cols w:space="708"/>
          <w:titlePg/>
          <w:docGrid w:linePitch="381"/>
        </w:sectPr>
      </w:pPr>
    </w:p>
    <w:p w14:paraId="4E646EBB" w14:textId="187B04F1" w:rsidR="00270011" w:rsidRDefault="008F71EA" w:rsidP="000C23AA">
      <w:pPr>
        <w:pStyle w:val="AHeading1"/>
        <w:rPr>
          <w:lang w:val="ru-RU"/>
        </w:rPr>
      </w:pPr>
      <w:bookmarkStart w:id="2" w:name="_Toc151979661"/>
      <w:r>
        <w:rPr>
          <w:lang w:val="ru-RU"/>
        </w:rPr>
        <w:lastRenderedPageBreak/>
        <w:t>Работа в конструкторе отчетов</w:t>
      </w:r>
      <w:bookmarkEnd w:id="2"/>
      <w:r>
        <w:rPr>
          <w:lang w:val="ru-RU"/>
        </w:rPr>
        <w:t xml:space="preserve"> </w:t>
      </w:r>
    </w:p>
    <w:p w14:paraId="5C0A8E91" w14:textId="484739EF" w:rsidR="00AD0E0D" w:rsidRDefault="00AD0E0D" w:rsidP="000C23AA">
      <w:pPr>
        <w:pStyle w:val="AHeading2"/>
      </w:pPr>
      <w:bookmarkStart w:id="3" w:name="_Toc151979662"/>
      <w:r>
        <w:t>Назначение программы «</w:t>
      </w:r>
      <w:r w:rsidR="00437735">
        <w:t>Amazon</w:t>
      </w:r>
      <w:r>
        <w:t xml:space="preserve"> Reporter»</w:t>
      </w:r>
      <w:bookmarkEnd w:id="3"/>
    </w:p>
    <w:p w14:paraId="1C0C3D79" w14:textId="237A252B" w:rsidR="00AD0E0D" w:rsidRPr="002666AA" w:rsidRDefault="00AD0E0D" w:rsidP="0062006C">
      <w:pPr>
        <w:pStyle w:val="ABody"/>
        <w:rPr>
          <w:lang w:val="ru-RU"/>
        </w:rPr>
      </w:pPr>
      <w:r w:rsidRPr="002666AA">
        <w:rPr>
          <w:lang w:val="ru-RU"/>
        </w:rPr>
        <w:t>Программа «</w:t>
      </w:r>
      <w:r w:rsidR="00437735">
        <w:t>Amazon</w:t>
      </w:r>
      <w:r w:rsidRPr="002666AA">
        <w:rPr>
          <w:lang w:val="ru-RU"/>
        </w:rPr>
        <w:t xml:space="preserve"> </w:t>
      </w:r>
      <w:r w:rsidRPr="000A0AA9">
        <w:t>Reporter</w:t>
      </w:r>
      <w:r w:rsidRPr="002666AA">
        <w:rPr>
          <w:lang w:val="ru-RU"/>
        </w:rPr>
        <w:t xml:space="preserve">» предназначена для создания информационных панелей, каталога публикаций, которые будут публиковаться </w:t>
      </w:r>
      <w:r w:rsidR="00F712C4">
        <w:rPr>
          <w:lang w:val="ru-RU"/>
        </w:rPr>
        <w:t>на</w:t>
      </w:r>
      <w:r w:rsidRPr="002666AA">
        <w:rPr>
          <w:lang w:val="ru-RU"/>
        </w:rPr>
        <w:t xml:space="preserve"> Статистическом портале с помощью программы «</w:t>
      </w:r>
      <w:r w:rsidR="00437735">
        <w:t>Amazon</w:t>
      </w:r>
      <w:r w:rsidRPr="002666AA">
        <w:rPr>
          <w:lang w:val="ru-RU"/>
        </w:rPr>
        <w:t xml:space="preserve"> </w:t>
      </w:r>
      <w:r w:rsidRPr="000A0AA9">
        <w:t>Portal</w:t>
      </w:r>
      <w:r w:rsidRPr="002666AA">
        <w:rPr>
          <w:lang w:val="ru-RU"/>
        </w:rPr>
        <w:t>».</w:t>
      </w:r>
    </w:p>
    <w:p w14:paraId="1C9F1AE8" w14:textId="1FF09C65" w:rsidR="00AD0E0D" w:rsidRPr="002666AA" w:rsidRDefault="00AD0E0D" w:rsidP="0062006C">
      <w:pPr>
        <w:pStyle w:val="ABody"/>
        <w:rPr>
          <w:lang w:val="ru-RU"/>
        </w:rPr>
      </w:pPr>
      <w:r w:rsidRPr="002666AA">
        <w:rPr>
          <w:lang w:val="ru-RU"/>
        </w:rPr>
        <w:t>Все настройки информационных панелей выполняются в программе «</w:t>
      </w:r>
      <w:r w:rsidR="00437735">
        <w:t>Amazon</w:t>
      </w:r>
      <w:r w:rsidRPr="002666AA">
        <w:rPr>
          <w:lang w:val="ru-RU"/>
        </w:rPr>
        <w:t xml:space="preserve"> </w:t>
      </w:r>
      <w:r w:rsidRPr="000A0AA9">
        <w:t>Reporter</w:t>
      </w:r>
      <w:r w:rsidRPr="002666AA">
        <w:rPr>
          <w:lang w:val="ru-RU"/>
        </w:rPr>
        <w:t>» пользователями в роли «</w:t>
      </w:r>
      <w:r w:rsidR="00437735">
        <w:t>Administrator</w:t>
      </w:r>
      <w:r w:rsidRPr="002666AA">
        <w:rPr>
          <w:lang w:val="ru-RU"/>
        </w:rPr>
        <w:t xml:space="preserve">» и хранятся в центральном репозитории метаданных программы </w:t>
      </w:r>
      <w:r w:rsidR="00437735">
        <w:rPr>
          <w:lang w:val="ru-RU"/>
        </w:rPr>
        <w:t>«</w:t>
      </w:r>
      <w:r w:rsidR="00437735">
        <w:t>Amazon</w:t>
      </w:r>
      <w:r w:rsidR="00437735" w:rsidRPr="00437735">
        <w:rPr>
          <w:lang w:val="ru-RU"/>
        </w:rPr>
        <w:t xml:space="preserve"> </w:t>
      </w:r>
      <w:r w:rsidR="00437735">
        <w:t>Portal</w:t>
      </w:r>
      <w:r w:rsidR="00437735">
        <w:rPr>
          <w:lang w:val="ru-RU"/>
        </w:rPr>
        <w:t>»</w:t>
      </w:r>
      <w:r w:rsidRPr="002666AA">
        <w:rPr>
          <w:lang w:val="ru-RU"/>
        </w:rPr>
        <w:t>, что позволяет работать над публикациями совместно.</w:t>
      </w:r>
    </w:p>
    <w:p w14:paraId="1ED808DB" w14:textId="5378445B" w:rsidR="00AD0E0D" w:rsidRPr="002666AA" w:rsidRDefault="00AD0E0D" w:rsidP="0062006C">
      <w:pPr>
        <w:pStyle w:val="ABody"/>
        <w:rPr>
          <w:lang w:val="ru-RU"/>
        </w:rPr>
      </w:pPr>
      <w:r w:rsidRPr="002666AA">
        <w:rPr>
          <w:lang w:val="ru-RU"/>
        </w:rPr>
        <w:t>Программа «</w:t>
      </w:r>
      <w:r w:rsidR="00437735">
        <w:t>Amazon</w:t>
      </w:r>
      <w:r w:rsidRPr="002666AA">
        <w:rPr>
          <w:lang w:val="ru-RU"/>
        </w:rPr>
        <w:t xml:space="preserve"> </w:t>
      </w:r>
      <w:r w:rsidRPr="000A0AA9">
        <w:t>Reporter</w:t>
      </w:r>
      <w:r w:rsidRPr="002666AA">
        <w:rPr>
          <w:lang w:val="ru-RU"/>
        </w:rPr>
        <w:t>» устана</w:t>
      </w:r>
      <w:r w:rsidR="00F712C4">
        <w:rPr>
          <w:lang w:val="ru-RU"/>
        </w:rPr>
        <w:t>вливается</w:t>
      </w:r>
      <w:r w:rsidRPr="002666AA">
        <w:rPr>
          <w:lang w:val="ru-RU"/>
        </w:rPr>
        <w:t xml:space="preserve"> на клиентский компьютер. </w:t>
      </w:r>
    </w:p>
    <w:p w14:paraId="33AD1FD3" w14:textId="3637F171" w:rsidR="00A861B4" w:rsidRPr="000C23AA" w:rsidRDefault="00861D15" w:rsidP="000C23AA">
      <w:pPr>
        <w:pStyle w:val="AHeading2"/>
      </w:pPr>
      <w:bookmarkStart w:id="4" w:name="_Toc144980157"/>
      <w:bookmarkStart w:id="5" w:name="_Ref146039590"/>
      <w:bookmarkStart w:id="6" w:name="_Toc146213192"/>
      <w:bookmarkStart w:id="7" w:name="_Toc151979663"/>
      <w:r w:rsidRPr="000C23AA">
        <w:t>С</w:t>
      </w:r>
      <w:r w:rsidR="00F4428F" w:rsidRPr="000C23AA">
        <w:t>оединени</w:t>
      </w:r>
      <w:r w:rsidR="00F82C29" w:rsidRPr="000C23AA">
        <w:t>й</w:t>
      </w:r>
      <w:bookmarkEnd w:id="4"/>
      <w:r w:rsidR="00F82C29" w:rsidRPr="000C23AA">
        <w:t xml:space="preserve"> с </w:t>
      </w:r>
      <w:bookmarkEnd w:id="5"/>
      <w:bookmarkEnd w:id="6"/>
      <w:r w:rsidR="00437735" w:rsidRPr="000C23AA">
        <w:t>Системой</w:t>
      </w:r>
      <w:bookmarkEnd w:id="7"/>
    </w:p>
    <w:p w14:paraId="0E5A73E3" w14:textId="59470757" w:rsidR="00C83233" w:rsidRPr="008D283F" w:rsidRDefault="00C83233" w:rsidP="00C8323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«Соединение» – это объект </w:t>
      </w:r>
      <w:r>
        <w:rPr>
          <w:rFonts w:ascii="Times New Roman" w:hAnsi="Times New Roman"/>
          <w:color w:val="000000"/>
          <w:sz w:val="24"/>
          <w:szCs w:val="24"/>
        </w:rPr>
        <w:t>BI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проекта, в котором сохраняется путь к программе «</w:t>
      </w:r>
      <w:r w:rsidR="00437735">
        <w:rPr>
          <w:rFonts w:ascii="Times New Roman" w:hAnsi="Times New Roman"/>
          <w:color w:val="000000"/>
          <w:sz w:val="24"/>
          <w:szCs w:val="24"/>
        </w:rPr>
        <w:t>Amazon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Portal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»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имя и пароль пользователя.</w:t>
      </w:r>
    </w:p>
    <w:p w14:paraId="3F1C7BA5" w14:textId="4CA3F7DD" w:rsidR="00C83233" w:rsidRDefault="00C83233" w:rsidP="00C8323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Для выполнения подключени</w:t>
      </w:r>
      <w:r w:rsidR="00741083">
        <w:rPr>
          <w:rFonts w:ascii="Times New Roman" w:hAnsi="Times New Roman"/>
          <w:color w:val="000000"/>
          <w:sz w:val="24"/>
          <w:szCs w:val="24"/>
          <w:lang w:val="ru-RU"/>
        </w:rPr>
        <w:t>й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к Статистическому порталу в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программ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 «</w:t>
      </w:r>
      <w:r w:rsidR="00437735">
        <w:rPr>
          <w:rFonts w:ascii="Times New Roman" w:hAnsi="Times New Roman"/>
          <w:color w:val="000000"/>
          <w:sz w:val="24"/>
          <w:szCs w:val="24"/>
        </w:rPr>
        <w:t>Amazon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Reporter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>»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создайте объект «Соединение»</w:t>
      </w:r>
      <w:r w:rsidRPr="000A0AA9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</w:p>
    <w:p w14:paraId="13AAA444" w14:textId="7CB18E55" w:rsidR="00A861B4" w:rsidRPr="00B46187" w:rsidRDefault="00F4428F" w:rsidP="000C23AA">
      <w:pPr>
        <w:pStyle w:val="AHeading3"/>
      </w:pPr>
      <w:bookmarkStart w:id="8" w:name="_Toc144980158"/>
      <w:bookmarkStart w:id="9" w:name="_Ref146034745"/>
      <w:bookmarkStart w:id="10" w:name="_Toc146213193"/>
      <w:bookmarkStart w:id="11" w:name="_Toc151979664"/>
      <w:r w:rsidRPr="00B46187">
        <w:t>Создание соединения</w:t>
      </w:r>
      <w:bookmarkEnd w:id="8"/>
      <w:bookmarkEnd w:id="9"/>
      <w:bookmarkEnd w:id="10"/>
      <w:r w:rsidR="00B31698" w:rsidRPr="00B46187">
        <w:t xml:space="preserve"> с</w:t>
      </w:r>
      <w:r w:rsidR="00321002">
        <w:t>о Статистическим порталом</w:t>
      </w:r>
      <w:r w:rsidR="00B31698" w:rsidRPr="00B46187">
        <w:t xml:space="preserve"> </w:t>
      </w:r>
      <w:r w:rsidR="00377806">
        <w:rPr>
          <w:lang w:val="en-US"/>
        </w:rPr>
        <w:t>Amazon</w:t>
      </w:r>
      <w:bookmarkEnd w:id="11"/>
    </w:p>
    <w:p w14:paraId="4E7F2402" w14:textId="38A0675C" w:rsidR="003A6A14" w:rsidRPr="002666AA" w:rsidRDefault="003A6A14" w:rsidP="0062006C">
      <w:pPr>
        <w:pStyle w:val="ABody"/>
        <w:rPr>
          <w:lang w:val="ru-RU"/>
        </w:rPr>
      </w:pPr>
      <w:r w:rsidRPr="002666AA">
        <w:rPr>
          <w:lang w:val="ru-RU"/>
        </w:rPr>
        <w:t xml:space="preserve">Создание </w:t>
      </w:r>
      <w:r w:rsidR="009427F1" w:rsidRPr="002666AA">
        <w:rPr>
          <w:lang w:val="ru-RU"/>
        </w:rPr>
        <w:t>с</w:t>
      </w:r>
      <w:r w:rsidRPr="002666AA">
        <w:rPr>
          <w:lang w:val="ru-RU"/>
        </w:rPr>
        <w:t xml:space="preserve">оединений </w:t>
      </w:r>
      <w:r w:rsidR="00AD1DB9" w:rsidRPr="002666AA">
        <w:rPr>
          <w:lang w:val="ru-RU"/>
        </w:rPr>
        <w:t>разрешено</w:t>
      </w:r>
      <w:r w:rsidRPr="002666AA">
        <w:rPr>
          <w:lang w:val="ru-RU"/>
        </w:rPr>
        <w:t xml:space="preserve"> Пользовател</w:t>
      </w:r>
      <w:r w:rsidR="00AD1DB9" w:rsidRPr="002666AA">
        <w:rPr>
          <w:lang w:val="ru-RU"/>
        </w:rPr>
        <w:t>ям</w:t>
      </w:r>
      <w:r w:rsidR="009427F1" w:rsidRPr="002666AA">
        <w:rPr>
          <w:lang w:val="ru-RU"/>
        </w:rPr>
        <w:t xml:space="preserve"> </w:t>
      </w:r>
      <w:r w:rsidR="00AD1DB9" w:rsidRPr="002666AA">
        <w:rPr>
          <w:lang w:val="ru-RU"/>
        </w:rPr>
        <w:t>в</w:t>
      </w:r>
      <w:r w:rsidR="009427F1" w:rsidRPr="002666AA">
        <w:rPr>
          <w:lang w:val="ru-RU"/>
        </w:rPr>
        <w:t xml:space="preserve"> р</w:t>
      </w:r>
      <w:r w:rsidRPr="002666AA">
        <w:rPr>
          <w:lang w:val="ru-RU"/>
        </w:rPr>
        <w:t>ол</w:t>
      </w:r>
      <w:r w:rsidR="00AD1DB9" w:rsidRPr="002666AA">
        <w:rPr>
          <w:lang w:val="ru-RU"/>
        </w:rPr>
        <w:t>и</w:t>
      </w:r>
      <w:r w:rsidRPr="002666AA">
        <w:rPr>
          <w:lang w:val="ru-RU"/>
        </w:rPr>
        <w:t xml:space="preserve"> «</w:t>
      </w:r>
      <w:r w:rsidR="00437735">
        <w:t>Administrator</w:t>
      </w:r>
      <w:r w:rsidRPr="002666AA">
        <w:rPr>
          <w:lang w:val="ru-RU"/>
        </w:rPr>
        <w:t>»</w:t>
      </w:r>
      <w:r w:rsidR="003A6D9A" w:rsidRPr="002666AA">
        <w:rPr>
          <w:lang w:val="ru-RU"/>
        </w:rPr>
        <w:t xml:space="preserve"> или «</w:t>
      </w:r>
      <w:proofErr w:type="spellStart"/>
      <w:r w:rsidR="00437735" w:rsidRPr="00437735">
        <w:rPr>
          <w:lang w:val="ru-RU"/>
        </w:rPr>
        <w:t>Operator</w:t>
      </w:r>
      <w:proofErr w:type="spellEnd"/>
      <w:r w:rsidR="003A6D9A" w:rsidRPr="002666AA">
        <w:rPr>
          <w:lang w:val="ru-RU"/>
        </w:rPr>
        <w:t>»</w:t>
      </w:r>
      <w:r w:rsidRPr="002666AA">
        <w:rPr>
          <w:lang w:val="ru-RU"/>
        </w:rPr>
        <w:t>.</w:t>
      </w:r>
    </w:p>
    <w:p w14:paraId="21D24ECA" w14:textId="29977ED6" w:rsidR="00914891" w:rsidRPr="002666AA" w:rsidRDefault="00AF69C0" w:rsidP="0062006C">
      <w:pPr>
        <w:pStyle w:val="ABody"/>
        <w:rPr>
          <w:lang w:val="ru-RU"/>
        </w:rPr>
      </w:pPr>
      <w:r w:rsidRPr="002666AA">
        <w:rPr>
          <w:lang w:val="ru-RU"/>
        </w:rPr>
        <w:t>На панели</w:t>
      </w:r>
      <w:r w:rsidR="00E33D60" w:rsidRPr="002666AA">
        <w:rPr>
          <w:lang w:val="ru-RU"/>
        </w:rPr>
        <w:t xml:space="preserve"> </w:t>
      </w:r>
      <w:r w:rsidRPr="002666AA">
        <w:rPr>
          <w:lang w:val="ru-RU"/>
        </w:rPr>
        <w:t>«</w:t>
      </w:r>
      <w:r w:rsidR="004E4FFC" w:rsidRPr="002666AA">
        <w:rPr>
          <w:lang w:val="ru-RU"/>
        </w:rPr>
        <w:t>Обозревател</w:t>
      </w:r>
      <w:r w:rsidR="00976BBA" w:rsidRPr="002666AA">
        <w:rPr>
          <w:lang w:val="ru-RU"/>
        </w:rPr>
        <w:t>ь</w:t>
      </w:r>
      <w:r w:rsidRPr="002666AA">
        <w:rPr>
          <w:lang w:val="ru-RU"/>
        </w:rPr>
        <w:t>»</w:t>
      </w:r>
      <w:r w:rsidR="00A861B4" w:rsidRPr="002666AA">
        <w:rPr>
          <w:lang w:val="ru-RU"/>
        </w:rPr>
        <w:t xml:space="preserve"> выб</w:t>
      </w:r>
      <w:r w:rsidR="0009360D" w:rsidRPr="002666AA">
        <w:rPr>
          <w:lang w:val="ru-RU"/>
        </w:rPr>
        <w:t>е</w:t>
      </w:r>
      <w:r w:rsidR="00A861B4" w:rsidRPr="002666AA">
        <w:rPr>
          <w:lang w:val="ru-RU"/>
        </w:rPr>
        <w:t>р</w:t>
      </w:r>
      <w:r w:rsidR="0009360D" w:rsidRPr="002666AA">
        <w:rPr>
          <w:lang w:val="ru-RU"/>
        </w:rPr>
        <w:t>ите</w:t>
      </w:r>
      <w:r w:rsidR="00A861B4" w:rsidRPr="002666AA">
        <w:rPr>
          <w:lang w:val="ru-RU"/>
        </w:rPr>
        <w:t xml:space="preserve"> пункт «Соединения»</w:t>
      </w:r>
      <w:r w:rsidR="00E33D60" w:rsidRPr="002666AA">
        <w:rPr>
          <w:lang w:val="ru-RU"/>
        </w:rPr>
        <w:t>, в</w:t>
      </w:r>
      <w:r w:rsidR="00B36DFB" w:rsidRPr="002666AA">
        <w:rPr>
          <w:lang w:val="ru-RU"/>
        </w:rPr>
        <w:t>ызовите</w:t>
      </w:r>
      <w:r w:rsidR="00E33D60" w:rsidRPr="002666AA">
        <w:rPr>
          <w:lang w:val="ru-RU"/>
        </w:rPr>
        <w:t xml:space="preserve"> </w:t>
      </w:r>
      <w:r w:rsidR="00A861B4" w:rsidRPr="002666AA">
        <w:rPr>
          <w:lang w:val="ru-RU"/>
        </w:rPr>
        <w:t>контекстно</w:t>
      </w:r>
      <w:r w:rsidR="00B36DFB" w:rsidRPr="002666AA">
        <w:rPr>
          <w:lang w:val="ru-RU"/>
        </w:rPr>
        <w:t>е</w:t>
      </w:r>
      <w:r w:rsidR="00A861B4" w:rsidRPr="002666AA">
        <w:rPr>
          <w:lang w:val="ru-RU"/>
        </w:rPr>
        <w:t xml:space="preserve"> меню</w:t>
      </w:r>
      <w:r w:rsidR="00B36DFB" w:rsidRPr="002666AA">
        <w:rPr>
          <w:lang w:val="ru-RU"/>
        </w:rPr>
        <w:t xml:space="preserve"> и</w:t>
      </w:r>
      <w:r w:rsidR="00A861B4" w:rsidRPr="002666AA">
        <w:rPr>
          <w:lang w:val="ru-RU"/>
        </w:rPr>
        <w:t xml:space="preserve"> выб</w:t>
      </w:r>
      <w:r w:rsidR="0009360D" w:rsidRPr="002666AA">
        <w:rPr>
          <w:lang w:val="ru-RU"/>
        </w:rPr>
        <w:t>ерите</w:t>
      </w:r>
      <w:r w:rsidR="00A861B4" w:rsidRPr="002666AA">
        <w:rPr>
          <w:lang w:val="ru-RU"/>
        </w:rPr>
        <w:t xml:space="preserve"> пункт «Добавить соединение».</w:t>
      </w:r>
      <w:r w:rsidR="00C30727" w:rsidRPr="002666AA">
        <w:rPr>
          <w:lang w:val="ru-RU"/>
        </w:rPr>
        <w:t xml:space="preserve"> </w:t>
      </w:r>
    </w:p>
    <w:p w14:paraId="146C8A8A" w14:textId="33E9AE10" w:rsidR="00A861B4" w:rsidRPr="002666AA" w:rsidRDefault="00C30727" w:rsidP="0062006C">
      <w:pPr>
        <w:pStyle w:val="ABody"/>
        <w:rPr>
          <w:lang w:val="ru-RU"/>
        </w:rPr>
      </w:pPr>
      <w:r w:rsidRPr="002666AA">
        <w:rPr>
          <w:lang w:val="ru-RU"/>
        </w:rPr>
        <w:t>Контекстное меню может вызываться разными способами в зависимости от типа используемого устройства ввода</w:t>
      </w:r>
      <w:r w:rsidR="00914891" w:rsidRPr="002666AA">
        <w:rPr>
          <w:lang w:val="ru-RU"/>
        </w:rPr>
        <w:t>.</w:t>
      </w:r>
      <w:r w:rsidR="00D5456F" w:rsidRPr="002666AA">
        <w:rPr>
          <w:lang w:val="ru-RU"/>
        </w:rPr>
        <w:t xml:space="preserve"> </w:t>
      </w:r>
      <w:r w:rsidR="00914891" w:rsidRPr="002666AA">
        <w:rPr>
          <w:lang w:val="ru-RU"/>
        </w:rPr>
        <w:t>П</w:t>
      </w:r>
      <w:r w:rsidRPr="002666AA">
        <w:rPr>
          <w:lang w:val="ru-RU"/>
        </w:rPr>
        <w:t>римеры вызова контекстного меню – нажатие правой кнопки мыши, нажатие пальцем на сенсорную панель или экран, и т.д.</w:t>
      </w:r>
    </w:p>
    <w:p w14:paraId="48A98B00" w14:textId="45BB13B5" w:rsidR="00197271" w:rsidRPr="002666AA" w:rsidRDefault="00197271" w:rsidP="0062006C">
      <w:pPr>
        <w:pStyle w:val="ABody"/>
        <w:rPr>
          <w:lang w:val="ru-RU"/>
        </w:rPr>
      </w:pPr>
      <w:r w:rsidRPr="002666AA">
        <w:rPr>
          <w:lang w:val="ru-RU"/>
        </w:rPr>
        <w:t xml:space="preserve">Также можно нажать </w:t>
      </w:r>
      <w:r w:rsidR="004C15DC" w:rsidRPr="002666AA">
        <w:rPr>
          <w:lang w:val="ru-RU"/>
        </w:rPr>
        <w:t xml:space="preserve">на </w:t>
      </w:r>
      <w:r w:rsidRPr="002666AA">
        <w:rPr>
          <w:lang w:val="ru-RU"/>
        </w:rPr>
        <w:t>кнопку</w:t>
      </w:r>
      <w:r w:rsidR="004C15DC" w:rsidRPr="002666AA">
        <w:rPr>
          <w:lang w:val="ru-RU"/>
        </w:rPr>
        <w:t xml:space="preserve"> «Добавить соединение»</w:t>
      </w:r>
      <w:r w:rsidRPr="002666AA">
        <w:rPr>
          <w:lang w:val="ru-RU"/>
        </w:rPr>
        <w:t xml:space="preserve"> на панели инструментов.</w:t>
      </w:r>
    </w:p>
    <w:p w14:paraId="230B8EB3" w14:textId="2904E467" w:rsidR="00A861B4" w:rsidRPr="002666AA" w:rsidRDefault="00AF2E78" w:rsidP="00C35422">
      <w:pPr>
        <w:pStyle w:val="ABodyindent"/>
        <w:rPr>
          <w:lang w:val="ru-RU"/>
        </w:rPr>
      </w:pPr>
      <w:r w:rsidRPr="002666AA">
        <w:rPr>
          <w:lang w:val="ru-RU"/>
        </w:rPr>
        <w:t>В</w:t>
      </w:r>
      <w:r w:rsidR="00B6391C" w:rsidRPr="002666AA">
        <w:rPr>
          <w:lang w:val="ru-RU"/>
        </w:rPr>
        <w:t xml:space="preserve"> появившейся оконной</w:t>
      </w:r>
      <w:r w:rsidR="00A861B4" w:rsidRPr="002666AA">
        <w:rPr>
          <w:lang w:val="ru-RU"/>
        </w:rPr>
        <w:t xml:space="preserve"> форме «Создание соединения»</w:t>
      </w:r>
      <w:r w:rsidR="00B6391C" w:rsidRPr="002666AA">
        <w:rPr>
          <w:lang w:val="ru-RU"/>
        </w:rPr>
        <w:t xml:space="preserve">, </w:t>
      </w:r>
      <w:r w:rsidR="00A861B4" w:rsidRPr="002666AA">
        <w:rPr>
          <w:lang w:val="ru-RU"/>
        </w:rPr>
        <w:t>в поля</w:t>
      </w:r>
      <w:r w:rsidR="00B6391C" w:rsidRPr="002666AA">
        <w:rPr>
          <w:lang w:val="ru-RU"/>
        </w:rPr>
        <w:t xml:space="preserve">х ввода параметров соединения </w:t>
      </w:r>
      <w:r w:rsidR="00AD1DB9" w:rsidRPr="002666AA">
        <w:rPr>
          <w:lang w:val="ru-RU"/>
        </w:rPr>
        <w:t>заполните следующие поля</w:t>
      </w:r>
      <w:r w:rsidR="00AF3598" w:rsidRPr="002666AA">
        <w:rPr>
          <w:lang w:val="ru-RU"/>
        </w:rPr>
        <w:t xml:space="preserve"> (см. рисунок</w:t>
      </w:r>
      <w:r w:rsidR="00AF3598">
        <w:t> </w:t>
      </w:r>
      <w:r w:rsidR="00AF3598">
        <w:fldChar w:fldCharType="begin"/>
      </w:r>
      <w:r w:rsidR="00AF3598" w:rsidRPr="002666AA">
        <w:rPr>
          <w:lang w:val="ru-RU"/>
        </w:rPr>
        <w:instrText xml:space="preserve"> </w:instrText>
      </w:r>
      <w:r w:rsidR="00AF3598">
        <w:instrText>REF</w:instrText>
      </w:r>
      <w:r w:rsidR="00AF3598" w:rsidRPr="002666AA">
        <w:rPr>
          <w:lang w:val="ru-RU"/>
        </w:rPr>
        <w:instrText xml:space="preserve">  _</w:instrText>
      </w:r>
      <w:r w:rsidR="00AF3598">
        <w:instrText>Ref</w:instrText>
      </w:r>
      <w:r w:rsidR="00AF3598" w:rsidRPr="002666AA">
        <w:rPr>
          <w:lang w:val="ru-RU"/>
        </w:rPr>
        <w:instrText>145076644 \</w:instrText>
      </w:r>
      <w:r w:rsidR="00AF3598">
        <w:instrText>h</w:instrText>
      </w:r>
      <w:r w:rsidR="00AF3598" w:rsidRPr="002666AA">
        <w:rPr>
          <w:lang w:val="ru-RU"/>
        </w:rPr>
        <w:instrText xml:space="preserve"> \</w:instrText>
      </w:r>
      <w:r w:rsidR="00AF3598">
        <w:instrText>r</w:instrText>
      </w:r>
      <w:r w:rsidR="00AF3598" w:rsidRPr="002666AA">
        <w:rPr>
          <w:lang w:val="ru-RU"/>
        </w:rPr>
        <w:instrText xml:space="preserve"> \</w:instrText>
      </w:r>
      <w:r w:rsidR="00AF3598">
        <w:instrText>t</w:instrText>
      </w:r>
      <w:r w:rsidR="00AF3598" w:rsidRPr="002666AA">
        <w:rPr>
          <w:lang w:val="ru-RU"/>
        </w:rPr>
        <w:instrText xml:space="preserve">  \* </w:instrText>
      </w:r>
      <w:r w:rsidR="00AF3598">
        <w:instrText>MERGEFORMAT</w:instrText>
      </w:r>
      <w:r w:rsidR="00AF3598" w:rsidRPr="002666AA">
        <w:rPr>
          <w:lang w:val="ru-RU"/>
        </w:rPr>
        <w:instrText xml:space="preserve"> </w:instrText>
      </w:r>
      <w:r w:rsidR="00AF3598">
        <w:fldChar w:fldCharType="separate"/>
      </w:r>
      <w:r w:rsidR="00AF3598" w:rsidRPr="002666AA">
        <w:rPr>
          <w:lang w:val="ru-RU"/>
        </w:rPr>
        <w:t>1</w:t>
      </w:r>
      <w:r w:rsidR="00AF3598">
        <w:fldChar w:fldCharType="end"/>
      </w:r>
      <w:r w:rsidR="00AF3598" w:rsidRPr="002666AA">
        <w:rPr>
          <w:lang w:val="ru-RU"/>
        </w:rPr>
        <w:t>)</w:t>
      </w:r>
      <w:r w:rsidR="00A861B4" w:rsidRPr="002666AA">
        <w:rPr>
          <w:lang w:val="ru-RU"/>
        </w:rPr>
        <w:t>:</w:t>
      </w:r>
    </w:p>
    <w:p w14:paraId="0D6E3635" w14:textId="7FE8DC17" w:rsidR="00A861B4" w:rsidRPr="00526ADD" w:rsidRDefault="00DE7B97" w:rsidP="0062006C">
      <w:pPr>
        <w:pStyle w:val="AListbullet"/>
      </w:pPr>
      <w:r>
        <w:t>«</w:t>
      </w:r>
      <w:r w:rsidR="00A861B4">
        <w:t>Название</w:t>
      </w:r>
      <w:r>
        <w:t>»</w:t>
      </w:r>
      <w:r w:rsidR="00A861B4">
        <w:t xml:space="preserve"> – </w:t>
      </w:r>
      <w:r w:rsidR="00AD1DB9">
        <w:t xml:space="preserve">понятное вам название, например, </w:t>
      </w:r>
      <w:r w:rsidR="00377806">
        <w:rPr>
          <w:lang w:val="en-US"/>
        </w:rPr>
        <w:t>Amazon</w:t>
      </w:r>
      <w:r w:rsidR="00A861B4" w:rsidRPr="00526ADD">
        <w:t>;</w:t>
      </w:r>
    </w:p>
    <w:p w14:paraId="5822462D" w14:textId="536843ED" w:rsidR="00A861B4" w:rsidRPr="00526ADD" w:rsidRDefault="00DE7B97" w:rsidP="0062006C">
      <w:pPr>
        <w:pStyle w:val="AListbullet"/>
      </w:pPr>
      <w:r>
        <w:t>«</w:t>
      </w:r>
      <w:r w:rsidR="00A861B4">
        <w:t>Имя</w:t>
      </w:r>
      <w:r w:rsidR="00A861B4" w:rsidRPr="00526ADD">
        <w:t xml:space="preserve"> </w:t>
      </w:r>
      <w:r w:rsidR="00A861B4">
        <w:t>хоста</w:t>
      </w:r>
      <w:r>
        <w:t>»</w:t>
      </w:r>
      <w:r w:rsidR="00A861B4" w:rsidRPr="00526ADD">
        <w:t xml:space="preserve"> – </w:t>
      </w:r>
      <w:r w:rsidR="00437735">
        <w:rPr>
          <w:lang w:val="en-US"/>
        </w:rPr>
        <w:t>system</w:t>
      </w:r>
      <w:r w:rsidR="00A861B4" w:rsidRPr="00526ADD">
        <w:t>.</w:t>
      </w:r>
      <w:r w:rsidR="00437735">
        <w:rPr>
          <w:lang w:val="en-US"/>
        </w:rPr>
        <w:t>amazon</w:t>
      </w:r>
      <w:r w:rsidR="00A861B4" w:rsidRPr="00526ADD">
        <w:t>.</w:t>
      </w:r>
      <w:r w:rsidR="00437735">
        <w:rPr>
          <w:lang w:val="en-US"/>
        </w:rPr>
        <w:t>com</w:t>
      </w:r>
      <w:r w:rsidR="00A861B4" w:rsidRPr="00526ADD">
        <w:t>;</w:t>
      </w:r>
    </w:p>
    <w:p w14:paraId="35EB0BA8" w14:textId="62EB5288" w:rsidR="00A861B4" w:rsidRDefault="00DE7B97" w:rsidP="0062006C">
      <w:pPr>
        <w:pStyle w:val="AListbullet"/>
      </w:pPr>
      <w:r>
        <w:t>«</w:t>
      </w:r>
      <w:r w:rsidR="00A861B4">
        <w:t>Порт</w:t>
      </w:r>
      <w:r>
        <w:t>»</w:t>
      </w:r>
      <w:r w:rsidR="00A861B4">
        <w:t xml:space="preserve"> – 443;</w:t>
      </w:r>
    </w:p>
    <w:p w14:paraId="152B07AC" w14:textId="5832872C" w:rsidR="00A861B4" w:rsidRDefault="003A6D9A" w:rsidP="0062006C">
      <w:pPr>
        <w:pStyle w:val="AListbullet"/>
      </w:pPr>
      <w:r>
        <w:t>включит</w:t>
      </w:r>
      <w:r w:rsidR="00BC01D3">
        <w:t>е</w:t>
      </w:r>
      <w:r w:rsidR="00A861B4">
        <w:t xml:space="preserve"> признак «Безопасный»;</w:t>
      </w:r>
    </w:p>
    <w:p w14:paraId="2ED20A95" w14:textId="131EEE5F" w:rsidR="00A861B4" w:rsidRDefault="00F82C29" w:rsidP="0062006C">
      <w:pPr>
        <w:pStyle w:val="AListbullet"/>
      </w:pPr>
      <w:r>
        <w:t>«</w:t>
      </w:r>
      <w:r w:rsidR="00F4428F">
        <w:t>Имя пользователя</w:t>
      </w:r>
      <w:r>
        <w:t>»</w:t>
      </w:r>
      <w:r w:rsidR="00F4428F">
        <w:t xml:space="preserve"> –</w:t>
      </w:r>
      <w:r w:rsidR="00B876A7">
        <w:t xml:space="preserve"> </w:t>
      </w:r>
      <w:r w:rsidR="00D864CE">
        <w:t>имя</w:t>
      </w:r>
      <w:r w:rsidR="00B876A7">
        <w:t xml:space="preserve"> Пользователя</w:t>
      </w:r>
      <w:r w:rsidR="00D864CE">
        <w:t xml:space="preserve"> («логин»)</w:t>
      </w:r>
      <w:r w:rsidR="00B876A7">
        <w:t xml:space="preserve">, от имени которого </w:t>
      </w:r>
      <w:r w:rsidR="00D864CE">
        <w:t>будет выполняться вход в программу «</w:t>
      </w:r>
      <w:r w:rsidR="00437735">
        <w:rPr>
          <w:rFonts w:cs="Times New Roman"/>
          <w:color w:val="000000"/>
          <w:szCs w:val="24"/>
          <w:lang w:val="en-US"/>
        </w:rPr>
        <w:t>Amazon</w:t>
      </w:r>
      <w:r w:rsidR="00D864CE" w:rsidRPr="000A0AA9">
        <w:rPr>
          <w:rFonts w:cs="Times New Roman"/>
          <w:color w:val="000000"/>
          <w:szCs w:val="24"/>
        </w:rPr>
        <w:t xml:space="preserve"> </w:t>
      </w:r>
      <w:proofErr w:type="spellStart"/>
      <w:r w:rsidR="00D864CE">
        <w:rPr>
          <w:rFonts w:cs="Times New Roman"/>
          <w:color w:val="000000"/>
          <w:szCs w:val="24"/>
        </w:rPr>
        <w:t>Portal</w:t>
      </w:r>
      <w:proofErr w:type="spellEnd"/>
      <w:r w:rsidR="00D864CE">
        <w:t>» с помощью программы</w:t>
      </w:r>
      <w:r w:rsidR="00BD3F70">
        <w:t xml:space="preserve"> </w:t>
      </w:r>
      <w:r>
        <w:t>«</w:t>
      </w:r>
      <w:r w:rsidR="00437735">
        <w:rPr>
          <w:lang w:val="en-US"/>
        </w:rPr>
        <w:t>Amazon</w:t>
      </w:r>
      <w:r w:rsidR="00BD3F70" w:rsidRPr="00BD3F70">
        <w:t xml:space="preserve"> </w:t>
      </w:r>
      <w:r w:rsidR="00BD3F70">
        <w:rPr>
          <w:lang w:val="en-US"/>
        </w:rPr>
        <w:t>Reporter</w:t>
      </w:r>
      <w:r>
        <w:t>»</w:t>
      </w:r>
      <w:r w:rsidR="00F4428F">
        <w:t>;</w:t>
      </w:r>
    </w:p>
    <w:p w14:paraId="4AECB957" w14:textId="2EE28136" w:rsidR="00A861B4" w:rsidRDefault="00F82C29" w:rsidP="0062006C">
      <w:pPr>
        <w:pStyle w:val="AListbullet"/>
      </w:pPr>
      <w:r>
        <w:t>«</w:t>
      </w:r>
      <w:r w:rsidR="00A861B4">
        <w:t>Пароль</w:t>
      </w:r>
      <w:r>
        <w:t>»</w:t>
      </w:r>
      <w:r w:rsidR="00A861B4">
        <w:t xml:space="preserve"> –</w:t>
      </w:r>
      <w:r w:rsidR="00731430">
        <w:t xml:space="preserve"> </w:t>
      </w:r>
      <w:r w:rsidR="00A861B4">
        <w:t xml:space="preserve">пароль </w:t>
      </w:r>
      <w:r w:rsidR="00593D99">
        <w:t>П</w:t>
      </w:r>
      <w:r w:rsidR="00A861B4">
        <w:t>ользователя;</w:t>
      </w:r>
    </w:p>
    <w:p w14:paraId="768F15D2" w14:textId="6A6949E2" w:rsidR="00A861B4" w:rsidRPr="00526ADD" w:rsidRDefault="00F82C29" w:rsidP="0062006C">
      <w:pPr>
        <w:pStyle w:val="AListbullet"/>
      </w:pPr>
      <w:r>
        <w:t>«</w:t>
      </w:r>
      <w:r w:rsidR="00A861B4">
        <w:t>Описание</w:t>
      </w:r>
      <w:r>
        <w:t>»</w:t>
      </w:r>
      <w:r w:rsidR="00A861B4">
        <w:t xml:space="preserve"> – </w:t>
      </w:r>
      <w:r>
        <w:t>тестовое описание создаваемого соединения</w:t>
      </w:r>
      <w:r w:rsidR="00263017">
        <w:t xml:space="preserve"> (необязательно)</w:t>
      </w:r>
      <w:r w:rsidR="00A861B4">
        <w:t>.</w:t>
      </w:r>
    </w:p>
    <w:p w14:paraId="74A86E48" w14:textId="050EEC10" w:rsidR="00A861B4" w:rsidRDefault="00695BAF" w:rsidP="0062006C">
      <w:pPr>
        <w:pStyle w:val="APicturePlace"/>
      </w:pPr>
      <w:r>
        <w:rPr>
          <w:noProof/>
          <w:snapToGrid/>
        </w:rPr>
        <w:lastRenderedPageBreak/>
        <w:drawing>
          <wp:inline distT="0" distB="0" distL="0" distR="0" wp14:anchorId="2882D4B1" wp14:editId="2D44A53B">
            <wp:extent cx="4810760" cy="4076026"/>
            <wp:effectExtent l="114300" t="114300" r="116840" b="115570"/>
            <wp:docPr id="6603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5444" name="Рисунок 660354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08" cy="41493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BAE99" w14:textId="0C6FE02E" w:rsidR="00A861B4" w:rsidRPr="00437735" w:rsidRDefault="00A861B4" w:rsidP="00C35422">
      <w:pPr>
        <w:pStyle w:val="APictureName"/>
        <w:rPr>
          <w:lang w:val="ru-RU"/>
        </w:rPr>
      </w:pPr>
      <w:bookmarkStart w:id="12" w:name="_Ref144224215"/>
      <w:bookmarkStart w:id="13" w:name="_Ref145076644"/>
      <w:r w:rsidRPr="00437735">
        <w:rPr>
          <w:lang w:val="ru-RU"/>
        </w:rPr>
        <w:t xml:space="preserve">– Создание </w:t>
      </w:r>
      <w:r w:rsidR="00F82C29" w:rsidRPr="00437735">
        <w:rPr>
          <w:lang w:val="ru-RU"/>
        </w:rPr>
        <w:t xml:space="preserve">нового </w:t>
      </w:r>
      <w:r w:rsidRPr="00437735">
        <w:rPr>
          <w:lang w:val="ru-RU"/>
        </w:rPr>
        <w:t>соединения</w:t>
      </w:r>
      <w:bookmarkEnd w:id="12"/>
      <w:bookmarkEnd w:id="13"/>
    </w:p>
    <w:p w14:paraId="7B8619E4" w14:textId="7A588F47" w:rsidR="00A861B4" w:rsidRPr="000C23AA" w:rsidRDefault="00F20205" w:rsidP="000C23AA">
      <w:pPr>
        <w:pStyle w:val="AHeading3"/>
      </w:pPr>
      <w:bookmarkStart w:id="14" w:name="_Toc144980159"/>
      <w:bookmarkStart w:id="15" w:name="_Ref146035199"/>
      <w:bookmarkStart w:id="16" w:name="_Toc151979665"/>
      <w:r w:rsidRPr="000C23AA">
        <w:t>Просмотр с</w:t>
      </w:r>
      <w:r w:rsidR="00A861B4" w:rsidRPr="000C23AA">
        <w:t>войств</w:t>
      </w:r>
      <w:r w:rsidR="003E3BBF" w:rsidRPr="000C23AA">
        <w:t>а</w:t>
      </w:r>
      <w:r w:rsidR="00A861B4" w:rsidRPr="000C23AA">
        <w:t xml:space="preserve"> </w:t>
      </w:r>
      <w:r w:rsidRPr="000C23AA">
        <w:t>С</w:t>
      </w:r>
      <w:r w:rsidR="00A861B4" w:rsidRPr="000C23AA">
        <w:t>оединения</w:t>
      </w:r>
      <w:bookmarkEnd w:id="14"/>
      <w:bookmarkEnd w:id="15"/>
      <w:bookmarkEnd w:id="16"/>
    </w:p>
    <w:p w14:paraId="629C38D6" w14:textId="79D6860B" w:rsidR="00A861B4" w:rsidRPr="002666AA" w:rsidRDefault="00A861B4" w:rsidP="0062006C">
      <w:pPr>
        <w:pStyle w:val="ABody"/>
        <w:rPr>
          <w:lang w:val="ru-RU"/>
        </w:rPr>
      </w:pPr>
      <w:r w:rsidRPr="002666AA">
        <w:rPr>
          <w:lang w:val="ru-RU"/>
        </w:rPr>
        <w:t>Для просмотра свойств Соединения</w:t>
      </w:r>
      <w:r w:rsidR="00DF54A6" w:rsidRPr="002666AA">
        <w:rPr>
          <w:lang w:val="ru-RU"/>
        </w:rPr>
        <w:t xml:space="preserve"> </w:t>
      </w:r>
      <w:r w:rsidRPr="002666AA">
        <w:rPr>
          <w:lang w:val="ru-RU"/>
        </w:rPr>
        <w:t>выделит</w:t>
      </w:r>
      <w:r w:rsidR="00CF05A0" w:rsidRPr="002666AA">
        <w:rPr>
          <w:lang w:val="ru-RU"/>
        </w:rPr>
        <w:t>е</w:t>
      </w:r>
      <w:r w:rsidRPr="002666AA">
        <w:rPr>
          <w:lang w:val="ru-RU"/>
        </w:rPr>
        <w:t xml:space="preserve"> его </w:t>
      </w:r>
      <w:r w:rsidR="00F20205" w:rsidRPr="002666AA">
        <w:rPr>
          <w:lang w:val="ru-RU"/>
        </w:rPr>
        <w:t>в списке соединений.</w:t>
      </w:r>
      <w:r w:rsidR="00B36DFB" w:rsidRPr="002666AA">
        <w:rPr>
          <w:lang w:val="ru-RU"/>
        </w:rPr>
        <w:t xml:space="preserve"> Вызовите</w:t>
      </w:r>
      <w:r w:rsidR="00F20205" w:rsidRPr="002666AA">
        <w:rPr>
          <w:lang w:val="ru-RU"/>
        </w:rPr>
        <w:t xml:space="preserve"> контекстно</w:t>
      </w:r>
      <w:r w:rsidR="00B36DFB" w:rsidRPr="002666AA">
        <w:rPr>
          <w:lang w:val="ru-RU"/>
        </w:rPr>
        <w:t>е</w:t>
      </w:r>
      <w:r w:rsidR="00F20205" w:rsidRPr="002666AA">
        <w:rPr>
          <w:lang w:val="ru-RU"/>
        </w:rPr>
        <w:t xml:space="preserve"> меню </w:t>
      </w:r>
      <w:r w:rsidR="00B36DFB" w:rsidRPr="002666AA">
        <w:rPr>
          <w:lang w:val="ru-RU"/>
        </w:rPr>
        <w:t xml:space="preserve">и </w:t>
      </w:r>
      <w:r w:rsidRPr="002666AA">
        <w:rPr>
          <w:lang w:val="ru-RU"/>
        </w:rPr>
        <w:t>выб</w:t>
      </w:r>
      <w:r w:rsidR="00CF05A0" w:rsidRPr="002666AA">
        <w:rPr>
          <w:lang w:val="ru-RU"/>
        </w:rPr>
        <w:t>ерите</w:t>
      </w:r>
      <w:r w:rsidRPr="002666AA">
        <w:rPr>
          <w:lang w:val="ru-RU"/>
        </w:rPr>
        <w:t xml:space="preserve"> пункт «Свойства».</w:t>
      </w:r>
      <w:r w:rsidR="00C97336" w:rsidRPr="002666AA">
        <w:rPr>
          <w:lang w:val="ru-RU"/>
        </w:rPr>
        <w:t xml:space="preserve"> Или нажмите на одноименную кнопку на </w:t>
      </w:r>
      <w:r w:rsidR="00A90A62">
        <w:rPr>
          <w:lang w:val="ru-RU"/>
        </w:rPr>
        <w:t>п</w:t>
      </w:r>
      <w:r w:rsidR="00C97336" w:rsidRPr="002666AA">
        <w:rPr>
          <w:lang w:val="ru-RU"/>
        </w:rPr>
        <w:t>анели инструментов.</w:t>
      </w:r>
    </w:p>
    <w:p w14:paraId="1E3D5112" w14:textId="42501E77" w:rsidR="00A861B4" w:rsidRPr="002666AA" w:rsidRDefault="00F20205" w:rsidP="0062006C">
      <w:pPr>
        <w:pStyle w:val="ABody"/>
        <w:rPr>
          <w:lang w:val="ru-RU"/>
        </w:rPr>
      </w:pPr>
      <w:r w:rsidRPr="002666AA">
        <w:rPr>
          <w:lang w:val="ru-RU"/>
        </w:rPr>
        <w:t xml:space="preserve">Оконная форма настройки параметров </w:t>
      </w:r>
      <w:r w:rsidR="00A861B4" w:rsidRPr="002666AA">
        <w:rPr>
          <w:lang w:val="ru-RU"/>
        </w:rPr>
        <w:t>Соединения</w:t>
      </w:r>
      <w:r w:rsidR="00072745" w:rsidRPr="002666AA">
        <w:rPr>
          <w:lang w:val="ru-RU"/>
        </w:rPr>
        <w:t xml:space="preserve"> </w:t>
      </w:r>
      <w:r w:rsidRPr="002666AA">
        <w:rPr>
          <w:lang w:val="ru-RU"/>
        </w:rPr>
        <w:t>представлена</w:t>
      </w:r>
      <w:r w:rsidR="00A861B4" w:rsidRPr="002666AA">
        <w:rPr>
          <w:lang w:val="ru-RU"/>
        </w:rPr>
        <w:t xml:space="preserve"> на рисунке</w:t>
      </w:r>
      <w:r w:rsidR="00DF54A6" w:rsidRPr="002666AA">
        <w:rPr>
          <w:lang w:val="ru-RU"/>
        </w:rPr>
        <w:t xml:space="preserve"> </w:t>
      </w:r>
      <w:r w:rsidR="00DF54A6">
        <w:fldChar w:fldCharType="begin"/>
      </w:r>
      <w:r w:rsidR="00DF54A6" w:rsidRPr="002666AA">
        <w:rPr>
          <w:lang w:val="ru-RU"/>
        </w:rPr>
        <w:instrText xml:space="preserve"> </w:instrText>
      </w:r>
      <w:r w:rsidR="00DF54A6">
        <w:instrText>REF</w:instrText>
      </w:r>
      <w:r w:rsidR="00DF54A6" w:rsidRPr="002666AA">
        <w:rPr>
          <w:lang w:val="ru-RU"/>
        </w:rPr>
        <w:instrText xml:space="preserve">  _</w:instrText>
      </w:r>
      <w:r w:rsidR="00DF54A6">
        <w:instrText>Ref</w:instrText>
      </w:r>
      <w:r w:rsidR="00DF54A6" w:rsidRPr="002666AA">
        <w:rPr>
          <w:lang w:val="ru-RU"/>
        </w:rPr>
        <w:instrText>146038028 \</w:instrText>
      </w:r>
      <w:r w:rsidR="00DF54A6">
        <w:instrText>h</w:instrText>
      </w:r>
      <w:r w:rsidR="00DF54A6" w:rsidRPr="002666AA">
        <w:rPr>
          <w:lang w:val="ru-RU"/>
        </w:rPr>
        <w:instrText xml:space="preserve"> \</w:instrText>
      </w:r>
      <w:r w:rsidR="00DF54A6">
        <w:instrText>r</w:instrText>
      </w:r>
      <w:r w:rsidR="00DF54A6" w:rsidRPr="002666AA">
        <w:rPr>
          <w:lang w:val="ru-RU"/>
        </w:rPr>
        <w:instrText xml:space="preserve"> \</w:instrText>
      </w:r>
      <w:r w:rsidR="00DF54A6">
        <w:instrText>t</w:instrText>
      </w:r>
      <w:r w:rsidR="00DF54A6" w:rsidRPr="002666AA">
        <w:rPr>
          <w:lang w:val="ru-RU"/>
        </w:rPr>
        <w:instrText xml:space="preserve">  \* </w:instrText>
      </w:r>
      <w:r w:rsidR="00DF54A6">
        <w:instrText>MERGEFORMAT</w:instrText>
      </w:r>
      <w:r w:rsidR="00DF54A6" w:rsidRPr="002666AA">
        <w:rPr>
          <w:lang w:val="ru-RU"/>
        </w:rPr>
        <w:instrText xml:space="preserve"> </w:instrText>
      </w:r>
      <w:r w:rsidR="00DF54A6">
        <w:fldChar w:fldCharType="separate"/>
      </w:r>
      <w:r w:rsidR="004C573C" w:rsidRPr="002666AA">
        <w:rPr>
          <w:lang w:val="ru-RU"/>
        </w:rPr>
        <w:t>2</w:t>
      </w:r>
      <w:r w:rsidR="00DF54A6">
        <w:fldChar w:fldCharType="end"/>
      </w:r>
      <w:r w:rsidR="00A861B4" w:rsidRPr="002666AA">
        <w:rPr>
          <w:lang w:val="ru-RU"/>
        </w:rPr>
        <w:t>.</w:t>
      </w:r>
    </w:p>
    <w:p w14:paraId="315BE586" w14:textId="7E666318" w:rsidR="00A861B4" w:rsidRPr="002666AA" w:rsidRDefault="001C272C" w:rsidP="0062006C">
      <w:pPr>
        <w:pStyle w:val="ABody"/>
        <w:rPr>
          <w:lang w:val="ru-RU"/>
        </w:rPr>
      </w:pPr>
      <w:r w:rsidRPr="002666AA">
        <w:rPr>
          <w:lang w:val="ru-RU"/>
        </w:rPr>
        <w:t>Для</w:t>
      </w:r>
      <w:r w:rsidR="00F20205" w:rsidRPr="002666AA">
        <w:rPr>
          <w:lang w:val="ru-RU"/>
        </w:rPr>
        <w:t xml:space="preserve"> </w:t>
      </w:r>
      <w:r w:rsidR="0070723A" w:rsidRPr="002666AA">
        <w:rPr>
          <w:lang w:val="ru-RU"/>
        </w:rPr>
        <w:t>редактирования</w:t>
      </w:r>
      <w:r w:rsidR="00F20205" w:rsidRPr="002666AA">
        <w:rPr>
          <w:lang w:val="ru-RU"/>
        </w:rPr>
        <w:t xml:space="preserve"> параметров соединения </w:t>
      </w:r>
      <w:r w:rsidR="0070723A" w:rsidRPr="002666AA">
        <w:rPr>
          <w:lang w:val="ru-RU"/>
        </w:rPr>
        <w:t>введите</w:t>
      </w:r>
      <w:r w:rsidR="00F20205" w:rsidRPr="002666AA">
        <w:rPr>
          <w:lang w:val="ru-RU"/>
        </w:rPr>
        <w:t xml:space="preserve"> новые значения параметров</w:t>
      </w:r>
      <w:r w:rsidR="00A861B4" w:rsidRPr="002666AA">
        <w:rPr>
          <w:lang w:val="ru-RU"/>
        </w:rPr>
        <w:t>.</w:t>
      </w:r>
    </w:p>
    <w:p w14:paraId="2D81122F" w14:textId="0FC5D0E8" w:rsidR="00A861B4" w:rsidRDefault="003637D1" w:rsidP="0062006C">
      <w:pPr>
        <w:pStyle w:val="APicturePlace"/>
      </w:pPr>
      <w:r>
        <w:rPr>
          <w:noProof/>
          <w:snapToGrid/>
        </w:rPr>
        <w:lastRenderedPageBreak/>
        <w:drawing>
          <wp:inline distT="0" distB="0" distL="0" distR="0" wp14:anchorId="32EC13AC" wp14:editId="3AC4DC4F">
            <wp:extent cx="4651733" cy="4228848"/>
            <wp:effectExtent l="114300" t="114300" r="111125" b="114935"/>
            <wp:docPr id="14964952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5222" name="Рисунок 14964952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20" cy="42613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35A02" w14:textId="3AF800E1" w:rsidR="00A861B4" w:rsidRPr="002666AA" w:rsidRDefault="00A861B4" w:rsidP="00C35422">
      <w:pPr>
        <w:pStyle w:val="APictureName"/>
        <w:rPr>
          <w:lang w:val="ru-RU"/>
        </w:rPr>
      </w:pPr>
      <w:bookmarkStart w:id="17" w:name="_Ref146038028"/>
      <w:r w:rsidRPr="002666AA">
        <w:rPr>
          <w:lang w:val="ru-RU"/>
        </w:rPr>
        <w:t xml:space="preserve">– </w:t>
      </w:r>
      <w:r w:rsidR="00F20205" w:rsidRPr="002666AA">
        <w:rPr>
          <w:lang w:val="ru-RU"/>
        </w:rPr>
        <w:t>Изменение значений параметров С</w:t>
      </w:r>
      <w:r w:rsidRPr="002666AA">
        <w:rPr>
          <w:lang w:val="ru-RU"/>
        </w:rPr>
        <w:t>оединения</w:t>
      </w:r>
      <w:bookmarkEnd w:id="17"/>
    </w:p>
    <w:p w14:paraId="54C0DCC3" w14:textId="24F2C22B" w:rsidR="00A861B4" w:rsidRDefault="00A861B4" w:rsidP="000C23AA">
      <w:pPr>
        <w:pStyle w:val="AHeading3"/>
      </w:pPr>
      <w:bookmarkStart w:id="18" w:name="_Toc144980160"/>
      <w:bookmarkStart w:id="19" w:name="_Ref146035622"/>
      <w:bookmarkStart w:id="20" w:name="_Toc151979666"/>
      <w:r>
        <w:t xml:space="preserve">Удаление </w:t>
      </w:r>
      <w:r w:rsidR="00F708CA">
        <w:t>С</w:t>
      </w:r>
      <w:r>
        <w:t>оединения</w:t>
      </w:r>
      <w:bookmarkEnd w:id="18"/>
      <w:bookmarkEnd w:id="19"/>
      <w:bookmarkEnd w:id="20"/>
    </w:p>
    <w:p w14:paraId="43F89328" w14:textId="137191CC" w:rsidR="000419C6" w:rsidRPr="000C23AA" w:rsidRDefault="00A861B4" w:rsidP="000C23AA">
      <w:pPr>
        <w:pStyle w:val="ABody"/>
        <w:rPr>
          <w:sz w:val="2"/>
          <w:szCs w:val="2"/>
          <w:lang w:val="ru-RU"/>
        </w:rPr>
      </w:pPr>
      <w:r w:rsidRPr="002666AA">
        <w:rPr>
          <w:lang w:val="ru-RU"/>
        </w:rPr>
        <w:t xml:space="preserve">Для удаления соединения </w:t>
      </w:r>
      <w:r w:rsidR="000C23AA">
        <w:rPr>
          <w:lang w:val="ru-RU"/>
        </w:rPr>
        <w:t>«</w:t>
      </w:r>
      <w:r w:rsidR="000C23AA">
        <w:t>Amazon</w:t>
      </w:r>
      <w:r w:rsidR="000C23AA">
        <w:rPr>
          <w:lang w:val="ru-RU"/>
        </w:rPr>
        <w:t>»</w:t>
      </w:r>
      <w:r w:rsidR="00DF54A6" w:rsidRPr="002666AA">
        <w:rPr>
          <w:lang w:val="ru-RU"/>
        </w:rPr>
        <w:t xml:space="preserve"> </w:t>
      </w:r>
      <w:r w:rsidR="00532E93" w:rsidRPr="002666AA">
        <w:rPr>
          <w:lang w:val="ru-RU"/>
        </w:rPr>
        <w:t>выб</w:t>
      </w:r>
      <w:r w:rsidR="00603CD6" w:rsidRPr="002666AA">
        <w:rPr>
          <w:lang w:val="ru-RU"/>
        </w:rPr>
        <w:t>ерите</w:t>
      </w:r>
      <w:r w:rsidR="00F708CA" w:rsidRPr="002666AA">
        <w:rPr>
          <w:lang w:val="ru-RU"/>
        </w:rPr>
        <w:t xml:space="preserve"> его в списке, </w:t>
      </w:r>
      <w:r w:rsidRPr="002666AA">
        <w:rPr>
          <w:lang w:val="ru-RU"/>
        </w:rPr>
        <w:t>выз</w:t>
      </w:r>
      <w:r w:rsidR="00603CD6" w:rsidRPr="002666AA">
        <w:rPr>
          <w:lang w:val="ru-RU"/>
        </w:rPr>
        <w:t>ов</w:t>
      </w:r>
      <w:r w:rsidR="00B36DFB" w:rsidRPr="002666AA">
        <w:rPr>
          <w:lang w:val="ru-RU"/>
        </w:rPr>
        <w:t>ите</w:t>
      </w:r>
      <w:r w:rsidRPr="002666AA">
        <w:rPr>
          <w:lang w:val="ru-RU"/>
        </w:rPr>
        <w:t xml:space="preserve"> контекстно</w:t>
      </w:r>
      <w:r w:rsidR="00B36DFB" w:rsidRPr="002666AA">
        <w:rPr>
          <w:lang w:val="ru-RU"/>
        </w:rPr>
        <w:t>е</w:t>
      </w:r>
      <w:r w:rsidRPr="002666AA">
        <w:rPr>
          <w:lang w:val="ru-RU"/>
        </w:rPr>
        <w:t xml:space="preserve"> меню</w:t>
      </w:r>
      <w:r w:rsidR="00B36DFB" w:rsidRPr="002666AA">
        <w:rPr>
          <w:lang w:val="ru-RU"/>
        </w:rPr>
        <w:t xml:space="preserve"> и</w:t>
      </w:r>
      <w:r w:rsidR="00F708CA" w:rsidRPr="002666AA">
        <w:rPr>
          <w:lang w:val="ru-RU"/>
        </w:rPr>
        <w:t xml:space="preserve"> </w:t>
      </w:r>
      <w:r w:rsidRPr="002666AA">
        <w:rPr>
          <w:lang w:val="ru-RU"/>
        </w:rPr>
        <w:t>выб</w:t>
      </w:r>
      <w:r w:rsidR="00603CD6" w:rsidRPr="002666AA">
        <w:rPr>
          <w:lang w:val="ru-RU"/>
        </w:rPr>
        <w:t>ерите</w:t>
      </w:r>
      <w:r w:rsidRPr="002666AA">
        <w:rPr>
          <w:lang w:val="ru-RU"/>
        </w:rPr>
        <w:t xml:space="preserve"> пункт «Удалить»</w:t>
      </w:r>
      <w:r w:rsidR="000F6A7C" w:rsidRPr="002666AA">
        <w:rPr>
          <w:lang w:val="ru-RU"/>
        </w:rPr>
        <w:t>.</w:t>
      </w:r>
      <w:r w:rsidR="00AF3598" w:rsidRPr="002666AA">
        <w:rPr>
          <w:lang w:val="ru-RU"/>
        </w:rPr>
        <w:t xml:space="preserve"> </w:t>
      </w:r>
      <w:r w:rsidR="000F6A7C" w:rsidRPr="000C23AA">
        <w:rPr>
          <w:lang w:val="ru-RU"/>
        </w:rPr>
        <w:t>И</w:t>
      </w:r>
      <w:r w:rsidR="005C5F64" w:rsidRPr="000C23AA">
        <w:rPr>
          <w:lang w:val="ru-RU"/>
        </w:rPr>
        <w:t xml:space="preserve">ли нажмите кнопку «Удалить» на </w:t>
      </w:r>
      <w:r w:rsidR="0066778E">
        <w:rPr>
          <w:lang w:val="ru-RU"/>
        </w:rPr>
        <w:t>п</w:t>
      </w:r>
      <w:r w:rsidR="005C5F64" w:rsidRPr="000C23AA">
        <w:rPr>
          <w:lang w:val="ru-RU"/>
        </w:rPr>
        <w:t>анели инструментов.</w:t>
      </w:r>
      <w:bookmarkEnd w:id="0"/>
      <w:bookmarkEnd w:id="1"/>
    </w:p>
    <w:sectPr w:rsidR="000419C6" w:rsidRPr="000C23AA" w:rsidSect="004B33C6">
      <w:pgSz w:w="11906" w:h="16838" w:code="9"/>
      <w:pgMar w:top="1418" w:right="567" w:bottom="567" w:left="1418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F8D4" w14:textId="77777777" w:rsidR="00833DEE" w:rsidRDefault="00833DEE">
      <w:r>
        <w:separator/>
      </w:r>
    </w:p>
  </w:endnote>
  <w:endnote w:type="continuationSeparator" w:id="0">
    <w:p w14:paraId="11105365" w14:textId="77777777" w:rsidR="00833DEE" w:rsidRDefault="0083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PLDL F+ Pragmatica Bold C">
    <w:altName w:val="Calibri"/>
    <w:panose1 w:val="020B0604020202020204"/>
    <w:charset w:val="00"/>
    <w:family w:val="auto"/>
    <w:pitch w:val="default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E5A0" w14:textId="77777777" w:rsidR="00833DEE" w:rsidRDefault="00833DEE">
      <w:r>
        <w:separator/>
      </w:r>
    </w:p>
  </w:footnote>
  <w:footnote w:type="continuationSeparator" w:id="0">
    <w:p w14:paraId="7469BD55" w14:textId="77777777" w:rsidR="00833DEE" w:rsidRDefault="00833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7731"/>
      <w:docPartObj>
        <w:docPartGallery w:val="Page Numbers (Top of Page)"/>
        <w:docPartUnique/>
      </w:docPartObj>
    </w:sdtPr>
    <w:sdtContent>
      <w:p w14:paraId="25F0DDB3" w14:textId="225FE961" w:rsidR="00DF32F4" w:rsidRPr="00DF32F4" w:rsidRDefault="00DF32F4" w:rsidP="0062006C">
        <w:pPr>
          <w:pStyle w:val="a8"/>
        </w:pPr>
        <w:r w:rsidRPr="00DF32F4">
          <w:fldChar w:fldCharType="begin"/>
        </w:r>
        <w:r w:rsidRPr="00DF32F4">
          <w:instrText>PAGE   \* MERGEFORMAT</w:instrText>
        </w:r>
        <w:r w:rsidRPr="00DF32F4">
          <w:fldChar w:fldCharType="separate"/>
        </w:r>
        <w:r w:rsidRPr="00DF32F4">
          <w:t>2</w:t>
        </w:r>
        <w:r w:rsidRPr="00DF32F4">
          <w:fldChar w:fldCharType="end"/>
        </w:r>
      </w:p>
    </w:sdtContent>
  </w:sdt>
  <w:p w14:paraId="2EABC9DF" w14:textId="46938F65" w:rsidR="00995F6A" w:rsidRPr="00DF32F4" w:rsidRDefault="00995F6A" w:rsidP="00DF32F4">
    <w:pPr>
      <w:pStyle w:val="AllowPageBrea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3E704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28FC8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CCFA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98347A92"/>
    <w:lvl w:ilvl="0">
      <w:start w:val="1"/>
      <w:numFmt w:val="bullet"/>
      <w:pStyle w:val="5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F1C0E5CE"/>
    <w:lvl w:ilvl="0">
      <w:start w:val="1"/>
      <w:numFmt w:val="bullet"/>
      <w:pStyle w:val="4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ABCC1AF8"/>
    <w:lvl w:ilvl="0">
      <w:start w:val="1"/>
      <w:numFmt w:val="bullet"/>
      <w:pStyle w:val="3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006C4DED"/>
    <w:multiLevelType w:val="multilevel"/>
    <w:tmpl w:val="FEC8FF86"/>
    <w:lvl w:ilvl="0">
      <w:start w:val="1"/>
      <w:numFmt w:val="russianUpper"/>
      <w:pStyle w:val="AHeading1app"/>
      <w:suff w:val="space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Heading2app"/>
      <w:suff w:val="nothing"/>
      <w:lvlText w:val="%1.%2 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AHeading3app"/>
      <w:suff w:val="nothing"/>
      <w:lvlText w:val="%1.%2.%3 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AHeading4app"/>
      <w:suff w:val="nothing"/>
      <w:lvlText w:val="%1.%2.%3.%4 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AHeading5app"/>
      <w:suff w:val="nothing"/>
      <w:lvlText w:val="%1.%2.%3.%4.%5 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AHeading6app"/>
      <w:suff w:val="nothing"/>
      <w:lvlText w:val="%1.%2.%3.%4.%5.%6 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nothing"/>
      <w:lvlText w:val="%1.%2.%3.%4.%5.%6.%7 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Restart w:val="1"/>
      <w:pStyle w:val="APictureNameApp"/>
      <w:suff w:val="nothing"/>
      <w:lvlText w:val="Рисунок %1.%8  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Restart w:val="1"/>
      <w:pStyle w:val="ATableNameApp"/>
      <w:suff w:val="nothing"/>
      <w:lvlText w:val="Таблица %1.%9  "/>
      <w:lvlJc w:val="left"/>
      <w:pPr>
        <w:ind w:left="851" w:firstLine="0"/>
      </w:pPr>
      <w:rPr>
        <w:rFonts w:hint="default"/>
      </w:rPr>
    </w:lvl>
  </w:abstractNum>
  <w:abstractNum w:abstractNumId="7" w15:restartNumberingAfterBreak="0">
    <w:nsid w:val="05A539BE"/>
    <w:multiLevelType w:val="multilevel"/>
    <w:tmpl w:val="7352A4D4"/>
    <w:lvl w:ilvl="0">
      <w:start w:val="1"/>
      <w:numFmt w:val="decimal"/>
      <w:pStyle w:val="ATableList123"/>
      <w:lvlText w:val="%1)"/>
      <w:lvlJc w:val="left"/>
      <w:pPr>
        <w:ind w:left="360" w:hanging="24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ATableList2123"/>
      <w:suff w:val="nothing"/>
      <w:lvlText w:val="%1.%2)"/>
      <w:lvlJc w:val="left"/>
      <w:pPr>
        <w:ind w:left="340" w:hanging="8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bullet"/>
      <w:lvlText w:val=""/>
      <w:lvlJc w:val="left"/>
      <w:pPr>
        <w:tabs>
          <w:tab w:val="num" w:pos="1211"/>
        </w:tabs>
        <w:ind w:left="0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911"/>
        </w:tabs>
        <w:ind w:left="0" w:firstLine="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009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  <w:rPr>
        <w:rFonts w:hint="default"/>
      </w:rPr>
    </w:lvl>
  </w:abstractNum>
  <w:abstractNum w:abstractNumId="8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2CDC"/>
    <w:multiLevelType w:val="hybridMultilevel"/>
    <w:tmpl w:val="5B9E472A"/>
    <w:lvl w:ilvl="0" w:tplc="C526F452">
      <w:start w:val="1"/>
      <w:numFmt w:val="decimal"/>
      <w:pStyle w:val="a"/>
      <w:lvlText w:val="%1."/>
      <w:lvlJc w:val="left"/>
      <w:pPr>
        <w:ind w:left="789" w:hanging="360"/>
      </w:pPr>
    </w:lvl>
    <w:lvl w:ilvl="1" w:tplc="0CDE1C32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29" w:hanging="180"/>
      </w:pPr>
    </w:lvl>
    <w:lvl w:ilvl="3" w:tplc="0419000F">
      <w:start w:val="1"/>
      <w:numFmt w:val="decimal"/>
      <w:lvlText w:val="%4."/>
      <w:lvlJc w:val="left"/>
      <w:pPr>
        <w:ind w:left="2949" w:hanging="360"/>
      </w:pPr>
    </w:lvl>
    <w:lvl w:ilvl="4" w:tplc="04190019">
      <w:start w:val="1"/>
      <w:numFmt w:val="lowerLetter"/>
      <w:lvlText w:val="%5."/>
      <w:lvlJc w:val="left"/>
      <w:pPr>
        <w:ind w:left="3669" w:hanging="360"/>
      </w:pPr>
    </w:lvl>
    <w:lvl w:ilvl="5" w:tplc="0419001B">
      <w:start w:val="1"/>
      <w:numFmt w:val="lowerRoman"/>
      <w:lvlText w:val="%6."/>
      <w:lvlJc w:val="right"/>
      <w:pPr>
        <w:ind w:left="4389" w:hanging="180"/>
      </w:pPr>
    </w:lvl>
    <w:lvl w:ilvl="6" w:tplc="0419000F">
      <w:start w:val="1"/>
      <w:numFmt w:val="decimal"/>
      <w:lvlText w:val="%7."/>
      <w:lvlJc w:val="left"/>
      <w:pPr>
        <w:ind w:left="5109" w:hanging="360"/>
      </w:pPr>
    </w:lvl>
    <w:lvl w:ilvl="7" w:tplc="04190019">
      <w:start w:val="1"/>
      <w:numFmt w:val="lowerLetter"/>
      <w:lvlText w:val="%8."/>
      <w:lvlJc w:val="left"/>
      <w:pPr>
        <w:ind w:left="5829" w:hanging="360"/>
      </w:pPr>
    </w:lvl>
    <w:lvl w:ilvl="8" w:tplc="0419001B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0F986AE9"/>
    <w:multiLevelType w:val="hybridMultilevel"/>
    <w:tmpl w:val="3224FB34"/>
    <w:lvl w:ilvl="0" w:tplc="4BBAA7B4">
      <w:start w:val="1"/>
      <w:numFmt w:val="bullet"/>
      <w:pStyle w:val="TableList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10D17"/>
    <w:multiLevelType w:val="multilevel"/>
    <w:tmpl w:val="6B18F184"/>
    <w:lvl w:ilvl="0">
      <w:start w:val="1"/>
      <w:numFmt w:val="decimal"/>
      <w:pStyle w:val="ATableListRow123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18AF189D"/>
    <w:multiLevelType w:val="hybridMultilevel"/>
    <w:tmpl w:val="27D0DDC4"/>
    <w:lvl w:ilvl="0" w:tplc="2FB21A2C">
      <w:start w:val="1"/>
      <w:numFmt w:val="bullet"/>
      <w:pStyle w:val="1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A5D2838"/>
    <w:multiLevelType w:val="multilevel"/>
    <w:tmpl w:val="C2D26E16"/>
    <w:lvl w:ilvl="0">
      <w:start w:val="1"/>
      <w:numFmt w:val="russianLower"/>
      <w:pStyle w:val="AListabc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russianLower"/>
      <w:pStyle w:val="AList2abc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russianLower"/>
      <w:pStyle w:val="AList3abc"/>
      <w:lvlText w:val="%3)"/>
      <w:lvlJc w:val="right"/>
      <w:pPr>
        <w:tabs>
          <w:tab w:val="num" w:pos="2098"/>
        </w:tabs>
        <w:ind w:left="284" w:firstLine="147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221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B1B562A"/>
    <w:multiLevelType w:val="singleLevel"/>
    <w:tmpl w:val="E69C7DC0"/>
    <w:lvl w:ilvl="0">
      <w:start w:val="1"/>
      <w:numFmt w:val="bullet"/>
      <w:pStyle w:val="2"/>
      <w:lvlText w:val=""/>
      <w:lvlJc w:val="left"/>
      <w:pPr>
        <w:tabs>
          <w:tab w:val="num" w:pos="697"/>
        </w:tabs>
        <w:ind w:left="697" w:hanging="357"/>
      </w:pPr>
      <w:rPr>
        <w:rFonts w:ascii="Webdings" w:hAnsi="Webdings" w:hint="default"/>
        <w:b w:val="0"/>
        <w:i w:val="0"/>
        <w:color w:val="918585"/>
        <w:sz w:val="18"/>
        <w:szCs w:val="18"/>
      </w:rPr>
    </w:lvl>
  </w:abstractNum>
  <w:abstractNum w:abstractNumId="16" w15:restartNumberingAfterBreak="0">
    <w:nsid w:val="2D596DC5"/>
    <w:multiLevelType w:val="hybridMultilevel"/>
    <w:tmpl w:val="8EA4BEF6"/>
    <w:lvl w:ilvl="0" w:tplc="797C0084">
      <w:start w:val="1"/>
      <w:numFmt w:val="bullet"/>
      <w:pStyle w:val="10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3020AA"/>
    <w:multiLevelType w:val="hybridMultilevel"/>
    <w:tmpl w:val="7BFCDE74"/>
    <w:lvl w:ilvl="0" w:tplc="F3F8321E">
      <w:start w:val="1"/>
      <w:numFmt w:val="decimal"/>
      <w:pStyle w:val="AList123NoteofPicture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AE47BFA"/>
    <w:multiLevelType w:val="multilevel"/>
    <w:tmpl w:val="7060A4E4"/>
    <w:lvl w:ilvl="0">
      <w:start w:val="1"/>
      <w:numFmt w:val="decimal"/>
      <w:pStyle w:val="AHeading1"/>
      <w:suff w:val="nothing"/>
      <w:lvlText w:val="%1 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AHeading2"/>
      <w:suff w:val="nothing"/>
      <w:lvlText w:val="%1.%2 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pStyle w:val="AHeading3"/>
      <w:suff w:val="nothing"/>
      <w:lvlText w:val="%1.%2.%3 "/>
      <w:lvlJc w:val="left"/>
      <w:pPr>
        <w:ind w:left="1134" w:hanging="425"/>
      </w:pPr>
      <w:rPr>
        <w:rFonts w:hint="default"/>
      </w:rPr>
    </w:lvl>
    <w:lvl w:ilvl="3">
      <w:start w:val="1"/>
      <w:numFmt w:val="decimal"/>
      <w:pStyle w:val="AHeading4"/>
      <w:suff w:val="nothing"/>
      <w:lvlText w:val="%1.%2.%3.%4 "/>
      <w:lvlJc w:val="left"/>
      <w:pPr>
        <w:ind w:left="1134" w:hanging="425"/>
      </w:pPr>
      <w:rPr>
        <w:rFonts w:hint="default"/>
      </w:rPr>
    </w:lvl>
    <w:lvl w:ilvl="4">
      <w:start w:val="1"/>
      <w:numFmt w:val="decimal"/>
      <w:pStyle w:val="AHeading5"/>
      <w:suff w:val="nothing"/>
      <w:lvlText w:val="%1.%2.%3.%4.%5 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pStyle w:val="AHeading6"/>
      <w:suff w:val="nothing"/>
      <w:lvlText w:val="%1.%2.%3.%4.%5.%6 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pStyle w:val="AHeading7"/>
      <w:suff w:val="nothing"/>
      <w:lvlText w:val="%1.%2.%3.%4.%5.%6.%7 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pStyle w:val="AHeading8"/>
      <w:suff w:val="nothing"/>
      <w:lvlText w:val="%1.%2.%3.%4.%5.%6.%7.%8 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pStyle w:val="AHeading9"/>
      <w:suff w:val="nothing"/>
      <w:lvlText w:val="%1.%2.%3.%4.%5.%6.%7.%8.%9 "/>
      <w:lvlJc w:val="left"/>
      <w:pPr>
        <w:ind w:left="1134" w:hanging="425"/>
      </w:pPr>
      <w:rPr>
        <w:rFonts w:hint="default"/>
      </w:rPr>
    </w:lvl>
  </w:abstractNum>
  <w:abstractNum w:abstractNumId="22" w15:restartNumberingAfterBreak="0">
    <w:nsid w:val="3CE26D65"/>
    <w:multiLevelType w:val="multilevel"/>
    <w:tmpl w:val="B57CE8BE"/>
    <w:lvl w:ilvl="0">
      <w:start w:val="1"/>
      <w:numFmt w:val="decimal"/>
      <w:pStyle w:val="ATableListRow1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0251E8E"/>
    <w:multiLevelType w:val="hybridMultilevel"/>
    <w:tmpl w:val="20E095DE"/>
    <w:lvl w:ilvl="0" w:tplc="CF265A8C">
      <w:start w:val="1"/>
      <w:numFmt w:val="decimal"/>
      <w:pStyle w:val="AListBiblio"/>
      <w:lvlText w:val="%1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5" w15:restartNumberingAfterBreak="0">
    <w:nsid w:val="45CB330F"/>
    <w:multiLevelType w:val="hybridMultilevel"/>
    <w:tmpl w:val="0E3EDF6A"/>
    <w:lvl w:ilvl="0" w:tplc="6D908C5E">
      <w:start w:val="1"/>
      <w:numFmt w:val="bullet"/>
      <w:pStyle w:val="ANote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79308E1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E3755AB"/>
    <w:multiLevelType w:val="singleLevel"/>
    <w:tmpl w:val="F10E2C3E"/>
    <w:lvl w:ilvl="0">
      <w:start w:val="1"/>
      <w:numFmt w:val="bullet"/>
      <w:pStyle w:val="a1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18585"/>
        <w:sz w:val="24"/>
      </w:rPr>
    </w:lvl>
  </w:abstractNum>
  <w:abstractNum w:abstractNumId="29" w15:restartNumberingAfterBreak="0">
    <w:nsid w:val="54033446"/>
    <w:multiLevelType w:val="multilevel"/>
    <w:tmpl w:val="1E062D08"/>
    <w:lvl w:ilvl="0">
      <w:start w:val="1"/>
      <w:numFmt w:val="decimal"/>
      <w:pStyle w:val="ATableName"/>
      <w:suff w:val="nothing"/>
      <w:lvlText w:val="Таблица %1 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A8E4DB9"/>
    <w:multiLevelType w:val="multilevel"/>
    <w:tmpl w:val="92F2CC0C"/>
    <w:lvl w:ilvl="0">
      <w:start w:val="1"/>
      <w:numFmt w:val="decimal"/>
      <w:pStyle w:val="AList123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decimal"/>
      <w:pStyle w:val="AList2123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decimal"/>
      <w:pStyle w:val="AList3123"/>
      <w:lvlText w:val="%3)"/>
      <w:lvlJc w:val="left"/>
      <w:pPr>
        <w:tabs>
          <w:tab w:val="num" w:pos="2098"/>
        </w:tabs>
        <w:ind w:left="284" w:firstLine="1474"/>
      </w:pPr>
      <w:rPr>
        <w:rFonts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860"/>
        </w:tabs>
        <w:ind w:left="1860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002"/>
        </w:tabs>
        <w:ind w:left="2002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61571FB4"/>
    <w:multiLevelType w:val="singleLevel"/>
    <w:tmpl w:val="F73ECEE0"/>
    <w:lvl w:ilvl="0">
      <w:start w:val="1"/>
      <w:numFmt w:val="decimal"/>
      <w:pStyle w:val="a2"/>
      <w:lvlText w:val="%1)"/>
      <w:lvlJc w:val="left"/>
      <w:pPr>
        <w:tabs>
          <w:tab w:val="num" w:pos="360"/>
        </w:tabs>
        <w:ind w:left="340" w:hanging="340"/>
      </w:pPr>
      <w:rPr>
        <w:rFonts w:ascii="Palatino Linotype" w:hAnsi="Palatino Linotype" w:hint="default"/>
        <w:b w:val="0"/>
        <w:i w:val="0"/>
        <w:color w:val="auto"/>
      </w:rPr>
    </w:lvl>
  </w:abstractNum>
  <w:abstractNum w:abstractNumId="32" w15:restartNumberingAfterBreak="0">
    <w:nsid w:val="6E79757B"/>
    <w:multiLevelType w:val="multilevel"/>
    <w:tmpl w:val="23E45770"/>
    <w:lvl w:ilvl="0">
      <w:start w:val="1"/>
      <w:numFmt w:val="bullet"/>
      <w:pStyle w:val="AListbullet"/>
      <w:lvlText w:val="–"/>
      <w:lvlJc w:val="left"/>
      <w:pPr>
        <w:tabs>
          <w:tab w:val="num" w:pos="1191"/>
        </w:tabs>
        <w:ind w:left="284" w:firstLine="56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pStyle w:val="AList2bullet"/>
      <w:lvlText w:val=""/>
      <w:lvlJc w:val="left"/>
      <w:pPr>
        <w:tabs>
          <w:tab w:val="num" w:pos="1645"/>
        </w:tabs>
        <w:ind w:left="738" w:firstLine="567"/>
      </w:pPr>
      <w:rPr>
        <w:rFonts w:ascii="Symbol" w:hAnsi="Symbol" w:hint="default"/>
        <w:color w:val="auto"/>
      </w:rPr>
    </w:lvl>
    <w:lvl w:ilvl="2">
      <w:start w:val="1"/>
      <w:numFmt w:val="bullet"/>
      <w:pStyle w:val="AList3bullet"/>
      <w:lvlText w:val=""/>
      <w:lvlJc w:val="left"/>
      <w:pPr>
        <w:tabs>
          <w:tab w:val="num" w:pos="2099"/>
        </w:tabs>
        <w:ind w:left="1192" w:firstLine="567"/>
      </w:pPr>
      <w:rPr>
        <w:rFonts w:ascii="Symbol" w:hAnsi="Symbol" w:hint="default"/>
        <w:color w:val="auto"/>
      </w:rPr>
    </w:lvl>
    <w:lvl w:ilvl="3">
      <w:start w:val="1"/>
      <w:numFmt w:val="bullet"/>
      <w:pStyle w:val="AList4bullet"/>
      <w:lvlText w:val=""/>
      <w:lvlJc w:val="left"/>
      <w:pPr>
        <w:tabs>
          <w:tab w:val="num" w:pos="2553"/>
        </w:tabs>
        <w:ind w:left="1646" w:firstLine="567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3007"/>
        </w:tabs>
        <w:ind w:left="2100" w:firstLine="56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1"/>
        </w:tabs>
        <w:ind w:left="2554" w:firstLine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15"/>
        </w:tabs>
        <w:ind w:left="3008" w:firstLine="56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69"/>
        </w:tabs>
        <w:ind w:left="3462" w:firstLine="56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823"/>
        </w:tabs>
        <w:ind w:left="3916" w:firstLine="567"/>
      </w:pPr>
      <w:rPr>
        <w:rFonts w:ascii="Symbol" w:hAnsi="Symbol" w:hint="default"/>
      </w:rPr>
    </w:lvl>
  </w:abstractNum>
  <w:abstractNum w:abstractNumId="33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-851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851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851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85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85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73194A18"/>
    <w:multiLevelType w:val="multilevel"/>
    <w:tmpl w:val="EA5EB090"/>
    <w:lvl w:ilvl="0">
      <w:start w:val="1"/>
      <w:numFmt w:val="decimal"/>
      <w:pStyle w:val="AList123smal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77C769F8"/>
    <w:multiLevelType w:val="multilevel"/>
    <w:tmpl w:val="30FCA6B4"/>
    <w:lvl w:ilvl="0">
      <w:start w:val="1"/>
      <w:numFmt w:val="decimal"/>
      <w:pStyle w:val="APictureName"/>
      <w:suff w:val="nothing"/>
      <w:lvlText w:val="Рисунок %1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6" w15:restartNumberingAfterBreak="0">
    <w:nsid w:val="7A1E1ECD"/>
    <w:multiLevelType w:val="multilevel"/>
    <w:tmpl w:val="0B02AF1A"/>
    <w:lvl w:ilvl="0">
      <w:start w:val="1"/>
      <w:numFmt w:val="bullet"/>
      <w:pStyle w:val="ATableListbullet"/>
      <w:suff w:val="space"/>
      <w:lvlText w:val="–"/>
      <w:lvlJc w:val="left"/>
      <w:pPr>
        <w:ind w:left="357" w:hanging="18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Restart w:val="0"/>
      <w:pStyle w:val="ATableList2bullet"/>
      <w:suff w:val="space"/>
      <w:lvlText w:val="–"/>
      <w:lvlJc w:val="left"/>
      <w:pPr>
        <w:ind w:left="510" w:hanging="15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pStyle w:val="ATableList3bullet"/>
      <w:suff w:val="space"/>
      <w:lvlText w:val="–"/>
      <w:lvlJc w:val="left"/>
      <w:pPr>
        <w:ind w:left="680" w:hanging="17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B332CA8"/>
    <w:multiLevelType w:val="hybridMultilevel"/>
    <w:tmpl w:val="F2C40DCA"/>
    <w:lvl w:ilvl="0" w:tplc="78B88CD2">
      <w:start w:val="1"/>
      <w:numFmt w:val="lowerLetter"/>
      <w:pStyle w:val="ListAlpha2"/>
      <w:lvlText w:val="%1."/>
      <w:lvlJc w:val="left"/>
      <w:pPr>
        <w:tabs>
          <w:tab w:val="num" w:pos="1060"/>
        </w:tabs>
        <w:ind w:left="68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8" w15:restartNumberingAfterBreak="0">
    <w:nsid w:val="7F827F09"/>
    <w:multiLevelType w:val="singleLevel"/>
    <w:tmpl w:val="36769C9A"/>
    <w:lvl w:ilvl="0">
      <w:start w:val="1"/>
      <w:numFmt w:val="decimal"/>
      <w:pStyle w:val="20"/>
      <w:lvlText w:val="%1."/>
      <w:lvlJc w:val="left"/>
      <w:pPr>
        <w:tabs>
          <w:tab w:val="num" w:pos="1060"/>
        </w:tabs>
        <w:ind w:left="680" w:hanging="340"/>
      </w:pPr>
      <w:rPr>
        <w:rFonts w:ascii="Garamond" w:hAnsi="Garamond" w:hint="default"/>
      </w:rPr>
    </w:lvl>
  </w:abstractNum>
  <w:num w:numId="1" w16cid:durableId="1656685250">
    <w:abstractNumId w:val="5"/>
  </w:num>
  <w:num w:numId="2" w16cid:durableId="1500347543">
    <w:abstractNumId w:val="4"/>
  </w:num>
  <w:num w:numId="3" w16cid:durableId="718869139">
    <w:abstractNumId w:val="3"/>
  </w:num>
  <w:num w:numId="4" w16cid:durableId="2039039908">
    <w:abstractNumId w:val="2"/>
  </w:num>
  <w:num w:numId="5" w16cid:durableId="992755646">
    <w:abstractNumId w:val="1"/>
  </w:num>
  <w:num w:numId="6" w16cid:durableId="352077019">
    <w:abstractNumId w:val="0"/>
  </w:num>
  <w:num w:numId="7" w16cid:durableId="2041276259">
    <w:abstractNumId w:val="19"/>
  </w:num>
  <w:num w:numId="8" w16cid:durableId="1854764400">
    <w:abstractNumId w:val="20"/>
  </w:num>
  <w:num w:numId="9" w16cid:durableId="1556818061">
    <w:abstractNumId w:val="14"/>
  </w:num>
  <w:num w:numId="10" w16cid:durableId="1352298442">
    <w:abstractNumId w:val="24"/>
  </w:num>
  <w:num w:numId="11" w16cid:durableId="912201268">
    <w:abstractNumId w:val="8"/>
  </w:num>
  <w:num w:numId="12" w16cid:durableId="1517502972">
    <w:abstractNumId w:val="33"/>
  </w:num>
  <w:num w:numId="13" w16cid:durableId="1746487081">
    <w:abstractNumId w:val="27"/>
  </w:num>
  <w:num w:numId="14" w16cid:durableId="509804954">
    <w:abstractNumId w:val="28"/>
  </w:num>
  <w:num w:numId="15" w16cid:durableId="2056730823">
    <w:abstractNumId w:val="31"/>
  </w:num>
  <w:num w:numId="16" w16cid:durableId="1039862927">
    <w:abstractNumId w:val="15"/>
  </w:num>
  <w:num w:numId="17" w16cid:durableId="527570961">
    <w:abstractNumId w:val="10"/>
  </w:num>
  <w:num w:numId="18" w16cid:durableId="1201238592">
    <w:abstractNumId w:val="18"/>
  </w:num>
  <w:num w:numId="19" w16cid:durableId="43061789">
    <w:abstractNumId w:val="37"/>
  </w:num>
  <w:num w:numId="20" w16cid:durableId="569314209">
    <w:abstractNumId w:val="26"/>
  </w:num>
  <w:num w:numId="21" w16cid:durableId="438987168">
    <w:abstractNumId w:val="38"/>
  </w:num>
  <w:num w:numId="22" w16cid:durableId="17715050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26773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636605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32489811">
    <w:abstractNumId w:val="21"/>
  </w:num>
  <w:num w:numId="26" w16cid:durableId="2122534458">
    <w:abstractNumId w:val="17"/>
  </w:num>
  <w:num w:numId="27" w16cid:durableId="760948740">
    <w:abstractNumId w:val="34"/>
  </w:num>
  <w:num w:numId="28" w16cid:durableId="875855501">
    <w:abstractNumId w:val="23"/>
  </w:num>
  <w:num w:numId="29" w16cid:durableId="1760329178">
    <w:abstractNumId w:val="30"/>
  </w:num>
  <w:num w:numId="30" w16cid:durableId="847645674">
    <w:abstractNumId w:val="13"/>
  </w:num>
  <w:num w:numId="31" w16cid:durableId="2061203299">
    <w:abstractNumId w:val="32"/>
  </w:num>
  <w:num w:numId="32" w16cid:durableId="1337997127">
    <w:abstractNumId w:val="25"/>
  </w:num>
  <w:num w:numId="33" w16cid:durableId="339621530">
    <w:abstractNumId w:val="7"/>
  </w:num>
  <w:num w:numId="34" w16cid:durableId="132060681">
    <w:abstractNumId w:val="36"/>
  </w:num>
  <w:num w:numId="35" w16cid:durableId="1550530481">
    <w:abstractNumId w:val="22"/>
  </w:num>
  <w:num w:numId="36" w16cid:durableId="14835423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6858967">
    <w:abstractNumId w:val="29"/>
  </w:num>
  <w:num w:numId="38" w16cid:durableId="1236359823">
    <w:abstractNumId w:val="6"/>
  </w:num>
  <w:num w:numId="39" w16cid:durableId="167164150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01475051">
    <w:abstractNumId w:val="35"/>
  </w:num>
  <w:num w:numId="41" w16cid:durableId="1932080397">
    <w:abstractNumId w:val="16"/>
  </w:num>
  <w:num w:numId="42" w16cid:durableId="920797253">
    <w:abstractNumId w:val="12"/>
  </w:num>
  <w:num w:numId="43" w16cid:durableId="735394401">
    <w:abstractNumId w:val="9"/>
  </w:num>
  <w:num w:numId="44" w16cid:durableId="17270299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442385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9251316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9148298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9661868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203637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868119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ru-RU" w:vendorID="1" w:dllVersion="512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5D5"/>
    <w:rsid w:val="00002E99"/>
    <w:rsid w:val="00004A26"/>
    <w:rsid w:val="00004D55"/>
    <w:rsid w:val="00007C52"/>
    <w:rsid w:val="000107D8"/>
    <w:rsid w:val="00010D18"/>
    <w:rsid w:val="000110D0"/>
    <w:rsid w:val="0001315B"/>
    <w:rsid w:val="00014D2F"/>
    <w:rsid w:val="000150C9"/>
    <w:rsid w:val="00016772"/>
    <w:rsid w:val="000173BC"/>
    <w:rsid w:val="0002013B"/>
    <w:rsid w:val="000209C6"/>
    <w:rsid w:val="00021160"/>
    <w:rsid w:val="00021823"/>
    <w:rsid w:val="00022014"/>
    <w:rsid w:val="000222A2"/>
    <w:rsid w:val="000228E3"/>
    <w:rsid w:val="0002357D"/>
    <w:rsid w:val="0002366B"/>
    <w:rsid w:val="00023F62"/>
    <w:rsid w:val="00024B02"/>
    <w:rsid w:val="00024C36"/>
    <w:rsid w:val="00024D72"/>
    <w:rsid w:val="000257C9"/>
    <w:rsid w:val="00026F6A"/>
    <w:rsid w:val="0003036E"/>
    <w:rsid w:val="000333F2"/>
    <w:rsid w:val="00033DB9"/>
    <w:rsid w:val="00034B96"/>
    <w:rsid w:val="0003526D"/>
    <w:rsid w:val="000363D6"/>
    <w:rsid w:val="000419C6"/>
    <w:rsid w:val="00042DE3"/>
    <w:rsid w:val="0004462B"/>
    <w:rsid w:val="00044C25"/>
    <w:rsid w:val="0004658F"/>
    <w:rsid w:val="00046631"/>
    <w:rsid w:val="00046915"/>
    <w:rsid w:val="00046B70"/>
    <w:rsid w:val="00052312"/>
    <w:rsid w:val="000523A2"/>
    <w:rsid w:val="00052FFD"/>
    <w:rsid w:val="000533D6"/>
    <w:rsid w:val="00054391"/>
    <w:rsid w:val="000558F9"/>
    <w:rsid w:val="00060281"/>
    <w:rsid w:val="000602E7"/>
    <w:rsid w:val="0006135E"/>
    <w:rsid w:val="000617D8"/>
    <w:rsid w:val="0006213F"/>
    <w:rsid w:val="000625FD"/>
    <w:rsid w:val="00063F5D"/>
    <w:rsid w:val="0006426C"/>
    <w:rsid w:val="00065D1C"/>
    <w:rsid w:val="00065E24"/>
    <w:rsid w:val="00067DEE"/>
    <w:rsid w:val="000712D5"/>
    <w:rsid w:val="00071DE4"/>
    <w:rsid w:val="00072372"/>
    <w:rsid w:val="00072745"/>
    <w:rsid w:val="00073012"/>
    <w:rsid w:val="000745DF"/>
    <w:rsid w:val="00074D70"/>
    <w:rsid w:val="00074F58"/>
    <w:rsid w:val="000752D1"/>
    <w:rsid w:val="000754CD"/>
    <w:rsid w:val="000758B9"/>
    <w:rsid w:val="00076301"/>
    <w:rsid w:val="000800D5"/>
    <w:rsid w:val="00080A41"/>
    <w:rsid w:val="00080E05"/>
    <w:rsid w:val="00081049"/>
    <w:rsid w:val="00082B09"/>
    <w:rsid w:val="0008437E"/>
    <w:rsid w:val="000858C6"/>
    <w:rsid w:val="00086019"/>
    <w:rsid w:val="0008745F"/>
    <w:rsid w:val="00087A6E"/>
    <w:rsid w:val="00087A78"/>
    <w:rsid w:val="0009093A"/>
    <w:rsid w:val="0009228F"/>
    <w:rsid w:val="00093455"/>
    <w:rsid w:val="000934F8"/>
    <w:rsid w:val="0009360D"/>
    <w:rsid w:val="0009457D"/>
    <w:rsid w:val="000946A6"/>
    <w:rsid w:val="00094757"/>
    <w:rsid w:val="00094BF7"/>
    <w:rsid w:val="0009660E"/>
    <w:rsid w:val="00097734"/>
    <w:rsid w:val="00097E96"/>
    <w:rsid w:val="000A0D62"/>
    <w:rsid w:val="000A3255"/>
    <w:rsid w:val="000A64E7"/>
    <w:rsid w:val="000A6FDF"/>
    <w:rsid w:val="000A75EE"/>
    <w:rsid w:val="000B0049"/>
    <w:rsid w:val="000B0A35"/>
    <w:rsid w:val="000B3FC7"/>
    <w:rsid w:val="000B5ABD"/>
    <w:rsid w:val="000B5BEE"/>
    <w:rsid w:val="000B6298"/>
    <w:rsid w:val="000B6413"/>
    <w:rsid w:val="000B738C"/>
    <w:rsid w:val="000B7424"/>
    <w:rsid w:val="000C04D3"/>
    <w:rsid w:val="000C23AA"/>
    <w:rsid w:val="000C2974"/>
    <w:rsid w:val="000C31D2"/>
    <w:rsid w:val="000C3506"/>
    <w:rsid w:val="000C3998"/>
    <w:rsid w:val="000C4528"/>
    <w:rsid w:val="000C4E5F"/>
    <w:rsid w:val="000C51A0"/>
    <w:rsid w:val="000C5D1E"/>
    <w:rsid w:val="000C60EE"/>
    <w:rsid w:val="000C67FE"/>
    <w:rsid w:val="000D04D1"/>
    <w:rsid w:val="000D0F22"/>
    <w:rsid w:val="000D12E2"/>
    <w:rsid w:val="000D1BB7"/>
    <w:rsid w:val="000D38A1"/>
    <w:rsid w:val="000D4D1A"/>
    <w:rsid w:val="000D5EA7"/>
    <w:rsid w:val="000D6D87"/>
    <w:rsid w:val="000E0F2B"/>
    <w:rsid w:val="000E2064"/>
    <w:rsid w:val="000E26C7"/>
    <w:rsid w:val="000E2971"/>
    <w:rsid w:val="000E423D"/>
    <w:rsid w:val="000E462D"/>
    <w:rsid w:val="000E5DB1"/>
    <w:rsid w:val="000E665A"/>
    <w:rsid w:val="000E6FDE"/>
    <w:rsid w:val="000E7216"/>
    <w:rsid w:val="000E7425"/>
    <w:rsid w:val="000F0949"/>
    <w:rsid w:val="000F11C7"/>
    <w:rsid w:val="000F12AD"/>
    <w:rsid w:val="000F12EE"/>
    <w:rsid w:val="000F136D"/>
    <w:rsid w:val="000F2424"/>
    <w:rsid w:val="000F293E"/>
    <w:rsid w:val="000F3104"/>
    <w:rsid w:val="000F49C5"/>
    <w:rsid w:val="000F550F"/>
    <w:rsid w:val="000F5C5F"/>
    <w:rsid w:val="000F6187"/>
    <w:rsid w:val="000F6346"/>
    <w:rsid w:val="000F63D1"/>
    <w:rsid w:val="000F6A7C"/>
    <w:rsid w:val="000F6C8A"/>
    <w:rsid w:val="000F7DD6"/>
    <w:rsid w:val="0010013B"/>
    <w:rsid w:val="001002A7"/>
    <w:rsid w:val="001007C2"/>
    <w:rsid w:val="00100E56"/>
    <w:rsid w:val="00101419"/>
    <w:rsid w:val="001024E5"/>
    <w:rsid w:val="00102FFE"/>
    <w:rsid w:val="00103FB7"/>
    <w:rsid w:val="00105845"/>
    <w:rsid w:val="001069D2"/>
    <w:rsid w:val="00106A7A"/>
    <w:rsid w:val="00106BCD"/>
    <w:rsid w:val="00107631"/>
    <w:rsid w:val="00107BC2"/>
    <w:rsid w:val="00110A99"/>
    <w:rsid w:val="00111214"/>
    <w:rsid w:val="0011161E"/>
    <w:rsid w:val="00116138"/>
    <w:rsid w:val="001165D1"/>
    <w:rsid w:val="00116ED4"/>
    <w:rsid w:val="00117547"/>
    <w:rsid w:val="001223D5"/>
    <w:rsid w:val="00122919"/>
    <w:rsid w:val="001236C4"/>
    <w:rsid w:val="00123A7D"/>
    <w:rsid w:val="0012426B"/>
    <w:rsid w:val="0012449A"/>
    <w:rsid w:val="001244D8"/>
    <w:rsid w:val="001259D6"/>
    <w:rsid w:val="0012607B"/>
    <w:rsid w:val="00126100"/>
    <w:rsid w:val="0012694A"/>
    <w:rsid w:val="00126A31"/>
    <w:rsid w:val="0012720B"/>
    <w:rsid w:val="001307FD"/>
    <w:rsid w:val="00133114"/>
    <w:rsid w:val="00133738"/>
    <w:rsid w:val="00133956"/>
    <w:rsid w:val="00135767"/>
    <w:rsid w:val="00135C34"/>
    <w:rsid w:val="00135FAE"/>
    <w:rsid w:val="00136118"/>
    <w:rsid w:val="00140B37"/>
    <w:rsid w:val="00141DC9"/>
    <w:rsid w:val="00142172"/>
    <w:rsid w:val="00142C7D"/>
    <w:rsid w:val="001431EF"/>
    <w:rsid w:val="0014321C"/>
    <w:rsid w:val="00146A5B"/>
    <w:rsid w:val="001473F5"/>
    <w:rsid w:val="00150584"/>
    <w:rsid w:val="001506BA"/>
    <w:rsid w:val="00150DD1"/>
    <w:rsid w:val="00150F1B"/>
    <w:rsid w:val="00150F79"/>
    <w:rsid w:val="001510DB"/>
    <w:rsid w:val="00151E0C"/>
    <w:rsid w:val="001521BF"/>
    <w:rsid w:val="001522C9"/>
    <w:rsid w:val="001536C6"/>
    <w:rsid w:val="00153B1A"/>
    <w:rsid w:val="00160026"/>
    <w:rsid w:val="001610A4"/>
    <w:rsid w:val="00162C52"/>
    <w:rsid w:val="0016353D"/>
    <w:rsid w:val="00163E74"/>
    <w:rsid w:val="001645C4"/>
    <w:rsid w:val="00164F57"/>
    <w:rsid w:val="0016529A"/>
    <w:rsid w:val="0016567B"/>
    <w:rsid w:val="00166028"/>
    <w:rsid w:val="0016647B"/>
    <w:rsid w:val="0017079A"/>
    <w:rsid w:val="00170DCC"/>
    <w:rsid w:val="0017198D"/>
    <w:rsid w:val="00171CE9"/>
    <w:rsid w:val="00174249"/>
    <w:rsid w:val="00174361"/>
    <w:rsid w:val="001751E9"/>
    <w:rsid w:val="0017669D"/>
    <w:rsid w:val="001778DB"/>
    <w:rsid w:val="001812A5"/>
    <w:rsid w:val="00181433"/>
    <w:rsid w:val="00181C87"/>
    <w:rsid w:val="0018398D"/>
    <w:rsid w:val="00183EAB"/>
    <w:rsid w:val="001852F3"/>
    <w:rsid w:val="0018553E"/>
    <w:rsid w:val="001856BE"/>
    <w:rsid w:val="001861E1"/>
    <w:rsid w:val="001865FB"/>
    <w:rsid w:val="0019010C"/>
    <w:rsid w:val="0019088D"/>
    <w:rsid w:val="00191476"/>
    <w:rsid w:val="00191504"/>
    <w:rsid w:val="00193F32"/>
    <w:rsid w:val="001950C4"/>
    <w:rsid w:val="0019637D"/>
    <w:rsid w:val="00197271"/>
    <w:rsid w:val="00197BCE"/>
    <w:rsid w:val="00197EE4"/>
    <w:rsid w:val="001A0D77"/>
    <w:rsid w:val="001A1140"/>
    <w:rsid w:val="001A1376"/>
    <w:rsid w:val="001A2505"/>
    <w:rsid w:val="001A4B01"/>
    <w:rsid w:val="001A5604"/>
    <w:rsid w:val="001A5C8F"/>
    <w:rsid w:val="001A7780"/>
    <w:rsid w:val="001A7936"/>
    <w:rsid w:val="001B0494"/>
    <w:rsid w:val="001B0A6C"/>
    <w:rsid w:val="001B0F6B"/>
    <w:rsid w:val="001B1516"/>
    <w:rsid w:val="001B1812"/>
    <w:rsid w:val="001B1A8D"/>
    <w:rsid w:val="001B5308"/>
    <w:rsid w:val="001B621A"/>
    <w:rsid w:val="001B695B"/>
    <w:rsid w:val="001B730F"/>
    <w:rsid w:val="001B74B4"/>
    <w:rsid w:val="001C0695"/>
    <w:rsid w:val="001C075A"/>
    <w:rsid w:val="001C272C"/>
    <w:rsid w:val="001C3DA8"/>
    <w:rsid w:val="001C4A57"/>
    <w:rsid w:val="001C4FC3"/>
    <w:rsid w:val="001C5337"/>
    <w:rsid w:val="001C54E5"/>
    <w:rsid w:val="001C564F"/>
    <w:rsid w:val="001C5A0C"/>
    <w:rsid w:val="001C6A89"/>
    <w:rsid w:val="001D10E5"/>
    <w:rsid w:val="001D1C8A"/>
    <w:rsid w:val="001D2C52"/>
    <w:rsid w:val="001D3647"/>
    <w:rsid w:val="001D36E7"/>
    <w:rsid w:val="001D38F7"/>
    <w:rsid w:val="001D415A"/>
    <w:rsid w:val="001D458D"/>
    <w:rsid w:val="001D4597"/>
    <w:rsid w:val="001D4D76"/>
    <w:rsid w:val="001D56D1"/>
    <w:rsid w:val="001D57AB"/>
    <w:rsid w:val="001D5B67"/>
    <w:rsid w:val="001D5D48"/>
    <w:rsid w:val="001D74C1"/>
    <w:rsid w:val="001E009C"/>
    <w:rsid w:val="001E31E9"/>
    <w:rsid w:val="001E4F03"/>
    <w:rsid w:val="001E539A"/>
    <w:rsid w:val="001E566E"/>
    <w:rsid w:val="001E6642"/>
    <w:rsid w:val="001E753E"/>
    <w:rsid w:val="001F085B"/>
    <w:rsid w:val="001F10EA"/>
    <w:rsid w:val="001F28CB"/>
    <w:rsid w:val="001F2FD7"/>
    <w:rsid w:val="001F430F"/>
    <w:rsid w:val="001F44B5"/>
    <w:rsid w:val="001F6824"/>
    <w:rsid w:val="001F73B2"/>
    <w:rsid w:val="001F7BE2"/>
    <w:rsid w:val="00200413"/>
    <w:rsid w:val="00200AE8"/>
    <w:rsid w:val="00200D69"/>
    <w:rsid w:val="00201839"/>
    <w:rsid w:val="002047E0"/>
    <w:rsid w:val="0020488A"/>
    <w:rsid w:val="002079E9"/>
    <w:rsid w:val="00207BA4"/>
    <w:rsid w:val="00207EEA"/>
    <w:rsid w:val="00210694"/>
    <w:rsid w:val="002109C3"/>
    <w:rsid w:val="00210F33"/>
    <w:rsid w:val="002111FF"/>
    <w:rsid w:val="00211729"/>
    <w:rsid w:val="00211760"/>
    <w:rsid w:val="002123D9"/>
    <w:rsid w:val="00212C0F"/>
    <w:rsid w:val="0021301E"/>
    <w:rsid w:val="002140B4"/>
    <w:rsid w:val="0021475B"/>
    <w:rsid w:val="00215BC0"/>
    <w:rsid w:val="00216F52"/>
    <w:rsid w:val="0021731E"/>
    <w:rsid w:val="00217BE3"/>
    <w:rsid w:val="00220BBB"/>
    <w:rsid w:val="00223CA1"/>
    <w:rsid w:val="00224702"/>
    <w:rsid w:val="00224936"/>
    <w:rsid w:val="00224DF2"/>
    <w:rsid w:val="0022611D"/>
    <w:rsid w:val="00226DC4"/>
    <w:rsid w:val="0022721D"/>
    <w:rsid w:val="00227471"/>
    <w:rsid w:val="00227681"/>
    <w:rsid w:val="00227C2F"/>
    <w:rsid w:val="0023025C"/>
    <w:rsid w:val="002326C9"/>
    <w:rsid w:val="00234A26"/>
    <w:rsid w:val="00235789"/>
    <w:rsid w:val="002357AD"/>
    <w:rsid w:val="0023694A"/>
    <w:rsid w:val="002369E9"/>
    <w:rsid w:val="00236B19"/>
    <w:rsid w:val="002373C0"/>
    <w:rsid w:val="002379B2"/>
    <w:rsid w:val="00237AA0"/>
    <w:rsid w:val="002405A0"/>
    <w:rsid w:val="002408C0"/>
    <w:rsid w:val="00240AA5"/>
    <w:rsid w:val="00240EDC"/>
    <w:rsid w:val="0024145B"/>
    <w:rsid w:val="00244755"/>
    <w:rsid w:val="00244DB8"/>
    <w:rsid w:val="0024538C"/>
    <w:rsid w:val="002455E2"/>
    <w:rsid w:val="00245E97"/>
    <w:rsid w:val="002460B4"/>
    <w:rsid w:val="00251182"/>
    <w:rsid w:val="00253997"/>
    <w:rsid w:val="002544FB"/>
    <w:rsid w:val="00254E29"/>
    <w:rsid w:val="00255CE3"/>
    <w:rsid w:val="0025619C"/>
    <w:rsid w:val="00261476"/>
    <w:rsid w:val="00261646"/>
    <w:rsid w:val="00262432"/>
    <w:rsid w:val="00262B76"/>
    <w:rsid w:val="00263017"/>
    <w:rsid w:val="002636A3"/>
    <w:rsid w:val="00264FD7"/>
    <w:rsid w:val="00265541"/>
    <w:rsid w:val="002666AA"/>
    <w:rsid w:val="002669D2"/>
    <w:rsid w:val="00267491"/>
    <w:rsid w:val="00267953"/>
    <w:rsid w:val="00267E1A"/>
    <w:rsid w:val="00270011"/>
    <w:rsid w:val="00270661"/>
    <w:rsid w:val="00271770"/>
    <w:rsid w:val="00271A73"/>
    <w:rsid w:val="00271DFC"/>
    <w:rsid w:val="002734BE"/>
    <w:rsid w:val="002734DA"/>
    <w:rsid w:val="00273A47"/>
    <w:rsid w:val="0027529F"/>
    <w:rsid w:val="00276B6C"/>
    <w:rsid w:val="002816F6"/>
    <w:rsid w:val="002823BD"/>
    <w:rsid w:val="002835D0"/>
    <w:rsid w:val="00283C64"/>
    <w:rsid w:val="00283E39"/>
    <w:rsid w:val="00284177"/>
    <w:rsid w:val="0028447D"/>
    <w:rsid w:val="00285177"/>
    <w:rsid w:val="00291E81"/>
    <w:rsid w:val="00293029"/>
    <w:rsid w:val="0029337E"/>
    <w:rsid w:val="002935AE"/>
    <w:rsid w:val="00293DC5"/>
    <w:rsid w:val="0029401F"/>
    <w:rsid w:val="0029434F"/>
    <w:rsid w:val="00294ED5"/>
    <w:rsid w:val="00295333"/>
    <w:rsid w:val="00296296"/>
    <w:rsid w:val="00297C9A"/>
    <w:rsid w:val="002A2FC0"/>
    <w:rsid w:val="002A30C3"/>
    <w:rsid w:val="002A5181"/>
    <w:rsid w:val="002A60B6"/>
    <w:rsid w:val="002A6518"/>
    <w:rsid w:val="002B1B38"/>
    <w:rsid w:val="002B24B2"/>
    <w:rsid w:val="002B2888"/>
    <w:rsid w:val="002B292B"/>
    <w:rsid w:val="002B302F"/>
    <w:rsid w:val="002B3C7C"/>
    <w:rsid w:val="002B6B2D"/>
    <w:rsid w:val="002B7716"/>
    <w:rsid w:val="002B7A3C"/>
    <w:rsid w:val="002C07F4"/>
    <w:rsid w:val="002C0D2A"/>
    <w:rsid w:val="002C30E4"/>
    <w:rsid w:val="002C4E3C"/>
    <w:rsid w:val="002C5391"/>
    <w:rsid w:val="002C5B95"/>
    <w:rsid w:val="002C5D6C"/>
    <w:rsid w:val="002C6243"/>
    <w:rsid w:val="002C6924"/>
    <w:rsid w:val="002D07DC"/>
    <w:rsid w:val="002D0DDB"/>
    <w:rsid w:val="002D0F0D"/>
    <w:rsid w:val="002D1729"/>
    <w:rsid w:val="002D2DD1"/>
    <w:rsid w:val="002D534E"/>
    <w:rsid w:val="002D68FF"/>
    <w:rsid w:val="002D6F01"/>
    <w:rsid w:val="002D78D0"/>
    <w:rsid w:val="002E29B8"/>
    <w:rsid w:val="002E2A98"/>
    <w:rsid w:val="002E3149"/>
    <w:rsid w:val="002E4652"/>
    <w:rsid w:val="002E4862"/>
    <w:rsid w:val="002E4C44"/>
    <w:rsid w:val="002E4D30"/>
    <w:rsid w:val="002E5ED0"/>
    <w:rsid w:val="002E6460"/>
    <w:rsid w:val="002E77F7"/>
    <w:rsid w:val="002E7812"/>
    <w:rsid w:val="002F2CDB"/>
    <w:rsid w:val="002F2E9C"/>
    <w:rsid w:val="002F32D0"/>
    <w:rsid w:val="002F3561"/>
    <w:rsid w:val="002F3FCC"/>
    <w:rsid w:val="002F5FB3"/>
    <w:rsid w:val="002F7991"/>
    <w:rsid w:val="0030030F"/>
    <w:rsid w:val="00300B51"/>
    <w:rsid w:val="003027D3"/>
    <w:rsid w:val="00304339"/>
    <w:rsid w:val="003061D4"/>
    <w:rsid w:val="003064FA"/>
    <w:rsid w:val="003067F8"/>
    <w:rsid w:val="00306ACB"/>
    <w:rsid w:val="003100EA"/>
    <w:rsid w:val="00310B4A"/>
    <w:rsid w:val="003115EB"/>
    <w:rsid w:val="003118F1"/>
    <w:rsid w:val="00312691"/>
    <w:rsid w:val="00313066"/>
    <w:rsid w:val="00314779"/>
    <w:rsid w:val="00315ED4"/>
    <w:rsid w:val="00316E9C"/>
    <w:rsid w:val="00320450"/>
    <w:rsid w:val="003208BF"/>
    <w:rsid w:val="00320D4B"/>
    <w:rsid w:val="00321002"/>
    <w:rsid w:val="00322AF0"/>
    <w:rsid w:val="00323756"/>
    <w:rsid w:val="00323F94"/>
    <w:rsid w:val="00324537"/>
    <w:rsid w:val="003258E9"/>
    <w:rsid w:val="003260B7"/>
    <w:rsid w:val="0032757C"/>
    <w:rsid w:val="003277B1"/>
    <w:rsid w:val="00327EA5"/>
    <w:rsid w:val="0033193C"/>
    <w:rsid w:val="00331EEF"/>
    <w:rsid w:val="00332524"/>
    <w:rsid w:val="003328E9"/>
    <w:rsid w:val="00332B05"/>
    <w:rsid w:val="00333166"/>
    <w:rsid w:val="003335F7"/>
    <w:rsid w:val="0033377F"/>
    <w:rsid w:val="00335523"/>
    <w:rsid w:val="0033607D"/>
    <w:rsid w:val="0033683B"/>
    <w:rsid w:val="0033714E"/>
    <w:rsid w:val="0033732D"/>
    <w:rsid w:val="00337A17"/>
    <w:rsid w:val="003407B1"/>
    <w:rsid w:val="003411DE"/>
    <w:rsid w:val="003421E7"/>
    <w:rsid w:val="00342C91"/>
    <w:rsid w:val="00342F4E"/>
    <w:rsid w:val="00343950"/>
    <w:rsid w:val="0034409E"/>
    <w:rsid w:val="003441B8"/>
    <w:rsid w:val="00344A58"/>
    <w:rsid w:val="00345A36"/>
    <w:rsid w:val="00345D38"/>
    <w:rsid w:val="00346CD8"/>
    <w:rsid w:val="00347BBC"/>
    <w:rsid w:val="0035269E"/>
    <w:rsid w:val="00353A4C"/>
    <w:rsid w:val="00353EDD"/>
    <w:rsid w:val="00354473"/>
    <w:rsid w:val="00354E08"/>
    <w:rsid w:val="003566D0"/>
    <w:rsid w:val="0035715B"/>
    <w:rsid w:val="003579BF"/>
    <w:rsid w:val="00360222"/>
    <w:rsid w:val="00360F1F"/>
    <w:rsid w:val="00361009"/>
    <w:rsid w:val="0036182E"/>
    <w:rsid w:val="00361D57"/>
    <w:rsid w:val="00362D42"/>
    <w:rsid w:val="003630D3"/>
    <w:rsid w:val="0036345F"/>
    <w:rsid w:val="003637D1"/>
    <w:rsid w:val="00363BE7"/>
    <w:rsid w:val="0036452E"/>
    <w:rsid w:val="00365444"/>
    <w:rsid w:val="00365866"/>
    <w:rsid w:val="003658A3"/>
    <w:rsid w:val="003669EF"/>
    <w:rsid w:val="00366A28"/>
    <w:rsid w:val="00367393"/>
    <w:rsid w:val="0037057E"/>
    <w:rsid w:val="00371749"/>
    <w:rsid w:val="0037192E"/>
    <w:rsid w:val="0037198E"/>
    <w:rsid w:val="00372687"/>
    <w:rsid w:val="00372954"/>
    <w:rsid w:val="00373749"/>
    <w:rsid w:val="0037475E"/>
    <w:rsid w:val="00375DDD"/>
    <w:rsid w:val="003771A1"/>
    <w:rsid w:val="00377806"/>
    <w:rsid w:val="003801C6"/>
    <w:rsid w:val="00380B0F"/>
    <w:rsid w:val="00381872"/>
    <w:rsid w:val="003833A2"/>
    <w:rsid w:val="003848D1"/>
    <w:rsid w:val="00385AA3"/>
    <w:rsid w:val="00385D6B"/>
    <w:rsid w:val="00386233"/>
    <w:rsid w:val="00387439"/>
    <w:rsid w:val="0038780D"/>
    <w:rsid w:val="003907AC"/>
    <w:rsid w:val="00390B31"/>
    <w:rsid w:val="003912DC"/>
    <w:rsid w:val="003913F0"/>
    <w:rsid w:val="00391EFD"/>
    <w:rsid w:val="00392DCB"/>
    <w:rsid w:val="00393287"/>
    <w:rsid w:val="003933EC"/>
    <w:rsid w:val="003937F6"/>
    <w:rsid w:val="00393E94"/>
    <w:rsid w:val="0039499E"/>
    <w:rsid w:val="00397F85"/>
    <w:rsid w:val="003A02C6"/>
    <w:rsid w:val="003A0CBB"/>
    <w:rsid w:val="003A1705"/>
    <w:rsid w:val="003A21A3"/>
    <w:rsid w:val="003A2955"/>
    <w:rsid w:val="003A2D3E"/>
    <w:rsid w:val="003A2F11"/>
    <w:rsid w:val="003A3C9E"/>
    <w:rsid w:val="003A4BFC"/>
    <w:rsid w:val="003A4C82"/>
    <w:rsid w:val="003A4DE9"/>
    <w:rsid w:val="003A6A14"/>
    <w:rsid w:val="003A6D9A"/>
    <w:rsid w:val="003A79BD"/>
    <w:rsid w:val="003A7DCC"/>
    <w:rsid w:val="003B07A3"/>
    <w:rsid w:val="003B0BF8"/>
    <w:rsid w:val="003B1839"/>
    <w:rsid w:val="003B1A23"/>
    <w:rsid w:val="003B1CF7"/>
    <w:rsid w:val="003B28FE"/>
    <w:rsid w:val="003B2B32"/>
    <w:rsid w:val="003B2C89"/>
    <w:rsid w:val="003B32D0"/>
    <w:rsid w:val="003B38D8"/>
    <w:rsid w:val="003B3EA7"/>
    <w:rsid w:val="003B4913"/>
    <w:rsid w:val="003B4997"/>
    <w:rsid w:val="003B4A95"/>
    <w:rsid w:val="003B5659"/>
    <w:rsid w:val="003B5AC7"/>
    <w:rsid w:val="003B5FBA"/>
    <w:rsid w:val="003B67D3"/>
    <w:rsid w:val="003B6CDC"/>
    <w:rsid w:val="003C0337"/>
    <w:rsid w:val="003C0C28"/>
    <w:rsid w:val="003C2904"/>
    <w:rsid w:val="003C3F7D"/>
    <w:rsid w:val="003C463D"/>
    <w:rsid w:val="003C5B28"/>
    <w:rsid w:val="003C650A"/>
    <w:rsid w:val="003C67B7"/>
    <w:rsid w:val="003C7BA8"/>
    <w:rsid w:val="003D08D3"/>
    <w:rsid w:val="003D09BE"/>
    <w:rsid w:val="003D0E21"/>
    <w:rsid w:val="003D1D86"/>
    <w:rsid w:val="003D4250"/>
    <w:rsid w:val="003D51DE"/>
    <w:rsid w:val="003D54A5"/>
    <w:rsid w:val="003D56F0"/>
    <w:rsid w:val="003D5AC5"/>
    <w:rsid w:val="003D79F8"/>
    <w:rsid w:val="003E1351"/>
    <w:rsid w:val="003E1BC6"/>
    <w:rsid w:val="003E1DCE"/>
    <w:rsid w:val="003E22C2"/>
    <w:rsid w:val="003E22CF"/>
    <w:rsid w:val="003E2764"/>
    <w:rsid w:val="003E31BA"/>
    <w:rsid w:val="003E3BBF"/>
    <w:rsid w:val="003E445B"/>
    <w:rsid w:val="003E44B2"/>
    <w:rsid w:val="003E520A"/>
    <w:rsid w:val="003E6FCC"/>
    <w:rsid w:val="003E76E4"/>
    <w:rsid w:val="003F0C75"/>
    <w:rsid w:val="003F178E"/>
    <w:rsid w:val="003F1F96"/>
    <w:rsid w:val="003F22CD"/>
    <w:rsid w:val="003F4BFD"/>
    <w:rsid w:val="003F59DF"/>
    <w:rsid w:val="003F76F6"/>
    <w:rsid w:val="003F7880"/>
    <w:rsid w:val="003F7A9B"/>
    <w:rsid w:val="00400414"/>
    <w:rsid w:val="00400915"/>
    <w:rsid w:val="00400AA4"/>
    <w:rsid w:val="00401A84"/>
    <w:rsid w:val="00401D1E"/>
    <w:rsid w:val="00401DA0"/>
    <w:rsid w:val="00402207"/>
    <w:rsid w:val="00402267"/>
    <w:rsid w:val="00402515"/>
    <w:rsid w:val="00403D5A"/>
    <w:rsid w:val="0040461A"/>
    <w:rsid w:val="00406F7A"/>
    <w:rsid w:val="004074AA"/>
    <w:rsid w:val="00407685"/>
    <w:rsid w:val="004078B3"/>
    <w:rsid w:val="00407ABB"/>
    <w:rsid w:val="004122F6"/>
    <w:rsid w:val="004130F1"/>
    <w:rsid w:val="00413429"/>
    <w:rsid w:val="00413EF3"/>
    <w:rsid w:val="00414E8E"/>
    <w:rsid w:val="00414F50"/>
    <w:rsid w:val="00415E09"/>
    <w:rsid w:val="00416281"/>
    <w:rsid w:val="00416A47"/>
    <w:rsid w:val="004178E3"/>
    <w:rsid w:val="00417C71"/>
    <w:rsid w:val="004206C8"/>
    <w:rsid w:val="0042392B"/>
    <w:rsid w:val="00423D14"/>
    <w:rsid w:val="004268C9"/>
    <w:rsid w:val="004268EA"/>
    <w:rsid w:val="00426D87"/>
    <w:rsid w:val="0042754D"/>
    <w:rsid w:val="0043040A"/>
    <w:rsid w:val="004319FA"/>
    <w:rsid w:val="00431A72"/>
    <w:rsid w:val="00431AC3"/>
    <w:rsid w:val="00432163"/>
    <w:rsid w:val="00433312"/>
    <w:rsid w:val="00434A0C"/>
    <w:rsid w:val="00434FFD"/>
    <w:rsid w:val="00435B30"/>
    <w:rsid w:val="004364BF"/>
    <w:rsid w:val="0043746F"/>
    <w:rsid w:val="00437735"/>
    <w:rsid w:val="00437966"/>
    <w:rsid w:val="004410DF"/>
    <w:rsid w:val="00441B2C"/>
    <w:rsid w:val="0044239D"/>
    <w:rsid w:val="00442941"/>
    <w:rsid w:val="004447A1"/>
    <w:rsid w:val="00445008"/>
    <w:rsid w:val="0044550D"/>
    <w:rsid w:val="004456F4"/>
    <w:rsid w:val="00446603"/>
    <w:rsid w:val="0044748B"/>
    <w:rsid w:val="00450598"/>
    <w:rsid w:val="00450C8E"/>
    <w:rsid w:val="004514FC"/>
    <w:rsid w:val="0045227D"/>
    <w:rsid w:val="00452E72"/>
    <w:rsid w:val="00453C3D"/>
    <w:rsid w:val="0045416D"/>
    <w:rsid w:val="00454620"/>
    <w:rsid w:val="0045465C"/>
    <w:rsid w:val="00454CA6"/>
    <w:rsid w:val="0045638B"/>
    <w:rsid w:val="004564FA"/>
    <w:rsid w:val="004568DB"/>
    <w:rsid w:val="00456994"/>
    <w:rsid w:val="00456E19"/>
    <w:rsid w:val="00460A0A"/>
    <w:rsid w:val="00460E09"/>
    <w:rsid w:val="00461850"/>
    <w:rsid w:val="00462077"/>
    <w:rsid w:val="00462374"/>
    <w:rsid w:val="00462A20"/>
    <w:rsid w:val="00462DA8"/>
    <w:rsid w:val="00462EB9"/>
    <w:rsid w:val="00463870"/>
    <w:rsid w:val="00463C21"/>
    <w:rsid w:val="00463F47"/>
    <w:rsid w:val="00464271"/>
    <w:rsid w:val="004642D9"/>
    <w:rsid w:val="00464C68"/>
    <w:rsid w:val="00464D67"/>
    <w:rsid w:val="004651A8"/>
    <w:rsid w:val="00465545"/>
    <w:rsid w:val="004662D3"/>
    <w:rsid w:val="004665B8"/>
    <w:rsid w:val="00466F28"/>
    <w:rsid w:val="004678FF"/>
    <w:rsid w:val="00470426"/>
    <w:rsid w:val="00470756"/>
    <w:rsid w:val="0047083D"/>
    <w:rsid w:val="00470B1C"/>
    <w:rsid w:val="00470C71"/>
    <w:rsid w:val="00471378"/>
    <w:rsid w:val="004718F5"/>
    <w:rsid w:val="00472A12"/>
    <w:rsid w:val="0047327B"/>
    <w:rsid w:val="004735E0"/>
    <w:rsid w:val="00473D67"/>
    <w:rsid w:val="0047406D"/>
    <w:rsid w:val="00474466"/>
    <w:rsid w:val="00477569"/>
    <w:rsid w:val="00480BF8"/>
    <w:rsid w:val="00482AC9"/>
    <w:rsid w:val="00483CA7"/>
    <w:rsid w:val="00484006"/>
    <w:rsid w:val="00485F59"/>
    <w:rsid w:val="004862F4"/>
    <w:rsid w:val="00487AE9"/>
    <w:rsid w:val="00491881"/>
    <w:rsid w:val="00491DF8"/>
    <w:rsid w:val="00492EC8"/>
    <w:rsid w:val="0049438C"/>
    <w:rsid w:val="00494CA2"/>
    <w:rsid w:val="004954CE"/>
    <w:rsid w:val="00495660"/>
    <w:rsid w:val="00496C4B"/>
    <w:rsid w:val="00497812"/>
    <w:rsid w:val="00497AA9"/>
    <w:rsid w:val="004A095C"/>
    <w:rsid w:val="004A0C94"/>
    <w:rsid w:val="004A3364"/>
    <w:rsid w:val="004A3B3A"/>
    <w:rsid w:val="004A45B6"/>
    <w:rsid w:val="004A45CA"/>
    <w:rsid w:val="004A478F"/>
    <w:rsid w:val="004A70C2"/>
    <w:rsid w:val="004B0517"/>
    <w:rsid w:val="004B0961"/>
    <w:rsid w:val="004B13B5"/>
    <w:rsid w:val="004B18C2"/>
    <w:rsid w:val="004B19A8"/>
    <w:rsid w:val="004B2F79"/>
    <w:rsid w:val="004B33C6"/>
    <w:rsid w:val="004B3405"/>
    <w:rsid w:val="004B37D1"/>
    <w:rsid w:val="004B4071"/>
    <w:rsid w:val="004B703B"/>
    <w:rsid w:val="004C08FC"/>
    <w:rsid w:val="004C15DC"/>
    <w:rsid w:val="004C16C5"/>
    <w:rsid w:val="004C2B07"/>
    <w:rsid w:val="004C3577"/>
    <w:rsid w:val="004C4BDC"/>
    <w:rsid w:val="004C5057"/>
    <w:rsid w:val="004C5673"/>
    <w:rsid w:val="004C573C"/>
    <w:rsid w:val="004C6304"/>
    <w:rsid w:val="004C7DAB"/>
    <w:rsid w:val="004D0124"/>
    <w:rsid w:val="004D0EF5"/>
    <w:rsid w:val="004D257C"/>
    <w:rsid w:val="004D2CD8"/>
    <w:rsid w:val="004D3577"/>
    <w:rsid w:val="004D373B"/>
    <w:rsid w:val="004D3E51"/>
    <w:rsid w:val="004D3E72"/>
    <w:rsid w:val="004D541E"/>
    <w:rsid w:val="004D6E0F"/>
    <w:rsid w:val="004D7090"/>
    <w:rsid w:val="004E0485"/>
    <w:rsid w:val="004E0BBF"/>
    <w:rsid w:val="004E143F"/>
    <w:rsid w:val="004E1BA1"/>
    <w:rsid w:val="004E26DA"/>
    <w:rsid w:val="004E3C64"/>
    <w:rsid w:val="004E4169"/>
    <w:rsid w:val="004E418C"/>
    <w:rsid w:val="004E451F"/>
    <w:rsid w:val="004E4AE7"/>
    <w:rsid w:val="004E4FFC"/>
    <w:rsid w:val="004E5BA7"/>
    <w:rsid w:val="004E609A"/>
    <w:rsid w:val="004E6A70"/>
    <w:rsid w:val="004E7797"/>
    <w:rsid w:val="004E77C8"/>
    <w:rsid w:val="004E77F1"/>
    <w:rsid w:val="004F1476"/>
    <w:rsid w:val="004F3237"/>
    <w:rsid w:val="004F3720"/>
    <w:rsid w:val="004F3771"/>
    <w:rsid w:val="004F4526"/>
    <w:rsid w:val="004F453D"/>
    <w:rsid w:val="004F4DA6"/>
    <w:rsid w:val="004F4EF5"/>
    <w:rsid w:val="004F531C"/>
    <w:rsid w:val="004F5CDC"/>
    <w:rsid w:val="004F5D33"/>
    <w:rsid w:val="004F5D93"/>
    <w:rsid w:val="004F5DED"/>
    <w:rsid w:val="004F71F4"/>
    <w:rsid w:val="004F79A1"/>
    <w:rsid w:val="00500143"/>
    <w:rsid w:val="005018AA"/>
    <w:rsid w:val="00502060"/>
    <w:rsid w:val="005037E0"/>
    <w:rsid w:val="005039DF"/>
    <w:rsid w:val="0050509F"/>
    <w:rsid w:val="005124F7"/>
    <w:rsid w:val="00512AC8"/>
    <w:rsid w:val="00513B95"/>
    <w:rsid w:val="005151CF"/>
    <w:rsid w:val="00516B9B"/>
    <w:rsid w:val="00516CFA"/>
    <w:rsid w:val="005170FC"/>
    <w:rsid w:val="00517B67"/>
    <w:rsid w:val="00517FC7"/>
    <w:rsid w:val="00517FE1"/>
    <w:rsid w:val="00521953"/>
    <w:rsid w:val="005222D7"/>
    <w:rsid w:val="00522635"/>
    <w:rsid w:val="00522E41"/>
    <w:rsid w:val="00522F09"/>
    <w:rsid w:val="00525AE6"/>
    <w:rsid w:val="00525EB7"/>
    <w:rsid w:val="00525FFB"/>
    <w:rsid w:val="0052636A"/>
    <w:rsid w:val="00526828"/>
    <w:rsid w:val="005268E2"/>
    <w:rsid w:val="00526C58"/>
    <w:rsid w:val="00526FA3"/>
    <w:rsid w:val="0053033E"/>
    <w:rsid w:val="00530F35"/>
    <w:rsid w:val="0053258F"/>
    <w:rsid w:val="005326C7"/>
    <w:rsid w:val="00532DEB"/>
    <w:rsid w:val="00532E93"/>
    <w:rsid w:val="0053360F"/>
    <w:rsid w:val="00533D14"/>
    <w:rsid w:val="00533DFC"/>
    <w:rsid w:val="005347A5"/>
    <w:rsid w:val="005353BD"/>
    <w:rsid w:val="005359A0"/>
    <w:rsid w:val="005362D5"/>
    <w:rsid w:val="005371BF"/>
    <w:rsid w:val="00540318"/>
    <w:rsid w:val="0054059C"/>
    <w:rsid w:val="00540D2E"/>
    <w:rsid w:val="005410C1"/>
    <w:rsid w:val="00541A13"/>
    <w:rsid w:val="0054292D"/>
    <w:rsid w:val="00543330"/>
    <w:rsid w:val="005437E1"/>
    <w:rsid w:val="0054651D"/>
    <w:rsid w:val="00546A6C"/>
    <w:rsid w:val="00546D68"/>
    <w:rsid w:val="005503E3"/>
    <w:rsid w:val="00550E70"/>
    <w:rsid w:val="00551786"/>
    <w:rsid w:val="00553A0D"/>
    <w:rsid w:val="00553C9B"/>
    <w:rsid w:val="0055414C"/>
    <w:rsid w:val="00554647"/>
    <w:rsid w:val="005551A4"/>
    <w:rsid w:val="005551C4"/>
    <w:rsid w:val="00555B2A"/>
    <w:rsid w:val="00556441"/>
    <w:rsid w:val="00557CEF"/>
    <w:rsid w:val="00557D08"/>
    <w:rsid w:val="005613F2"/>
    <w:rsid w:val="00561A50"/>
    <w:rsid w:val="00561B7E"/>
    <w:rsid w:val="00562EE8"/>
    <w:rsid w:val="00565F91"/>
    <w:rsid w:val="005667ED"/>
    <w:rsid w:val="005669BB"/>
    <w:rsid w:val="00567130"/>
    <w:rsid w:val="00571D77"/>
    <w:rsid w:val="00573E60"/>
    <w:rsid w:val="0057448B"/>
    <w:rsid w:val="00577679"/>
    <w:rsid w:val="00577F36"/>
    <w:rsid w:val="00580879"/>
    <w:rsid w:val="00580C65"/>
    <w:rsid w:val="00581991"/>
    <w:rsid w:val="00583DF6"/>
    <w:rsid w:val="00584294"/>
    <w:rsid w:val="00584AB7"/>
    <w:rsid w:val="00584B0C"/>
    <w:rsid w:val="00585F09"/>
    <w:rsid w:val="00585F79"/>
    <w:rsid w:val="005861C6"/>
    <w:rsid w:val="00586566"/>
    <w:rsid w:val="005873FF"/>
    <w:rsid w:val="00590872"/>
    <w:rsid w:val="00591144"/>
    <w:rsid w:val="005915EE"/>
    <w:rsid w:val="005916F9"/>
    <w:rsid w:val="00591A39"/>
    <w:rsid w:val="0059321D"/>
    <w:rsid w:val="005936CF"/>
    <w:rsid w:val="00593D99"/>
    <w:rsid w:val="00594C52"/>
    <w:rsid w:val="00595E78"/>
    <w:rsid w:val="00596912"/>
    <w:rsid w:val="00596967"/>
    <w:rsid w:val="00596AE4"/>
    <w:rsid w:val="00596B90"/>
    <w:rsid w:val="00596D61"/>
    <w:rsid w:val="00597DAD"/>
    <w:rsid w:val="00597E8A"/>
    <w:rsid w:val="005A10AA"/>
    <w:rsid w:val="005A126D"/>
    <w:rsid w:val="005A2F39"/>
    <w:rsid w:val="005A3059"/>
    <w:rsid w:val="005A393D"/>
    <w:rsid w:val="005A3C3C"/>
    <w:rsid w:val="005A54B0"/>
    <w:rsid w:val="005A6491"/>
    <w:rsid w:val="005A667C"/>
    <w:rsid w:val="005A6A4B"/>
    <w:rsid w:val="005A74C6"/>
    <w:rsid w:val="005B0003"/>
    <w:rsid w:val="005B0CDF"/>
    <w:rsid w:val="005B1234"/>
    <w:rsid w:val="005B2535"/>
    <w:rsid w:val="005B25EA"/>
    <w:rsid w:val="005B2804"/>
    <w:rsid w:val="005B2BE5"/>
    <w:rsid w:val="005B439B"/>
    <w:rsid w:val="005B5661"/>
    <w:rsid w:val="005B580D"/>
    <w:rsid w:val="005B5BC2"/>
    <w:rsid w:val="005B5E55"/>
    <w:rsid w:val="005B6312"/>
    <w:rsid w:val="005B7400"/>
    <w:rsid w:val="005C14B5"/>
    <w:rsid w:val="005C2064"/>
    <w:rsid w:val="005C2F09"/>
    <w:rsid w:val="005C4884"/>
    <w:rsid w:val="005C5DA0"/>
    <w:rsid w:val="005C5F64"/>
    <w:rsid w:val="005C6CC4"/>
    <w:rsid w:val="005C72CF"/>
    <w:rsid w:val="005C7B6A"/>
    <w:rsid w:val="005D00CE"/>
    <w:rsid w:val="005D046C"/>
    <w:rsid w:val="005D0765"/>
    <w:rsid w:val="005D0CD1"/>
    <w:rsid w:val="005D1796"/>
    <w:rsid w:val="005D1AB8"/>
    <w:rsid w:val="005D6073"/>
    <w:rsid w:val="005D61CA"/>
    <w:rsid w:val="005E0162"/>
    <w:rsid w:val="005E0FBF"/>
    <w:rsid w:val="005E100F"/>
    <w:rsid w:val="005E1570"/>
    <w:rsid w:val="005E31D7"/>
    <w:rsid w:val="005E430B"/>
    <w:rsid w:val="005E43CA"/>
    <w:rsid w:val="005E4A60"/>
    <w:rsid w:val="005E4AA8"/>
    <w:rsid w:val="005E5A26"/>
    <w:rsid w:val="005E66F7"/>
    <w:rsid w:val="005E69A0"/>
    <w:rsid w:val="005E7B37"/>
    <w:rsid w:val="005E7E0F"/>
    <w:rsid w:val="005F0087"/>
    <w:rsid w:val="005F009B"/>
    <w:rsid w:val="005F07BE"/>
    <w:rsid w:val="005F0EA1"/>
    <w:rsid w:val="005F1435"/>
    <w:rsid w:val="005F24DD"/>
    <w:rsid w:val="005F33B5"/>
    <w:rsid w:val="005F3FD9"/>
    <w:rsid w:val="005F5B48"/>
    <w:rsid w:val="005F67F8"/>
    <w:rsid w:val="005F7365"/>
    <w:rsid w:val="006025B0"/>
    <w:rsid w:val="006026DD"/>
    <w:rsid w:val="00603CD6"/>
    <w:rsid w:val="00604F77"/>
    <w:rsid w:val="00605ABA"/>
    <w:rsid w:val="00606F9F"/>
    <w:rsid w:val="006102FB"/>
    <w:rsid w:val="00612730"/>
    <w:rsid w:val="00612A03"/>
    <w:rsid w:val="00612F71"/>
    <w:rsid w:val="0061306C"/>
    <w:rsid w:val="006140AF"/>
    <w:rsid w:val="0061497B"/>
    <w:rsid w:val="00614E2E"/>
    <w:rsid w:val="00614E74"/>
    <w:rsid w:val="00616043"/>
    <w:rsid w:val="0061763A"/>
    <w:rsid w:val="0062006C"/>
    <w:rsid w:val="006206C6"/>
    <w:rsid w:val="006212D6"/>
    <w:rsid w:val="00621556"/>
    <w:rsid w:val="00622FD0"/>
    <w:rsid w:val="00623C63"/>
    <w:rsid w:val="00623F72"/>
    <w:rsid w:val="006242FE"/>
    <w:rsid w:val="00624943"/>
    <w:rsid w:val="00624D53"/>
    <w:rsid w:val="00624DD4"/>
    <w:rsid w:val="00625754"/>
    <w:rsid w:val="00626513"/>
    <w:rsid w:val="0063264F"/>
    <w:rsid w:val="00633094"/>
    <w:rsid w:val="0063388D"/>
    <w:rsid w:val="00633BE5"/>
    <w:rsid w:val="00634ADA"/>
    <w:rsid w:val="006357D0"/>
    <w:rsid w:val="00635A6D"/>
    <w:rsid w:val="00636434"/>
    <w:rsid w:val="006405BA"/>
    <w:rsid w:val="00640B56"/>
    <w:rsid w:val="00640D0B"/>
    <w:rsid w:val="006412E3"/>
    <w:rsid w:val="00642457"/>
    <w:rsid w:val="00642CB8"/>
    <w:rsid w:val="00642EE8"/>
    <w:rsid w:val="00643009"/>
    <w:rsid w:val="00643E26"/>
    <w:rsid w:val="00644288"/>
    <w:rsid w:val="00644B56"/>
    <w:rsid w:val="00645759"/>
    <w:rsid w:val="00646188"/>
    <w:rsid w:val="00646239"/>
    <w:rsid w:val="00650E08"/>
    <w:rsid w:val="00652134"/>
    <w:rsid w:val="00653286"/>
    <w:rsid w:val="0065347A"/>
    <w:rsid w:val="00655056"/>
    <w:rsid w:val="00656A54"/>
    <w:rsid w:val="0066047C"/>
    <w:rsid w:val="00660BD5"/>
    <w:rsid w:val="0066168E"/>
    <w:rsid w:val="00661C4A"/>
    <w:rsid w:val="0066299D"/>
    <w:rsid w:val="006646BF"/>
    <w:rsid w:val="00664F05"/>
    <w:rsid w:val="00665B54"/>
    <w:rsid w:val="00665CFC"/>
    <w:rsid w:val="00667221"/>
    <w:rsid w:val="0066778E"/>
    <w:rsid w:val="00670C74"/>
    <w:rsid w:val="00671516"/>
    <w:rsid w:val="00671F7F"/>
    <w:rsid w:val="0067207B"/>
    <w:rsid w:val="0067228B"/>
    <w:rsid w:val="00672414"/>
    <w:rsid w:val="00672F0E"/>
    <w:rsid w:val="00673A1A"/>
    <w:rsid w:val="00673C5E"/>
    <w:rsid w:val="00674978"/>
    <w:rsid w:val="00675862"/>
    <w:rsid w:val="00677D56"/>
    <w:rsid w:val="00680147"/>
    <w:rsid w:val="006803C4"/>
    <w:rsid w:val="00680785"/>
    <w:rsid w:val="006810EA"/>
    <w:rsid w:val="006815A2"/>
    <w:rsid w:val="00681EA5"/>
    <w:rsid w:val="00684E32"/>
    <w:rsid w:val="00685906"/>
    <w:rsid w:val="00685CA0"/>
    <w:rsid w:val="00687F15"/>
    <w:rsid w:val="00690426"/>
    <w:rsid w:val="00693D8B"/>
    <w:rsid w:val="006950E6"/>
    <w:rsid w:val="00695500"/>
    <w:rsid w:val="00695926"/>
    <w:rsid w:val="00695BAF"/>
    <w:rsid w:val="00696967"/>
    <w:rsid w:val="00697DDA"/>
    <w:rsid w:val="006A074A"/>
    <w:rsid w:val="006A0943"/>
    <w:rsid w:val="006A236D"/>
    <w:rsid w:val="006A2881"/>
    <w:rsid w:val="006A2960"/>
    <w:rsid w:val="006A2C9E"/>
    <w:rsid w:val="006A4093"/>
    <w:rsid w:val="006A54ED"/>
    <w:rsid w:val="006A7D4F"/>
    <w:rsid w:val="006B0E74"/>
    <w:rsid w:val="006B155C"/>
    <w:rsid w:val="006B22B3"/>
    <w:rsid w:val="006B2D5D"/>
    <w:rsid w:val="006B2ED6"/>
    <w:rsid w:val="006B34B8"/>
    <w:rsid w:val="006B4689"/>
    <w:rsid w:val="006B4B2E"/>
    <w:rsid w:val="006B5FE5"/>
    <w:rsid w:val="006B6BAB"/>
    <w:rsid w:val="006B6C0E"/>
    <w:rsid w:val="006B7B06"/>
    <w:rsid w:val="006C0A03"/>
    <w:rsid w:val="006C3471"/>
    <w:rsid w:val="006C37C0"/>
    <w:rsid w:val="006C430C"/>
    <w:rsid w:val="006C5094"/>
    <w:rsid w:val="006C5842"/>
    <w:rsid w:val="006C5DFF"/>
    <w:rsid w:val="006C61D0"/>
    <w:rsid w:val="006C63CB"/>
    <w:rsid w:val="006D052E"/>
    <w:rsid w:val="006D23F8"/>
    <w:rsid w:val="006D4E4D"/>
    <w:rsid w:val="006D5C65"/>
    <w:rsid w:val="006D66B1"/>
    <w:rsid w:val="006D6F4E"/>
    <w:rsid w:val="006D7415"/>
    <w:rsid w:val="006D757D"/>
    <w:rsid w:val="006D7851"/>
    <w:rsid w:val="006E49FD"/>
    <w:rsid w:val="006E4AA0"/>
    <w:rsid w:val="006E57D8"/>
    <w:rsid w:val="006E668E"/>
    <w:rsid w:val="006E6892"/>
    <w:rsid w:val="006E733C"/>
    <w:rsid w:val="006E74DB"/>
    <w:rsid w:val="006E7549"/>
    <w:rsid w:val="006F02DB"/>
    <w:rsid w:val="006F0B38"/>
    <w:rsid w:val="006F0C2C"/>
    <w:rsid w:val="006F1748"/>
    <w:rsid w:val="006F342E"/>
    <w:rsid w:val="006F52B7"/>
    <w:rsid w:val="006F5C70"/>
    <w:rsid w:val="006F5C84"/>
    <w:rsid w:val="007010D8"/>
    <w:rsid w:val="00701DF1"/>
    <w:rsid w:val="00702885"/>
    <w:rsid w:val="00702E15"/>
    <w:rsid w:val="00702FA4"/>
    <w:rsid w:val="00706A34"/>
    <w:rsid w:val="0070723A"/>
    <w:rsid w:val="00707A41"/>
    <w:rsid w:val="0071144B"/>
    <w:rsid w:val="00712485"/>
    <w:rsid w:val="00712B3D"/>
    <w:rsid w:val="007144D9"/>
    <w:rsid w:val="00714547"/>
    <w:rsid w:val="0071526D"/>
    <w:rsid w:val="007153BA"/>
    <w:rsid w:val="00716133"/>
    <w:rsid w:val="00720396"/>
    <w:rsid w:val="00720D51"/>
    <w:rsid w:val="0072228E"/>
    <w:rsid w:val="00723FAF"/>
    <w:rsid w:val="00725483"/>
    <w:rsid w:val="00725AC3"/>
    <w:rsid w:val="007262DE"/>
    <w:rsid w:val="007266FB"/>
    <w:rsid w:val="007277F4"/>
    <w:rsid w:val="007306C5"/>
    <w:rsid w:val="0073091E"/>
    <w:rsid w:val="00730A6C"/>
    <w:rsid w:val="00730D85"/>
    <w:rsid w:val="00731430"/>
    <w:rsid w:val="00731C81"/>
    <w:rsid w:val="007323CB"/>
    <w:rsid w:val="0073258C"/>
    <w:rsid w:val="007337B9"/>
    <w:rsid w:val="00734473"/>
    <w:rsid w:val="0073506E"/>
    <w:rsid w:val="00735764"/>
    <w:rsid w:val="007373BE"/>
    <w:rsid w:val="007373EF"/>
    <w:rsid w:val="0074026B"/>
    <w:rsid w:val="007403E3"/>
    <w:rsid w:val="00741083"/>
    <w:rsid w:val="00741A6A"/>
    <w:rsid w:val="00741A97"/>
    <w:rsid w:val="007431FF"/>
    <w:rsid w:val="0074361A"/>
    <w:rsid w:val="00744152"/>
    <w:rsid w:val="0074459E"/>
    <w:rsid w:val="00744A40"/>
    <w:rsid w:val="00744E85"/>
    <w:rsid w:val="007470FD"/>
    <w:rsid w:val="00747772"/>
    <w:rsid w:val="00751074"/>
    <w:rsid w:val="00752DAD"/>
    <w:rsid w:val="007535A5"/>
    <w:rsid w:val="00754922"/>
    <w:rsid w:val="007549B8"/>
    <w:rsid w:val="00754E68"/>
    <w:rsid w:val="007551D6"/>
    <w:rsid w:val="00755A92"/>
    <w:rsid w:val="00755D17"/>
    <w:rsid w:val="00757B21"/>
    <w:rsid w:val="00760A37"/>
    <w:rsid w:val="00761489"/>
    <w:rsid w:val="00762762"/>
    <w:rsid w:val="00763139"/>
    <w:rsid w:val="00764028"/>
    <w:rsid w:val="007645FE"/>
    <w:rsid w:val="0076475C"/>
    <w:rsid w:val="00765D12"/>
    <w:rsid w:val="00765F3B"/>
    <w:rsid w:val="00766415"/>
    <w:rsid w:val="00766602"/>
    <w:rsid w:val="00766B2A"/>
    <w:rsid w:val="00766E43"/>
    <w:rsid w:val="0077021F"/>
    <w:rsid w:val="00770FD4"/>
    <w:rsid w:val="0077258A"/>
    <w:rsid w:val="00773AF1"/>
    <w:rsid w:val="00773FF4"/>
    <w:rsid w:val="00775196"/>
    <w:rsid w:val="0077580B"/>
    <w:rsid w:val="00775E78"/>
    <w:rsid w:val="00776E56"/>
    <w:rsid w:val="00780292"/>
    <w:rsid w:val="00780603"/>
    <w:rsid w:val="0078104F"/>
    <w:rsid w:val="007811ED"/>
    <w:rsid w:val="007819B6"/>
    <w:rsid w:val="00783088"/>
    <w:rsid w:val="00784470"/>
    <w:rsid w:val="007859BD"/>
    <w:rsid w:val="007865EF"/>
    <w:rsid w:val="00786C64"/>
    <w:rsid w:val="00787210"/>
    <w:rsid w:val="00787E10"/>
    <w:rsid w:val="00791D1B"/>
    <w:rsid w:val="00792087"/>
    <w:rsid w:val="007926D5"/>
    <w:rsid w:val="007927FE"/>
    <w:rsid w:val="0079286D"/>
    <w:rsid w:val="00793B05"/>
    <w:rsid w:val="00794611"/>
    <w:rsid w:val="00794F78"/>
    <w:rsid w:val="007950C7"/>
    <w:rsid w:val="00795947"/>
    <w:rsid w:val="00796D5D"/>
    <w:rsid w:val="007A07A0"/>
    <w:rsid w:val="007A1082"/>
    <w:rsid w:val="007A218F"/>
    <w:rsid w:val="007A31B8"/>
    <w:rsid w:val="007A3A06"/>
    <w:rsid w:val="007A4A78"/>
    <w:rsid w:val="007A51AD"/>
    <w:rsid w:val="007A5F8E"/>
    <w:rsid w:val="007A676B"/>
    <w:rsid w:val="007A6B4B"/>
    <w:rsid w:val="007A7171"/>
    <w:rsid w:val="007A74E1"/>
    <w:rsid w:val="007A7FEC"/>
    <w:rsid w:val="007B0C36"/>
    <w:rsid w:val="007B3A8C"/>
    <w:rsid w:val="007B438A"/>
    <w:rsid w:val="007B4D64"/>
    <w:rsid w:val="007B5C44"/>
    <w:rsid w:val="007B5F7C"/>
    <w:rsid w:val="007B67D0"/>
    <w:rsid w:val="007C054D"/>
    <w:rsid w:val="007C0CAF"/>
    <w:rsid w:val="007C1A82"/>
    <w:rsid w:val="007C1E38"/>
    <w:rsid w:val="007C3ACD"/>
    <w:rsid w:val="007C4216"/>
    <w:rsid w:val="007C5627"/>
    <w:rsid w:val="007C6418"/>
    <w:rsid w:val="007C66B4"/>
    <w:rsid w:val="007C6730"/>
    <w:rsid w:val="007C692C"/>
    <w:rsid w:val="007C6F6B"/>
    <w:rsid w:val="007C77F5"/>
    <w:rsid w:val="007C79CD"/>
    <w:rsid w:val="007C7B1B"/>
    <w:rsid w:val="007D1D74"/>
    <w:rsid w:val="007D1EAE"/>
    <w:rsid w:val="007D23B4"/>
    <w:rsid w:val="007D264C"/>
    <w:rsid w:val="007D349B"/>
    <w:rsid w:val="007D38BA"/>
    <w:rsid w:val="007D4246"/>
    <w:rsid w:val="007D62B1"/>
    <w:rsid w:val="007D6ECF"/>
    <w:rsid w:val="007D7615"/>
    <w:rsid w:val="007D7ED5"/>
    <w:rsid w:val="007E195C"/>
    <w:rsid w:val="007E1BCB"/>
    <w:rsid w:val="007E2187"/>
    <w:rsid w:val="007E65F6"/>
    <w:rsid w:val="007E7370"/>
    <w:rsid w:val="007E7A1E"/>
    <w:rsid w:val="007E7A24"/>
    <w:rsid w:val="007F2B0D"/>
    <w:rsid w:val="007F2CF2"/>
    <w:rsid w:val="007F36E7"/>
    <w:rsid w:val="007F5A82"/>
    <w:rsid w:val="007F6441"/>
    <w:rsid w:val="00800C22"/>
    <w:rsid w:val="00802089"/>
    <w:rsid w:val="008022BE"/>
    <w:rsid w:val="0080381E"/>
    <w:rsid w:val="00804338"/>
    <w:rsid w:val="008050D5"/>
    <w:rsid w:val="00806E11"/>
    <w:rsid w:val="0080702A"/>
    <w:rsid w:val="008079C6"/>
    <w:rsid w:val="00807BD1"/>
    <w:rsid w:val="00810F63"/>
    <w:rsid w:val="0081213F"/>
    <w:rsid w:val="008121C9"/>
    <w:rsid w:val="008132F2"/>
    <w:rsid w:val="00813435"/>
    <w:rsid w:val="008136D3"/>
    <w:rsid w:val="00814AF9"/>
    <w:rsid w:val="00814EA3"/>
    <w:rsid w:val="008159E1"/>
    <w:rsid w:val="00816BB8"/>
    <w:rsid w:val="008200A3"/>
    <w:rsid w:val="00820274"/>
    <w:rsid w:val="008206FB"/>
    <w:rsid w:val="00820928"/>
    <w:rsid w:val="00820B9D"/>
    <w:rsid w:val="008216DA"/>
    <w:rsid w:val="008217D3"/>
    <w:rsid w:val="00821A85"/>
    <w:rsid w:val="008226E0"/>
    <w:rsid w:val="008227EE"/>
    <w:rsid w:val="00822896"/>
    <w:rsid w:val="00823523"/>
    <w:rsid w:val="00823A82"/>
    <w:rsid w:val="00823CCE"/>
    <w:rsid w:val="0082453B"/>
    <w:rsid w:val="00824C85"/>
    <w:rsid w:val="0082554B"/>
    <w:rsid w:val="00825B86"/>
    <w:rsid w:val="00826B78"/>
    <w:rsid w:val="008271E3"/>
    <w:rsid w:val="00827447"/>
    <w:rsid w:val="00831C58"/>
    <w:rsid w:val="00833342"/>
    <w:rsid w:val="00833DEE"/>
    <w:rsid w:val="008344E2"/>
    <w:rsid w:val="00835D22"/>
    <w:rsid w:val="00837281"/>
    <w:rsid w:val="008406BF"/>
    <w:rsid w:val="00841504"/>
    <w:rsid w:val="00842193"/>
    <w:rsid w:val="00842839"/>
    <w:rsid w:val="00842DA8"/>
    <w:rsid w:val="00843F11"/>
    <w:rsid w:val="00844120"/>
    <w:rsid w:val="008455CE"/>
    <w:rsid w:val="0084575E"/>
    <w:rsid w:val="00847E5F"/>
    <w:rsid w:val="008502E7"/>
    <w:rsid w:val="0085096C"/>
    <w:rsid w:val="008512F6"/>
    <w:rsid w:val="008515E3"/>
    <w:rsid w:val="00852057"/>
    <w:rsid w:val="0085330D"/>
    <w:rsid w:val="008535B8"/>
    <w:rsid w:val="00853F4B"/>
    <w:rsid w:val="008546BF"/>
    <w:rsid w:val="00855783"/>
    <w:rsid w:val="00855987"/>
    <w:rsid w:val="00860555"/>
    <w:rsid w:val="008605DF"/>
    <w:rsid w:val="00861014"/>
    <w:rsid w:val="00861A4C"/>
    <w:rsid w:val="00861D15"/>
    <w:rsid w:val="00861EFD"/>
    <w:rsid w:val="00862AF4"/>
    <w:rsid w:val="00862C5C"/>
    <w:rsid w:val="00862F71"/>
    <w:rsid w:val="008631E0"/>
    <w:rsid w:val="008632D7"/>
    <w:rsid w:val="008641E3"/>
    <w:rsid w:val="00864C7F"/>
    <w:rsid w:val="0086554E"/>
    <w:rsid w:val="008656E3"/>
    <w:rsid w:val="008658EE"/>
    <w:rsid w:val="00867585"/>
    <w:rsid w:val="00867F2A"/>
    <w:rsid w:val="0087095C"/>
    <w:rsid w:val="00871DE6"/>
    <w:rsid w:val="00873E68"/>
    <w:rsid w:val="0087518A"/>
    <w:rsid w:val="0087577F"/>
    <w:rsid w:val="00877D42"/>
    <w:rsid w:val="0088072B"/>
    <w:rsid w:val="0088082B"/>
    <w:rsid w:val="00881296"/>
    <w:rsid w:val="00881362"/>
    <w:rsid w:val="00881CC6"/>
    <w:rsid w:val="00885C4D"/>
    <w:rsid w:val="00886E8B"/>
    <w:rsid w:val="008873A5"/>
    <w:rsid w:val="00891015"/>
    <w:rsid w:val="0089433A"/>
    <w:rsid w:val="00894BA5"/>
    <w:rsid w:val="00895379"/>
    <w:rsid w:val="008953B1"/>
    <w:rsid w:val="0089595E"/>
    <w:rsid w:val="00896602"/>
    <w:rsid w:val="008A32A5"/>
    <w:rsid w:val="008A4346"/>
    <w:rsid w:val="008A6E43"/>
    <w:rsid w:val="008A6EC7"/>
    <w:rsid w:val="008B0198"/>
    <w:rsid w:val="008B04B0"/>
    <w:rsid w:val="008B07FC"/>
    <w:rsid w:val="008B089C"/>
    <w:rsid w:val="008B0948"/>
    <w:rsid w:val="008B1D0F"/>
    <w:rsid w:val="008B2242"/>
    <w:rsid w:val="008B2862"/>
    <w:rsid w:val="008B2EC1"/>
    <w:rsid w:val="008B32E4"/>
    <w:rsid w:val="008B346D"/>
    <w:rsid w:val="008B3894"/>
    <w:rsid w:val="008B406D"/>
    <w:rsid w:val="008B4A73"/>
    <w:rsid w:val="008B5861"/>
    <w:rsid w:val="008B589D"/>
    <w:rsid w:val="008B63B6"/>
    <w:rsid w:val="008B7097"/>
    <w:rsid w:val="008B77CD"/>
    <w:rsid w:val="008C01B7"/>
    <w:rsid w:val="008C0B65"/>
    <w:rsid w:val="008C124A"/>
    <w:rsid w:val="008C1C28"/>
    <w:rsid w:val="008C1FB8"/>
    <w:rsid w:val="008C4399"/>
    <w:rsid w:val="008C4960"/>
    <w:rsid w:val="008C61C3"/>
    <w:rsid w:val="008C709E"/>
    <w:rsid w:val="008C77B3"/>
    <w:rsid w:val="008D1601"/>
    <w:rsid w:val="008D2AD5"/>
    <w:rsid w:val="008D2B28"/>
    <w:rsid w:val="008D37A9"/>
    <w:rsid w:val="008D38A6"/>
    <w:rsid w:val="008D49C1"/>
    <w:rsid w:val="008D5197"/>
    <w:rsid w:val="008D6B47"/>
    <w:rsid w:val="008D6B56"/>
    <w:rsid w:val="008E05DA"/>
    <w:rsid w:val="008E0EDB"/>
    <w:rsid w:val="008E0F41"/>
    <w:rsid w:val="008E34DF"/>
    <w:rsid w:val="008E4320"/>
    <w:rsid w:val="008E43DE"/>
    <w:rsid w:val="008E5312"/>
    <w:rsid w:val="008E5356"/>
    <w:rsid w:val="008E5F38"/>
    <w:rsid w:val="008E6A5B"/>
    <w:rsid w:val="008F01F1"/>
    <w:rsid w:val="008F025E"/>
    <w:rsid w:val="008F03E1"/>
    <w:rsid w:val="008F0418"/>
    <w:rsid w:val="008F0990"/>
    <w:rsid w:val="008F1043"/>
    <w:rsid w:val="008F1EFF"/>
    <w:rsid w:val="008F1F88"/>
    <w:rsid w:val="008F238D"/>
    <w:rsid w:val="008F2533"/>
    <w:rsid w:val="008F2D01"/>
    <w:rsid w:val="008F36A5"/>
    <w:rsid w:val="008F3E96"/>
    <w:rsid w:val="008F45B4"/>
    <w:rsid w:val="008F50DA"/>
    <w:rsid w:val="008F5120"/>
    <w:rsid w:val="008F6CDE"/>
    <w:rsid w:val="008F71EA"/>
    <w:rsid w:val="008F77D0"/>
    <w:rsid w:val="008F7823"/>
    <w:rsid w:val="009004BB"/>
    <w:rsid w:val="00901811"/>
    <w:rsid w:val="009020DF"/>
    <w:rsid w:val="00902C8C"/>
    <w:rsid w:val="00902D14"/>
    <w:rsid w:val="009046F6"/>
    <w:rsid w:val="00905C9B"/>
    <w:rsid w:val="00905EB6"/>
    <w:rsid w:val="00906F33"/>
    <w:rsid w:val="009077E4"/>
    <w:rsid w:val="00911E6D"/>
    <w:rsid w:val="009120EB"/>
    <w:rsid w:val="00913408"/>
    <w:rsid w:val="009134C5"/>
    <w:rsid w:val="009146C1"/>
    <w:rsid w:val="00914891"/>
    <w:rsid w:val="00914FF6"/>
    <w:rsid w:val="00915335"/>
    <w:rsid w:val="0091558D"/>
    <w:rsid w:val="00915A79"/>
    <w:rsid w:val="00915C3D"/>
    <w:rsid w:val="009168A9"/>
    <w:rsid w:val="00920BA6"/>
    <w:rsid w:val="009214D9"/>
    <w:rsid w:val="009224B6"/>
    <w:rsid w:val="00922DB4"/>
    <w:rsid w:val="00923748"/>
    <w:rsid w:val="009253D1"/>
    <w:rsid w:val="0092540C"/>
    <w:rsid w:val="0092583E"/>
    <w:rsid w:val="00925885"/>
    <w:rsid w:val="00926238"/>
    <w:rsid w:val="00927927"/>
    <w:rsid w:val="00930AD1"/>
    <w:rsid w:val="00931849"/>
    <w:rsid w:val="00933ACE"/>
    <w:rsid w:val="00934A99"/>
    <w:rsid w:val="009366FE"/>
    <w:rsid w:val="00936EA4"/>
    <w:rsid w:val="00937233"/>
    <w:rsid w:val="00937389"/>
    <w:rsid w:val="0093793C"/>
    <w:rsid w:val="00937D0E"/>
    <w:rsid w:val="00937F38"/>
    <w:rsid w:val="009405BC"/>
    <w:rsid w:val="00940EEC"/>
    <w:rsid w:val="009418E2"/>
    <w:rsid w:val="00941C85"/>
    <w:rsid w:val="00942450"/>
    <w:rsid w:val="009427F1"/>
    <w:rsid w:val="00944317"/>
    <w:rsid w:val="00944DBC"/>
    <w:rsid w:val="00945EAB"/>
    <w:rsid w:val="00946666"/>
    <w:rsid w:val="00946ACA"/>
    <w:rsid w:val="00946D1A"/>
    <w:rsid w:val="00950EA1"/>
    <w:rsid w:val="00950F2B"/>
    <w:rsid w:val="00951024"/>
    <w:rsid w:val="009510DF"/>
    <w:rsid w:val="00951C3D"/>
    <w:rsid w:val="00952FE8"/>
    <w:rsid w:val="0095539A"/>
    <w:rsid w:val="00955510"/>
    <w:rsid w:val="009555AB"/>
    <w:rsid w:val="00955B01"/>
    <w:rsid w:val="00956047"/>
    <w:rsid w:val="009571C7"/>
    <w:rsid w:val="00957789"/>
    <w:rsid w:val="00957CFE"/>
    <w:rsid w:val="009603DA"/>
    <w:rsid w:val="009609F3"/>
    <w:rsid w:val="00961640"/>
    <w:rsid w:val="00961A13"/>
    <w:rsid w:val="00961D5D"/>
    <w:rsid w:val="0096203E"/>
    <w:rsid w:val="00962645"/>
    <w:rsid w:val="009629D3"/>
    <w:rsid w:val="00962E4B"/>
    <w:rsid w:val="00962EAA"/>
    <w:rsid w:val="00963030"/>
    <w:rsid w:val="0096380F"/>
    <w:rsid w:val="00965C13"/>
    <w:rsid w:val="00965E52"/>
    <w:rsid w:val="00965FC4"/>
    <w:rsid w:val="0096634A"/>
    <w:rsid w:val="009668D0"/>
    <w:rsid w:val="00967217"/>
    <w:rsid w:val="009677E4"/>
    <w:rsid w:val="009678FB"/>
    <w:rsid w:val="00970856"/>
    <w:rsid w:val="009736F1"/>
    <w:rsid w:val="009752DA"/>
    <w:rsid w:val="009754C8"/>
    <w:rsid w:val="009755BF"/>
    <w:rsid w:val="00975992"/>
    <w:rsid w:val="0097693C"/>
    <w:rsid w:val="00976BBA"/>
    <w:rsid w:val="0097714E"/>
    <w:rsid w:val="009779AD"/>
    <w:rsid w:val="00977C98"/>
    <w:rsid w:val="00977F04"/>
    <w:rsid w:val="00982043"/>
    <w:rsid w:val="0098386B"/>
    <w:rsid w:val="009839DB"/>
    <w:rsid w:val="00983D79"/>
    <w:rsid w:val="00984E9C"/>
    <w:rsid w:val="00986439"/>
    <w:rsid w:val="0098668C"/>
    <w:rsid w:val="00986E7D"/>
    <w:rsid w:val="009870CF"/>
    <w:rsid w:val="00987A65"/>
    <w:rsid w:val="00987DB0"/>
    <w:rsid w:val="009910EB"/>
    <w:rsid w:val="00991308"/>
    <w:rsid w:val="009929DD"/>
    <w:rsid w:val="00992DAE"/>
    <w:rsid w:val="00992F66"/>
    <w:rsid w:val="00995BE9"/>
    <w:rsid w:val="00995F6A"/>
    <w:rsid w:val="00996512"/>
    <w:rsid w:val="00996BF4"/>
    <w:rsid w:val="009977D9"/>
    <w:rsid w:val="009A1026"/>
    <w:rsid w:val="009A12FA"/>
    <w:rsid w:val="009A182F"/>
    <w:rsid w:val="009A1855"/>
    <w:rsid w:val="009A2F40"/>
    <w:rsid w:val="009A3402"/>
    <w:rsid w:val="009A36F1"/>
    <w:rsid w:val="009A4AD7"/>
    <w:rsid w:val="009A5177"/>
    <w:rsid w:val="009A5C1D"/>
    <w:rsid w:val="009A646A"/>
    <w:rsid w:val="009A6C9C"/>
    <w:rsid w:val="009A6DF6"/>
    <w:rsid w:val="009A712C"/>
    <w:rsid w:val="009B073A"/>
    <w:rsid w:val="009B15A8"/>
    <w:rsid w:val="009B2200"/>
    <w:rsid w:val="009B272A"/>
    <w:rsid w:val="009B2C0D"/>
    <w:rsid w:val="009B2DD4"/>
    <w:rsid w:val="009B2DEA"/>
    <w:rsid w:val="009B2E8B"/>
    <w:rsid w:val="009B348F"/>
    <w:rsid w:val="009B381D"/>
    <w:rsid w:val="009B4A4C"/>
    <w:rsid w:val="009B4C24"/>
    <w:rsid w:val="009B6B98"/>
    <w:rsid w:val="009C0CC1"/>
    <w:rsid w:val="009C11A2"/>
    <w:rsid w:val="009C12D5"/>
    <w:rsid w:val="009C1E00"/>
    <w:rsid w:val="009C3A5C"/>
    <w:rsid w:val="009C3B2B"/>
    <w:rsid w:val="009C4050"/>
    <w:rsid w:val="009C4B7D"/>
    <w:rsid w:val="009C4DEE"/>
    <w:rsid w:val="009C70E3"/>
    <w:rsid w:val="009D016E"/>
    <w:rsid w:val="009D0F19"/>
    <w:rsid w:val="009D166F"/>
    <w:rsid w:val="009D1808"/>
    <w:rsid w:val="009D1D17"/>
    <w:rsid w:val="009D2194"/>
    <w:rsid w:val="009D2990"/>
    <w:rsid w:val="009D34BD"/>
    <w:rsid w:val="009D4186"/>
    <w:rsid w:val="009D656C"/>
    <w:rsid w:val="009D6967"/>
    <w:rsid w:val="009D6C07"/>
    <w:rsid w:val="009D71BF"/>
    <w:rsid w:val="009E043C"/>
    <w:rsid w:val="009E0669"/>
    <w:rsid w:val="009E2006"/>
    <w:rsid w:val="009E3E1F"/>
    <w:rsid w:val="009E4626"/>
    <w:rsid w:val="009E4645"/>
    <w:rsid w:val="009E46B0"/>
    <w:rsid w:val="009E4D6A"/>
    <w:rsid w:val="009E5766"/>
    <w:rsid w:val="009E583C"/>
    <w:rsid w:val="009E58E3"/>
    <w:rsid w:val="009E605B"/>
    <w:rsid w:val="009E689C"/>
    <w:rsid w:val="009E6FE4"/>
    <w:rsid w:val="009E7324"/>
    <w:rsid w:val="009E754C"/>
    <w:rsid w:val="009F11CD"/>
    <w:rsid w:val="009F130D"/>
    <w:rsid w:val="009F162E"/>
    <w:rsid w:val="009F19D5"/>
    <w:rsid w:val="009F2786"/>
    <w:rsid w:val="009F2825"/>
    <w:rsid w:val="009F301B"/>
    <w:rsid w:val="009F32ED"/>
    <w:rsid w:val="009F3853"/>
    <w:rsid w:val="009F4394"/>
    <w:rsid w:val="009F5D39"/>
    <w:rsid w:val="009F6812"/>
    <w:rsid w:val="009F6BA7"/>
    <w:rsid w:val="009F6D25"/>
    <w:rsid w:val="009F711E"/>
    <w:rsid w:val="009F7D7F"/>
    <w:rsid w:val="00A00DCC"/>
    <w:rsid w:val="00A012EE"/>
    <w:rsid w:val="00A029E4"/>
    <w:rsid w:val="00A02DAE"/>
    <w:rsid w:val="00A03429"/>
    <w:rsid w:val="00A0346F"/>
    <w:rsid w:val="00A03979"/>
    <w:rsid w:val="00A0600E"/>
    <w:rsid w:val="00A0696E"/>
    <w:rsid w:val="00A06DCE"/>
    <w:rsid w:val="00A07188"/>
    <w:rsid w:val="00A07CA7"/>
    <w:rsid w:val="00A15A6C"/>
    <w:rsid w:val="00A16BBB"/>
    <w:rsid w:val="00A21DEC"/>
    <w:rsid w:val="00A22331"/>
    <w:rsid w:val="00A22869"/>
    <w:rsid w:val="00A23142"/>
    <w:rsid w:val="00A23268"/>
    <w:rsid w:val="00A23422"/>
    <w:rsid w:val="00A2456C"/>
    <w:rsid w:val="00A24F3E"/>
    <w:rsid w:val="00A254F9"/>
    <w:rsid w:val="00A25629"/>
    <w:rsid w:val="00A25D74"/>
    <w:rsid w:val="00A27269"/>
    <w:rsid w:val="00A27C14"/>
    <w:rsid w:val="00A30566"/>
    <w:rsid w:val="00A30740"/>
    <w:rsid w:val="00A31606"/>
    <w:rsid w:val="00A316F3"/>
    <w:rsid w:val="00A31CFC"/>
    <w:rsid w:val="00A321F4"/>
    <w:rsid w:val="00A32E1C"/>
    <w:rsid w:val="00A340A5"/>
    <w:rsid w:val="00A349A8"/>
    <w:rsid w:val="00A359CD"/>
    <w:rsid w:val="00A37FB6"/>
    <w:rsid w:val="00A40620"/>
    <w:rsid w:val="00A43D9F"/>
    <w:rsid w:val="00A448C9"/>
    <w:rsid w:val="00A45812"/>
    <w:rsid w:val="00A46590"/>
    <w:rsid w:val="00A469E1"/>
    <w:rsid w:val="00A470E8"/>
    <w:rsid w:val="00A502ED"/>
    <w:rsid w:val="00A50D39"/>
    <w:rsid w:val="00A51133"/>
    <w:rsid w:val="00A5148A"/>
    <w:rsid w:val="00A523FB"/>
    <w:rsid w:val="00A52970"/>
    <w:rsid w:val="00A529FE"/>
    <w:rsid w:val="00A52AA9"/>
    <w:rsid w:val="00A531F5"/>
    <w:rsid w:val="00A53C39"/>
    <w:rsid w:val="00A5420F"/>
    <w:rsid w:val="00A54A71"/>
    <w:rsid w:val="00A54ED1"/>
    <w:rsid w:val="00A550C1"/>
    <w:rsid w:val="00A554DC"/>
    <w:rsid w:val="00A561EE"/>
    <w:rsid w:val="00A564F3"/>
    <w:rsid w:val="00A564FC"/>
    <w:rsid w:val="00A609A8"/>
    <w:rsid w:val="00A617EE"/>
    <w:rsid w:val="00A62503"/>
    <w:rsid w:val="00A62A15"/>
    <w:rsid w:val="00A654E1"/>
    <w:rsid w:val="00A6581A"/>
    <w:rsid w:val="00A661F4"/>
    <w:rsid w:val="00A67105"/>
    <w:rsid w:val="00A706F4"/>
    <w:rsid w:val="00A722F3"/>
    <w:rsid w:val="00A7284A"/>
    <w:rsid w:val="00A773E8"/>
    <w:rsid w:val="00A81C26"/>
    <w:rsid w:val="00A82289"/>
    <w:rsid w:val="00A82F40"/>
    <w:rsid w:val="00A83160"/>
    <w:rsid w:val="00A832F1"/>
    <w:rsid w:val="00A837B0"/>
    <w:rsid w:val="00A85126"/>
    <w:rsid w:val="00A85D4C"/>
    <w:rsid w:val="00A85DB1"/>
    <w:rsid w:val="00A8604C"/>
    <w:rsid w:val="00A861B4"/>
    <w:rsid w:val="00A86492"/>
    <w:rsid w:val="00A86603"/>
    <w:rsid w:val="00A86692"/>
    <w:rsid w:val="00A868DB"/>
    <w:rsid w:val="00A86D49"/>
    <w:rsid w:val="00A9097E"/>
    <w:rsid w:val="00A90A62"/>
    <w:rsid w:val="00A90D65"/>
    <w:rsid w:val="00A915E2"/>
    <w:rsid w:val="00A915FF"/>
    <w:rsid w:val="00A92E25"/>
    <w:rsid w:val="00A930CA"/>
    <w:rsid w:val="00A93C3F"/>
    <w:rsid w:val="00A9499D"/>
    <w:rsid w:val="00A95218"/>
    <w:rsid w:val="00A95251"/>
    <w:rsid w:val="00A95621"/>
    <w:rsid w:val="00A96998"/>
    <w:rsid w:val="00AA259D"/>
    <w:rsid w:val="00AA2FBC"/>
    <w:rsid w:val="00AA408B"/>
    <w:rsid w:val="00AA4540"/>
    <w:rsid w:val="00AA5048"/>
    <w:rsid w:val="00AA50EA"/>
    <w:rsid w:val="00AA539B"/>
    <w:rsid w:val="00AA6304"/>
    <w:rsid w:val="00AA70C3"/>
    <w:rsid w:val="00AA7428"/>
    <w:rsid w:val="00AA74E7"/>
    <w:rsid w:val="00AA7D03"/>
    <w:rsid w:val="00AB145E"/>
    <w:rsid w:val="00AB2FDC"/>
    <w:rsid w:val="00AB329E"/>
    <w:rsid w:val="00AB4B43"/>
    <w:rsid w:val="00AB4CA9"/>
    <w:rsid w:val="00AB61C5"/>
    <w:rsid w:val="00AB71A0"/>
    <w:rsid w:val="00AB7BC6"/>
    <w:rsid w:val="00AC14AC"/>
    <w:rsid w:val="00AC1A40"/>
    <w:rsid w:val="00AC2B35"/>
    <w:rsid w:val="00AC2F4E"/>
    <w:rsid w:val="00AC303E"/>
    <w:rsid w:val="00AC369A"/>
    <w:rsid w:val="00AC43FF"/>
    <w:rsid w:val="00AC5CCA"/>
    <w:rsid w:val="00AC7666"/>
    <w:rsid w:val="00AC76C3"/>
    <w:rsid w:val="00AD0632"/>
    <w:rsid w:val="00AD0E0D"/>
    <w:rsid w:val="00AD15AB"/>
    <w:rsid w:val="00AD1DB9"/>
    <w:rsid w:val="00AD33D6"/>
    <w:rsid w:val="00AD4F9F"/>
    <w:rsid w:val="00AD53C6"/>
    <w:rsid w:val="00AD55BE"/>
    <w:rsid w:val="00AD5828"/>
    <w:rsid w:val="00AD58C1"/>
    <w:rsid w:val="00AD599B"/>
    <w:rsid w:val="00AD5BDF"/>
    <w:rsid w:val="00AE006A"/>
    <w:rsid w:val="00AE30EA"/>
    <w:rsid w:val="00AE3E43"/>
    <w:rsid w:val="00AE418A"/>
    <w:rsid w:val="00AE54F6"/>
    <w:rsid w:val="00AE5DCF"/>
    <w:rsid w:val="00AE62DA"/>
    <w:rsid w:val="00AE62EE"/>
    <w:rsid w:val="00AE7DE4"/>
    <w:rsid w:val="00AF0EF7"/>
    <w:rsid w:val="00AF108F"/>
    <w:rsid w:val="00AF12D3"/>
    <w:rsid w:val="00AF1553"/>
    <w:rsid w:val="00AF2745"/>
    <w:rsid w:val="00AF2E78"/>
    <w:rsid w:val="00AF3598"/>
    <w:rsid w:val="00AF3B8A"/>
    <w:rsid w:val="00AF46DB"/>
    <w:rsid w:val="00AF5538"/>
    <w:rsid w:val="00AF5766"/>
    <w:rsid w:val="00AF69C0"/>
    <w:rsid w:val="00AF6DB7"/>
    <w:rsid w:val="00AF766A"/>
    <w:rsid w:val="00AF7D22"/>
    <w:rsid w:val="00B00A25"/>
    <w:rsid w:val="00B00DAD"/>
    <w:rsid w:val="00B019C3"/>
    <w:rsid w:val="00B01FF2"/>
    <w:rsid w:val="00B025AB"/>
    <w:rsid w:val="00B027AF"/>
    <w:rsid w:val="00B036E5"/>
    <w:rsid w:val="00B03AFA"/>
    <w:rsid w:val="00B04377"/>
    <w:rsid w:val="00B04619"/>
    <w:rsid w:val="00B04794"/>
    <w:rsid w:val="00B0599F"/>
    <w:rsid w:val="00B07825"/>
    <w:rsid w:val="00B10330"/>
    <w:rsid w:val="00B108C4"/>
    <w:rsid w:val="00B10D93"/>
    <w:rsid w:val="00B11764"/>
    <w:rsid w:val="00B11914"/>
    <w:rsid w:val="00B11AA4"/>
    <w:rsid w:val="00B130B3"/>
    <w:rsid w:val="00B13112"/>
    <w:rsid w:val="00B135B7"/>
    <w:rsid w:val="00B143EE"/>
    <w:rsid w:val="00B14E82"/>
    <w:rsid w:val="00B16FBE"/>
    <w:rsid w:val="00B17EA8"/>
    <w:rsid w:val="00B17F7A"/>
    <w:rsid w:val="00B21F32"/>
    <w:rsid w:val="00B22D08"/>
    <w:rsid w:val="00B24C57"/>
    <w:rsid w:val="00B25DA2"/>
    <w:rsid w:val="00B26A05"/>
    <w:rsid w:val="00B26CA7"/>
    <w:rsid w:val="00B26D5D"/>
    <w:rsid w:val="00B26E7A"/>
    <w:rsid w:val="00B2707A"/>
    <w:rsid w:val="00B27B2F"/>
    <w:rsid w:val="00B302EA"/>
    <w:rsid w:val="00B3049D"/>
    <w:rsid w:val="00B31698"/>
    <w:rsid w:val="00B320EC"/>
    <w:rsid w:val="00B32617"/>
    <w:rsid w:val="00B34352"/>
    <w:rsid w:val="00B36DFB"/>
    <w:rsid w:val="00B36EE8"/>
    <w:rsid w:val="00B37D29"/>
    <w:rsid w:val="00B37FBA"/>
    <w:rsid w:val="00B37FBC"/>
    <w:rsid w:val="00B4070F"/>
    <w:rsid w:val="00B4197C"/>
    <w:rsid w:val="00B43195"/>
    <w:rsid w:val="00B45364"/>
    <w:rsid w:val="00B458E4"/>
    <w:rsid w:val="00B45905"/>
    <w:rsid w:val="00B459F4"/>
    <w:rsid w:val="00B46187"/>
    <w:rsid w:val="00B47B69"/>
    <w:rsid w:val="00B524CB"/>
    <w:rsid w:val="00B5262A"/>
    <w:rsid w:val="00B5457B"/>
    <w:rsid w:val="00B5630A"/>
    <w:rsid w:val="00B569A1"/>
    <w:rsid w:val="00B569E0"/>
    <w:rsid w:val="00B56D76"/>
    <w:rsid w:val="00B56E7E"/>
    <w:rsid w:val="00B57D17"/>
    <w:rsid w:val="00B57D74"/>
    <w:rsid w:val="00B62B78"/>
    <w:rsid w:val="00B6357D"/>
    <w:rsid w:val="00B637D8"/>
    <w:rsid w:val="00B6391C"/>
    <w:rsid w:val="00B63BB5"/>
    <w:rsid w:val="00B63D6C"/>
    <w:rsid w:val="00B649D3"/>
    <w:rsid w:val="00B6518E"/>
    <w:rsid w:val="00B671FB"/>
    <w:rsid w:val="00B67679"/>
    <w:rsid w:val="00B67934"/>
    <w:rsid w:val="00B67D6B"/>
    <w:rsid w:val="00B710C6"/>
    <w:rsid w:val="00B722F8"/>
    <w:rsid w:val="00B740FB"/>
    <w:rsid w:val="00B74842"/>
    <w:rsid w:val="00B754ED"/>
    <w:rsid w:val="00B763A6"/>
    <w:rsid w:val="00B76E82"/>
    <w:rsid w:val="00B76F23"/>
    <w:rsid w:val="00B772DF"/>
    <w:rsid w:val="00B77440"/>
    <w:rsid w:val="00B77A3B"/>
    <w:rsid w:val="00B77FEC"/>
    <w:rsid w:val="00B80808"/>
    <w:rsid w:val="00B81134"/>
    <w:rsid w:val="00B83389"/>
    <w:rsid w:val="00B835B7"/>
    <w:rsid w:val="00B837DE"/>
    <w:rsid w:val="00B847AA"/>
    <w:rsid w:val="00B85122"/>
    <w:rsid w:val="00B856DC"/>
    <w:rsid w:val="00B85F6E"/>
    <w:rsid w:val="00B86EF4"/>
    <w:rsid w:val="00B876A7"/>
    <w:rsid w:val="00B900CF"/>
    <w:rsid w:val="00B92392"/>
    <w:rsid w:val="00B92527"/>
    <w:rsid w:val="00B92992"/>
    <w:rsid w:val="00B92DA8"/>
    <w:rsid w:val="00B933A8"/>
    <w:rsid w:val="00B94248"/>
    <w:rsid w:val="00B94B25"/>
    <w:rsid w:val="00B959E3"/>
    <w:rsid w:val="00B95BF0"/>
    <w:rsid w:val="00B9773F"/>
    <w:rsid w:val="00B97BF8"/>
    <w:rsid w:val="00BA0436"/>
    <w:rsid w:val="00BA0786"/>
    <w:rsid w:val="00BA0C91"/>
    <w:rsid w:val="00BA148D"/>
    <w:rsid w:val="00BA2C1E"/>
    <w:rsid w:val="00BA3F87"/>
    <w:rsid w:val="00BA6061"/>
    <w:rsid w:val="00BA676E"/>
    <w:rsid w:val="00BA7019"/>
    <w:rsid w:val="00BA7110"/>
    <w:rsid w:val="00BA7457"/>
    <w:rsid w:val="00BB14DF"/>
    <w:rsid w:val="00BB26C4"/>
    <w:rsid w:val="00BB4807"/>
    <w:rsid w:val="00BB4BEF"/>
    <w:rsid w:val="00BB4C68"/>
    <w:rsid w:val="00BB4F2D"/>
    <w:rsid w:val="00BB5EC1"/>
    <w:rsid w:val="00BB65FA"/>
    <w:rsid w:val="00BB6D69"/>
    <w:rsid w:val="00BC00F8"/>
    <w:rsid w:val="00BC01D3"/>
    <w:rsid w:val="00BC0257"/>
    <w:rsid w:val="00BC105C"/>
    <w:rsid w:val="00BC12E2"/>
    <w:rsid w:val="00BC2B83"/>
    <w:rsid w:val="00BC2FBD"/>
    <w:rsid w:val="00BC3854"/>
    <w:rsid w:val="00BC3951"/>
    <w:rsid w:val="00BC487C"/>
    <w:rsid w:val="00BC4B57"/>
    <w:rsid w:val="00BC67C1"/>
    <w:rsid w:val="00BC7A39"/>
    <w:rsid w:val="00BC7E8B"/>
    <w:rsid w:val="00BD00DE"/>
    <w:rsid w:val="00BD0AF4"/>
    <w:rsid w:val="00BD1F19"/>
    <w:rsid w:val="00BD2AEF"/>
    <w:rsid w:val="00BD3640"/>
    <w:rsid w:val="00BD3F70"/>
    <w:rsid w:val="00BD4477"/>
    <w:rsid w:val="00BD54CF"/>
    <w:rsid w:val="00BD67A9"/>
    <w:rsid w:val="00BD6F87"/>
    <w:rsid w:val="00BD77A3"/>
    <w:rsid w:val="00BD7C4F"/>
    <w:rsid w:val="00BD7EA2"/>
    <w:rsid w:val="00BE006A"/>
    <w:rsid w:val="00BE0AB6"/>
    <w:rsid w:val="00BE1E5A"/>
    <w:rsid w:val="00BE2725"/>
    <w:rsid w:val="00BE2AE9"/>
    <w:rsid w:val="00BE310E"/>
    <w:rsid w:val="00BE45B8"/>
    <w:rsid w:val="00BE45E7"/>
    <w:rsid w:val="00BE773F"/>
    <w:rsid w:val="00BF04AB"/>
    <w:rsid w:val="00BF0D1E"/>
    <w:rsid w:val="00BF0E43"/>
    <w:rsid w:val="00BF0F31"/>
    <w:rsid w:val="00BF127D"/>
    <w:rsid w:val="00BF203B"/>
    <w:rsid w:val="00BF31C0"/>
    <w:rsid w:val="00BF320D"/>
    <w:rsid w:val="00BF350F"/>
    <w:rsid w:val="00BF40AD"/>
    <w:rsid w:val="00BF43C2"/>
    <w:rsid w:val="00BF48C9"/>
    <w:rsid w:val="00BF5031"/>
    <w:rsid w:val="00BF7AEB"/>
    <w:rsid w:val="00C001BC"/>
    <w:rsid w:val="00C00FE8"/>
    <w:rsid w:val="00C0294A"/>
    <w:rsid w:val="00C02F8D"/>
    <w:rsid w:val="00C0394E"/>
    <w:rsid w:val="00C04757"/>
    <w:rsid w:val="00C05334"/>
    <w:rsid w:val="00C05503"/>
    <w:rsid w:val="00C05DD4"/>
    <w:rsid w:val="00C0692E"/>
    <w:rsid w:val="00C06A61"/>
    <w:rsid w:val="00C070C5"/>
    <w:rsid w:val="00C07535"/>
    <w:rsid w:val="00C079D8"/>
    <w:rsid w:val="00C10A3C"/>
    <w:rsid w:val="00C11511"/>
    <w:rsid w:val="00C11D0E"/>
    <w:rsid w:val="00C12EB6"/>
    <w:rsid w:val="00C13273"/>
    <w:rsid w:val="00C13835"/>
    <w:rsid w:val="00C156DF"/>
    <w:rsid w:val="00C17E45"/>
    <w:rsid w:val="00C2095F"/>
    <w:rsid w:val="00C20B08"/>
    <w:rsid w:val="00C2208D"/>
    <w:rsid w:val="00C22527"/>
    <w:rsid w:val="00C23835"/>
    <w:rsid w:val="00C24250"/>
    <w:rsid w:val="00C258B3"/>
    <w:rsid w:val="00C258C4"/>
    <w:rsid w:val="00C25C69"/>
    <w:rsid w:val="00C264D4"/>
    <w:rsid w:val="00C26E95"/>
    <w:rsid w:val="00C27462"/>
    <w:rsid w:val="00C27F46"/>
    <w:rsid w:val="00C30727"/>
    <w:rsid w:val="00C328D5"/>
    <w:rsid w:val="00C328E1"/>
    <w:rsid w:val="00C32DFE"/>
    <w:rsid w:val="00C32E1D"/>
    <w:rsid w:val="00C33ADD"/>
    <w:rsid w:val="00C352DD"/>
    <w:rsid w:val="00C35422"/>
    <w:rsid w:val="00C35626"/>
    <w:rsid w:val="00C356DD"/>
    <w:rsid w:val="00C358C2"/>
    <w:rsid w:val="00C35BB1"/>
    <w:rsid w:val="00C3752D"/>
    <w:rsid w:val="00C37CB9"/>
    <w:rsid w:val="00C41E68"/>
    <w:rsid w:val="00C438BB"/>
    <w:rsid w:val="00C442FB"/>
    <w:rsid w:val="00C44F9E"/>
    <w:rsid w:val="00C4537B"/>
    <w:rsid w:val="00C457F1"/>
    <w:rsid w:val="00C45CD9"/>
    <w:rsid w:val="00C47882"/>
    <w:rsid w:val="00C47E11"/>
    <w:rsid w:val="00C511B8"/>
    <w:rsid w:val="00C5136D"/>
    <w:rsid w:val="00C51F97"/>
    <w:rsid w:val="00C52E1F"/>
    <w:rsid w:val="00C533FD"/>
    <w:rsid w:val="00C5371D"/>
    <w:rsid w:val="00C55EE6"/>
    <w:rsid w:val="00C5662D"/>
    <w:rsid w:val="00C566A3"/>
    <w:rsid w:val="00C57E72"/>
    <w:rsid w:val="00C605AC"/>
    <w:rsid w:val="00C60BA6"/>
    <w:rsid w:val="00C61203"/>
    <w:rsid w:val="00C61460"/>
    <w:rsid w:val="00C623C6"/>
    <w:rsid w:val="00C62D19"/>
    <w:rsid w:val="00C63341"/>
    <w:rsid w:val="00C6487A"/>
    <w:rsid w:val="00C64AD7"/>
    <w:rsid w:val="00C64FE4"/>
    <w:rsid w:val="00C65554"/>
    <w:rsid w:val="00C66573"/>
    <w:rsid w:val="00C67125"/>
    <w:rsid w:val="00C67599"/>
    <w:rsid w:val="00C67665"/>
    <w:rsid w:val="00C71838"/>
    <w:rsid w:val="00C71C5E"/>
    <w:rsid w:val="00C71E52"/>
    <w:rsid w:val="00C7245C"/>
    <w:rsid w:val="00C727E6"/>
    <w:rsid w:val="00C74955"/>
    <w:rsid w:val="00C74B7B"/>
    <w:rsid w:val="00C75916"/>
    <w:rsid w:val="00C75B02"/>
    <w:rsid w:val="00C7627F"/>
    <w:rsid w:val="00C7710D"/>
    <w:rsid w:val="00C809F2"/>
    <w:rsid w:val="00C80B9B"/>
    <w:rsid w:val="00C810C0"/>
    <w:rsid w:val="00C81246"/>
    <w:rsid w:val="00C8158A"/>
    <w:rsid w:val="00C81A31"/>
    <w:rsid w:val="00C8257C"/>
    <w:rsid w:val="00C83233"/>
    <w:rsid w:val="00C83B9B"/>
    <w:rsid w:val="00C8425B"/>
    <w:rsid w:val="00C86EB1"/>
    <w:rsid w:val="00C871C9"/>
    <w:rsid w:val="00C900A6"/>
    <w:rsid w:val="00C919A9"/>
    <w:rsid w:val="00C93536"/>
    <w:rsid w:val="00C94187"/>
    <w:rsid w:val="00C9466F"/>
    <w:rsid w:val="00C956EA"/>
    <w:rsid w:val="00C95DF0"/>
    <w:rsid w:val="00C97336"/>
    <w:rsid w:val="00C97530"/>
    <w:rsid w:val="00CA14A1"/>
    <w:rsid w:val="00CA19C6"/>
    <w:rsid w:val="00CA1B41"/>
    <w:rsid w:val="00CA1E9C"/>
    <w:rsid w:val="00CA2C67"/>
    <w:rsid w:val="00CA2D78"/>
    <w:rsid w:val="00CA4BC3"/>
    <w:rsid w:val="00CA50E0"/>
    <w:rsid w:val="00CA5F36"/>
    <w:rsid w:val="00CA627A"/>
    <w:rsid w:val="00CA7D5D"/>
    <w:rsid w:val="00CA7E42"/>
    <w:rsid w:val="00CB0439"/>
    <w:rsid w:val="00CB28B5"/>
    <w:rsid w:val="00CB35A8"/>
    <w:rsid w:val="00CB3CA7"/>
    <w:rsid w:val="00CB4213"/>
    <w:rsid w:val="00CB45C0"/>
    <w:rsid w:val="00CB4A7D"/>
    <w:rsid w:val="00CB55B5"/>
    <w:rsid w:val="00CB5DDA"/>
    <w:rsid w:val="00CB63A8"/>
    <w:rsid w:val="00CB648A"/>
    <w:rsid w:val="00CC25AC"/>
    <w:rsid w:val="00CC26EC"/>
    <w:rsid w:val="00CC28EB"/>
    <w:rsid w:val="00CC2BBE"/>
    <w:rsid w:val="00CC3362"/>
    <w:rsid w:val="00CC355A"/>
    <w:rsid w:val="00CC4A87"/>
    <w:rsid w:val="00CC607D"/>
    <w:rsid w:val="00CC66BF"/>
    <w:rsid w:val="00CD1898"/>
    <w:rsid w:val="00CD2A8A"/>
    <w:rsid w:val="00CD36D6"/>
    <w:rsid w:val="00CD4AA2"/>
    <w:rsid w:val="00CD5B3F"/>
    <w:rsid w:val="00CD72B3"/>
    <w:rsid w:val="00CD7D37"/>
    <w:rsid w:val="00CE085E"/>
    <w:rsid w:val="00CE1DF0"/>
    <w:rsid w:val="00CE294B"/>
    <w:rsid w:val="00CE35F5"/>
    <w:rsid w:val="00CE387D"/>
    <w:rsid w:val="00CE51D3"/>
    <w:rsid w:val="00CE62F7"/>
    <w:rsid w:val="00CE639F"/>
    <w:rsid w:val="00CE6E75"/>
    <w:rsid w:val="00CE7A28"/>
    <w:rsid w:val="00CF01DE"/>
    <w:rsid w:val="00CF05A0"/>
    <w:rsid w:val="00CF147A"/>
    <w:rsid w:val="00CF1499"/>
    <w:rsid w:val="00CF1C95"/>
    <w:rsid w:val="00CF1CF9"/>
    <w:rsid w:val="00CF460D"/>
    <w:rsid w:val="00CF4C65"/>
    <w:rsid w:val="00CF5DE8"/>
    <w:rsid w:val="00CF5F47"/>
    <w:rsid w:val="00CF6BB5"/>
    <w:rsid w:val="00CF703B"/>
    <w:rsid w:val="00D00DC7"/>
    <w:rsid w:val="00D01053"/>
    <w:rsid w:val="00D01091"/>
    <w:rsid w:val="00D026EB"/>
    <w:rsid w:val="00D026EE"/>
    <w:rsid w:val="00D0289A"/>
    <w:rsid w:val="00D02D21"/>
    <w:rsid w:val="00D0326F"/>
    <w:rsid w:val="00D036FE"/>
    <w:rsid w:val="00D03B9C"/>
    <w:rsid w:val="00D03FF3"/>
    <w:rsid w:val="00D040AF"/>
    <w:rsid w:val="00D04BA2"/>
    <w:rsid w:val="00D05176"/>
    <w:rsid w:val="00D068D2"/>
    <w:rsid w:val="00D06951"/>
    <w:rsid w:val="00D07DE7"/>
    <w:rsid w:val="00D121B2"/>
    <w:rsid w:val="00D12A86"/>
    <w:rsid w:val="00D131EB"/>
    <w:rsid w:val="00D133E8"/>
    <w:rsid w:val="00D153EF"/>
    <w:rsid w:val="00D15D55"/>
    <w:rsid w:val="00D1760D"/>
    <w:rsid w:val="00D17D88"/>
    <w:rsid w:val="00D2008F"/>
    <w:rsid w:val="00D22D9B"/>
    <w:rsid w:val="00D22E94"/>
    <w:rsid w:val="00D23CCA"/>
    <w:rsid w:val="00D249C9"/>
    <w:rsid w:val="00D24AE6"/>
    <w:rsid w:val="00D25AEE"/>
    <w:rsid w:val="00D272B7"/>
    <w:rsid w:val="00D273BD"/>
    <w:rsid w:val="00D300B6"/>
    <w:rsid w:val="00D30D02"/>
    <w:rsid w:val="00D31E5F"/>
    <w:rsid w:val="00D32198"/>
    <w:rsid w:val="00D329AA"/>
    <w:rsid w:val="00D329C7"/>
    <w:rsid w:val="00D3369D"/>
    <w:rsid w:val="00D3380B"/>
    <w:rsid w:val="00D33F35"/>
    <w:rsid w:val="00D367B9"/>
    <w:rsid w:val="00D367EF"/>
    <w:rsid w:val="00D36B7A"/>
    <w:rsid w:val="00D37822"/>
    <w:rsid w:val="00D37FC7"/>
    <w:rsid w:val="00D40C21"/>
    <w:rsid w:val="00D4154D"/>
    <w:rsid w:val="00D42D6D"/>
    <w:rsid w:val="00D43881"/>
    <w:rsid w:val="00D43A6F"/>
    <w:rsid w:val="00D45D04"/>
    <w:rsid w:val="00D45EF2"/>
    <w:rsid w:val="00D475D7"/>
    <w:rsid w:val="00D47782"/>
    <w:rsid w:val="00D50BE1"/>
    <w:rsid w:val="00D52D0F"/>
    <w:rsid w:val="00D53174"/>
    <w:rsid w:val="00D5456F"/>
    <w:rsid w:val="00D54853"/>
    <w:rsid w:val="00D554EA"/>
    <w:rsid w:val="00D55FBE"/>
    <w:rsid w:val="00D568E6"/>
    <w:rsid w:val="00D56A23"/>
    <w:rsid w:val="00D60590"/>
    <w:rsid w:val="00D61636"/>
    <w:rsid w:val="00D6280D"/>
    <w:rsid w:val="00D63226"/>
    <w:rsid w:val="00D63EDA"/>
    <w:rsid w:val="00D644C6"/>
    <w:rsid w:val="00D6648D"/>
    <w:rsid w:val="00D679F0"/>
    <w:rsid w:val="00D67E66"/>
    <w:rsid w:val="00D70966"/>
    <w:rsid w:val="00D72263"/>
    <w:rsid w:val="00D72CEC"/>
    <w:rsid w:val="00D74A5B"/>
    <w:rsid w:val="00D75324"/>
    <w:rsid w:val="00D755F3"/>
    <w:rsid w:val="00D765D0"/>
    <w:rsid w:val="00D7758B"/>
    <w:rsid w:val="00D778D8"/>
    <w:rsid w:val="00D77BA2"/>
    <w:rsid w:val="00D77E1B"/>
    <w:rsid w:val="00D80650"/>
    <w:rsid w:val="00D824CC"/>
    <w:rsid w:val="00D8511E"/>
    <w:rsid w:val="00D864CE"/>
    <w:rsid w:val="00D86C2A"/>
    <w:rsid w:val="00D86F26"/>
    <w:rsid w:val="00D872F6"/>
    <w:rsid w:val="00D91054"/>
    <w:rsid w:val="00D91528"/>
    <w:rsid w:val="00D91543"/>
    <w:rsid w:val="00D93595"/>
    <w:rsid w:val="00D9376B"/>
    <w:rsid w:val="00D940FE"/>
    <w:rsid w:val="00D9551F"/>
    <w:rsid w:val="00D9561E"/>
    <w:rsid w:val="00D957CD"/>
    <w:rsid w:val="00D9770C"/>
    <w:rsid w:val="00DA0EB2"/>
    <w:rsid w:val="00DA11E4"/>
    <w:rsid w:val="00DA197A"/>
    <w:rsid w:val="00DA20AC"/>
    <w:rsid w:val="00DA250B"/>
    <w:rsid w:val="00DA4454"/>
    <w:rsid w:val="00DA4C1A"/>
    <w:rsid w:val="00DA617C"/>
    <w:rsid w:val="00DA692B"/>
    <w:rsid w:val="00DA77AB"/>
    <w:rsid w:val="00DA7998"/>
    <w:rsid w:val="00DB00EF"/>
    <w:rsid w:val="00DB0700"/>
    <w:rsid w:val="00DB0CBD"/>
    <w:rsid w:val="00DB105D"/>
    <w:rsid w:val="00DB1C0B"/>
    <w:rsid w:val="00DB1E62"/>
    <w:rsid w:val="00DB3443"/>
    <w:rsid w:val="00DB37E8"/>
    <w:rsid w:val="00DB3B20"/>
    <w:rsid w:val="00DB3D5F"/>
    <w:rsid w:val="00DB4239"/>
    <w:rsid w:val="00DB46F2"/>
    <w:rsid w:val="00DB7784"/>
    <w:rsid w:val="00DB7D44"/>
    <w:rsid w:val="00DC1886"/>
    <w:rsid w:val="00DC1D2E"/>
    <w:rsid w:val="00DC253C"/>
    <w:rsid w:val="00DC2B89"/>
    <w:rsid w:val="00DC3026"/>
    <w:rsid w:val="00DC409E"/>
    <w:rsid w:val="00DC59A4"/>
    <w:rsid w:val="00DC5D2E"/>
    <w:rsid w:val="00DC6074"/>
    <w:rsid w:val="00DC7381"/>
    <w:rsid w:val="00DD0083"/>
    <w:rsid w:val="00DD0EC9"/>
    <w:rsid w:val="00DD2A44"/>
    <w:rsid w:val="00DD2FE7"/>
    <w:rsid w:val="00DD3D5B"/>
    <w:rsid w:val="00DD477D"/>
    <w:rsid w:val="00DD6077"/>
    <w:rsid w:val="00DD6BA9"/>
    <w:rsid w:val="00DD7BD3"/>
    <w:rsid w:val="00DD7C0B"/>
    <w:rsid w:val="00DE1E58"/>
    <w:rsid w:val="00DE2F1D"/>
    <w:rsid w:val="00DE3526"/>
    <w:rsid w:val="00DE567A"/>
    <w:rsid w:val="00DE580A"/>
    <w:rsid w:val="00DE6445"/>
    <w:rsid w:val="00DE7875"/>
    <w:rsid w:val="00DE7B3E"/>
    <w:rsid w:val="00DE7B97"/>
    <w:rsid w:val="00DE7CC5"/>
    <w:rsid w:val="00DE7DE6"/>
    <w:rsid w:val="00DF043D"/>
    <w:rsid w:val="00DF174C"/>
    <w:rsid w:val="00DF1D78"/>
    <w:rsid w:val="00DF2EAD"/>
    <w:rsid w:val="00DF32F4"/>
    <w:rsid w:val="00DF3EDE"/>
    <w:rsid w:val="00DF54A6"/>
    <w:rsid w:val="00DF6FC7"/>
    <w:rsid w:val="00DF7ECE"/>
    <w:rsid w:val="00E01632"/>
    <w:rsid w:val="00E01949"/>
    <w:rsid w:val="00E06AFC"/>
    <w:rsid w:val="00E07A1F"/>
    <w:rsid w:val="00E104B8"/>
    <w:rsid w:val="00E10DDF"/>
    <w:rsid w:val="00E114F5"/>
    <w:rsid w:val="00E133A1"/>
    <w:rsid w:val="00E13434"/>
    <w:rsid w:val="00E14DF3"/>
    <w:rsid w:val="00E153C6"/>
    <w:rsid w:val="00E155BC"/>
    <w:rsid w:val="00E15E2F"/>
    <w:rsid w:val="00E16515"/>
    <w:rsid w:val="00E21354"/>
    <w:rsid w:val="00E2138D"/>
    <w:rsid w:val="00E22B7A"/>
    <w:rsid w:val="00E2399D"/>
    <w:rsid w:val="00E23ED5"/>
    <w:rsid w:val="00E24504"/>
    <w:rsid w:val="00E245F3"/>
    <w:rsid w:val="00E25BE0"/>
    <w:rsid w:val="00E25C36"/>
    <w:rsid w:val="00E26324"/>
    <w:rsid w:val="00E266EB"/>
    <w:rsid w:val="00E26A47"/>
    <w:rsid w:val="00E2709A"/>
    <w:rsid w:val="00E27C33"/>
    <w:rsid w:val="00E27DE7"/>
    <w:rsid w:val="00E305A3"/>
    <w:rsid w:val="00E30DA7"/>
    <w:rsid w:val="00E322F2"/>
    <w:rsid w:val="00E32C28"/>
    <w:rsid w:val="00E33207"/>
    <w:rsid w:val="00E33B5E"/>
    <w:rsid w:val="00E33D60"/>
    <w:rsid w:val="00E33D9A"/>
    <w:rsid w:val="00E3494F"/>
    <w:rsid w:val="00E34EDF"/>
    <w:rsid w:val="00E3516B"/>
    <w:rsid w:val="00E361EC"/>
    <w:rsid w:val="00E36A7A"/>
    <w:rsid w:val="00E37089"/>
    <w:rsid w:val="00E377F4"/>
    <w:rsid w:val="00E41190"/>
    <w:rsid w:val="00E423EC"/>
    <w:rsid w:val="00E441A3"/>
    <w:rsid w:val="00E466BC"/>
    <w:rsid w:val="00E47DC2"/>
    <w:rsid w:val="00E50A71"/>
    <w:rsid w:val="00E5180F"/>
    <w:rsid w:val="00E51C3A"/>
    <w:rsid w:val="00E51DB8"/>
    <w:rsid w:val="00E52637"/>
    <w:rsid w:val="00E534A4"/>
    <w:rsid w:val="00E54499"/>
    <w:rsid w:val="00E54CF9"/>
    <w:rsid w:val="00E54E55"/>
    <w:rsid w:val="00E55DF1"/>
    <w:rsid w:val="00E5634C"/>
    <w:rsid w:val="00E56D3C"/>
    <w:rsid w:val="00E56EC8"/>
    <w:rsid w:val="00E571B4"/>
    <w:rsid w:val="00E57533"/>
    <w:rsid w:val="00E6025D"/>
    <w:rsid w:val="00E60DC1"/>
    <w:rsid w:val="00E6160E"/>
    <w:rsid w:val="00E6191A"/>
    <w:rsid w:val="00E626AE"/>
    <w:rsid w:val="00E63B7B"/>
    <w:rsid w:val="00E65104"/>
    <w:rsid w:val="00E67766"/>
    <w:rsid w:val="00E7089C"/>
    <w:rsid w:val="00E73A5D"/>
    <w:rsid w:val="00E73FB6"/>
    <w:rsid w:val="00E7646F"/>
    <w:rsid w:val="00E77918"/>
    <w:rsid w:val="00E81180"/>
    <w:rsid w:val="00E813DC"/>
    <w:rsid w:val="00E81C7C"/>
    <w:rsid w:val="00E826F4"/>
    <w:rsid w:val="00E832C6"/>
    <w:rsid w:val="00E84E5B"/>
    <w:rsid w:val="00E85325"/>
    <w:rsid w:val="00E85814"/>
    <w:rsid w:val="00E87AEB"/>
    <w:rsid w:val="00E87F70"/>
    <w:rsid w:val="00E902E3"/>
    <w:rsid w:val="00E90BAF"/>
    <w:rsid w:val="00E90FBA"/>
    <w:rsid w:val="00E91576"/>
    <w:rsid w:val="00E91EA3"/>
    <w:rsid w:val="00E92BF3"/>
    <w:rsid w:val="00E92F65"/>
    <w:rsid w:val="00E93036"/>
    <w:rsid w:val="00E94430"/>
    <w:rsid w:val="00E95108"/>
    <w:rsid w:val="00E958EF"/>
    <w:rsid w:val="00E9661C"/>
    <w:rsid w:val="00E968E1"/>
    <w:rsid w:val="00E96DEA"/>
    <w:rsid w:val="00E96FE7"/>
    <w:rsid w:val="00E9754F"/>
    <w:rsid w:val="00EA0469"/>
    <w:rsid w:val="00EA04E0"/>
    <w:rsid w:val="00EA08F4"/>
    <w:rsid w:val="00EA138D"/>
    <w:rsid w:val="00EA2FFA"/>
    <w:rsid w:val="00EA312D"/>
    <w:rsid w:val="00EA32B9"/>
    <w:rsid w:val="00EA3911"/>
    <w:rsid w:val="00EA64EE"/>
    <w:rsid w:val="00EA6A25"/>
    <w:rsid w:val="00EA718A"/>
    <w:rsid w:val="00EB088F"/>
    <w:rsid w:val="00EB0977"/>
    <w:rsid w:val="00EB1A4A"/>
    <w:rsid w:val="00EB3FAF"/>
    <w:rsid w:val="00EB40BF"/>
    <w:rsid w:val="00EB5292"/>
    <w:rsid w:val="00EB6B55"/>
    <w:rsid w:val="00EB6C07"/>
    <w:rsid w:val="00EB74FF"/>
    <w:rsid w:val="00EB7DAF"/>
    <w:rsid w:val="00EB7E5E"/>
    <w:rsid w:val="00EC02B2"/>
    <w:rsid w:val="00EC1B0B"/>
    <w:rsid w:val="00EC2442"/>
    <w:rsid w:val="00EC3710"/>
    <w:rsid w:val="00EC42CB"/>
    <w:rsid w:val="00ED112C"/>
    <w:rsid w:val="00ED13D3"/>
    <w:rsid w:val="00ED36D3"/>
    <w:rsid w:val="00ED3858"/>
    <w:rsid w:val="00ED4460"/>
    <w:rsid w:val="00ED53F0"/>
    <w:rsid w:val="00ED5F7A"/>
    <w:rsid w:val="00ED747D"/>
    <w:rsid w:val="00EE1FE7"/>
    <w:rsid w:val="00EE2D41"/>
    <w:rsid w:val="00EE438D"/>
    <w:rsid w:val="00EE4BE9"/>
    <w:rsid w:val="00EE4DBF"/>
    <w:rsid w:val="00EE78AA"/>
    <w:rsid w:val="00EF0152"/>
    <w:rsid w:val="00EF1418"/>
    <w:rsid w:val="00EF1728"/>
    <w:rsid w:val="00EF2414"/>
    <w:rsid w:val="00EF248F"/>
    <w:rsid w:val="00EF3BFA"/>
    <w:rsid w:val="00EF44A3"/>
    <w:rsid w:val="00EF4B77"/>
    <w:rsid w:val="00EF4F3B"/>
    <w:rsid w:val="00EF66C2"/>
    <w:rsid w:val="00EF6A35"/>
    <w:rsid w:val="00EF701C"/>
    <w:rsid w:val="00F00F94"/>
    <w:rsid w:val="00F01617"/>
    <w:rsid w:val="00F03BDA"/>
    <w:rsid w:val="00F03C05"/>
    <w:rsid w:val="00F0596B"/>
    <w:rsid w:val="00F06240"/>
    <w:rsid w:val="00F1067C"/>
    <w:rsid w:val="00F1177F"/>
    <w:rsid w:val="00F119D7"/>
    <w:rsid w:val="00F12079"/>
    <w:rsid w:val="00F122D0"/>
    <w:rsid w:val="00F12600"/>
    <w:rsid w:val="00F12CD9"/>
    <w:rsid w:val="00F139DA"/>
    <w:rsid w:val="00F13CF0"/>
    <w:rsid w:val="00F163D5"/>
    <w:rsid w:val="00F16EC6"/>
    <w:rsid w:val="00F172F8"/>
    <w:rsid w:val="00F17491"/>
    <w:rsid w:val="00F175DB"/>
    <w:rsid w:val="00F20205"/>
    <w:rsid w:val="00F20B57"/>
    <w:rsid w:val="00F2147D"/>
    <w:rsid w:val="00F2177F"/>
    <w:rsid w:val="00F21CD1"/>
    <w:rsid w:val="00F21EE5"/>
    <w:rsid w:val="00F22EBB"/>
    <w:rsid w:val="00F2358A"/>
    <w:rsid w:val="00F24787"/>
    <w:rsid w:val="00F2684D"/>
    <w:rsid w:val="00F26898"/>
    <w:rsid w:val="00F27E1B"/>
    <w:rsid w:val="00F30334"/>
    <w:rsid w:val="00F307BA"/>
    <w:rsid w:val="00F31D65"/>
    <w:rsid w:val="00F32B4F"/>
    <w:rsid w:val="00F33399"/>
    <w:rsid w:val="00F34108"/>
    <w:rsid w:val="00F342E5"/>
    <w:rsid w:val="00F34757"/>
    <w:rsid w:val="00F3706E"/>
    <w:rsid w:val="00F372DE"/>
    <w:rsid w:val="00F40B0A"/>
    <w:rsid w:val="00F417B3"/>
    <w:rsid w:val="00F428A4"/>
    <w:rsid w:val="00F42930"/>
    <w:rsid w:val="00F4428F"/>
    <w:rsid w:val="00F4460B"/>
    <w:rsid w:val="00F4485A"/>
    <w:rsid w:val="00F44B3E"/>
    <w:rsid w:val="00F45E39"/>
    <w:rsid w:val="00F4657F"/>
    <w:rsid w:val="00F46E3C"/>
    <w:rsid w:val="00F47959"/>
    <w:rsid w:val="00F47AE1"/>
    <w:rsid w:val="00F5061B"/>
    <w:rsid w:val="00F50641"/>
    <w:rsid w:val="00F50D3D"/>
    <w:rsid w:val="00F5106A"/>
    <w:rsid w:val="00F52210"/>
    <w:rsid w:val="00F540D7"/>
    <w:rsid w:val="00F5480F"/>
    <w:rsid w:val="00F554A8"/>
    <w:rsid w:val="00F56BDE"/>
    <w:rsid w:val="00F57B9C"/>
    <w:rsid w:val="00F60894"/>
    <w:rsid w:val="00F60FD1"/>
    <w:rsid w:val="00F61846"/>
    <w:rsid w:val="00F620D5"/>
    <w:rsid w:val="00F62B46"/>
    <w:rsid w:val="00F62E96"/>
    <w:rsid w:val="00F6315A"/>
    <w:rsid w:val="00F64EC2"/>
    <w:rsid w:val="00F66577"/>
    <w:rsid w:val="00F67C4A"/>
    <w:rsid w:val="00F67EE0"/>
    <w:rsid w:val="00F700D2"/>
    <w:rsid w:val="00F706E0"/>
    <w:rsid w:val="00F708CA"/>
    <w:rsid w:val="00F709B2"/>
    <w:rsid w:val="00F712C4"/>
    <w:rsid w:val="00F71A53"/>
    <w:rsid w:val="00F71D8D"/>
    <w:rsid w:val="00F72A12"/>
    <w:rsid w:val="00F73115"/>
    <w:rsid w:val="00F73129"/>
    <w:rsid w:val="00F75566"/>
    <w:rsid w:val="00F75BA4"/>
    <w:rsid w:val="00F75BD9"/>
    <w:rsid w:val="00F75EBE"/>
    <w:rsid w:val="00F76612"/>
    <w:rsid w:val="00F76C6B"/>
    <w:rsid w:val="00F77EF5"/>
    <w:rsid w:val="00F80228"/>
    <w:rsid w:val="00F8075A"/>
    <w:rsid w:val="00F8078C"/>
    <w:rsid w:val="00F80E7F"/>
    <w:rsid w:val="00F8166B"/>
    <w:rsid w:val="00F828B6"/>
    <w:rsid w:val="00F82C29"/>
    <w:rsid w:val="00F82DF2"/>
    <w:rsid w:val="00F83E09"/>
    <w:rsid w:val="00F842B7"/>
    <w:rsid w:val="00F85D71"/>
    <w:rsid w:val="00F86466"/>
    <w:rsid w:val="00F86D4A"/>
    <w:rsid w:val="00F90B75"/>
    <w:rsid w:val="00F91118"/>
    <w:rsid w:val="00F92310"/>
    <w:rsid w:val="00F935A9"/>
    <w:rsid w:val="00F941D2"/>
    <w:rsid w:val="00F95494"/>
    <w:rsid w:val="00F95C4C"/>
    <w:rsid w:val="00F97C25"/>
    <w:rsid w:val="00FA03A6"/>
    <w:rsid w:val="00FA0DF8"/>
    <w:rsid w:val="00FA24E6"/>
    <w:rsid w:val="00FA3158"/>
    <w:rsid w:val="00FA3701"/>
    <w:rsid w:val="00FA3A67"/>
    <w:rsid w:val="00FA41EC"/>
    <w:rsid w:val="00FA5A9E"/>
    <w:rsid w:val="00FA5E4D"/>
    <w:rsid w:val="00FA6A3A"/>
    <w:rsid w:val="00FA6D12"/>
    <w:rsid w:val="00FA6D69"/>
    <w:rsid w:val="00FA74D0"/>
    <w:rsid w:val="00FB013E"/>
    <w:rsid w:val="00FB0431"/>
    <w:rsid w:val="00FB0FD3"/>
    <w:rsid w:val="00FB1961"/>
    <w:rsid w:val="00FB23F4"/>
    <w:rsid w:val="00FB371C"/>
    <w:rsid w:val="00FB3BA4"/>
    <w:rsid w:val="00FB4229"/>
    <w:rsid w:val="00FB54C5"/>
    <w:rsid w:val="00FB6740"/>
    <w:rsid w:val="00FB6CD0"/>
    <w:rsid w:val="00FB77B2"/>
    <w:rsid w:val="00FC0082"/>
    <w:rsid w:val="00FC0954"/>
    <w:rsid w:val="00FC13A3"/>
    <w:rsid w:val="00FC3268"/>
    <w:rsid w:val="00FC39E3"/>
    <w:rsid w:val="00FC4009"/>
    <w:rsid w:val="00FC4657"/>
    <w:rsid w:val="00FC570B"/>
    <w:rsid w:val="00FC5D1E"/>
    <w:rsid w:val="00FC6E77"/>
    <w:rsid w:val="00FC6FE4"/>
    <w:rsid w:val="00FC73C0"/>
    <w:rsid w:val="00FC7F2D"/>
    <w:rsid w:val="00FD1249"/>
    <w:rsid w:val="00FD1406"/>
    <w:rsid w:val="00FD1C9B"/>
    <w:rsid w:val="00FD1D07"/>
    <w:rsid w:val="00FD228B"/>
    <w:rsid w:val="00FD2945"/>
    <w:rsid w:val="00FD2E90"/>
    <w:rsid w:val="00FD446D"/>
    <w:rsid w:val="00FD5A43"/>
    <w:rsid w:val="00FD5A57"/>
    <w:rsid w:val="00FD600B"/>
    <w:rsid w:val="00FD7A55"/>
    <w:rsid w:val="00FD7FDD"/>
    <w:rsid w:val="00FE025C"/>
    <w:rsid w:val="00FE147B"/>
    <w:rsid w:val="00FE37A1"/>
    <w:rsid w:val="00FE3B7B"/>
    <w:rsid w:val="00FE4375"/>
    <w:rsid w:val="00FE4F90"/>
    <w:rsid w:val="00FE73A1"/>
    <w:rsid w:val="00FF1024"/>
    <w:rsid w:val="00FF1095"/>
    <w:rsid w:val="00FF2701"/>
    <w:rsid w:val="00FF3380"/>
    <w:rsid w:val="00FF3C1D"/>
    <w:rsid w:val="00FF40D2"/>
    <w:rsid w:val="00FF421C"/>
    <w:rsid w:val="00FF53A8"/>
    <w:rsid w:val="00FF5FD2"/>
    <w:rsid w:val="00FF62B3"/>
    <w:rsid w:val="00FF6DDA"/>
    <w:rsid w:val="00FF71DE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666AA"/>
    <w:pPr>
      <w:keepNext/>
      <w:keepLines/>
    </w:pPr>
    <w:rPr>
      <w:rFonts w:ascii="Courier New" w:hAnsi="Courier New"/>
      <w:sz w:val="22"/>
      <w:lang w:val="en-US" w:eastAsia="en-US"/>
    </w:rPr>
  </w:style>
  <w:style w:type="paragraph" w:styleId="11">
    <w:name w:val="heading 1"/>
    <w:basedOn w:val="a3"/>
    <w:next w:val="21"/>
    <w:link w:val="12"/>
    <w:qFormat/>
    <w:rsid w:val="002666AA"/>
    <w:pPr>
      <w:pageBreakBefore/>
      <w:suppressAutoHyphens/>
      <w:spacing w:before="240" w:after="60" w:line="276" w:lineRule="auto"/>
      <w:ind w:left="284" w:right="284"/>
      <w:outlineLvl w:val="0"/>
    </w:pPr>
    <w:rPr>
      <w:rFonts w:ascii="Arial" w:hAnsi="Arial" w:cs="Arial"/>
      <w:b/>
      <w:bCs/>
      <w:kern w:val="1"/>
      <w:sz w:val="32"/>
      <w:szCs w:val="32"/>
      <w:lang w:val="ru-RU" w:eastAsia="ar-SA"/>
    </w:rPr>
  </w:style>
  <w:style w:type="paragraph" w:styleId="21">
    <w:name w:val="heading 2"/>
    <w:basedOn w:val="a3"/>
    <w:next w:val="a4"/>
    <w:link w:val="22"/>
    <w:qFormat/>
    <w:rsid w:val="002666AA"/>
    <w:pPr>
      <w:suppressAutoHyphens/>
      <w:spacing w:before="240" w:after="60" w:line="276" w:lineRule="auto"/>
      <w:ind w:left="284" w:right="284"/>
      <w:outlineLvl w:val="1"/>
    </w:pPr>
    <w:rPr>
      <w:rFonts w:ascii="Arial" w:hAnsi="Arial" w:cs="Arial"/>
      <w:b/>
      <w:bCs/>
      <w:i/>
      <w:iCs/>
      <w:sz w:val="28"/>
      <w:szCs w:val="28"/>
      <w:lang w:val="ru-RU" w:eastAsia="ar-SA"/>
    </w:rPr>
  </w:style>
  <w:style w:type="paragraph" w:styleId="31">
    <w:name w:val="heading 3"/>
    <w:basedOn w:val="a3"/>
    <w:next w:val="a4"/>
    <w:link w:val="32"/>
    <w:qFormat/>
    <w:rsid w:val="002666AA"/>
    <w:pPr>
      <w:suppressAutoHyphens/>
      <w:spacing w:before="240" w:after="60" w:line="276" w:lineRule="auto"/>
      <w:ind w:left="284" w:right="284"/>
      <w:outlineLvl w:val="2"/>
    </w:pPr>
    <w:rPr>
      <w:rFonts w:ascii="Arial" w:hAnsi="Arial" w:cs="Arial"/>
      <w:b/>
      <w:bCs/>
      <w:sz w:val="32"/>
      <w:szCs w:val="26"/>
      <w:lang w:val="ru-RU" w:bidi="en-US"/>
    </w:rPr>
  </w:style>
  <w:style w:type="paragraph" w:styleId="41">
    <w:name w:val="heading 4"/>
    <w:basedOn w:val="a3"/>
    <w:next w:val="a4"/>
    <w:link w:val="42"/>
    <w:qFormat/>
    <w:rsid w:val="002666AA"/>
    <w:pPr>
      <w:suppressAutoHyphens/>
      <w:spacing w:before="240" w:after="60" w:line="276" w:lineRule="auto"/>
      <w:ind w:left="284" w:right="284"/>
      <w:outlineLvl w:val="3"/>
    </w:pPr>
    <w:rPr>
      <w:rFonts w:ascii="Arial" w:hAnsi="Arial"/>
      <w:b/>
      <w:i/>
      <w:sz w:val="32"/>
      <w:szCs w:val="24"/>
      <w:lang w:val="en-AU"/>
    </w:rPr>
  </w:style>
  <w:style w:type="paragraph" w:styleId="51">
    <w:name w:val="heading 5"/>
    <w:basedOn w:val="a3"/>
    <w:next w:val="a3"/>
    <w:link w:val="52"/>
    <w:qFormat/>
    <w:rsid w:val="002666AA"/>
    <w:pPr>
      <w:suppressAutoHyphens/>
      <w:spacing w:before="240" w:after="60" w:line="276" w:lineRule="auto"/>
      <w:ind w:left="284" w:right="284"/>
      <w:outlineLvl w:val="4"/>
    </w:pPr>
    <w:rPr>
      <w:rFonts w:ascii="Arial" w:hAnsi="Arial"/>
      <w:b/>
      <w:sz w:val="32"/>
      <w:szCs w:val="24"/>
      <w:lang w:val="en-AU"/>
    </w:rPr>
  </w:style>
  <w:style w:type="paragraph" w:styleId="6">
    <w:name w:val="heading 6"/>
    <w:basedOn w:val="a3"/>
    <w:next w:val="a3"/>
    <w:link w:val="60"/>
    <w:qFormat/>
    <w:rsid w:val="002666AA"/>
    <w:pPr>
      <w:suppressAutoHyphens/>
      <w:spacing w:before="240" w:after="60" w:line="276" w:lineRule="auto"/>
      <w:ind w:left="284" w:right="284"/>
      <w:outlineLvl w:val="5"/>
    </w:pPr>
    <w:rPr>
      <w:rFonts w:ascii="Arial" w:hAnsi="Arial"/>
      <w:b/>
      <w:i/>
      <w:sz w:val="32"/>
      <w:szCs w:val="24"/>
      <w:lang w:val="en-AU"/>
    </w:rPr>
  </w:style>
  <w:style w:type="paragraph" w:styleId="7">
    <w:name w:val="heading 7"/>
    <w:basedOn w:val="a3"/>
    <w:next w:val="a3"/>
    <w:link w:val="70"/>
    <w:qFormat/>
    <w:rsid w:val="002666AA"/>
    <w:pPr>
      <w:spacing w:before="240" w:after="60" w:line="276" w:lineRule="auto"/>
      <w:outlineLvl w:val="6"/>
    </w:pPr>
    <w:rPr>
      <w:rFonts w:ascii="Arial" w:hAnsi="Arial" w:cs="Arial"/>
      <w:b/>
      <w:sz w:val="24"/>
      <w:szCs w:val="24"/>
      <w:lang w:val="ru-RU"/>
    </w:rPr>
  </w:style>
  <w:style w:type="paragraph" w:styleId="8">
    <w:name w:val="heading 8"/>
    <w:basedOn w:val="a3"/>
    <w:next w:val="a3"/>
    <w:link w:val="80"/>
    <w:qFormat/>
    <w:rsid w:val="002666AA"/>
    <w:pPr>
      <w:outlineLvl w:val="7"/>
    </w:pPr>
    <w:rPr>
      <w:i/>
    </w:rPr>
  </w:style>
  <w:style w:type="paragraph" w:styleId="9">
    <w:name w:val="heading 9"/>
    <w:basedOn w:val="a3"/>
    <w:next w:val="a3"/>
    <w:link w:val="90"/>
    <w:qFormat/>
    <w:rsid w:val="002666AA"/>
    <w:pPr>
      <w:outlineLvl w:val="8"/>
    </w:pPr>
    <w:rPr>
      <w:i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Body"/>
    <w:link w:val="a9"/>
    <w:rsid w:val="002666AA"/>
    <w:pPr>
      <w:snapToGrid w:val="0"/>
      <w:spacing w:before="0" w:after="0" w:line="240" w:lineRule="auto"/>
      <w:jc w:val="right"/>
    </w:pPr>
    <w:rPr>
      <w:rFonts w:ascii="Arial" w:hAnsi="Arial"/>
      <w:bCs/>
      <w:snapToGrid/>
      <w:sz w:val="2"/>
      <w:szCs w:val="20"/>
      <w:lang w:eastAsia="en-US"/>
    </w:rPr>
  </w:style>
  <w:style w:type="paragraph" w:styleId="aa">
    <w:name w:val="footer"/>
    <w:basedOn w:val="a3"/>
    <w:link w:val="ab"/>
    <w:rsid w:val="002666AA"/>
    <w:pPr>
      <w:tabs>
        <w:tab w:val="right" w:pos="9072"/>
      </w:tabs>
      <w:spacing w:before="120"/>
      <w:jc w:val="center"/>
    </w:pPr>
    <w:rPr>
      <w:rFonts w:ascii="Arial" w:hAnsi="Arial"/>
      <w:sz w:val="24"/>
      <w:szCs w:val="22"/>
    </w:rPr>
  </w:style>
  <w:style w:type="character" w:styleId="ac">
    <w:name w:val="page number"/>
    <w:rsid w:val="002666AA"/>
  </w:style>
  <w:style w:type="character" w:customStyle="1" w:styleId="12">
    <w:name w:val="Заголовок 1 Знак"/>
    <w:link w:val="11"/>
    <w:rsid w:val="002666AA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ad">
    <w:name w:val="Normal Indent"/>
    <w:basedOn w:val="a3"/>
    <w:semiHidden/>
    <w:pPr>
      <w:ind w:left="708"/>
    </w:pPr>
  </w:style>
  <w:style w:type="paragraph" w:styleId="a1">
    <w:name w:val="List Bullet"/>
    <w:basedOn w:val="ae"/>
    <w:rsid w:val="002666AA"/>
    <w:pPr>
      <w:keepNext/>
      <w:numPr>
        <w:numId w:val="14"/>
      </w:numPr>
      <w:spacing w:before="40" w:after="40"/>
    </w:pPr>
  </w:style>
  <w:style w:type="character" w:styleId="af">
    <w:name w:val="Hyperlink"/>
    <w:uiPriority w:val="99"/>
    <w:unhideWhenUsed/>
    <w:rsid w:val="002666AA"/>
    <w:rPr>
      <w:color w:val="0000FF"/>
      <w:u w:val="single"/>
    </w:rPr>
  </w:style>
  <w:style w:type="paragraph" w:styleId="af0">
    <w:name w:val="Date"/>
    <w:basedOn w:val="a3"/>
    <w:next w:val="a3"/>
    <w:semiHidden/>
  </w:style>
  <w:style w:type="paragraph" w:styleId="af1">
    <w:name w:val="Note Heading"/>
    <w:basedOn w:val="a3"/>
    <w:next w:val="a3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Pr>
      <w:rFonts w:ascii="Courier New" w:hAnsi="Courier New" w:cs="Courier New"/>
      <w:sz w:val="20"/>
      <w:szCs w:val="20"/>
    </w:rPr>
  </w:style>
  <w:style w:type="paragraph" w:styleId="a4">
    <w:name w:val="Body Text"/>
    <w:basedOn w:val="a3"/>
    <w:link w:val="af2"/>
    <w:rsid w:val="002666AA"/>
    <w:pPr>
      <w:spacing w:before="120" w:after="120"/>
    </w:pPr>
    <w:rPr>
      <w:rFonts w:ascii="Garamond" w:hAnsi="Garamond"/>
      <w:szCs w:val="22"/>
    </w:rPr>
  </w:style>
  <w:style w:type="paragraph" w:styleId="af3">
    <w:name w:val="Body Text First Indent"/>
    <w:basedOn w:val="a4"/>
    <w:semiHidden/>
    <w:pPr>
      <w:ind w:firstLine="210"/>
    </w:pPr>
  </w:style>
  <w:style w:type="paragraph" w:styleId="af4">
    <w:name w:val="Body Text Indent"/>
    <w:basedOn w:val="a3"/>
    <w:link w:val="af5"/>
    <w:rsid w:val="002666AA"/>
    <w:pPr>
      <w:spacing w:line="360" w:lineRule="auto"/>
      <w:ind w:firstLine="720"/>
    </w:pPr>
    <w:rPr>
      <w:lang w:val="x-none" w:eastAsia="x-none"/>
    </w:rPr>
  </w:style>
  <w:style w:type="paragraph" w:styleId="23">
    <w:name w:val="Body Text First Indent 2"/>
    <w:basedOn w:val="af4"/>
    <w:semiHidden/>
    <w:pPr>
      <w:ind w:firstLine="210"/>
    </w:pPr>
  </w:style>
  <w:style w:type="paragraph" w:styleId="2">
    <w:name w:val="List Bullet 2"/>
    <w:basedOn w:val="24"/>
    <w:rsid w:val="002666AA"/>
    <w:pPr>
      <w:numPr>
        <w:numId w:val="16"/>
      </w:numPr>
    </w:pPr>
  </w:style>
  <w:style w:type="paragraph" w:styleId="30">
    <w:name w:val="List Bullet 3"/>
    <w:basedOn w:val="33"/>
    <w:rsid w:val="002666AA"/>
    <w:pPr>
      <w:numPr>
        <w:numId w:val="1"/>
      </w:numPr>
    </w:pPr>
  </w:style>
  <w:style w:type="paragraph" w:styleId="40">
    <w:name w:val="List Bullet 4"/>
    <w:basedOn w:val="43"/>
    <w:rsid w:val="002666AA"/>
    <w:pPr>
      <w:numPr>
        <w:numId w:val="2"/>
      </w:numPr>
    </w:pPr>
  </w:style>
  <w:style w:type="paragraph" w:styleId="50">
    <w:name w:val="List Bullet 5"/>
    <w:basedOn w:val="53"/>
    <w:rsid w:val="002666AA"/>
    <w:pPr>
      <w:numPr>
        <w:numId w:val="3"/>
      </w:numPr>
    </w:pPr>
  </w:style>
  <w:style w:type="paragraph" w:styleId="af6">
    <w:name w:val="Title"/>
    <w:basedOn w:val="a3"/>
    <w:link w:val="af7"/>
    <w:qFormat/>
    <w:rsid w:val="002666AA"/>
    <w:pPr>
      <w:pBdr>
        <w:top w:val="single" w:sz="36" w:space="6" w:color="E2EFD9" w:themeColor="accent6" w:themeTint="33"/>
        <w:bottom w:val="single" w:sz="36" w:space="6" w:color="918585"/>
      </w:pBdr>
      <w:shd w:val="clear" w:color="auto" w:fill="A8D08D" w:themeFill="accent6" w:themeFillTint="99"/>
      <w:suppressAutoHyphens/>
      <w:spacing w:before="360" w:after="360" w:line="276" w:lineRule="auto"/>
      <w:ind w:left="284" w:right="284"/>
      <w:jc w:val="center"/>
      <w:outlineLvl w:val="0"/>
    </w:pPr>
    <w:rPr>
      <w:rFonts w:ascii="Arial" w:hAnsi="Arial"/>
      <w:color w:val="FFFFFF"/>
      <w:sz w:val="40"/>
      <w:szCs w:val="72"/>
      <w:lang w:eastAsia="ru-RU"/>
    </w:rPr>
  </w:style>
  <w:style w:type="character" w:styleId="af8">
    <w:name w:val="line number"/>
    <w:basedOn w:val="a5"/>
    <w:semiHidden/>
  </w:style>
  <w:style w:type="paragraph" w:styleId="a2">
    <w:name w:val="List Number"/>
    <w:basedOn w:val="ae"/>
    <w:rsid w:val="002666AA"/>
    <w:pPr>
      <w:numPr>
        <w:numId w:val="15"/>
      </w:numPr>
    </w:pPr>
  </w:style>
  <w:style w:type="paragraph" w:styleId="20">
    <w:name w:val="List Number 2"/>
    <w:basedOn w:val="24"/>
    <w:rsid w:val="002666AA"/>
    <w:pPr>
      <w:numPr>
        <w:numId w:val="21"/>
      </w:numPr>
    </w:pPr>
  </w:style>
  <w:style w:type="paragraph" w:styleId="3">
    <w:name w:val="List Number 3"/>
    <w:basedOn w:val="33"/>
    <w:rsid w:val="002666AA"/>
    <w:pPr>
      <w:numPr>
        <w:numId w:val="4"/>
      </w:numPr>
    </w:pPr>
  </w:style>
  <w:style w:type="paragraph" w:styleId="4">
    <w:name w:val="List Number 4"/>
    <w:basedOn w:val="43"/>
    <w:rsid w:val="002666AA"/>
    <w:pPr>
      <w:numPr>
        <w:numId w:val="5"/>
      </w:numPr>
    </w:pPr>
  </w:style>
  <w:style w:type="paragraph" w:styleId="5">
    <w:name w:val="List Number 5"/>
    <w:basedOn w:val="53"/>
    <w:rsid w:val="002666AA"/>
    <w:pPr>
      <w:numPr>
        <w:numId w:val="6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5">
    <w:name w:val="envelope return"/>
    <w:basedOn w:val="a3"/>
    <w:semiHidden/>
    <w:rPr>
      <w:rFonts w:cs="Arial"/>
      <w:sz w:val="20"/>
    </w:rPr>
  </w:style>
  <w:style w:type="paragraph" w:styleId="af9">
    <w:name w:val="Normal (Web)"/>
    <w:basedOn w:val="a3"/>
    <w:uiPriority w:val="99"/>
    <w:rsid w:val="002666AA"/>
    <w:pPr>
      <w:spacing w:before="100" w:beforeAutospacing="1" w:after="100" w:afterAutospacing="1"/>
    </w:pPr>
  </w:style>
  <w:style w:type="character" w:styleId="HTML2">
    <w:name w:val="HTML Definition"/>
    <w:semiHidden/>
    <w:rPr>
      <w:i/>
      <w:iCs/>
    </w:rPr>
  </w:style>
  <w:style w:type="paragraph" w:styleId="26">
    <w:name w:val="Body Text 2"/>
    <w:basedOn w:val="a3"/>
    <w:link w:val="27"/>
    <w:rsid w:val="002666AA"/>
    <w:pPr>
      <w:jc w:val="center"/>
    </w:pPr>
    <w:rPr>
      <w:b/>
      <w:sz w:val="36"/>
    </w:rPr>
  </w:style>
  <w:style w:type="paragraph" w:styleId="34">
    <w:name w:val="Body Text 3"/>
    <w:basedOn w:val="a3"/>
    <w:link w:val="35"/>
    <w:rsid w:val="002666AA"/>
    <w:rPr>
      <w:b/>
      <w:bCs/>
    </w:rPr>
  </w:style>
  <w:style w:type="paragraph" w:styleId="28">
    <w:name w:val="Body Text Indent 2"/>
    <w:basedOn w:val="a3"/>
    <w:semiHidden/>
    <w:pPr>
      <w:spacing w:after="120" w:line="480" w:lineRule="auto"/>
      <w:ind w:left="283"/>
    </w:pPr>
  </w:style>
  <w:style w:type="paragraph" w:styleId="36">
    <w:name w:val="Body Text Indent 3"/>
    <w:basedOn w:val="a3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a">
    <w:name w:val="Subtitle"/>
    <w:basedOn w:val="a3"/>
    <w:link w:val="afb"/>
    <w:qFormat/>
    <w:rsid w:val="002666AA"/>
    <w:pPr>
      <w:tabs>
        <w:tab w:val="left" w:pos="7230"/>
      </w:tabs>
      <w:spacing w:before="120" w:after="1200"/>
      <w:jc w:val="center"/>
    </w:pPr>
    <w:rPr>
      <w:rFonts w:ascii="Arial" w:hAnsi="Arial"/>
      <w:b/>
      <w:i/>
      <w:sz w:val="24"/>
    </w:rPr>
  </w:style>
  <w:style w:type="paragraph" w:styleId="afc">
    <w:name w:val="Signature"/>
    <w:basedOn w:val="a3"/>
    <w:semiHidden/>
    <w:pPr>
      <w:ind w:left="4252"/>
    </w:pPr>
  </w:style>
  <w:style w:type="paragraph" w:styleId="afd">
    <w:name w:val="List Continue"/>
    <w:basedOn w:val="ae"/>
    <w:rsid w:val="002666AA"/>
    <w:pPr>
      <w:ind w:firstLine="0"/>
    </w:pPr>
  </w:style>
  <w:style w:type="paragraph" w:styleId="29">
    <w:name w:val="List Continue 2"/>
    <w:basedOn w:val="24"/>
    <w:rsid w:val="002666AA"/>
    <w:pPr>
      <w:ind w:firstLine="0"/>
    </w:pPr>
  </w:style>
  <w:style w:type="paragraph" w:styleId="37">
    <w:name w:val="List Continue 3"/>
    <w:basedOn w:val="33"/>
    <w:rsid w:val="002666AA"/>
    <w:pPr>
      <w:ind w:left="1021" w:firstLine="0"/>
    </w:pPr>
  </w:style>
  <w:style w:type="paragraph" w:styleId="44">
    <w:name w:val="List Continue 4"/>
    <w:basedOn w:val="43"/>
    <w:rsid w:val="002666AA"/>
    <w:pPr>
      <w:ind w:firstLine="0"/>
    </w:pPr>
  </w:style>
  <w:style w:type="paragraph" w:styleId="54">
    <w:name w:val="List Continue 5"/>
    <w:basedOn w:val="53"/>
    <w:rsid w:val="002666AA"/>
    <w:pPr>
      <w:ind w:firstLine="0"/>
    </w:pPr>
  </w:style>
  <w:style w:type="character" w:styleId="afe">
    <w:name w:val="FollowedHyperlink"/>
    <w:uiPriority w:val="99"/>
    <w:rsid w:val="002666AA"/>
    <w:rPr>
      <w:color w:val="800080"/>
      <w:u w:val="single"/>
    </w:rPr>
  </w:style>
  <w:style w:type="paragraph" w:styleId="aff">
    <w:name w:val="Closing"/>
    <w:basedOn w:val="a3"/>
    <w:semiHidden/>
    <w:pPr>
      <w:ind w:left="4252"/>
    </w:pPr>
  </w:style>
  <w:style w:type="paragraph" w:styleId="ae">
    <w:name w:val="List"/>
    <w:basedOn w:val="a4"/>
    <w:next w:val="a4"/>
    <w:rsid w:val="002666AA"/>
    <w:pPr>
      <w:keepNext w:val="0"/>
      <w:tabs>
        <w:tab w:val="left" w:pos="340"/>
      </w:tabs>
      <w:spacing w:before="60" w:after="60"/>
      <w:ind w:left="340" w:hanging="340"/>
    </w:pPr>
  </w:style>
  <w:style w:type="paragraph" w:styleId="24">
    <w:name w:val="List 2"/>
    <w:basedOn w:val="a4"/>
    <w:rsid w:val="002666AA"/>
    <w:pPr>
      <w:keepNext w:val="0"/>
      <w:tabs>
        <w:tab w:val="left" w:pos="680"/>
      </w:tabs>
      <w:spacing w:before="60" w:after="60"/>
      <w:ind w:left="680" w:hanging="340"/>
    </w:pPr>
  </w:style>
  <w:style w:type="paragraph" w:styleId="33">
    <w:name w:val="List 3"/>
    <w:basedOn w:val="a4"/>
    <w:rsid w:val="002666AA"/>
    <w:pPr>
      <w:tabs>
        <w:tab w:val="left" w:pos="1021"/>
      </w:tabs>
      <w:spacing w:before="60" w:after="60"/>
      <w:ind w:left="1020" w:hanging="340"/>
    </w:pPr>
  </w:style>
  <w:style w:type="paragraph" w:styleId="43">
    <w:name w:val="List 4"/>
    <w:basedOn w:val="a4"/>
    <w:rsid w:val="002666AA"/>
    <w:pPr>
      <w:tabs>
        <w:tab w:val="left" w:pos="1361"/>
      </w:tabs>
      <w:spacing w:before="60" w:after="60"/>
      <w:ind w:left="1361" w:hanging="340"/>
    </w:pPr>
  </w:style>
  <w:style w:type="paragraph" w:styleId="53">
    <w:name w:val="List 5"/>
    <w:basedOn w:val="a4"/>
    <w:rsid w:val="002666AA"/>
    <w:pPr>
      <w:tabs>
        <w:tab w:val="left" w:pos="1701"/>
      </w:tabs>
      <w:spacing w:before="60" w:after="60"/>
      <w:ind w:left="1701" w:hanging="340"/>
    </w:pPr>
  </w:style>
  <w:style w:type="paragraph" w:styleId="HTML5">
    <w:name w:val="HTML Preformatted"/>
    <w:basedOn w:val="a3"/>
    <w:semiHidden/>
    <w:rPr>
      <w:rFonts w:cs="Courier New"/>
      <w:sz w:val="20"/>
    </w:rPr>
  </w:style>
  <w:style w:type="character" w:styleId="aff0">
    <w:name w:val="Strong"/>
    <w:rPr>
      <w:b/>
      <w:bCs/>
    </w:rPr>
  </w:style>
  <w:style w:type="paragraph" w:styleId="aff1">
    <w:name w:val="Plain Text"/>
    <w:basedOn w:val="a3"/>
    <w:link w:val="aff2"/>
    <w:rsid w:val="002666AA"/>
    <w:rPr>
      <w:sz w:val="20"/>
    </w:rPr>
  </w:style>
  <w:style w:type="paragraph" w:styleId="aff3">
    <w:name w:val="Block Text"/>
    <w:basedOn w:val="a3"/>
    <w:rsid w:val="002666AA"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f4">
    <w:name w:val="Message Header"/>
    <w:basedOn w:val="a3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aff5">
    <w:name w:val="E-mail Signature"/>
    <w:basedOn w:val="a3"/>
    <w:link w:val="aff6"/>
    <w:rsid w:val="002666AA"/>
  </w:style>
  <w:style w:type="character" w:styleId="aff7">
    <w:name w:val="annotation reference"/>
    <w:semiHidden/>
    <w:rsid w:val="002666AA"/>
    <w:rPr>
      <w:sz w:val="16"/>
      <w:szCs w:val="16"/>
    </w:rPr>
  </w:style>
  <w:style w:type="paragraph" w:styleId="aff8">
    <w:name w:val="annotation subject"/>
    <w:basedOn w:val="aff9"/>
    <w:next w:val="aff9"/>
    <w:link w:val="affa"/>
    <w:semiHidden/>
    <w:rsid w:val="002666AA"/>
    <w:rPr>
      <w:b/>
      <w:bCs/>
    </w:rPr>
  </w:style>
  <w:style w:type="paragraph" w:styleId="affb">
    <w:name w:val="Balloon Text"/>
    <w:basedOn w:val="a3"/>
    <w:link w:val="affc"/>
    <w:semiHidden/>
    <w:rsid w:val="002666AA"/>
    <w:rPr>
      <w:rFonts w:ascii="Tahoma" w:hAnsi="Tahoma" w:cs="Tahoma"/>
      <w:sz w:val="16"/>
      <w:szCs w:val="16"/>
    </w:rPr>
  </w:style>
  <w:style w:type="paragraph" w:styleId="13">
    <w:name w:val="toc 1"/>
    <w:basedOn w:val="TOCBase"/>
    <w:next w:val="2a"/>
    <w:uiPriority w:val="39"/>
    <w:rsid w:val="002666AA"/>
    <w:pPr>
      <w:keepNext/>
      <w:keepLines/>
      <w:tabs>
        <w:tab w:val="right" w:pos="9526"/>
      </w:tabs>
      <w:spacing w:before="120" w:after="60"/>
      <w:ind w:right="566"/>
    </w:pPr>
    <w:rPr>
      <w:bCs/>
      <w:sz w:val="28"/>
      <w:szCs w:val="24"/>
      <w:lang w:val="en-US"/>
    </w:rPr>
  </w:style>
  <w:style w:type="paragraph" w:styleId="2a">
    <w:name w:val="toc 2"/>
    <w:basedOn w:val="13"/>
    <w:next w:val="38"/>
    <w:uiPriority w:val="39"/>
    <w:rsid w:val="002666AA"/>
    <w:pPr>
      <w:spacing w:before="60"/>
      <w:ind w:left="142"/>
    </w:pPr>
    <w:rPr>
      <w:rFonts w:cs="Calibri"/>
      <w:bCs w:val="0"/>
      <w:sz w:val="24"/>
    </w:rPr>
  </w:style>
  <w:style w:type="paragraph" w:styleId="38">
    <w:name w:val="toc 3"/>
    <w:basedOn w:val="2a"/>
    <w:next w:val="45"/>
    <w:uiPriority w:val="39"/>
    <w:rsid w:val="002666AA"/>
    <w:pPr>
      <w:ind w:left="284"/>
    </w:pPr>
    <w:rPr>
      <w:sz w:val="22"/>
      <w:lang w:bidi="en-US"/>
    </w:rPr>
  </w:style>
  <w:style w:type="numbering" w:styleId="1ai">
    <w:name w:val="Outline List 1"/>
    <w:basedOn w:val="a7"/>
    <w:semiHidden/>
    <w:rsid w:val="005669BB"/>
    <w:pPr>
      <w:numPr>
        <w:numId w:val="7"/>
      </w:numPr>
    </w:pPr>
  </w:style>
  <w:style w:type="numbering" w:styleId="111111">
    <w:name w:val="Outline List 2"/>
    <w:basedOn w:val="a7"/>
    <w:semiHidden/>
    <w:rsid w:val="005669BB"/>
    <w:pPr>
      <w:numPr>
        <w:numId w:val="8"/>
      </w:numPr>
    </w:pPr>
  </w:style>
  <w:style w:type="paragraph" w:customStyle="1" w:styleId="affd">
    <w:name w:val="Маркированный список мой"/>
    <w:basedOn w:val="a3"/>
    <w:rsid w:val="00DD0EC9"/>
    <w:pPr>
      <w:widowControl w:val="0"/>
      <w:tabs>
        <w:tab w:val="left" w:pos="1134"/>
      </w:tabs>
      <w:spacing w:after="120" w:line="360" w:lineRule="auto"/>
      <w:ind w:firstLine="720"/>
    </w:pPr>
    <w:rPr>
      <w:snapToGrid w:val="0"/>
      <w:kern w:val="24"/>
    </w:rPr>
  </w:style>
  <w:style w:type="paragraph" w:customStyle="1" w:styleId="14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e">
    <w:name w:val="Обычный с отступом"/>
    <w:basedOn w:val="a3"/>
    <w:autoRedefine/>
    <w:rsid w:val="00B26CA7"/>
    <w:pPr>
      <w:suppressAutoHyphens/>
      <w:ind w:firstLine="709"/>
    </w:pPr>
    <w:rPr>
      <w:sz w:val="26"/>
    </w:rPr>
  </w:style>
  <w:style w:type="paragraph" w:customStyle="1" w:styleId="afff">
    <w:name w:val="Стандарт"/>
    <w:basedOn w:val="a3"/>
    <w:autoRedefine/>
    <w:rsid w:val="009B2DD4"/>
    <w:pPr>
      <w:autoSpaceDE w:val="0"/>
      <w:autoSpaceDN w:val="0"/>
      <w:spacing w:line="360" w:lineRule="auto"/>
      <w:ind w:firstLine="720"/>
    </w:pPr>
    <w:rPr>
      <w:sz w:val="28"/>
    </w:rPr>
  </w:style>
  <w:style w:type="paragraph" w:styleId="afff0">
    <w:name w:val="caption"/>
    <w:basedOn w:val="ABody"/>
    <w:next w:val="a3"/>
    <w:link w:val="afff1"/>
    <w:qFormat/>
    <w:rsid w:val="002666AA"/>
    <w:pPr>
      <w:spacing w:before="0"/>
      <w:ind w:left="1134" w:firstLine="0"/>
    </w:pPr>
    <w:rPr>
      <w:b/>
    </w:rPr>
  </w:style>
  <w:style w:type="character" w:styleId="afff2">
    <w:name w:val="footnote reference"/>
    <w:semiHidden/>
    <w:rsid w:val="002666AA"/>
    <w:rPr>
      <w:vertAlign w:val="superscript"/>
    </w:rPr>
  </w:style>
  <w:style w:type="paragraph" w:customStyle="1" w:styleId="-">
    <w:name w:val="Список - точки"/>
    <w:basedOn w:val="a3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</w:pPr>
  </w:style>
  <w:style w:type="table" w:styleId="afff3">
    <w:name w:val="Table Grid"/>
    <w:basedOn w:val="a6"/>
    <w:rsid w:val="002666AA"/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</w:tblPr>
    <w:trPr>
      <w:cantSplit/>
      <w:jc w:val="center"/>
    </w:trPr>
  </w:style>
  <w:style w:type="paragraph" w:styleId="45">
    <w:name w:val="toc 4"/>
    <w:basedOn w:val="38"/>
    <w:next w:val="55"/>
    <w:uiPriority w:val="39"/>
    <w:rsid w:val="002666AA"/>
    <w:pPr>
      <w:ind w:left="440"/>
    </w:pPr>
    <w:rPr>
      <w:noProof w:val="0"/>
      <w:sz w:val="20"/>
    </w:rPr>
  </w:style>
  <w:style w:type="paragraph" w:styleId="aff9">
    <w:name w:val="annotation text"/>
    <w:basedOn w:val="a3"/>
    <w:link w:val="afff4"/>
    <w:rsid w:val="002666AA"/>
    <w:rPr>
      <w:sz w:val="20"/>
    </w:rPr>
  </w:style>
  <w:style w:type="character" w:customStyle="1" w:styleId="afff4">
    <w:name w:val="Текст примечания Знак"/>
    <w:basedOn w:val="a5"/>
    <w:link w:val="aff9"/>
    <w:rsid w:val="002666AA"/>
    <w:rPr>
      <w:rFonts w:ascii="Courier New" w:hAnsi="Courier New"/>
      <w:lang w:val="en-US" w:eastAsia="en-US"/>
    </w:rPr>
  </w:style>
  <w:style w:type="paragraph" w:customStyle="1" w:styleId="tdillustration">
    <w:name w:val="td_illustration"/>
    <w:next w:val="a3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3"/>
    <w:qFormat/>
    <w:rsid w:val="004651A8"/>
    <w:pPr>
      <w:numPr>
        <w:ilvl w:val="7"/>
        <w:numId w:val="12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9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9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9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3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3"/>
    <w:qFormat/>
    <w:rsid w:val="004651A8"/>
    <w:pPr>
      <w:keepNext/>
      <w:numPr>
        <w:ilvl w:val="8"/>
        <w:numId w:val="12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0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1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1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1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2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2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2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2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2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2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3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3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3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OCBase">
    <w:name w:val="TOC Base"/>
    <w:rsid w:val="002666AA"/>
    <w:pPr>
      <w:ind w:right="1134"/>
    </w:pPr>
    <w:rPr>
      <w:noProof/>
      <w:lang w:val="en-AU" w:eastAsia="en-US"/>
    </w:rPr>
  </w:style>
  <w:style w:type="paragraph" w:customStyle="1" w:styleId="Figures">
    <w:name w:val="Figures"/>
    <w:basedOn w:val="a4"/>
    <w:next w:val="a3"/>
    <w:rsid w:val="002666AA"/>
    <w:pPr>
      <w:tabs>
        <w:tab w:val="left" w:pos="3600"/>
        <w:tab w:val="left" w:pos="3958"/>
      </w:tabs>
    </w:pPr>
  </w:style>
  <w:style w:type="paragraph" w:customStyle="1" w:styleId="Note">
    <w:name w:val="Note"/>
    <w:basedOn w:val="a4"/>
    <w:rsid w:val="002666AA"/>
    <w:pPr>
      <w:pBdr>
        <w:top w:val="single" w:sz="6" w:space="2" w:color="D34817"/>
        <w:left w:val="single" w:sz="6" w:space="4" w:color="D34817"/>
        <w:bottom w:val="single" w:sz="6" w:space="2" w:color="D34817"/>
        <w:right w:val="single" w:sz="6" w:space="4" w:color="D34817"/>
      </w:pBdr>
      <w:tabs>
        <w:tab w:val="left" w:pos="680"/>
      </w:tabs>
    </w:pPr>
  </w:style>
  <w:style w:type="character" w:customStyle="1" w:styleId="SpecialBold">
    <w:name w:val="Special Bold"/>
    <w:rsid w:val="002666AA"/>
    <w:rPr>
      <w:b/>
      <w:spacing w:val="0"/>
    </w:rPr>
  </w:style>
  <w:style w:type="paragraph" w:customStyle="1" w:styleId="SuperTitle">
    <w:name w:val="SuperTitle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before="2400"/>
    </w:pPr>
    <w:rPr>
      <w:color w:val="000000"/>
      <w:sz w:val="28"/>
    </w:rPr>
  </w:style>
  <w:style w:type="paragraph" w:customStyle="1" w:styleId="TOCTitle">
    <w:name w:val="TOCTitle"/>
    <w:basedOn w:val="AHeadingBase"/>
    <w:autoRedefine/>
    <w:qFormat/>
    <w:rsid w:val="002666AA"/>
    <w:pPr>
      <w:pageBreakBefore/>
      <w:spacing w:after="120"/>
      <w:ind w:right="357"/>
      <w:jc w:val="center"/>
    </w:pPr>
    <w:rPr>
      <w:rFonts w:ascii="Times New Roman" w:hAnsi="Times New Roman"/>
      <w:bCs/>
      <w:kern w:val="28"/>
      <w:sz w:val="28"/>
      <w:szCs w:val="28"/>
      <w:lang w:val="en-AU" w:eastAsia="ru-RU"/>
    </w:rPr>
  </w:style>
  <w:style w:type="paragraph" w:customStyle="1" w:styleId="Version">
    <w:name w:val="Version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before="3000" w:after="240"/>
    </w:pPr>
    <w:rPr>
      <w:b/>
      <w:color w:val="D34817"/>
      <w:sz w:val="28"/>
    </w:rPr>
  </w:style>
  <w:style w:type="paragraph" w:styleId="15">
    <w:name w:val="index 1"/>
    <w:basedOn w:val="a3"/>
    <w:next w:val="a3"/>
    <w:uiPriority w:val="99"/>
    <w:rsid w:val="002666AA"/>
    <w:pPr>
      <w:keepNext w:val="0"/>
      <w:tabs>
        <w:tab w:val="right" w:pos="9639"/>
      </w:tabs>
      <w:spacing w:before="60" w:after="60"/>
      <w:ind w:left="426" w:right="340" w:hanging="198"/>
    </w:pPr>
    <w:rPr>
      <w:rFonts w:ascii="Garamond" w:hAnsi="Garamond"/>
      <w:sz w:val="24"/>
      <w:szCs w:val="24"/>
      <w:lang w:val="ru-RU"/>
    </w:rPr>
  </w:style>
  <w:style w:type="paragraph" w:styleId="afff5">
    <w:name w:val="index heading"/>
    <w:basedOn w:val="a3"/>
    <w:next w:val="15"/>
    <w:rsid w:val="002666AA"/>
    <w:pPr>
      <w:spacing w:before="120" w:after="120"/>
      <w:ind w:left="284" w:right="340"/>
    </w:pPr>
    <w:rPr>
      <w:rFonts w:ascii="Arial" w:hAnsi="Arial"/>
      <w:b/>
      <w:sz w:val="24"/>
      <w:lang w:val="ru-RU"/>
    </w:rPr>
  </w:style>
  <w:style w:type="paragraph" w:customStyle="1" w:styleId="Chapter">
    <w:name w:val="Chapter"/>
    <w:basedOn w:val="a3"/>
    <w:rsid w:val="002666AA"/>
    <w:pPr>
      <w:spacing w:before="240"/>
    </w:pPr>
    <w:rPr>
      <w:rFonts w:ascii="Times New Roman" w:hAnsi="Times New Roman"/>
      <w:smallCaps/>
      <w:spacing w:val="80"/>
      <w:sz w:val="28"/>
    </w:rPr>
  </w:style>
  <w:style w:type="paragraph" w:customStyle="1" w:styleId="InChapter">
    <w:name w:val="InChapter"/>
    <w:basedOn w:val="31"/>
    <w:rsid w:val="002666AA"/>
    <w:pPr>
      <w:spacing w:after="240"/>
      <w:outlineLvl w:val="9"/>
    </w:pPr>
    <w:rPr>
      <w:noProof/>
    </w:rPr>
  </w:style>
  <w:style w:type="paragraph" w:styleId="2b">
    <w:name w:val="index 2"/>
    <w:basedOn w:val="a3"/>
    <w:next w:val="a3"/>
    <w:uiPriority w:val="99"/>
    <w:rsid w:val="002666AA"/>
    <w:pPr>
      <w:tabs>
        <w:tab w:val="right" w:pos="9923"/>
      </w:tabs>
      <w:spacing w:before="60" w:after="60"/>
      <w:ind w:left="568" w:hanging="284"/>
    </w:pPr>
    <w:rPr>
      <w:rFonts w:ascii="Garamond" w:hAnsi="Garamond"/>
      <w:sz w:val="24"/>
      <w:szCs w:val="24"/>
    </w:rPr>
  </w:style>
  <w:style w:type="paragraph" w:customStyle="1" w:styleId="Byline">
    <w:name w:val="Byline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after="240"/>
    </w:pPr>
    <w:rPr>
      <w:color w:val="000000"/>
      <w:sz w:val="24"/>
      <w:szCs w:val="28"/>
    </w:rPr>
  </w:style>
  <w:style w:type="paragraph" w:customStyle="1" w:styleId="Drawings">
    <w:name w:val="Drawings"/>
    <w:basedOn w:val="Figures"/>
    <w:rsid w:val="002666AA"/>
    <w:pPr>
      <w:keepNext w:val="0"/>
      <w:tabs>
        <w:tab w:val="clear" w:pos="3600"/>
        <w:tab w:val="clear" w:pos="3958"/>
      </w:tabs>
      <w:jc w:val="right"/>
    </w:pPr>
  </w:style>
  <w:style w:type="character" w:styleId="afff6">
    <w:name w:val="Emphasis"/>
    <w:qFormat/>
    <w:rsid w:val="002666AA"/>
    <w:rPr>
      <w:i/>
    </w:rPr>
  </w:style>
  <w:style w:type="paragraph" w:customStyle="1" w:styleId="MiniTOCTitle">
    <w:name w:val="MiniTOCTitle"/>
    <w:basedOn w:val="41"/>
    <w:rsid w:val="002666AA"/>
    <w:pPr>
      <w:outlineLvl w:val="9"/>
    </w:pPr>
    <w:rPr>
      <w:noProof/>
    </w:rPr>
  </w:style>
  <w:style w:type="paragraph" w:customStyle="1" w:styleId="SuperHeading">
    <w:name w:val="SuperHeading"/>
    <w:basedOn w:val="a3"/>
    <w:rsid w:val="002666AA"/>
    <w:pPr>
      <w:framePr w:w="9072" w:hSpace="181" w:vSpace="181" w:wrap="notBeside" w:vAnchor="text" w:hAnchor="page" w:x="1419" w:y="1" w:anchorLock="1"/>
      <w:spacing w:before="240"/>
      <w:jc w:val="center"/>
    </w:pPr>
    <w:rPr>
      <w:rFonts w:ascii="Arial" w:hAnsi="Arial"/>
      <w:color w:val="918585"/>
      <w:sz w:val="28"/>
    </w:rPr>
  </w:style>
  <w:style w:type="paragraph" w:customStyle="1" w:styleId="MiniTOCItem">
    <w:name w:val="MiniTOCItem"/>
    <w:basedOn w:val="a1"/>
    <w:rsid w:val="002666AA"/>
    <w:pPr>
      <w:numPr>
        <w:numId w:val="0"/>
      </w:numPr>
      <w:tabs>
        <w:tab w:val="right" w:leader="dot" w:pos="6521"/>
      </w:tabs>
      <w:spacing w:before="0" w:after="0"/>
    </w:pPr>
  </w:style>
  <w:style w:type="paragraph" w:customStyle="1" w:styleId="TOFTitle">
    <w:name w:val="TOFTitle"/>
    <w:basedOn w:val="TOCTitle"/>
    <w:autoRedefine/>
    <w:qFormat/>
    <w:rsid w:val="002666AA"/>
    <w:rPr>
      <w:bCs w:val="0"/>
    </w:rPr>
  </w:style>
  <w:style w:type="paragraph" w:styleId="afff7">
    <w:name w:val="table of figures"/>
    <w:basedOn w:val="ABody"/>
    <w:next w:val="ABody"/>
    <w:uiPriority w:val="99"/>
    <w:rsid w:val="002666AA"/>
    <w:pPr>
      <w:tabs>
        <w:tab w:val="right" w:pos="9923"/>
      </w:tabs>
      <w:ind w:right="1134" w:firstLine="0"/>
    </w:pPr>
    <w:rPr>
      <w:noProof/>
      <w:lang w:val="ru-RU"/>
    </w:rPr>
  </w:style>
  <w:style w:type="character" w:customStyle="1" w:styleId="WingdingSymbols">
    <w:name w:val="Wingding Symbols"/>
    <w:rsid w:val="002666AA"/>
    <w:rPr>
      <w:rFonts w:ascii="Wingdings" w:hAnsi="Wingdings"/>
    </w:rPr>
  </w:style>
  <w:style w:type="paragraph" w:customStyle="1" w:styleId="TableHeading">
    <w:name w:val="Table Heading"/>
    <w:basedOn w:val="a3"/>
    <w:rsid w:val="002666AA"/>
    <w:pPr>
      <w:pBdr>
        <w:bottom w:val="single" w:sz="6" w:space="1" w:color="918585"/>
      </w:pBd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character" w:customStyle="1" w:styleId="HotSpot">
    <w:name w:val="HotSpot"/>
    <w:rsid w:val="002666AA"/>
    <w:rPr>
      <w:b w:val="0"/>
      <w:i w:val="0"/>
      <w:color w:val="auto"/>
      <w:u w:val="none"/>
    </w:rPr>
  </w:style>
  <w:style w:type="paragraph" w:customStyle="1" w:styleId="BodyTextRight">
    <w:name w:val="Body Text Right"/>
    <w:basedOn w:val="a4"/>
    <w:rsid w:val="002666AA"/>
    <w:pPr>
      <w:spacing w:before="0" w:after="0"/>
      <w:jc w:val="right"/>
    </w:pPr>
  </w:style>
  <w:style w:type="paragraph" w:styleId="39">
    <w:name w:val="index 3"/>
    <w:basedOn w:val="20"/>
    <w:next w:val="a3"/>
    <w:rsid w:val="002666AA"/>
    <w:pPr>
      <w:numPr>
        <w:numId w:val="0"/>
      </w:numPr>
      <w:tabs>
        <w:tab w:val="clear" w:pos="680"/>
        <w:tab w:val="left" w:pos="709"/>
        <w:tab w:val="right" w:pos="9923"/>
      </w:tabs>
      <w:ind w:left="709" w:hanging="255"/>
    </w:pPr>
    <w:rPr>
      <w:rFonts w:ascii="Times New Roman" w:hAnsi="Times New Roman"/>
    </w:rPr>
  </w:style>
  <w:style w:type="paragraph" w:customStyle="1" w:styleId="MarginNote">
    <w:name w:val="Margin Note"/>
    <w:basedOn w:val="a4"/>
    <w:rsid w:val="002666AA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  <w:spacing w:before="60" w:after="60"/>
    </w:pPr>
    <w:rPr>
      <w:rFonts w:ascii="Arial" w:hAnsi="Arial"/>
      <w:i/>
    </w:rPr>
  </w:style>
  <w:style w:type="paragraph" w:customStyle="1" w:styleId="AllowPageBreak">
    <w:name w:val="AllowPageBreak"/>
    <w:rsid w:val="002666AA"/>
    <w:pPr>
      <w:widowControl w:val="0"/>
    </w:pPr>
    <w:rPr>
      <w:noProof/>
      <w:sz w:val="2"/>
      <w:lang w:val="en-AU" w:eastAsia="en-US"/>
    </w:rPr>
  </w:style>
  <w:style w:type="paragraph" w:customStyle="1" w:styleId="GlossaryHeading">
    <w:name w:val="Glossary Heading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32"/>
      <w:lang w:val="en-AU"/>
    </w:rPr>
  </w:style>
  <w:style w:type="paragraph" w:customStyle="1" w:styleId="HeadingProcedure">
    <w:name w:val="Heading Procedure"/>
    <w:basedOn w:val="a3"/>
    <w:next w:val="a3"/>
    <w:rsid w:val="002666AA"/>
    <w:pPr>
      <w:tabs>
        <w:tab w:val="left" w:pos="0"/>
      </w:tabs>
      <w:suppressAutoHyphens/>
      <w:spacing w:before="120" w:after="60" w:line="276" w:lineRule="auto"/>
      <w:ind w:left="284" w:right="284"/>
      <w:outlineLvl w:val="0"/>
    </w:pPr>
    <w:rPr>
      <w:rFonts w:ascii="Arial" w:hAnsi="Arial"/>
      <w:b/>
      <w:i/>
      <w:color w:val="918585"/>
      <w:lang w:val="en-AU"/>
    </w:rPr>
  </w:style>
  <w:style w:type="paragraph" w:customStyle="1" w:styleId="TableBodyText">
    <w:name w:val="Table Body Text"/>
    <w:basedOn w:val="a4"/>
    <w:rsid w:val="002666AA"/>
    <w:pPr>
      <w:spacing w:before="60" w:after="60"/>
    </w:pPr>
  </w:style>
  <w:style w:type="paragraph" w:customStyle="1" w:styleId="ListNote">
    <w:name w:val="List Note"/>
    <w:basedOn w:val="ae"/>
    <w:rsid w:val="002666AA"/>
    <w:pPr>
      <w:pBdr>
        <w:top w:val="single" w:sz="6" w:space="2" w:color="918585"/>
        <w:bottom w:val="single" w:sz="6" w:space="2" w:color="918585"/>
      </w:pBdr>
      <w:tabs>
        <w:tab w:val="left" w:pos="1021"/>
      </w:tabs>
      <w:ind w:firstLine="0"/>
    </w:pPr>
  </w:style>
  <w:style w:type="paragraph" w:customStyle="1" w:styleId="Warning">
    <w:name w:val="Warning"/>
    <w:basedOn w:val="a4"/>
    <w:rsid w:val="002666AA"/>
    <w:pPr>
      <w:shd w:val="clear" w:color="auto" w:fill="F5B39B"/>
      <w:tabs>
        <w:tab w:val="left" w:pos="992"/>
      </w:tabs>
      <w:ind w:left="119" w:right="119"/>
    </w:pPr>
    <w:rPr>
      <w:rFonts w:ascii="Arial" w:hAnsi="Arial"/>
      <w:sz w:val="20"/>
    </w:rPr>
  </w:style>
  <w:style w:type="paragraph" w:customStyle="1" w:styleId="MarginIcons">
    <w:name w:val="Margin Icons"/>
    <w:basedOn w:val="a4"/>
    <w:rsid w:val="002666AA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</w:rPr>
  </w:style>
  <w:style w:type="character" w:customStyle="1" w:styleId="Monospace">
    <w:name w:val="Monospace"/>
    <w:rsid w:val="002666AA"/>
    <w:rPr>
      <w:rFonts w:ascii="Courier New" w:hAnsi="Courier New"/>
    </w:rPr>
  </w:style>
  <w:style w:type="paragraph" w:customStyle="1" w:styleId="NoteBullet">
    <w:name w:val="Note Bullet"/>
    <w:basedOn w:val="Note"/>
    <w:rsid w:val="002666AA"/>
    <w:pPr>
      <w:tabs>
        <w:tab w:val="clear" w:pos="680"/>
      </w:tabs>
      <w:spacing w:before="60" w:after="60"/>
    </w:pPr>
  </w:style>
  <w:style w:type="paragraph" w:customStyle="1" w:styleId="SubHeading2">
    <w:name w:val="SubHeading2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paragraph" w:customStyle="1" w:styleId="SubHeading1">
    <w:name w:val="SubHeading1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color w:val="918585"/>
      <w:lang w:val="en-AU"/>
    </w:rPr>
  </w:style>
  <w:style w:type="paragraph" w:customStyle="1" w:styleId="SideHeading">
    <w:name w:val="Side Heading"/>
    <w:basedOn w:val="a3"/>
    <w:rsid w:val="002666AA"/>
    <w:pPr>
      <w:framePr w:w="2268" w:h="567" w:hSpace="181" w:vSpace="181" w:wrap="around" w:vAnchor="text" w:hAnchor="page" w:x="1419" w:y="370" w:anchorLock="1"/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lang w:val="en-AU"/>
    </w:rPr>
  </w:style>
  <w:style w:type="paragraph" w:customStyle="1" w:styleId="TableListBullet">
    <w:name w:val="Table List Bullet"/>
    <w:basedOn w:val="a1"/>
    <w:rsid w:val="002666AA"/>
    <w:pPr>
      <w:numPr>
        <w:numId w:val="17"/>
      </w:numPr>
    </w:pPr>
  </w:style>
  <w:style w:type="paragraph" w:customStyle="1" w:styleId="ALRBody">
    <w:name w:val="A_LR_Body"/>
    <w:uiPriority w:val="99"/>
    <w:rsid w:val="002666AA"/>
    <w:pPr>
      <w:widowControl w:val="0"/>
      <w:autoSpaceDE w:val="0"/>
      <w:autoSpaceDN w:val="0"/>
      <w:adjustRightInd w:val="0"/>
      <w:jc w:val="center"/>
    </w:pPr>
    <w:rPr>
      <w:color w:val="000000"/>
      <w:sz w:val="16"/>
      <w:szCs w:val="16"/>
    </w:rPr>
  </w:style>
  <w:style w:type="paragraph" w:customStyle="1" w:styleId="TableListNumber">
    <w:name w:val="Table List Number"/>
    <w:basedOn w:val="a2"/>
    <w:rsid w:val="002666AA"/>
    <w:pPr>
      <w:numPr>
        <w:numId w:val="0"/>
      </w:numPr>
    </w:pPr>
  </w:style>
  <w:style w:type="paragraph" w:customStyle="1" w:styleId="ListAlpha">
    <w:name w:val="List Alpha"/>
    <w:basedOn w:val="ae"/>
    <w:rsid w:val="002666AA"/>
    <w:pPr>
      <w:numPr>
        <w:numId w:val="18"/>
      </w:numPr>
    </w:pPr>
  </w:style>
  <w:style w:type="paragraph" w:customStyle="1" w:styleId="ListAlpha2">
    <w:name w:val="List Alpha 2"/>
    <w:basedOn w:val="24"/>
    <w:rsid w:val="002666AA"/>
    <w:pPr>
      <w:numPr>
        <w:numId w:val="19"/>
      </w:numPr>
    </w:pPr>
  </w:style>
  <w:style w:type="character" w:customStyle="1" w:styleId="Subscript">
    <w:name w:val="Subscript"/>
    <w:rsid w:val="002666AA"/>
    <w:rPr>
      <w:sz w:val="16"/>
      <w:vertAlign w:val="subscript"/>
    </w:rPr>
  </w:style>
  <w:style w:type="character" w:customStyle="1" w:styleId="Superscript">
    <w:name w:val="Superscript"/>
    <w:rsid w:val="002666AA"/>
    <w:rPr>
      <w:sz w:val="16"/>
      <w:vertAlign w:val="superscript"/>
    </w:rPr>
  </w:style>
  <w:style w:type="character" w:customStyle="1" w:styleId="Symbols">
    <w:name w:val="Symbols"/>
    <w:rsid w:val="002666AA"/>
    <w:rPr>
      <w:rFonts w:ascii="Symbol" w:hAnsi="Symbol"/>
    </w:rPr>
  </w:style>
  <w:style w:type="character" w:customStyle="1" w:styleId="MenuOptions">
    <w:name w:val="Menu Options"/>
    <w:rsid w:val="002666AA"/>
    <w:rPr>
      <w:rFonts w:ascii="Arial Narrow" w:hAnsi="Arial Narrow"/>
      <w:b/>
      <w:smallCaps/>
    </w:rPr>
  </w:style>
  <w:style w:type="character" w:customStyle="1" w:styleId="Buttons">
    <w:name w:val="Buttons"/>
    <w:rsid w:val="002666AA"/>
    <w:rPr>
      <w:b/>
    </w:rPr>
  </w:style>
  <w:style w:type="character" w:customStyle="1" w:styleId="Underlined">
    <w:name w:val="Underlined"/>
    <w:rsid w:val="002666AA"/>
    <w:rPr>
      <w:u w:val="single"/>
    </w:rPr>
  </w:style>
  <w:style w:type="paragraph" w:customStyle="1" w:styleId="TableBodyTextRight">
    <w:name w:val="Table Body Text Right"/>
    <w:basedOn w:val="TableBodyText"/>
    <w:rsid w:val="002666AA"/>
    <w:pPr>
      <w:widowControl w:val="0"/>
      <w:autoSpaceDE w:val="0"/>
      <w:autoSpaceDN w:val="0"/>
      <w:adjustRightInd w:val="0"/>
      <w:jc w:val="right"/>
    </w:pPr>
    <w:rPr>
      <w:rFonts w:cs="Arial"/>
      <w:sz w:val="18"/>
      <w:szCs w:val="18"/>
    </w:rPr>
  </w:style>
  <w:style w:type="paragraph" w:customStyle="1" w:styleId="CopyrightText">
    <w:name w:val="Copyright Text"/>
    <w:basedOn w:val="a4"/>
    <w:rsid w:val="002666AA"/>
    <w:rPr>
      <w:sz w:val="18"/>
    </w:rPr>
  </w:style>
  <w:style w:type="paragraph" w:customStyle="1" w:styleId="BodySmallRight">
    <w:name w:val="Body Small Right"/>
    <w:basedOn w:val="BodyTextRight"/>
    <w:rsid w:val="002666AA"/>
    <w:rPr>
      <w:sz w:val="18"/>
      <w:szCs w:val="18"/>
    </w:rPr>
  </w:style>
  <w:style w:type="paragraph" w:customStyle="1" w:styleId="MarginEdition">
    <w:name w:val="Margin Edition"/>
    <w:basedOn w:val="MarginNote"/>
    <w:rsid w:val="002666AA"/>
    <w:pPr>
      <w:spacing w:before="0" w:after="0"/>
    </w:pPr>
    <w:rPr>
      <w:rFonts w:ascii="Arial Black" w:hAnsi="Arial Black"/>
      <w:color w:val="999999"/>
    </w:rPr>
  </w:style>
  <w:style w:type="paragraph" w:customStyle="1" w:styleId="Spacer">
    <w:name w:val="Spacer"/>
    <w:basedOn w:val="a3"/>
    <w:rsid w:val="002666AA"/>
    <w:rPr>
      <w:sz w:val="2"/>
      <w:szCs w:val="2"/>
    </w:rPr>
  </w:style>
  <w:style w:type="character" w:customStyle="1" w:styleId="Small">
    <w:name w:val="Small"/>
    <w:rsid w:val="002666AA"/>
    <w:rPr>
      <w:sz w:val="16"/>
    </w:rPr>
  </w:style>
  <w:style w:type="paragraph" w:customStyle="1" w:styleId="WideTable">
    <w:name w:val="Wide Table"/>
    <w:basedOn w:val="a3"/>
    <w:rsid w:val="002666AA"/>
    <w:pPr>
      <w:ind w:left="-1418"/>
    </w:pPr>
    <w:rPr>
      <w:sz w:val="2"/>
      <w:szCs w:val="2"/>
    </w:rPr>
  </w:style>
  <w:style w:type="paragraph" w:customStyle="1" w:styleId="210">
    <w:name w:val="Цитата 21"/>
    <w:basedOn w:val="11"/>
    <w:rsid w:val="002666AA"/>
    <w:rPr>
      <w:rFonts w:ascii="Arial Black" w:hAnsi="Arial Black"/>
      <w:b w:val="0"/>
      <w:sz w:val="72"/>
      <w:szCs w:val="72"/>
      <w:lang w:val="en-NZ"/>
    </w:rPr>
  </w:style>
  <w:style w:type="paragraph" w:customStyle="1" w:styleId="ForcePageBreak">
    <w:name w:val="ForcePageBreak"/>
    <w:basedOn w:val="AllowPageBreak"/>
    <w:rsid w:val="002666AA"/>
    <w:pPr>
      <w:pageBreakBefore/>
    </w:pPr>
  </w:style>
  <w:style w:type="paragraph" w:customStyle="1" w:styleId="ABody">
    <w:name w:val="A_Body"/>
    <w:autoRedefine/>
    <w:rsid w:val="002666AA"/>
    <w:pPr>
      <w:spacing w:before="120" w:after="120" w:line="276" w:lineRule="auto"/>
      <w:ind w:firstLine="709"/>
      <w:contextualSpacing/>
      <w:jc w:val="both"/>
    </w:pPr>
    <w:rPr>
      <w:snapToGrid w:val="0"/>
      <w:sz w:val="24"/>
      <w:szCs w:val="24"/>
      <w:lang w:val="en-US"/>
    </w:rPr>
  </w:style>
  <w:style w:type="paragraph" w:customStyle="1" w:styleId="AListbullet">
    <w:name w:val="A_List_bullet"/>
    <w:basedOn w:val="ABody"/>
    <w:autoRedefine/>
    <w:qFormat/>
    <w:rsid w:val="002666AA"/>
    <w:pPr>
      <w:numPr>
        <w:numId w:val="31"/>
      </w:numPr>
      <w:tabs>
        <w:tab w:val="num" w:pos="851"/>
        <w:tab w:val="num" w:pos="1134"/>
      </w:tabs>
      <w:spacing w:before="0"/>
    </w:pPr>
    <w:rPr>
      <w:rFonts w:cs="Arial"/>
      <w:szCs w:val="20"/>
      <w:lang w:val="ru-RU"/>
    </w:rPr>
  </w:style>
  <w:style w:type="paragraph" w:customStyle="1" w:styleId="ATableName">
    <w:name w:val="A_Table_Name"/>
    <w:basedOn w:val="ABody"/>
    <w:autoRedefine/>
    <w:qFormat/>
    <w:rsid w:val="002666AA"/>
    <w:pPr>
      <w:keepNext/>
      <w:numPr>
        <w:numId w:val="37"/>
      </w:numPr>
      <w:spacing w:before="240"/>
      <w:ind w:left="709"/>
    </w:pPr>
    <w:rPr>
      <w:b/>
    </w:rPr>
  </w:style>
  <w:style w:type="paragraph" w:customStyle="1" w:styleId="APicturePlace">
    <w:name w:val="A_Picture_Place"/>
    <w:basedOn w:val="ABody"/>
    <w:rsid w:val="002666AA"/>
    <w:pPr>
      <w:keepNext/>
      <w:ind w:firstLine="0"/>
      <w:jc w:val="center"/>
    </w:pPr>
  </w:style>
  <w:style w:type="paragraph" w:customStyle="1" w:styleId="AList123">
    <w:name w:val="A_List_123"/>
    <w:basedOn w:val="ABody"/>
    <w:rsid w:val="002666AA"/>
    <w:pPr>
      <w:numPr>
        <w:numId w:val="29"/>
      </w:numPr>
    </w:pPr>
  </w:style>
  <w:style w:type="paragraph" w:customStyle="1" w:styleId="ATextsmal">
    <w:name w:val="A_Text_smal"/>
    <w:basedOn w:val="ABody"/>
    <w:rsid w:val="002666AA"/>
    <w:pPr>
      <w:spacing w:before="40" w:after="40"/>
    </w:pPr>
    <w:rPr>
      <w:sz w:val="20"/>
    </w:rPr>
  </w:style>
  <w:style w:type="paragraph" w:customStyle="1" w:styleId="ATableList123">
    <w:name w:val="A_Table_List_123"/>
    <w:basedOn w:val="ATableBody"/>
    <w:rsid w:val="002666AA"/>
    <w:pPr>
      <w:numPr>
        <w:numId w:val="33"/>
      </w:numPr>
      <w:tabs>
        <w:tab w:val="left" w:pos="374"/>
      </w:tabs>
    </w:pPr>
    <w:rPr>
      <w:lang w:val="en-NZ"/>
    </w:rPr>
  </w:style>
  <w:style w:type="paragraph" w:customStyle="1" w:styleId="ACommands">
    <w:name w:val="A_Commands"/>
    <w:basedOn w:val="a3"/>
    <w:rsid w:val="002666AA"/>
    <w:pPr>
      <w:keepNext w:val="0"/>
      <w:spacing w:before="120" w:after="120" w:line="360" w:lineRule="auto"/>
      <w:ind w:left="851"/>
      <w:contextualSpacing/>
    </w:pPr>
    <w:rPr>
      <w:sz w:val="20"/>
      <w:lang w:eastAsia="ru-RU"/>
    </w:rPr>
  </w:style>
  <w:style w:type="paragraph" w:customStyle="1" w:styleId="ABodyindent">
    <w:name w:val="A_Body_indent"/>
    <w:basedOn w:val="ABody"/>
    <w:autoRedefine/>
    <w:rsid w:val="00C35422"/>
    <w:pPr>
      <w:keepNext/>
      <w:spacing w:before="0"/>
    </w:pPr>
  </w:style>
  <w:style w:type="character" w:customStyle="1" w:styleId="AInterface">
    <w:name w:val="A_Interface"/>
    <w:rsid w:val="002666AA"/>
    <w:rPr>
      <w:rFonts w:ascii="Times New Roman" w:hAnsi="Times New Roman"/>
      <w:b/>
      <w:sz w:val="24"/>
      <w:szCs w:val="24"/>
    </w:rPr>
  </w:style>
  <w:style w:type="paragraph" w:customStyle="1" w:styleId="AList123small">
    <w:name w:val="A_List_123_small"/>
    <w:basedOn w:val="AList123"/>
    <w:rsid w:val="002666AA"/>
    <w:pPr>
      <w:numPr>
        <w:numId w:val="27"/>
      </w:numPr>
      <w:tabs>
        <w:tab w:val="left" w:pos="1134"/>
      </w:tabs>
    </w:pPr>
    <w:rPr>
      <w:sz w:val="20"/>
    </w:rPr>
  </w:style>
  <w:style w:type="paragraph" w:customStyle="1" w:styleId="ATableColumnName">
    <w:name w:val="A_Table_ColumnName"/>
    <w:basedOn w:val="ATableBase"/>
    <w:autoRedefine/>
    <w:rsid w:val="002666AA"/>
    <w:pPr>
      <w:keepNext/>
      <w:spacing w:before="0" w:after="0" w:line="240" w:lineRule="auto"/>
      <w:ind w:left="57" w:right="57" w:firstLine="0"/>
    </w:pPr>
    <w:rPr>
      <w:b/>
      <w:sz w:val="20"/>
    </w:rPr>
  </w:style>
  <w:style w:type="paragraph" w:customStyle="1" w:styleId="AListabc">
    <w:name w:val="A_List_abc"/>
    <w:basedOn w:val="ABody"/>
    <w:rsid w:val="002666AA"/>
    <w:pPr>
      <w:numPr>
        <w:numId w:val="30"/>
      </w:numPr>
    </w:pPr>
  </w:style>
  <w:style w:type="paragraph" w:customStyle="1" w:styleId="ATableBody">
    <w:name w:val="A_Table_Body"/>
    <w:basedOn w:val="ATableBase"/>
    <w:autoRedefine/>
    <w:qFormat/>
    <w:rsid w:val="002666AA"/>
    <w:pPr>
      <w:spacing w:before="0"/>
      <w:ind w:left="113" w:right="113" w:firstLine="0"/>
      <w:jc w:val="left"/>
    </w:pPr>
    <w:rPr>
      <w:sz w:val="20"/>
    </w:rPr>
  </w:style>
  <w:style w:type="paragraph" w:customStyle="1" w:styleId="ATableBodycenter">
    <w:name w:val="A_Table_Body_center"/>
    <w:basedOn w:val="ATableBody"/>
    <w:qFormat/>
    <w:rsid w:val="002666AA"/>
    <w:pPr>
      <w:jc w:val="center"/>
    </w:pPr>
  </w:style>
  <w:style w:type="paragraph" w:customStyle="1" w:styleId="AList2bullet">
    <w:name w:val="A_List2_bullet"/>
    <w:basedOn w:val="AListbullet"/>
    <w:qFormat/>
    <w:rsid w:val="002666AA"/>
    <w:pPr>
      <w:numPr>
        <w:ilvl w:val="1"/>
      </w:numPr>
      <w:tabs>
        <w:tab w:val="num" w:pos="1134"/>
      </w:tabs>
    </w:pPr>
  </w:style>
  <w:style w:type="paragraph" w:customStyle="1" w:styleId="ATextsmallcenter">
    <w:name w:val="A_Text_small_center"/>
    <w:basedOn w:val="ATextsmal"/>
    <w:qFormat/>
    <w:rsid w:val="002666AA"/>
    <w:pPr>
      <w:jc w:val="center"/>
    </w:pPr>
  </w:style>
  <w:style w:type="paragraph" w:customStyle="1" w:styleId="ATableList2123">
    <w:name w:val="A_Table_List2_123"/>
    <w:basedOn w:val="ATableList123"/>
    <w:rsid w:val="002666AA"/>
    <w:pPr>
      <w:widowControl w:val="0"/>
      <w:numPr>
        <w:ilvl w:val="1"/>
      </w:numPr>
      <w:tabs>
        <w:tab w:val="clear" w:pos="374"/>
        <w:tab w:val="left" w:pos="654"/>
      </w:tabs>
      <w:autoSpaceDE w:val="0"/>
      <w:autoSpaceDN w:val="0"/>
      <w:adjustRightInd w:val="0"/>
    </w:pPr>
    <w:rPr>
      <w:color w:val="000000"/>
    </w:rPr>
  </w:style>
  <w:style w:type="paragraph" w:customStyle="1" w:styleId="APictureName">
    <w:name w:val="A_Picture_Name"/>
    <w:basedOn w:val="ABody"/>
    <w:autoRedefine/>
    <w:qFormat/>
    <w:rsid w:val="00C35422"/>
    <w:pPr>
      <w:numPr>
        <w:numId w:val="40"/>
      </w:numPr>
      <w:ind w:left="709"/>
    </w:pPr>
    <w:rPr>
      <w:b/>
    </w:rPr>
  </w:style>
  <w:style w:type="paragraph" w:customStyle="1" w:styleId="ATableListbullet">
    <w:name w:val="A_Table_List_bullet"/>
    <w:basedOn w:val="ATableBase"/>
    <w:next w:val="ATableList2bullet"/>
    <w:qFormat/>
    <w:rsid w:val="002666AA"/>
    <w:pPr>
      <w:numPr>
        <w:numId w:val="34"/>
      </w:numPr>
      <w:tabs>
        <w:tab w:val="left" w:pos="374"/>
      </w:tabs>
      <w:spacing w:before="60" w:after="60"/>
      <w:ind w:right="113"/>
      <w:contextualSpacing w:val="0"/>
      <w:jc w:val="left"/>
    </w:pPr>
  </w:style>
  <w:style w:type="paragraph" w:customStyle="1" w:styleId="ANoteofPicture">
    <w:name w:val="A_Note of Picture"/>
    <w:basedOn w:val="ABody"/>
    <w:rsid w:val="002666AA"/>
    <w:pPr>
      <w:keepNext/>
      <w:tabs>
        <w:tab w:val="left" w:pos="284"/>
      </w:tabs>
      <w:autoSpaceDE w:val="0"/>
      <w:autoSpaceDN w:val="0"/>
      <w:adjustRightInd w:val="0"/>
      <w:spacing w:line="240" w:lineRule="auto"/>
    </w:pPr>
    <w:rPr>
      <w:color w:val="000000"/>
      <w:sz w:val="16"/>
      <w:szCs w:val="16"/>
    </w:rPr>
  </w:style>
  <w:style w:type="paragraph" w:customStyle="1" w:styleId="AList123NoteofPicture">
    <w:name w:val="A_List_123 Note of Picture"/>
    <w:basedOn w:val="AList123"/>
    <w:rsid w:val="002666AA"/>
    <w:pPr>
      <w:keepNext/>
      <w:numPr>
        <w:numId w:val="26"/>
      </w:numPr>
      <w:tabs>
        <w:tab w:val="left" w:pos="709"/>
      </w:tabs>
      <w:spacing w:line="240" w:lineRule="auto"/>
    </w:pPr>
    <w:rPr>
      <w:sz w:val="16"/>
      <w:szCs w:val="16"/>
    </w:rPr>
  </w:style>
  <w:style w:type="paragraph" w:customStyle="1" w:styleId="AFields">
    <w:name w:val="A_Fields"/>
    <w:qFormat/>
    <w:rsid w:val="002666AA"/>
    <w:rPr>
      <w:rFonts w:ascii="Arial" w:hAnsi="Arial"/>
      <w:sz w:val="2"/>
    </w:rPr>
  </w:style>
  <w:style w:type="paragraph" w:customStyle="1" w:styleId="ATableListRow123">
    <w:name w:val="A_Table_ListRow_123"/>
    <w:basedOn w:val="ATableBody"/>
    <w:qFormat/>
    <w:rsid w:val="002666AA"/>
    <w:pPr>
      <w:numPr>
        <w:numId w:val="36"/>
      </w:numPr>
      <w:tabs>
        <w:tab w:val="left" w:pos="-4395"/>
      </w:tabs>
      <w:jc w:val="center"/>
    </w:pPr>
  </w:style>
  <w:style w:type="paragraph" w:customStyle="1" w:styleId="ATableList2bullet">
    <w:name w:val="A_Table_List2_bullet"/>
    <w:basedOn w:val="ATableListbullet"/>
    <w:autoRedefine/>
    <w:qFormat/>
    <w:rsid w:val="002666AA"/>
    <w:pPr>
      <w:numPr>
        <w:ilvl w:val="1"/>
      </w:numPr>
      <w:tabs>
        <w:tab w:val="left" w:pos="539"/>
      </w:tabs>
    </w:pPr>
    <w:rPr>
      <w:sz w:val="20"/>
    </w:rPr>
  </w:style>
  <w:style w:type="paragraph" w:customStyle="1" w:styleId="AAutor">
    <w:name w:val="A_Autor"/>
    <w:rsid w:val="002666AA"/>
    <w:pPr>
      <w:widowControl w:val="0"/>
      <w:jc w:val="center"/>
    </w:pPr>
    <w:rPr>
      <w:rFonts w:ascii="Arial" w:hAnsi="Arial" w:cs="Arial"/>
      <w:b/>
      <w:snapToGrid w:val="0"/>
      <w:sz w:val="28"/>
      <w:szCs w:val="28"/>
    </w:rPr>
  </w:style>
  <w:style w:type="paragraph" w:customStyle="1" w:styleId="AApprove">
    <w:name w:val="A_Approve"/>
    <w:basedOn w:val="AAbbreviation"/>
    <w:rsid w:val="002666AA"/>
    <w:pPr>
      <w:ind w:hanging="2127"/>
    </w:pPr>
  </w:style>
  <w:style w:type="paragraph" w:customStyle="1" w:styleId="ATitle16pt">
    <w:name w:val="A_Title_16pt"/>
    <w:basedOn w:val="ATitleBase"/>
    <w:autoRedefine/>
    <w:rsid w:val="002666AA"/>
    <w:rPr>
      <w:rFonts w:ascii="Times New Roman" w:hAnsi="Times New Roman"/>
      <w:sz w:val="32"/>
    </w:rPr>
  </w:style>
  <w:style w:type="paragraph" w:customStyle="1" w:styleId="ATitle14pt">
    <w:name w:val="A_Title_14pt"/>
    <w:basedOn w:val="ATitleBase"/>
    <w:next w:val="ABody"/>
    <w:autoRedefine/>
    <w:rsid w:val="002666AA"/>
    <w:rPr>
      <w:rFonts w:ascii="Times New Roman" w:hAnsi="Times New Roman"/>
      <w:sz w:val="28"/>
    </w:rPr>
  </w:style>
  <w:style w:type="paragraph" w:customStyle="1" w:styleId="ADate">
    <w:name w:val="A_Date"/>
    <w:basedOn w:val="ABody"/>
    <w:rsid w:val="002666AA"/>
    <w:pPr>
      <w:widowControl w:val="0"/>
      <w:ind w:firstLine="0"/>
      <w:jc w:val="center"/>
    </w:pPr>
    <w:rPr>
      <w:rFonts w:ascii="Arial" w:hAnsi="Arial" w:cs="Arial"/>
      <w:b/>
      <w:noProof/>
      <w:spacing w:val="-8"/>
      <w:sz w:val="28"/>
      <w:szCs w:val="32"/>
      <w:lang w:val="ru-RU"/>
    </w:rPr>
  </w:style>
  <w:style w:type="paragraph" w:customStyle="1" w:styleId="AListBiblio">
    <w:name w:val="A_List_Biblio"/>
    <w:basedOn w:val="ABody"/>
    <w:qFormat/>
    <w:rsid w:val="002666AA"/>
    <w:pPr>
      <w:numPr>
        <w:numId w:val="28"/>
      </w:numPr>
      <w:tabs>
        <w:tab w:val="left" w:pos="1213"/>
      </w:tabs>
      <w:spacing w:line="312" w:lineRule="auto"/>
      <w:jc w:val="left"/>
    </w:pPr>
  </w:style>
  <w:style w:type="paragraph" w:customStyle="1" w:styleId="ABodycenter">
    <w:name w:val="A_Body_center"/>
    <w:rsid w:val="002666AA"/>
    <w:pPr>
      <w:keepLines/>
      <w:autoSpaceDE w:val="0"/>
      <w:autoSpaceDN w:val="0"/>
      <w:adjustRightInd w:val="0"/>
      <w:spacing w:before="120" w:after="120"/>
      <w:ind w:left="284" w:right="340"/>
      <w:jc w:val="center"/>
    </w:pPr>
    <w:rPr>
      <w:color w:val="000000"/>
      <w:sz w:val="24"/>
      <w:szCs w:val="24"/>
      <w:lang w:val="en-US"/>
    </w:rPr>
  </w:style>
  <w:style w:type="paragraph" w:customStyle="1" w:styleId="ABodynoindentleft">
    <w:name w:val="A_Body_no_indent_left"/>
    <w:basedOn w:val="ABody"/>
    <w:rsid w:val="002666AA"/>
    <w:pPr>
      <w:spacing w:line="312" w:lineRule="auto"/>
      <w:ind w:firstLine="0"/>
      <w:jc w:val="left"/>
    </w:pPr>
  </w:style>
  <w:style w:type="paragraph" w:customStyle="1" w:styleId="ABodysmall">
    <w:name w:val="A_Body_small"/>
    <w:basedOn w:val="ABody"/>
    <w:qFormat/>
    <w:rsid w:val="002666AA"/>
    <w:pPr>
      <w:tabs>
        <w:tab w:val="left" w:pos="0"/>
      </w:tabs>
      <w:spacing w:line="312" w:lineRule="auto"/>
    </w:pPr>
    <w:rPr>
      <w:sz w:val="16"/>
      <w:szCs w:val="16"/>
    </w:rPr>
  </w:style>
  <w:style w:type="paragraph" w:customStyle="1" w:styleId="ABodysmallcenter">
    <w:name w:val="A_Body_small_center"/>
    <w:basedOn w:val="ABodysmall"/>
    <w:rsid w:val="002666AA"/>
    <w:pPr>
      <w:widowControl w:val="0"/>
      <w:autoSpaceDE w:val="0"/>
      <w:autoSpaceDN w:val="0"/>
      <w:adjustRightInd w:val="0"/>
      <w:jc w:val="center"/>
    </w:pPr>
    <w:rPr>
      <w:color w:val="000000"/>
      <w:lang w:val="ru-RU"/>
    </w:rPr>
  </w:style>
  <w:style w:type="paragraph" w:customStyle="1" w:styleId="ACourier10pt">
    <w:name w:val="A_Courier_10pt"/>
    <w:rsid w:val="002666AA"/>
    <w:rPr>
      <w:rFonts w:ascii="Courier New" w:hAnsi="Courier New"/>
      <w:lang w:val="en-US"/>
    </w:rPr>
  </w:style>
  <w:style w:type="paragraph" w:customStyle="1" w:styleId="ACourier8pt">
    <w:name w:val="A_Courier_8pt"/>
    <w:basedOn w:val="ACourier10pt"/>
    <w:rsid w:val="002666AA"/>
    <w:rPr>
      <w:sz w:val="16"/>
    </w:rPr>
  </w:style>
  <w:style w:type="paragraph" w:customStyle="1" w:styleId="AHeading1app">
    <w:name w:val="A_Heading1_app"/>
    <w:basedOn w:val="AHeadingBase"/>
    <w:next w:val="AHeading2app"/>
    <w:autoRedefine/>
    <w:rsid w:val="002666AA"/>
    <w:pPr>
      <w:pageBreakBefore/>
      <w:numPr>
        <w:numId w:val="38"/>
      </w:numPr>
      <w:jc w:val="center"/>
      <w:outlineLvl w:val="0"/>
    </w:pPr>
    <w:rPr>
      <w:rFonts w:ascii="Times New Roman" w:hAnsi="Times New Roman"/>
      <w:kern w:val="28"/>
      <w:sz w:val="32"/>
      <w:szCs w:val="28"/>
    </w:rPr>
  </w:style>
  <w:style w:type="paragraph" w:customStyle="1" w:styleId="AHeading2app">
    <w:name w:val="A_Heading2_app"/>
    <w:basedOn w:val="AHeading1app"/>
    <w:next w:val="AHeading3app"/>
    <w:autoRedefine/>
    <w:rsid w:val="002666AA"/>
    <w:pPr>
      <w:pageBreakBefore w:val="0"/>
      <w:numPr>
        <w:ilvl w:val="1"/>
      </w:numPr>
      <w:spacing w:before="180" w:after="180"/>
      <w:ind w:left="709"/>
      <w:jc w:val="left"/>
      <w:outlineLvl w:val="1"/>
    </w:pPr>
    <w:rPr>
      <w:bCs/>
      <w:iCs/>
      <w:sz w:val="28"/>
    </w:rPr>
  </w:style>
  <w:style w:type="paragraph" w:customStyle="1" w:styleId="AHeading3app">
    <w:name w:val="A_Heading3_app"/>
    <w:basedOn w:val="AHeading2app"/>
    <w:next w:val="AHeading4app"/>
    <w:rsid w:val="002666AA"/>
    <w:pPr>
      <w:numPr>
        <w:ilvl w:val="2"/>
      </w:numPr>
      <w:outlineLvl w:val="2"/>
    </w:pPr>
    <w:rPr>
      <w:bCs w:val="0"/>
      <w:szCs w:val="24"/>
    </w:rPr>
  </w:style>
  <w:style w:type="paragraph" w:customStyle="1" w:styleId="AHeading4app">
    <w:name w:val="A_Heading4_app"/>
    <w:basedOn w:val="AHeading3app"/>
    <w:next w:val="AHeading5app"/>
    <w:rsid w:val="002666AA"/>
    <w:pPr>
      <w:numPr>
        <w:ilvl w:val="3"/>
      </w:numPr>
      <w:outlineLvl w:val="3"/>
    </w:pPr>
    <w:rPr>
      <w:sz w:val="24"/>
    </w:rPr>
  </w:style>
  <w:style w:type="paragraph" w:customStyle="1" w:styleId="AHeading5app">
    <w:name w:val="A_Heading5_app"/>
    <w:basedOn w:val="AHeading4app"/>
    <w:next w:val="AHeading6app"/>
    <w:rsid w:val="002666AA"/>
    <w:pPr>
      <w:keepLines w:val="0"/>
      <w:numPr>
        <w:ilvl w:val="4"/>
      </w:numPr>
      <w:spacing w:after="240" w:line="240" w:lineRule="auto"/>
    </w:pPr>
    <w:rPr>
      <w:i/>
      <w:snapToGrid w:val="0"/>
      <w:szCs w:val="20"/>
      <w:lang w:val="ru-RU" w:eastAsia="ru-RU"/>
    </w:rPr>
  </w:style>
  <w:style w:type="paragraph" w:customStyle="1" w:styleId="AHeading6app">
    <w:name w:val="A_Heading6_app"/>
    <w:basedOn w:val="AHeading5app"/>
    <w:next w:val="ABodyindent"/>
    <w:rsid w:val="002666AA"/>
    <w:pPr>
      <w:numPr>
        <w:ilvl w:val="5"/>
      </w:numPr>
    </w:pPr>
    <w:rPr>
      <w:i w:val="0"/>
    </w:rPr>
  </w:style>
  <w:style w:type="paragraph" w:customStyle="1" w:styleId="AListcont">
    <w:name w:val="A_List_cont"/>
    <w:basedOn w:val="ABody"/>
    <w:next w:val="a3"/>
    <w:qFormat/>
    <w:rsid w:val="002666AA"/>
    <w:pPr>
      <w:tabs>
        <w:tab w:val="left" w:pos="-1134"/>
      </w:tabs>
      <w:spacing w:line="312" w:lineRule="auto"/>
      <w:ind w:firstLine="1191"/>
    </w:pPr>
  </w:style>
  <w:style w:type="paragraph" w:customStyle="1" w:styleId="AList2abc">
    <w:name w:val="A_List2_abc"/>
    <w:basedOn w:val="AListabc"/>
    <w:rsid w:val="002666AA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customStyle="1" w:styleId="APageBrake">
    <w:name w:val="A_Page_Brake"/>
    <w:basedOn w:val="a3"/>
    <w:qFormat/>
    <w:rsid w:val="002666AA"/>
    <w:pPr>
      <w:keepNext w:val="0"/>
      <w:keepLines w:val="0"/>
    </w:pPr>
    <w:rPr>
      <w:rFonts w:ascii="Times New Roman" w:hAnsi="Times New Roman"/>
      <w:bCs/>
      <w:noProof/>
      <w:spacing w:val="-8"/>
      <w:sz w:val="2"/>
      <w:lang w:val="ru-RU" w:eastAsia="ru-RU"/>
    </w:rPr>
  </w:style>
  <w:style w:type="paragraph" w:customStyle="1" w:styleId="ASignature">
    <w:name w:val="A_Signature"/>
    <w:rsid w:val="002666A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ignatureTL">
    <w:name w:val="A_SignatureTL"/>
    <w:basedOn w:val="a3"/>
    <w:rsid w:val="002666AA"/>
    <w:pPr>
      <w:keepNext w:val="0"/>
      <w:keepLines w:val="0"/>
      <w:tabs>
        <w:tab w:val="left" w:pos="851"/>
      </w:tabs>
      <w:spacing w:before="60" w:after="60"/>
      <w:contextualSpacing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ATableAlignCenter">
    <w:name w:val="A_Table_Align_Center"/>
    <w:rsid w:val="002666AA"/>
    <w:pPr>
      <w:keepNext/>
      <w:widowControl w:val="0"/>
      <w:autoSpaceDE w:val="0"/>
      <w:autoSpaceDN w:val="0"/>
      <w:adjustRightInd w:val="0"/>
      <w:spacing w:before="20" w:after="20"/>
      <w:jc w:val="center"/>
    </w:pPr>
    <w:rPr>
      <w:sz w:val="2"/>
      <w:szCs w:val="2"/>
      <w:vertAlign w:val="subscript"/>
    </w:rPr>
  </w:style>
  <w:style w:type="paragraph" w:customStyle="1" w:styleId="ATableHeading2">
    <w:name w:val="A_Table_Heading_2"/>
    <w:rsid w:val="002666AA"/>
    <w:pPr>
      <w:widowControl w:val="0"/>
      <w:autoSpaceDE w:val="0"/>
      <w:autoSpaceDN w:val="0"/>
      <w:adjustRightInd w:val="0"/>
      <w:spacing w:before="120" w:after="120"/>
      <w:ind w:left="90" w:right="90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ATableHeadingL1">
    <w:name w:val="A_Table_Heading_L1"/>
    <w:basedOn w:val="ATableBody"/>
    <w:qFormat/>
    <w:rsid w:val="002666AA"/>
    <w:rPr>
      <w:b/>
      <w:sz w:val="28"/>
      <w:u w:val="single"/>
    </w:rPr>
  </w:style>
  <w:style w:type="paragraph" w:customStyle="1" w:styleId="ATableHeadingL2">
    <w:name w:val="A_Table_Heading_L2"/>
    <w:basedOn w:val="ATableBody"/>
    <w:qFormat/>
    <w:rsid w:val="002666AA"/>
    <w:pPr>
      <w:keepNext/>
    </w:pPr>
    <w:rPr>
      <w:b/>
      <w:u w:val="single"/>
    </w:rPr>
  </w:style>
  <w:style w:type="paragraph" w:customStyle="1" w:styleId="ATitle11pt">
    <w:name w:val="A_Title_11pt"/>
    <w:basedOn w:val="ATitleBase"/>
    <w:rsid w:val="002666AA"/>
    <w:pPr>
      <w:widowControl w:val="0"/>
      <w:autoSpaceDE w:val="0"/>
      <w:autoSpaceDN w:val="0"/>
      <w:adjustRightInd w:val="0"/>
      <w:spacing w:before="80" w:after="80"/>
    </w:pPr>
    <w:rPr>
      <w:rFonts w:cs="Arial"/>
      <w:bCs/>
      <w:color w:val="000000"/>
      <w:sz w:val="22"/>
      <w:szCs w:val="22"/>
    </w:rPr>
  </w:style>
  <w:style w:type="paragraph" w:customStyle="1" w:styleId="ATitle12pt">
    <w:name w:val="A_Title_12pt"/>
    <w:basedOn w:val="ATitleBase"/>
    <w:autoRedefine/>
    <w:rsid w:val="002666AA"/>
    <w:pPr>
      <w:widowControl w:val="0"/>
      <w:autoSpaceDE w:val="0"/>
      <w:autoSpaceDN w:val="0"/>
      <w:adjustRightInd w:val="0"/>
      <w:spacing w:before="80" w:after="80"/>
    </w:pPr>
    <w:rPr>
      <w:rFonts w:ascii="Times New Roman" w:hAnsi="Times New Roman" w:cs="Arial"/>
      <w:bCs/>
      <w:color w:val="000000"/>
      <w:sz w:val="24"/>
      <w:szCs w:val="24"/>
    </w:rPr>
  </w:style>
  <w:style w:type="paragraph" w:customStyle="1" w:styleId="ATitle18pt">
    <w:name w:val="A_Title_18pt"/>
    <w:basedOn w:val="ATitleBase"/>
    <w:autoRedefine/>
    <w:rsid w:val="002666AA"/>
    <w:pPr>
      <w:spacing w:before="120" w:after="120"/>
    </w:pPr>
    <w:rPr>
      <w:rFonts w:ascii="Times New Roman" w:hAnsi="Times New Roman"/>
      <w:bCs/>
      <w:kern w:val="28"/>
      <w:sz w:val="36"/>
    </w:rPr>
  </w:style>
  <w:style w:type="paragraph" w:customStyle="1" w:styleId="ATPBody10">
    <w:name w:val="A_TP_Body_10"/>
    <w:autoRedefine/>
    <w:rsid w:val="002666AA"/>
    <w:pPr>
      <w:widowControl w:val="0"/>
      <w:autoSpaceDE w:val="0"/>
      <w:autoSpaceDN w:val="0"/>
      <w:adjustRightInd w:val="0"/>
    </w:pPr>
    <w:rPr>
      <w:color w:val="000000"/>
    </w:rPr>
  </w:style>
  <w:style w:type="paragraph" w:customStyle="1" w:styleId="ATPBody12">
    <w:name w:val="A_TP_Body_12"/>
    <w:autoRedefine/>
    <w:rsid w:val="002666AA"/>
    <w:pPr>
      <w:widowControl w:val="0"/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ATPBody12center">
    <w:name w:val="A_TP_Body_12_center"/>
    <w:basedOn w:val="ATPBody12"/>
    <w:autoRedefine/>
    <w:rsid w:val="002666AA"/>
    <w:pPr>
      <w:jc w:val="center"/>
    </w:pPr>
  </w:style>
  <w:style w:type="paragraph" w:customStyle="1" w:styleId="ATPBody8">
    <w:name w:val="A_TP_Body_8"/>
    <w:rsid w:val="002666AA"/>
    <w:pPr>
      <w:widowControl w:val="0"/>
      <w:autoSpaceDE w:val="0"/>
      <w:autoSpaceDN w:val="0"/>
      <w:adjustRightInd w:val="0"/>
    </w:pPr>
    <w:rPr>
      <w:color w:val="000000"/>
      <w:sz w:val="16"/>
      <w:szCs w:val="16"/>
      <w:vertAlign w:val="subscript"/>
    </w:rPr>
  </w:style>
  <w:style w:type="paragraph" w:customStyle="1" w:styleId="ATPBodysmall">
    <w:name w:val="A_TP_Body_small"/>
    <w:rsid w:val="002666AA"/>
    <w:pPr>
      <w:widowControl w:val="0"/>
      <w:autoSpaceDE w:val="0"/>
      <w:autoSpaceDN w:val="0"/>
      <w:adjustRightInd w:val="0"/>
      <w:spacing w:before="40" w:after="40"/>
    </w:pPr>
    <w:rPr>
      <w:color w:val="000000"/>
      <w:sz w:val="16"/>
      <w:szCs w:val="16"/>
    </w:rPr>
  </w:style>
  <w:style w:type="paragraph" w:styleId="55">
    <w:name w:val="toc 5"/>
    <w:basedOn w:val="45"/>
    <w:next w:val="61"/>
    <w:autoRedefine/>
    <w:uiPriority w:val="39"/>
    <w:unhideWhenUsed/>
    <w:rsid w:val="002666AA"/>
    <w:pPr>
      <w:ind w:left="660"/>
    </w:pPr>
  </w:style>
  <w:style w:type="paragraph" w:styleId="61">
    <w:name w:val="toc 6"/>
    <w:basedOn w:val="55"/>
    <w:next w:val="71"/>
    <w:autoRedefine/>
    <w:uiPriority w:val="39"/>
    <w:unhideWhenUsed/>
    <w:rsid w:val="002666AA"/>
    <w:pPr>
      <w:ind w:left="879" w:right="567"/>
    </w:pPr>
  </w:style>
  <w:style w:type="paragraph" w:styleId="71">
    <w:name w:val="toc 7"/>
    <w:basedOn w:val="61"/>
    <w:next w:val="81"/>
    <w:autoRedefine/>
    <w:uiPriority w:val="39"/>
    <w:unhideWhenUsed/>
    <w:rsid w:val="002666AA"/>
    <w:pPr>
      <w:ind w:left="1100"/>
    </w:pPr>
  </w:style>
  <w:style w:type="paragraph" w:styleId="81">
    <w:name w:val="toc 8"/>
    <w:basedOn w:val="71"/>
    <w:next w:val="91"/>
    <w:autoRedefine/>
    <w:uiPriority w:val="39"/>
    <w:unhideWhenUsed/>
    <w:rsid w:val="002666AA"/>
    <w:pPr>
      <w:ind w:left="1320"/>
    </w:pPr>
  </w:style>
  <w:style w:type="paragraph" w:styleId="91">
    <w:name w:val="toc 9"/>
    <w:basedOn w:val="81"/>
    <w:next w:val="ABody"/>
    <w:autoRedefine/>
    <w:uiPriority w:val="39"/>
    <w:unhideWhenUsed/>
    <w:rsid w:val="002666AA"/>
    <w:pPr>
      <w:tabs>
        <w:tab w:val="right" w:leader="dot" w:pos="-1418"/>
      </w:tabs>
      <w:ind w:left="1540"/>
    </w:pPr>
  </w:style>
  <w:style w:type="character" w:customStyle="1" w:styleId="a9">
    <w:name w:val="Верхний колонтитул Знак"/>
    <w:link w:val="a8"/>
    <w:rsid w:val="002666AA"/>
    <w:rPr>
      <w:rFonts w:ascii="Arial" w:hAnsi="Arial"/>
      <w:bCs/>
      <w:sz w:val="2"/>
      <w:lang w:val="en-US" w:eastAsia="en-US"/>
    </w:rPr>
  </w:style>
  <w:style w:type="paragraph" w:customStyle="1" w:styleId="AList2123">
    <w:name w:val="A_List2_123"/>
    <w:basedOn w:val="AList123"/>
    <w:rsid w:val="002666AA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styleId="46">
    <w:name w:val="index 4"/>
    <w:basedOn w:val="ABody"/>
    <w:next w:val="a3"/>
    <w:autoRedefine/>
    <w:rsid w:val="002666AA"/>
    <w:pPr>
      <w:tabs>
        <w:tab w:val="right" w:pos="9923"/>
      </w:tabs>
      <w:ind w:left="880" w:hanging="220"/>
    </w:pPr>
    <w:rPr>
      <w:sz w:val="22"/>
    </w:rPr>
  </w:style>
  <w:style w:type="paragraph" w:styleId="56">
    <w:name w:val="index 5"/>
    <w:basedOn w:val="ABody"/>
    <w:next w:val="a3"/>
    <w:autoRedefine/>
    <w:rsid w:val="002666AA"/>
    <w:pPr>
      <w:ind w:left="1100" w:hanging="221"/>
    </w:pPr>
    <w:rPr>
      <w:rFonts w:ascii="Courier New" w:hAnsi="Courier New"/>
      <w:sz w:val="22"/>
    </w:rPr>
  </w:style>
  <w:style w:type="paragraph" w:styleId="62">
    <w:name w:val="index 6"/>
    <w:basedOn w:val="ABody"/>
    <w:next w:val="a3"/>
    <w:autoRedefine/>
    <w:rsid w:val="002666AA"/>
    <w:pPr>
      <w:ind w:left="1320" w:hanging="220"/>
    </w:pPr>
    <w:rPr>
      <w:rFonts w:ascii="Courier New" w:hAnsi="Courier New"/>
      <w:sz w:val="22"/>
    </w:rPr>
  </w:style>
  <w:style w:type="paragraph" w:styleId="72">
    <w:name w:val="index 7"/>
    <w:basedOn w:val="ABody"/>
    <w:next w:val="a3"/>
    <w:autoRedefine/>
    <w:rsid w:val="002666AA"/>
    <w:pPr>
      <w:ind w:left="1540" w:hanging="220"/>
    </w:pPr>
    <w:rPr>
      <w:rFonts w:ascii="Courier New" w:hAnsi="Courier New"/>
      <w:sz w:val="22"/>
    </w:rPr>
  </w:style>
  <w:style w:type="paragraph" w:styleId="82">
    <w:name w:val="index 8"/>
    <w:basedOn w:val="ABody"/>
    <w:next w:val="a3"/>
    <w:autoRedefine/>
    <w:rsid w:val="002666AA"/>
    <w:pPr>
      <w:ind w:left="1760" w:hanging="220"/>
    </w:pPr>
    <w:rPr>
      <w:rFonts w:ascii="Courier New" w:hAnsi="Courier New"/>
      <w:sz w:val="22"/>
    </w:rPr>
  </w:style>
  <w:style w:type="paragraph" w:styleId="92">
    <w:name w:val="index 9"/>
    <w:basedOn w:val="ABody"/>
    <w:next w:val="a3"/>
    <w:autoRedefine/>
    <w:rsid w:val="002666AA"/>
    <w:pPr>
      <w:ind w:left="1980" w:hanging="220"/>
    </w:pPr>
    <w:rPr>
      <w:rFonts w:ascii="Courier New" w:hAnsi="Courier New"/>
      <w:sz w:val="22"/>
    </w:rPr>
  </w:style>
  <w:style w:type="character" w:customStyle="1" w:styleId="af2">
    <w:name w:val="Основной текст Знак"/>
    <w:link w:val="a4"/>
    <w:rsid w:val="002666AA"/>
    <w:rPr>
      <w:rFonts w:ascii="Garamond" w:hAnsi="Garamond"/>
      <w:sz w:val="22"/>
      <w:szCs w:val="22"/>
      <w:lang w:val="en-US" w:eastAsia="en-US"/>
    </w:rPr>
  </w:style>
  <w:style w:type="paragraph" w:customStyle="1" w:styleId="AList3123">
    <w:name w:val="A_List3_123"/>
    <w:basedOn w:val="AList2123"/>
    <w:qFormat/>
    <w:rsid w:val="002666AA"/>
    <w:pPr>
      <w:numPr>
        <w:ilvl w:val="2"/>
      </w:numPr>
    </w:pPr>
  </w:style>
  <w:style w:type="paragraph" w:customStyle="1" w:styleId="AList3abc">
    <w:name w:val="A_List3_abc"/>
    <w:basedOn w:val="AList2abc"/>
    <w:qFormat/>
    <w:rsid w:val="002666AA"/>
    <w:pPr>
      <w:numPr>
        <w:ilvl w:val="2"/>
      </w:numPr>
      <w:tabs>
        <w:tab w:val="num" w:pos="1985"/>
      </w:tabs>
    </w:pPr>
  </w:style>
  <w:style w:type="paragraph" w:customStyle="1" w:styleId="AList3bullet">
    <w:name w:val="A_List3_bullet"/>
    <w:basedOn w:val="AList2bullet"/>
    <w:qFormat/>
    <w:rsid w:val="002666AA"/>
    <w:pPr>
      <w:numPr>
        <w:ilvl w:val="2"/>
      </w:numPr>
      <w:tabs>
        <w:tab w:val="num" w:pos="1191"/>
      </w:tabs>
    </w:pPr>
  </w:style>
  <w:style w:type="paragraph" w:customStyle="1" w:styleId="AHeading1">
    <w:name w:val="A_Heading_1"/>
    <w:basedOn w:val="AHeadingBase"/>
    <w:next w:val="AHeading2"/>
    <w:autoRedefine/>
    <w:qFormat/>
    <w:rsid w:val="002666AA"/>
    <w:pPr>
      <w:pageBreakBefore/>
      <w:numPr>
        <w:numId w:val="25"/>
      </w:numPr>
      <w:outlineLvl w:val="0"/>
    </w:pPr>
    <w:rPr>
      <w:rFonts w:ascii="Times New Roman" w:hAnsi="Times New Roman"/>
      <w:sz w:val="32"/>
    </w:rPr>
  </w:style>
  <w:style w:type="paragraph" w:customStyle="1" w:styleId="AHeading2">
    <w:name w:val="A_Heading_2"/>
    <w:basedOn w:val="AHeading1"/>
    <w:autoRedefine/>
    <w:qFormat/>
    <w:rsid w:val="000C23AA"/>
    <w:pPr>
      <w:pageBreakBefore w:val="0"/>
      <w:numPr>
        <w:ilvl w:val="1"/>
      </w:numPr>
      <w:outlineLvl w:val="1"/>
    </w:pPr>
    <w:rPr>
      <w:sz w:val="28"/>
      <w:lang w:val="ru-RU"/>
    </w:rPr>
  </w:style>
  <w:style w:type="paragraph" w:customStyle="1" w:styleId="AHeading3">
    <w:name w:val="A_Heading_3"/>
    <w:basedOn w:val="AHeading2"/>
    <w:autoRedefine/>
    <w:qFormat/>
    <w:rsid w:val="000C23AA"/>
    <w:pPr>
      <w:numPr>
        <w:ilvl w:val="2"/>
      </w:numPr>
      <w:outlineLvl w:val="2"/>
    </w:pPr>
    <w:rPr>
      <w:sz w:val="24"/>
    </w:rPr>
  </w:style>
  <w:style w:type="paragraph" w:customStyle="1" w:styleId="AHeading4">
    <w:name w:val="A_Heading_4"/>
    <w:basedOn w:val="AHeading3"/>
    <w:autoRedefine/>
    <w:qFormat/>
    <w:rsid w:val="002666AA"/>
    <w:pPr>
      <w:numPr>
        <w:ilvl w:val="3"/>
      </w:numPr>
      <w:outlineLvl w:val="3"/>
    </w:pPr>
    <w:rPr>
      <w:i/>
    </w:rPr>
  </w:style>
  <w:style w:type="paragraph" w:customStyle="1" w:styleId="AHeading5">
    <w:name w:val="A_Heading_5"/>
    <w:basedOn w:val="AHeading4"/>
    <w:qFormat/>
    <w:rsid w:val="002666AA"/>
    <w:pPr>
      <w:numPr>
        <w:ilvl w:val="4"/>
      </w:numPr>
      <w:outlineLvl w:val="4"/>
    </w:pPr>
    <w:rPr>
      <w:i w:val="0"/>
    </w:rPr>
  </w:style>
  <w:style w:type="paragraph" w:customStyle="1" w:styleId="AHeading6">
    <w:name w:val="A_Heading_6"/>
    <w:basedOn w:val="AHeading5"/>
    <w:qFormat/>
    <w:rsid w:val="002666AA"/>
    <w:pPr>
      <w:numPr>
        <w:ilvl w:val="5"/>
      </w:numPr>
      <w:outlineLvl w:val="5"/>
    </w:pPr>
    <w:rPr>
      <w:i/>
    </w:rPr>
  </w:style>
  <w:style w:type="paragraph" w:customStyle="1" w:styleId="AHeading7">
    <w:name w:val="A_Heading_7"/>
    <w:basedOn w:val="AHeading6"/>
    <w:qFormat/>
    <w:rsid w:val="002666AA"/>
    <w:pPr>
      <w:numPr>
        <w:ilvl w:val="6"/>
      </w:numPr>
      <w:outlineLvl w:val="6"/>
    </w:pPr>
    <w:rPr>
      <w:i w:val="0"/>
    </w:rPr>
  </w:style>
  <w:style w:type="paragraph" w:customStyle="1" w:styleId="AHeading8">
    <w:name w:val="A_Heading_8"/>
    <w:basedOn w:val="AHeading7"/>
    <w:qFormat/>
    <w:rsid w:val="002666AA"/>
    <w:pPr>
      <w:numPr>
        <w:ilvl w:val="7"/>
      </w:numPr>
      <w:outlineLvl w:val="7"/>
    </w:pPr>
    <w:rPr>
      <w:i/>
    </w:rPr>
  </w:style>
  <w:style w:type="paragraph" w:customStyle="1" w:styleId="AHeading9">
    <w:name w:val="A_Heading_9"/>
    <w:basedOn w:val="AHeading8"/>
    <w:qFormat/>
    <w:rsid w:val="002666AA"/>
    <w:pPr>
      <w:numPr>
        <w:ilvl w:val="8"/>
      </w:numPr>
      <w:outlineLvl w:val="8"/>
    </w:pPr>
    <w:rPr>
      <w:i w:val="0"/>
    </w:rPr>
  </w:style>
  <w:style w:type="paragraph" w:styleId="afff8">
    <w:name w:val="TOC Heading"/>
    <w:basedOn w:val="11"/>
    <w:next w:val="a3"/>
    <w:uiPriority w:val="39"/>
    <w:semiHidden/>
    <w:unhideWhenUsed/>
    <w:qFormat/>
    <w:rsid w:val="002666AA"/>
    <w:pPr>
      <w:pageBreakBefore w:val="0"/>
      <w:suppressAutoHyphens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ru-RU"/>
    </w:rPr>
  </w:style>
  <w:style w:type="paragraph" w:customStyle="1" w:styleId="ATableNameApp">
    <w:name w:val="A_Table_Name_App"/>
    <w:basedOn w:val="ATableName"/>
    <w:qFormat/>
    <w:rsid w:val="002666AA"/>
    <w:pPr>
      <w:numPr>
        <w:ilvl w:val="8"/>
        <w:numId w:val="38"/>
      </w:numPr>
    </w:pPr>
  </w:style>
  <w:style w:type="paragraph" w:customStyle="1" w:styleId="APictureNameApp">
    <w:name w:val="A_Picture_Name_App"/>
    <w:basedOn w:val="afff0"/>
    <w:qFormat/>
    <w:rsid w:val="002666AA"/>
    <w:pPr>
      <w:keepLines/>
      <w:numPr>
        <w:ilvl w:val="7"/>
        <w:numId w:val="38"/>
      </w:numPr>
    </w:pPr>
  </w:style>
  <w:style w:type="paragraph" w:customStyle="1" w:styleId="ATableListRow1">
    <w:name w:val="A_Table_ListRow_1"/>
    <w:rsid w:val="002666AA"/>
    <w:pPr>
      <w:widowControl w:val="0"/>
      <w:numPr>
        <w:numId w:val="35"/>
      </w:numPr>
      <w:autoSpaceDE w:val="0"/>
      <w:autoSpaceDN w:val="0"/>
      <w:adjustRightInd w:val="0"/>
      <w:spacing w:before="60" w:after="60"/>
      <w:jc w:val="center"/>
    </w:pPr>
    <w:rPr>
      <w:color w:val="000000"/>
    </w:rPr>
  </w:style>
  <w:style w:type="numbering" w:customStyle="1" w:styleId="a0">
    <w:name w:val="Таблица"/>
    <w:rsid w:val="002666AA"/>
    <w:pPr>
      <w:numPr>
        <w:numId w:val="20"/>
      </w:numPr>
    </w:pPr>
  </w:style>
  <w:style w:type="paragraph" w:customStyle="1" w:styleId="AListCont2">
    <w:name w:val="A_List_Cont_2"/>
    <w:basedOn w:val="AListcont"/>
    <w:rsid w:val="002666AA"/>
    <w:pPr>
      <w:widowControl w:val="0"/>
      <w:autoSpaceDE w:val="0"/>
      <w:autoSpaceDN w:val="0"/>
      <w:adjustRightInd w:val="0"/>
      <w:ind w:firstLine="1644"/>
    </w:pPr>
    <w:rPr>
      <w:color w:val="000000"/>
    </w:rPr>
  </w:style>
  <w:style w:type="paragraph" w:customStyle="1" w:styleId="AList4bullet">
    <w:name w:val="A_List4_bullet"/>
    <w:basedOn w:val="AList3bullet"/>
    <w:rsid w:val="002666AA"/>
    <w:pPr>
      <w:widowControl w:val="0"/>
      <w:numPr>
        <w:ilvl w:val="3"/>
      </w:numPr>
      <w:tabs>
        <w:tab w:val="num" w:pos="1645"/>
      </w:tabs>
      <w:autoSpaceDE w:val="0"/>
      <w:autoSpaceDN w:val="0"/>
      <w:adjustRightInd w:val="0"/>
    </w:pPr>
    <w:rPr>
      <w:color w:val="000000"/>
      <w:szCs w:val="24"/>
    </w:rPr>
  </w:style>
  <w:style w:type="paragraph" w:customStyle="1" w:styleId="AFootnote">
    <w:name w:val="A_Footnote"/>
    <w:basedOn w:val="ABody"/>
    <w:rsid w:val="002666AA"/>
    <w:pPr>
      <w:widowControl w:val="0"/>
      <w:autoSpaceDE w:val="0"/>
      <w:autoSpaceDN w:val="0"/>
      <w:adjustRightInd w:val="0"/>
    </w:pPr>
    <w:rPr>
      <w:color w:val="000000"/>
      <w:sz w:val="20"/>
      <w:szCs w:val="16"/>
    </w:rPr>
  </w:style>
  <w:style w:type="paragraph" w:customStyle="1" w:styleId="ATableAlignLeft">
    <w:name w:val="A_Table_Align_Left"/>
    <w:qFormat/>
    <w:rsid w:val="002666AA"/>
    <w:pPr>
      <w:keepNext/>
      <w:widowControl w:val="0"/>
      <w:contextualSpacing/>
    </w:pPr>
    <w:rPr>
      <w:snapToGrid w:val="0"/>
      <w:sz w:val="2"/>
      <w:szCs w:val="24"/>
    </w:rPr>
  </w:style>
  <w:style w:type="paragraph" w:customStyle="1" w:styleId="ABodyright">
    <w:name w:val="A_Body_right"/>
    <w:basedOn w:val="ABody"/>
    <w:rsid w:val="002666AA"/>
    <w:pPr>
      <w:autoSpaceDE w:val="0"/>
      <w:autoSpaceDN w:val="0"/>
      <w:adjustRightInd w:val="0"/>
      <w:jc w:val="right"/>
    </w:pPr>
    <w:rPr>
      <w:color w:val="000000"/>
    </w:rPr>
  </w:style>
  <w:style w:type="paragraph" w:customStyle="1" w:styleId="AEmbededTables">
    <w:name w:val="A_Embeded_Tables"/>
    <w:basedOn w:val="ATableBody"/>
    <w:qFormat/>
    <w:rsid w:val="002666AA"/>
    <w:pPr>
      <w:ind w:left="284" w:right="340"/>
    </w:pPr>
  </w:style>
  <w:style w:type="character" w:customStyle="1" w:styleId="ab">
    <w:name w:val="Нижний колонтитул Знак"/>
    <w:link w:val="aa"/>
    <w:rsid w:val="002666AA"/>
    <w:rPr>
      <w:rFonts w:ascii="Arial" w:hAnsi="Arial"/>
      <w:sz w:val="24"/>
      <w:szCs w:val="22"/>
      <w:lang w:val="en-US" w:eastAsia="en-US"/>
    </w:rPr>
  </w:style>
  <w:style w:type="paragraph" w:customStyle="1" w:styleId="AFrameNNCFont">
    <w:name w:val="A_Frame_NNC_Font"/>
    <w:qFormat/>
    <w:rsid w:val="002666AA"/>
    <w:pPr>
      <w:jc w:val="center"/>
    </w:pPr>
    <w:rPr>
      <w:rFonts w:ascii="Arial" w:hAnsi="Arial"/>
      <w:bCs/>
      <w:i/>
      <w:noProof/>
      <w:sz w:val="10"/>
      <w:szCs w:val="10"/>
    </w:rPr>
  </w:style>
  <w:style w:type="paragraph" w:customStyle="1" w:styleId="ATableCommands">
    <w:name w:val="A_Table_Commands"/>
    <w:basedOn w:val="ATableBody"/>
    <w:qFormat/>
    <w:rsid w:val="002666AA"/>
    <w:rPr>
      <w:rFonts w:ascii="Courier New" w:hAnsi="Courier New"/>
    </w:rPr>
  </w:style>
  <w:style w:type="paragraph" w:customStyle="1" w:styleId="ALRTableHead">
    <w:name w:val="A_LR_Table_Head"/>
    <w:uiPriority w:val="99"/>
    <w:rsid w:val="002666AA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2"/>
      <w:szCs w:val="22"/>
    </w:rPr>
  </w:style>
  <w:style w:type="paragraph" w:customStyle="1" w:styleId="ATableBase">
    <w:name w:val="A_Table Base"/>
    <w:basedOn w:val="ABody"/>
    <w:qFormat/>
    <w:rsid w:val="002666AA"/>
    <w:pPr>
      <w:snapToGrid w:val="0"/>
      <w:jc w:val="center"/>
    </w:pPr>
    <w:rPr>
      <w:rFonts w:cs="Arial"/>
      <w:lang w:val="ru-RU"/>
    </w:rPr>
  </w:style>
  <w:style w:type="paragraph" w:customStyle="1" w:styleId="ATableBodyright">
    <w:name w:val="A_Table_Body_right"/>
    <w:basedOn w:val="ATableBody"/>
    <w:qFormat/>
    <w:rsid w:val="002666AA"/>
    <w:pPr>
      <w:jc w:val="right"/>
    </w:pPr>
  </w:style>
  <w:style w:type="paragraph" w:customStyle="1" w:styleId="AFrameName">
    <w:name w:val="A_Frame_Name"/>
    <w:rsid w:val="002666AA"/>
    <w:rPr>
      <w:rFonts w:ascii="Arial" w:hAnsi="Arial"/>
      <w:bCs/>
      <w:i/>
      <w:noProof/>
      <w:spacing w:val="-8"/>
      <w:sz w:val="16"/>
      <w:szCs w:val="16"/>
    </w:rPr>
  </w:style>
  <w:style w:type="paragraph" w:customStyle="1" w:styleId="AFrameBigFont">
    <w:name w:val="A_Frame_BigFont"/>
    <w:rsid w:val="002666AA"/>
    <w:pPr>
      <w:jc w:val="center"/>
    </w:pPr>
    <w:rPr>
      <w:rFonts w:ascii="Arial" w:hAnsi="Arial"/>
      <w:bCs/>
      <w:i/>
      <w:noProof/>
      <w:spacing w:val="-8"/>
      <w:sz w:val="26"/>
    </w:rPr>
  </w:style>
  <w:style w:type="paragraph" w:customStyle="1" w:styleId="AFrameSmallFont">
    <w:name w:val="A_Frame_SmallFont"/>
    <w:rsid w:val="002666AA"/>
    <w:rPr>
      <w:rFonts w:ascii="Arial" w:hAnsi="Arial"/>
      <w:bCs/>
      <w:i/>
      <w:noProof/>
      <w:sz w:val="16"/>
      <w:szCs w:val="16"/>
    </w:rPr>
  </w:style>
  <w:style w:type="paragraph" w:customStyle="1" w:styleId="afff9">
    <w:name w:val="Чертежный"/>
    <w:rsid w:val="002666AA"/>
    <w:pPr>
      <w:jc w:val="center"/>
    </w:pPr>
    <w:rPr>
      <w:rFonts w:ascii="Tahoma" w:hAnsi="Tahoma" w:cs="Tahoma"/>
      <w:i/>
      <w:sz w:val="16"/>
      <w:szCs w:val="16"/>
      <w:lang w:val="uk-UA" w:eastAsia="en-US"/>
    </w:rPr>
  </w:style>
  <w:style w:type="paragraph" w:customStyle="1" w:styleId="AFrameMidleFont">
    <w:name w:val="A_Frame_MidleFont"/>
    <w:qFormat/>
    <w:rsid w:val="002666AA"/>
    <w:pPr>
      <w:jc w:val="center"/>
    </w:pPr>
    <w:rPr>
      <w:rFonts w:ascii="Arial" w:hAnsi="Arial"/>
      <w:bCs/>
      <w:i/>
      <w:noProof/>
      <w:spacing w:val="-8"/>
      <w:sz w:val="16"/>
    </w:rPr>
  </w:style>
  <w:style w:type="paragraph" w:customStyle="1" w:styleId="ATitleBase">
    <w:name w:val="A_Title_Base"/>
    <w:qFormat/>
    <w:rsid w:val="002666AA"/>
    <w:pPr>
      <w:jc w:val="center"/>
    </w:pPr>
    <w:rPr>
      <w:rFonts w:ascii="Arial" w:hAnsi="Arial"/>
      <w:b/>
      <w:caps/>
      <w:lang w:eastAsia="en-US"/>
    </w:rPr>
  </w:style>
  <w:style w:type="paragraph" w:customStyle="1" w:styleId="AHeadingProcedure">
    <w:name w:val="A_Heading_Procedure"/>
    <w:basedOn w:val="AHeadingBase"/>
    <w:next w:val="ABodyindent"/>
    <w:rsid w:val="002666AA"/>
    <w:pPr>
      <w:tabs>
        <w:tab w:val="left" w:pos="0"/>
      </w:tabs>
      <w:spacing w:before="120"/>
      <w:ind w:firstLine="851"/>
    </w:pPr>
    <w:rPr>
      <w:i/>
      <w:sz w:val="24"/>
      <w:lang w:val="ru-RU"/>
    </w:rPr>
  </w:style>
  <w:style w:type="paragraph" w:customStyle="1" w:styleId="ATableListcont">
    <w:name w:val="A_Table_List_cont"/>
    <w:rsid w:val="002666AA"/>
    <w:pPr>
      <w:widowControl w:val="0"/>
      <w:autoSpaceDE w:val="0"/>
      <w:autoSpaceDN w:val="0"/>
      <w:adjustRightInd w:val="0"/>
      <w:spacing w:before="60" w:after="60"/>
      <w:ind w:left="270" w:hanging="180"/>
    </w:pPr>
    <w:rPr>
      <w:color w:val="000000"/>
    </w:rPr>
  </w:style>
  <w:style w:type="paragraph" w:customStyle="1" w:styleId="AHeadingBase">
    <w:name w:val="A_Heading Base"/>
    <w:basedOn w:val="a3"/>
    <w:qFormat/>
    <w:rsid w:val="002666AA"/>
    <w:pPr>
      <w:suppressAutoHyphens/>
      <w:spacing w:before="240" w:after="60" w:line="276" w:lineRule="auto"/>
      <w:ind w:left="284" w:right="284"/>
    </w:pPr>
    <w:rPr>
      <w:rFonts w:ascii="Arial" w:hAnsi="Arial"/>
      <w:b/>
    </w:rPr>
  </w:style>
  <w:style w:type="paragraph" w:customStyle="1" w:styleId="ATPbody80">
    <w:name w:val="A_TP_body_8"/>
    <w:rsid w:val="002666AA"/>
    <w:pPr>
      <w:widowControl w:val="0"/>
      <w:autoSpaceDE w:val="0"/>
      <w:autoSpaceDN w:val="0"/>
      <w:adjustRightInd w:val="0"/>
    </w:pPr>
    <w:rPr>
      <w:rFonts w:eastAsiaTheme="minorEastAsia"/>
      <w:color w:val="000000"/>
      <w:sz w:val="16"/>
      <w:szCs w:val="16"/>
      <w:vertAlign w:val="subscript"/>
    </w:rPr>
  </w:style>
  <w:style w:type="paragraph" w:customStyle="1" w:styleId="AWarning">
    <w:name w:val="A_Warning"/>
    <w:basedOn w:val="ABody"/>
    <w:rsid w:val="002666AA"/>
    <w:pPr>
      <w:keepLines/>
      <w:pBdr>
        <w:top w:val="single" w:sz="6" w:space="0" w:color="auto"/>
        <w:bottom w:val="single" w:sz="6" w:space="0" w:color="auto"/>
      </w:pBdr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MarginNote">
    <w:name w:val="A_Margin Note"/>
    <w:basedOn w:val="ABody"/>
    <w:rsid w:val="002666AA"/>
    <w:pPr>
      <w:widowControl w:val="0"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Note">
    <w:name w:val="A_Note"/>
    <w:basedOn w:val="ABody"/>
    <w:rsid w:val="002666AA"/>
    <w:pPr>
      <w:keepLines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character" w:customStyle="1" w:styleId="afff1">
    <w:name w:val="Название объекта Знак"/>
    <w:link w:val="afff0"/>
    <w:rsid w:val="002666AA"/>
    <w:rPr>
      <w:b/>
      <w:snapToGrid w:val="0"/>
      <w:sz w:val="24"/>
      <w:szCs w:val="24"/>
      <w:lang w:val="en-US"/>
    </w:rPr>
  </w:style>
  <w:style w:type="character" w:customStyle="1" w:styleId="AButtons">
    <w:name w:val="A_Buttons"/>
    <w:rsid w:val="002666AA"/>
    <w:rPr>
      <w:b/>
    </w:rPr>
  </w:style>
  <w:style w:type="paragraph" w:customStyle="1" w:styleId="AMarginEdition">
    <w:name w:val="A_Margin Edition"/>
    <w:basedOn w:val="a3"/>
    <w:rsid w:val="002666AA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</w:pPr>
    <w:rPr>
      <w:rFonts w:ascii="Arial Black" w:hAnsi="Arial Black"/>
      <w:i/>
      <w:color w:val="999999"/>
      <w:szCs w:val="22"/>
    </w:rPr>
  </w:style>
  <w:style w:type="paragraph" w:customStyle="1" w:styleId="AMarginIcons">
    <w:name w:val="A_Margin Icons"/>
    <w:basedOn w:val="a3"/>
    <w:rsid w:val="002666AA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  <w:szCs w:val="22"/>
    </w:rPr>
  </w:style>
  <w:style w:type="character" w:customStyle="1" w:styleId="AMenuOptions">
    <w:name w:val="A_Menu Options"/>
    <w:rsid w:val="002666AA"/>
    <w:rPr>
      <w:rFonts w:ascii="Arial Narrow" w:hAnsi="Arial Narrow"/>
      <w:b/>
      <w:smallCaps/>
    </w:rPr>
  </w:style>
  <w:style w:type="character" w:customStyle="1" w:styleId="AMonospace">
    <w:name w:val="A_Monospace"/>
    <w:rsid w:val="002666AA"/>
    <w:rPr>
      <w:rFonts w:ascii="Courier New" w:hAnsi="Courier New"/>
    </w:rPr>
  </w:style>
  <w:style w:type="paragraph" w:customStyle="1" w:styleId="ANoteBullet">
    <w:name w:val="A_Note Bullet"/>
    <w:basedOn w:val="ANote"/>
    <w:rsid w:val="002666AA"/>
    <w:pPr>
      <w:numPr>
        <w:numId w:val="32"/>
      </w:numPr>
      <w:tabs>
        <w:tab w:val="left" w:pos="1191"/>
      </w:tabs>
      <w:spacing w:before="0" w:line="276" w:lineRule="auto"/>
    </w:pPr>
    <w:rPr>
      <w:szCs w:val="22"/>
    </w:rPr>
  </w:style>
  <w:style w:type="character" w:customStyle="1" w:styleId="ASmall">
    <w:name w:val="A_Small"/>
    <w:rsid w:val="002666AA"/>
    <w:rPr>
      <w:sz w:val="16"/>
    </w:rPr>
  </w:style>
  <w:style w:type="character" w:customStyle="1" w:styleId="ASpecialBold">
    <w:name w:val="A_Special Bold"/>
    <w:rsid w:val="002666AA"/>
    <w:rPr>
      <w:b/>
      <w:spacing w:val="0"/>
    </w:rPr>
  </w:style>
  <w:style w:type="character" w:customStyle="1" w:styleId="ASubscript">
    <w:name w:val="A_Subscript"/>
    <w:rsid w:val="002666AA"/>
    <w:rPr>
      <w:position w:val="-6"/>
      <w:sz w:val="24"/>
      <w:vertAlign w:val="subscript"/>
    </w:rPr>
  </w:style>
  <w:style w:type="character" w:customStyle="1" w:styleId="ASuperscript">
    <w:name w:val="A_Superscript"/>
    <w:rsid w:val="002666AA"/>
    <w:rPr>
      <w:position w:val="6"/>
      <w:sz w:val="24"/>
      <w:vertAlign w:val="superscript"/>
    </w:rPr>
  </w:style>
  <w:style w:type="character" w:customStyle="1" w:styleId="AEmphasis">
    <w:name w:val="A_Emphasis"/>
    <w:qFormat/>
    <w:rsid w:val="002666AA"/>
    <w:rPr>
      <w:i/>
      <w:lang w:val="ru-RU"/>
    </w:rPr>
  </w:style>
  <w:style w:type="paragraph" w:customStyle="1" w:styleId="AFormulas">
    <w:name w:val="A_Formulas"/>
    <w:basedOn w:val="ABody"/>
    <w:qFormat/>
    <w:rsid w:val="002666AA"/>
    <w:rPr>
      <w:i/>
      <w:lang w:val="ru-RU"/>
    </w:rPr>
  </w:style>
  <w:style w:type="paragraph" w:customStyle="1" w:styleId="afffa">
    <w:name w:val="Нумерованный список с отступом"/>
    <w:basedOn w:val="a3"/>
    <w:rsid w:val="002666AA"/>
    <w:pPr>
      <w:spacing w:line="360" w:lineRule="auto"/>
      <w:ind w:left="1021" w:hanging="301"/>
    </w:pPr>
  </w:style>
  <w:style w:type="paragraph" w:customStyle="1" w:styleId="afffb">
    <w:name w:val="Маркированный список с отступом"/>
    <w:basedOn w:val="a3"/>
    <w:rsid w:val="002666AA"/>
    <w:pPr>
      <w:tabs>
        <w:tab w:val="num" w:pos="432"/>
      </w:tabs>
      <w:spacing w:line="360" w:lineRule="auto"/>
      <w:ind w:left="432" w:hanging="432"/>
    </w:pPr>
  </w:style>
  <w:style w:type="paragraph" w:customStyle="1" w:styleId="afffc">
    <w:name w:val="Примечание к тексту"/>
    <w:basedOn w:val="a3"/>
    <w:rsid w:val="002666AA"/>
    <w:pPr>
      <w:ind w:firstLine="720"/>
    </w:pPr>
  </w:style>
  <w:style w:type="paragraph" w:customStyle="1" w:styleId="afffd">
    <w:name w:val="Перечень примечаний"/>
    <w:basedOn w:val="a3"/>
    <w:rsid w:val="002666AA"/>
    <w:pPr>
      <w:tabs>
        <w:tab w:val="num" w:pos="1080"/>
      </w:tabs>
      <w:ind w:left="1021" w:hanging="301"/>
    </w:pPr>
  </w:style>
  <w:style w:type="paragraph" w:customStyle="1" w:styleId="16">
    <w:name w:val="Маркированный список 1"/>
    <w:basedOn w:val="a3"/>
    <w:rsid w:val="002666AA"/>
    <w:pPr>
      <w:tabs>
        <w:tab w:val="num" w:pos="1800"/>
      </w:tabs>
      <w:ind w:left="1741" w:hanging="301"/>
    </w:pPr>
  </w:style>
  <w:style w:type="paragraph" w:customStyle="1" w:styleId="afffe">
    <w:name w:val="Маркир. список"/>
    <w:basedOn w:val="af4"/>
    <w:rsid w:val="002666AA"/>
    <w:pPr>
      <w:tabs>
        <w:tab w:val="num" w:pos="1440"/>
      </w:tabs>
      <w:ind w:left="1440" w:hanging="360"/>
    </w:pPr>
    <w:rPr>
      <w:rFonts w:cs="Arial"/>
      <w:lang w:eastAsia="en-US"/>
    </w:rPr>
  </w:style>
  <w:style w:type="character" w:customStyle="1" w:styleId="af5">
    <w:name w:val="Основной текст с отступом Знак"/>
    <w:link w:val="af4"/>
    <w:rsid w:val="002666AA"/>
    <w:rPr>
      <w:rFonts w:ascii="Courier New" w:hAnsi="Courier New"/>
      <w:sz w:val="22"/>
      <w:lang w:val="x-none" w:eastAsia="x-none"/>
    </w:rPr>
  </w:style>
  <w:style w:type="paragraph" w:customStyle="1" w:styleId="affff">
    <w:name w:val="Абзац"/>
    <w:basedOn w:val="a3"/>
    <w:rsid w:val="002666AA"/>
    <w:pPr>
      <w:spacing w:line="360" w:lineRule="auto"/>
      <w:ind w:firstLine="709"/>
    </w:pPr>
  </w:style>
  <w:style w:type="paragraph" w:customStyle="1" w:styleId="2c">
    <w:name w:val="Олег2"/>
    <w:basedOn w:val="a3"/>
    <w:rsid w:val="002666AA"/>
    <w:pPr>
      <w:tabs>
        <w:tab w:val="num" w:pos="1440"/>
      </w:tabs>
      <w:ind w:left="1440"/>
    </w:pPr>
  </w:style>
  <w:style w:type="paragraph" w:customStyle="1" w:styleId="affff0">
    <w:name w:val="Титул"/>
    <w:basedOn w:val="a3"/>
    <w:rsid w:val="002666AA"/>
    <w:pPr>
      <w:jc w:val="center"/>
    </w:pPr>
    <w:rPr>
      <w:rFonts w:ascii="Arial" w:hAnsi="Arial"/>
    </w:rPr>
  </w:style>
  <w:style w:type="paragraph" w:customStyle="1" w:styleId="affff1">
    <w:name w:val="Текст таблицы"/>
    <w:basedOn w:val="a3"/>
    <w:next w:val="a3"/>
    <w:rsid w:val="002666AA"/>
  </w:style>
  <w:style w:type="paragraph" w:customStyle="1" w:styleId="affff2">
    <w:name w:val="Абзац основной"/>
    <w:link w:val="affff3"/>
    <w:uiPriority w:val="99"/>
    <w:rsid w:val="002666AA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ffff3">
    <w:name w:val="Абзац основной Знак"/>
    <w:link w:val="affff2"/>
    <w:uiPriority w:val="99"/>
    <w:locked/>
    <w:rsid w:val="002666AA"/>
    <w:rPr>
      <w:rFonts w:ascii="Arial" w:hAnsi="Arial"/>
      <w:sz w:val="24"/>
    </w:rPr>
  </w:style>
  <w:style w:type="table" w:customStyle="1" w:styleId="affff4">
    <w:name w:val="Мой стиль"/>
    <w:basedOn w:val="afff3"/>
    <w:rsid w:val="002666AA"/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none" w:sz="0" w:space="0" w:color="auto"/>
      </w:tblBorders>
    </w:tblPr>
  </w:style>
  <w:style w:type="paragraph" w:customStyle="1" w:styleId="3a">
    <w:name w:val="Обычный 3"/>
    <w:basedOn w:val="31"/>
    <w:rsid w:val="002666AA"/>
    <w:pPr>
      <w:keepNext w:val="0"/>
      <w:widowControl w:val="0"/>
      <w:tabs>
        <w:tab w:val="num" w:pos="1004"/>
      </w:tabs>
      <w:autoSpaceDE w:val="0"/>
      <w:autoSpaceDN w:val="0"/>
      <w:adjustRightInd w:val="0"/>
      <w:spacing w:before="60" w:line="240" w:lineRule="auto"/>
      <w:ind w:left="1004" w:hanging="720"/>
      <w:outlineLvl w:val="9"/>
    </w:pPr>
    <w:rPr>
      <w:rFonts w:ascii="Times New Roman" w:hAnsi="Times New Roman"/>
      <w:b w:val="0"/>
      <w:szCs w:val="24"/>
      <w:lang w:val="en-US"/>
    </w:rPr>
  </w:style>
  <w:style w:type="paragraph" w:customStyle="1" w:styleId="affff5">
    <w:name w:val="Таблица текст"/>
    <w:basedOn w:val="a3"/>
    <w:rsid w:val="002666AA"/>
    <w:pPr>
      <w:spacing w:before="40" w:after="40"/>
      <w:ind w:left="57" w:right="57"/>
    </w:pPr>
    <w:rPr>
      <w:bCs/>
      <w:szCs w:val="22"/>
    </w:rPr>
  </w:style>
  <w:style w:type="paragraph" w:customStyle="1" w:styleId="Default">
    <w:name w:val="Default"/>
    <w:rsid w:val="002666AA"/>
    <w:pPr>
      <w:autoSpaceDE w:val="0"/>
      <w:autoSpaceDN w:val="0"/>
      <w:adjustRightInd w:val="0"/>
    </w:pPr>
    <w:rPr>
      <w:rFonts w:ascii="EPLDL F+ Pragmatica Bold C" w:hAnsi="EPLDL F+ Pragmatica Bold C" w:cs="EPLDL F+ Pragmatica Bold C"/>
      <w:color w:val="000000"/>
      <w:sz w:val="24"/>
      <w:szCs w:val="24"/>
    </w:rPr>
  </w:style>
  <w:style w:type="table" w:customStyle="1" w:styleId="-11">
    <w:name w:val="Светлая заливка - Акцент 11"/>
    <w:basedOn w:val="a6"/>
    <w:uiPriority w:val="60"/>
    <w:rsid w:val="002666AA"/>
    <w:rPr>
      <w:rFonts w:ascii="Arial Narrow" w:eastAsia="Cambria" w:hAnsi="Arial Narrow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ffff6">
    <w:name w:val="Заголовок без нумерации"/>
    <w:basedOn w:val="11"/>
    <w:qFormat/>
    <w:rsid w:val="002666AA"/>
    <w:pPr>
      <w:pageBreakBefore w:val="0"/>
      <w:spacing w:after="0" w:line="240" w:lineRule="auto"/>
      <w:ind w:left="0"/>
    </w:pPr>
    <w:rPr>
      <w:rFonts w:ascii="Times New Roman" w:hAnsi="Times New Roman" w:cs="Times New Roman"/>
      <w:caps/>
      <w:kern w:val="0"/>
      <w:sz w:val="24"/>
      <w:szCs w:val="28"/>
    </w:rPr>
  </w:style>
  <w:style w:type="paragraph" w:customStyle="1" w:styleId="AHeadingProcedure0">
    <w:name w:val="A_Heading Procedure"/>
    <w:basedOn w:val="AHeadingBase"/>
    <w:next w:val="a3"/>
    <w:rsid w:val="002666AA"/>
    <w:pPr>
      <w:tabs>
        <w:tab w:val="left" w:pos="0"/>
      </w:tabs>
      <w:spacing w:before="120"/>
      <w:ind w:firstLine="851"/>
    </w:pPr>
    <w:rPr>
      <w:i/>
      <w:color w:val="000000" w:themeColor="text1"/>
      <w:sz w:val="24"/>
      <w:lang w:val="en-AU"/>
    </w:rPr>
  </w:style>
  <w:style w:type="character" w:customStyle="1" w:styleId="affff7">
    <w:name w:val="Стиль"/>
    <w:uiPriority w:val="99"/>
    <w:rsid w:val="002666AA"/>
  </w:style>
  <w:style w:type="character" w:customStyle="1" w:styleId="FontStyle28">
    <w:name w:val="Font Style28"/>
    <w:rsid w:val="002666AA"/>
    <w:rPr>
      <w:rFonts w:ascii="Times New Roman" w:hAnsi="Times New Roman" w:cs="Times New Roman" w:hint="default"/>
      <w:sz w:val="24"/>
      <w:szCs w:val="24"/>
    </w:rPr>
  </w:style>
  <w:style w:type="paragraph" w:customStyle="1" w:styleId="ConsNormal">
    <w:name w:val="ConsNormal"/>
    <w:rsid w:val="002666AA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GSTableBodycenter">
    <w:name w:val="GS_Table_Body_center"/>
    <w:basedOn w:val="a3"/>
    <w:qFormat/>
    <w:rsid w:val="002666AA"/>
    <w:pPr>
      <w:keepNext w:val="0"/>
      <w:keepLines w:val="0"/>
      <w:spacing w:before="60" w:line="360" w:lineRule="auto"/>
      <w:contextualSpacing/>
      <w:jc w:val="center"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GSBody">
    <w:name w:val="GS_Body"/>
    <w:rsid w:val="002666AA"/>
    <w:pPr>
      <w:tabs>
        <w:tab w:val="left" w:pos="851"/>
      </w:tabs>
      <w:spacing w:before="60" w:after="60" w:line="312" w:lineRule="auto"/>
      <w:ind w:firstLine="851"/>
      <w:contextualSpacing/>
      <w:jc w:val="both"/>
    </w:pPr>
    <w:rPr>
      <w:snapToGrid w:val="0"/>
      <w:sz w:val="24"/>
      <w:szCs w:val="24"/>
    </w:rPr>
  </w:style>
  <w:style w:type="character" w:customStyle="1" w:styleId="22">
    <w:name w:val="Заголовок 2 Знак"/>
    <w:link w:val="21"/>
    <w:rsid w:val="002666AA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32">
    <w:name w:val="Заголовок 3 Знак"/>
    <w:link w:val="31"/>
    <w:locked/>
    <w:rsid w:val="002666AA"/>
    <w:rPr>
      <w:rFonts w:ascii="Arial" w:hAnsi="Arial" w:cs="Arial"/>
      <w:b/>
      <w:bCs/>
      <w:sz w:val="32"/>
      <w:szCs w:val="26"/>
      <w:lang w:eastAsia="en-US" w:bidi="en-US"/>
    </w:rPr>
  </w:style>
  <w:style w:type="character" w:customStyle="1" w:styleId="42">
    <w:name w:val="Заголовок 4 Знак"/>
    <w:link w:val="41"/>
    <w:rsid w:val="002666AA"/>
    <w:rPr>
      <w:rFonts w:ascii="Arial" w:hAnsi="Arial"/>
      <w:b/>
      <w:i/>
      <w:sz w:val="32"/>
      <w:szCs w:val="24"/>
      <w:lang w:val="en-AU" w:eastAsia="en-US"/>
    </w:rPr>
  </w:style>
  <w:style w:type="character" w:customStyle="1" w:styleId="52">
    <w:name w:val="Заголовок 5 Знак"/>
    <w:link w:val="51"/>
    <w:rsid w:val="002666AA"/>
    <w:rPr>
      <w:rFonts w:ascii="Arial" w:hAnsi="Arial"/>
      <w:b/>
      <w:sz w:val="32"/>
      <w:szCs w:val="24"/>
      <w:lang w:val="en-AU" w:eastAsia="en-US"/>
    </w:rPr>
  </w:style>
  <w:style w:type="character" w:customStyle="1" w:styleId="60">
    <w:name w:val="Заголовок 6 Знак"/>
    <w:link w:val="6"/>
    <w:rsid w:val="002666AA"/>
    <w:rPr>
      <w:rFonts w:ascii="Arial" w:hAnsi="Arial"/>
      <w:b/>
      <w:i/>
      <w:sz w:val="32"/>
      <w:szCs w:val="24"/>
      <w:lang w:val="en-AU" w:eastAsia="en-US"/>
    </w:rPr>
  </w:style>
  <w:style w:type="character" w:customStyle="1" w:styleId="70">
    <w:name w:val="Заголовок 7 Знак"/>
    <w:link w:val="7"/>
    <w:rsid w:val="002666AA"/>
    <w:rPr>
      <w:rFonts w:ascii="Arial" w:hAnsi="Arial" w:cs="Arial"/>
      <w:b/>
      <w:sz w:val="24"/>
      <w:szCs w:val="24"/>
      <w:lang w:eastAsia="en-US"/>
    </w:rPr>
  </w:style>
  <w:style w:type="character" w:customStyle="1" w:styleId="80">
    <w:name w:val="Заголовок 8 Знак"/>
    <w:link w:val="8"/>
    <w:rsid w:val="002666AA"/>
    <w:rPr>
      <w:rFonts w:ascii="Courier New" w:hAnsi="Courier New"/>
      <w:i/>
      <w:sz w:val="22"/>
      <w:lang w:val="en-US" w:eastAsia="en-US"/>
    </w:rPr>
  </w:style>
  <w:style w:type="character" w:customStyle="1" w:styleId="90">
    <w:name w:val="Заголовок 9 Знак"/>
    <w:link w:val="9"/>
    <w:rsid w:val="002666AA"/>
    <w:rPr>
      <w:rFonts w:ascii="Courier New" w:hAnsi="Courier New"/>
      <w:i/>
      <w:sz w:val="22"/>
      <w:lang w:val="en-US" w:eastAsia="en-US"/>
    </w:rPr>
  </w:style>
  <w:style w:type="paragraph" w:styleId="affff8">
    <w:name w:val="footnote text"/>
    <w:basedOn w:val="a3"/>
    <w:link w:val="affff9"/>
    <w:autoRedefine/>
    <w:rsid w:val="002666AA"/>
    <w:rPr>
      <w:rFonts w:ascii="Times New Roman" w:hAnsi="Times New Roman"/>
      <w:sz w:val="20"/>
    </w:rPr>
  </w:style>
  <w:style w:type="character" w:customStyle="1" w:styleId="affff9">
    <w:name w:val="Текст сноски Знак"/>
    <w:link w:val="affff8"/>
    <w:rsid w:val="002666AA"/>
    <w:rPr>
      <w:lang w:val="en-US" w:eastAsia="en-US"/>
    </w:rPr>
  </w:style>
  <w:style w:type="character" w:customStyle="1" w:styleId="af7">
    <w:name w:val="Заголовок Знак"/>
    <w:link w:val="af6"/>
    <w:rsid w:val="002666AA"/>
    <w:rPr>
      <w:rFonts w:ascii="Arial" w:hAnsi="Arial"/>
      <w:color w:val="FFFFFF"/>
      <w:sz w:val="40"/>
      <w:szCs w:val="72"/>
      <w:shd w:val="clear" w:color="auto" w:fill="A8D08D" w:themeFill="accent6" w:themeFillTint="99"/>
      <w:lang w:val="en-US"/>
    </w:rPr>
  </w:style>
  <w:style w:type="character" w:customStyle="1" w:styleId="afb">
    <w:name w:val="Подзаголовок Знак"/>
    <w:link w:val="afa"/>
    <w:rsid w:val="002666AA"/>
    <w:rPr>
      <w:rFonts w:ascii="Arial" w:hAnsi="Arial"/>
      <w:b/>
      <w:i/>
      <w:sz w:val="24"/>
      <w:lang w:val="en-US" w:eastAsia="en-US"/>
    </w:rPr>
  </w:style>
  <w:style w:type="character" w:customStyle="1" w:styleId="27">
    <w:name w:val="Основной текст 2 Знак"/>
    <w:basedOn w:val="a5"/>
    <w:link w:val="26"/>
    <w:rsid w:val="002666AA"/>
    <w:rPr>
      <w:rFonts w:ascii="Courier New" w:hAnsi="Courier New"/>
      <w:b/>
      <w:sz w:val="36"/>
      <w:lang w:val="en-US" w:eastAsia="en-US"/>
    </w:rPr>
  </w:style>
  <w:style w:type="character" w:customStyle="1" w:styleId="35">
    <w:name w:val="Основной текст 3 Знак"/>
    <w:basedOn w:val="a5"/>
    <w:link w:val="34"/>
    <w:rsid w:val="002666AA"/>
    <w:rPr>
      <w:rFonts w:ascii="Courier New" w:hAnsi="Courier New"/>
      <w:b/>
      <w:bCs/>
      <w:sz w:val="22"/>
      <w:lang w:val="en-US" w:eastAsia="en-US"/>
    </w:rPr>
  </w:style>
  <w:style w:type="paragraph" w:styleId="affffa">
    <w:name w:val="Document Map"/>
    <w:basedOn w:val="a3"/>
    <w:link w:val="affffb"/>
    <w:semiHidden/>
    <w:rsid w:val="002666AA"/>
    <w:pPr>
      <w:shd w:val="clear" w:color="auto" w:fill="000080"/>
    </w:pPr>
    <w:rPr>
      <w:rFonts w:ascii="Tahoma" w:hAnsi="Tahoma"/>
      <w:sz w:val="20"/>
    </w:rPr>
  </w:style>
  <w:style w:type="character" w:customStyle="1" w:styleId="affffb">
    <w:name w:val="Схема документа Знак"/>
    <w:basedOn w:val="a5"/>
    <w:link w:val="affffa"/>
    <w:semiHidden/>
    <w:rsid w:val="002666AA"/>
    <w:rPr>
      <w:rFonts w:ascii="Tahoma" w:hAnsi="Tahoma"/>
      <w:shd w:val="clear" w:color="auto" w:fill="000080"/>
      <w:lang w:val="en-US" w:eastAsia="en-US"/>
    </w:rPr>
  </w:style>
  <w:style w:type="character" w:customStyle="1" w:styleId="aff2">
    <w:name w:val="Текст Знак"/>
    <w:link w:val="aff1"/>
    <w:rsid w:val="002666AA"/>
    <w:rPr>
      <w:rFonts w:ascii="Courier New" w:hAnsi="Courier New"/>
      <w:lang w:val="en-US" w:eastAsia="en-US"/>
    </w:rPr>
  </w:style>
  <w:style w:type="character" w:customStyle="1" w:styleId="aff6">
    <w:name w:val="Электронная подпись Знак"/>
    <w:basedOn w:val="a5"/>
    <w:link w:val="aff5"/>
    <w:rsid w:val="002666AA"/>
    <w:rPr>
      <w:rFonts w:ascii="Courier New" w:hAnsi="Courier New"/>
      <w:sz w:val="22"/>
      <w:lang w:val="en-US" w:eastAsia="en-US"/>
    </w:rPr>
  </w:style>
  <w:style w:type="character" w:customStyle="1" w:styleId="affa">
    <w:name w:val="Тема примечания Знак"/>
    <w:basedOn w:val="afff4"/>
    <w:link w:val="aff8"/>
    <w:semiHidden/>
    <w:rsid w:val="002666AA"/>
    <w:rPr>
      <w:rFonts w:ascii="Courier New" w:hAnsi="Courier New"/>
      <w:b/>
      <w:bCs/>
      <w:lang w:val="en-US" w:eastAsia="en-US"/>
    </w:rPr>
  </w:style>
  <w:style w:type="table" w:styleId="17">
    <w:name w:val="Table Grid 1"/>
    <w:basedOn w:val="a6"/>
    <w:rsid w:val="002666AA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c">
    <w:name w:val="Текст выноски Знак"/>
    <w:basedOn w:val="a5"/>
    <w:link w:val="affb"/>
    <w:semiHidden/>
    <w:rsid w:val="002666AA"/>
    <w:rPr>
      <w:rFonts w:ascii="Tahoma" w:hAnsi="Tahoma" w:cs="Tahoma"/>
      <w:sz w:val="16"/>
      <w:szCs w:val="16"/>
      <w:lang w:val="en-US" w:eastAsia="en-US"/>
    </w:rPr>
  </w:style>
  <w:style w:type="paragraph" w:styleId="affffc">
    <w:name w:val="No Spacing"/>
    <w:link w:val="affffd"/>
    <w:uiPriority w:val="1"/>
    <w:qFormat/>
    <w:rsid w:val="002666AA"/>
  </w:style>
  <w:style w:type="character" w:customStyle="1" w:styleId="affffd">
    <w:name w:val="Без интервала Знак"/>
    <w:link w:val="affffc"/>
    <w:uiPriority w:val="1"/>
    <w:locked/>
    <w:rsid w:val="002666AA"/>
  </w:style>
  <w:style w:type="paragraph" w:styleId="affffe">
    <w:name w:val="List Paragraph"/>
    <w:basedOn w:val="a3"/>
    <w:uiPriority w:val="34"/>
    <w:qFormat/>
    <w:rsid w:val="002666AA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table" w:styleId="-4">
    <w:name w:val="Colorful List Accent 4"/>
    <w:basedOn w:val="a6"/>
    <w:uiPriority w:val="72"/>
    <w:rsid w:val="002666AA"/>
    <w:rPr>
      <w:rFonts w:ascii="Calibri" w:hAnsi="Calibri"/>
      <w:color w:val="000000"/>
      <w:sz w:val="22"/>
      <w:szCs w:val="22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AAbbreviation">
    <w:name w:val="A_Abbreviation"/>
    <w:basedOn w:val="ABody"/>
    <w:uiPriority w:val="99"/>
    <w:rsid w:val="002666AA"/>
    <w:pPr>
      <w:keepLines/>
      <w:widowControl w:val="0"/>
      <w:autoSpaceDE w:val="0"/>
      <w:autoSpaceDN w:val="0"/>
      <w:adjustRightInd w:val="0"/>
      <w:spacing w:before="60" w:after="60"/>
      <w:ind w:left="2694" w:hanging="2410"/>
      <w:contextualSpacing w:val="0"/>
    </w:pPr>
    <w:rPr>
      <w:color w:val="000000"/>
      <w:lang w:val="ru-RU"/>
    </w:rPr>
  </w:style>
  <w:style w:type="paragraph" w:customStyle="1" w:styleId="ATableList3bullet">
    <w:name w:val="A_Table_List3_bullet"/>
    <w:basedOn w:val="ATableList2bullet"/>
    <w:qFormat/>
    <w:rsid w:val="002666AA"/>
    <w:pPr>
      <w:numPr>
        <w:ilvl w:val="2"/>
      </w:numPr>
    </w:pPr>
  </w:style>
  <w:style w:type="character" w:customStyle="1" w:styleId="AUnderlined">
    <w:name w:val="A_Underlined"/>
    <w:rsid w:val="002666AA"/>
    <w:rPr>
      <w:u w:val="single"/>
    </w:rPr>
  </w:style>
  <w:style w:type="paragraph" w:customStyle="1" w:styleId="ATPBody12right">
    <w:name w:val="A_TP_Body_12_right"/>
    <w:basedOn w:val="ATPBody12"/>
    <w:qFormat/>
    <w:rsid w:val="002666AA"/>
    <w:pPr>
      <w:jc w:val="right"/>
    </w:pPr>
  </w:style>
  <w:style w:type="table" w:customStyle="1" w:styleId="ATableA4P">
    <w:name w:val="A_Table_A4P"/>
    <w:basedOn w:val="a6"/>
    <w:uiPriority w:val="99"/>
    <w:rsid w:val="002666AA"/>
    <w:rPr>
      <w:szCs w:val="22"/>
    </w:rPr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cantSplit/>
      <w:jc w:val="center"/>
    </w:trPr>
    <w:tcPr>
      <w:vAlign w:val="center"/>
    </w:tcPr>
    <w:tblStylePr w:type="firstRow">
      <w:tblPr/>
      <w:trPr>
        <w:tblHeader/>
      </w:trPr>
    </w:tblStylePr>
  </w:style>
  <w:style w:type="paragraph" w:customStyle="1" w:styleId="18">
    <w:name w:val="Титульный1"/>
    <w:basedOn w:val="a3"/>
    <w:qFormat/>
    <w:rsid w:val="003E22CF"/>
    <w:pPr>
      <w:suppressAutoHyphens/>
      <w:jc w:val="center"/>
    </w:pPr>
    <w:rPr>
      <w:rFonts w:ascii="PT Astra Serif" w:hAnsi="PT Astra Serif"/>
      <w:szCs w:val="28"/>
    </w:rPr>
  </w:style>
  <w:style w:type="paragraph" w:customStyle="1" w:styleId="2d">
    <w:name w:val="Титульный2"/>
    <w:basedOn w:val="a3"/>
    <w:qFormat/>
    <w:rsid w:val="003E22CF"/>
    <w:pPr>
      <w:spacing w:after="20"/>
    </w:pPr>
    <w:rPr>
      <w:rFonts w:ascii="PT Astra Serif" w:hAnsi="PT Astra Serif"/>
      <w:szCs w:val="28"/>
    </w:rPr>
  </w:style>
  <w:style w:type="character" w:customStyle="1" w:styleId="hgkelc">
    <w:name w:val="hgkelc"/>
    <w:basedOn w:val="a5"/>
    <w:rsid w:val="000625FD"/>
  </w:style>
  <w:style w:type="table" w:customStyle="1" w:styleId="19">
    <w:name w:val="Сетка таблицы1"/>
    <w:basedOn w:val="a6"/>
    <w:next w:val="afff3"/>
    <w:uiPriority w:val="39"/>
    <w:rsid w:val="004E0485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">
    <w:name w:val="Intense Emphasis"/>
    <w:uiPriority w:val="21"/>
    <w:qFormat/>
    <w:rsid w:val="00B569E0"/>
    <w:rPr>
      <w:b/>
      <w:bCs/>
      <w:i/>
      <w:iCs/>
      <w:color w:val="4F81BD"/>
    </w:rPr>
  </w:style>
  <w:style w:type="character" w:styleId="afffff0">
    <w:name w:val="Unresolved Mention"/>
    <w:basedOn w:val="a5"/>
    <w:uiPriority w:val="99"/>
    <w:semiHidden/>
    <w:unhideWhenUsed/>
    <w:rsid w:val="00B56E7E"/>
    <w:rPr>
      <w:color w:val="605E5C"/>
      <w:shd w:val="clear" w:color="auto" w:fill="E1DFDD"/>
    </w:rPr>
  </w:style>
  <w:style w:type="paragraph" w:customStyle="1" w:styleId="a">
    <w:name w:val="Мой нум.список"/>
    <w:basedOn w:val="affffe"/>
    <w:qFormat/>
    <w:rsid w:val="00DA692B"/>
    <w:pPr>
      <w:keepNext w:val="0"/>
      <w:keepLines w:val="0"/>
      <w:numPr>
        <w:numId w:val="39"/>
      </w:numPr>
      <w:suppressLineNumbers/>
      <w:suppressAutoHyphens/>
      <w:spacing w:after="0" w:line="240" w:lineRule="auto"/>
      <w:jc w:val="both"/>
    </w:pPr>
    <w:rPr>
      <w:rFonts w:asciiTheme="minorHAnsi" w:hAnsiTheme="minorHAnsi" w:cstheme="minorBidi"/>
      <w:sz w:val="28"/>
      <w:szCs w:val="24"/>
      <w:lang w:val="ru-RU"/>
    </w:rPr>
  </w:style>
  <w:style w:type="paragraph" w:customStyle="1" w:styleId="afffff1">
    <w:name w:val="Текст абзаца"/>
    <w:basedOn w:val="a3"/>
    <w:qFormat/>
    <w:rsid w:val="00DA692B"/>
    <w:pPr>
      <w:keepNext w:val="0"/>
      <w:keepLines w:val="0"/>
      <w:spacing w:before="240" w:after="120"/>
      <w:jc w:val="both"/>
    </w:pPr>
    <w:rPr>
      <w:rFonts w:ascii="Arial" w:hAnsi="Arial" w:cs="Gautami"/>
      <w:sz w:val="24"/>
      <w:szCs w:val="22"/>
      <w:lang w:val="ru-RU" w:eastAsia="ru-RU"/>
    </w:rPr>
  </w:style>
  <w:style w:type="paragraph" w:customStyle="1" w:styleId="1a">
    <w:name w:val="Обычный текст1"/>
    <w:rsid w:val="00DA692B"/>
    <w:pPr>
      <w:spacing w:before="240" w:after="120"/>
      <w:jc w:val="both"/>
    </w:pPr>
    <w:rPr>
      <w:rFonts w:ascii="Arial" w:hAnsi="Arial" w:cs="Gautami"/>
      <w:szCs w:val="22"/>
    </w:rPr>
  </w:style>
  <w:style w:type="table" w:styleId="afffff2">
    <w:name w:val="Grid Table Light"/>
    <w:basedOn w:val="a6"/>
    <w:uiPriority w:val="40"/>
    <w:rsid w:val="00DA692B"/>
    <w:rPr>
      <w:rFonts w:ascii="Adobe Garamond Pro" w:hAnsi="Adobe Garamond Pr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TPBody12bold">
    <w:name w:val="A_TP_Body_12_bold"/>
    <w:basedOn w:val="ATPBody12"/>
    <w:qFormat/>
    <w:rsid w:val="00AA539B"/>
  </w:style>
  <w:style w:type="paragraph" w:customStyle="1" w:styleId="10">
    <w:name w:val="Спис1 марк"/>
    <w:basedOn w:val="a4"/>
    <w:qFormat/>
    <w:rsid w:val="00C63341"/>
    <w:pPr>
      <w:keepNext w:val="0"/>
      <w:keepLines w:val="0"/>
      <w:numPr>
        <w:numId w:val="41"/>
      </w:numPr>
      <w:spacing w:before="0" w:after="0" w:line="348" w:lineRule="auto"/>
      <w:ind w:left="0" w:firstLine="709"/>
      <w:jc w:val="both"/>
    </w:pPr>
    <w:rPr>
      <w:rFonts w:ascii="Times New Roman" w:eastAsiaTheme="minorHAnsi" w:hAnsi="Times New Roman" w:cstheme="minorBidi"/>
      <w:sz w:val="27"/>
      <w:lang w:val="ru-RU"/>
    </w:rPr>
  </w:style>
  <w:style w:type="paragraph" w:customStyle="1" w:styleId="HeaderFooter">
    <w:name w:val="HeaderFooter"/>
    <w:basedOn w:val="a3"/>
    <w:qFormat/>
    <w:rsid w:val="00431AC3"/>
    <w:pPr>
      <w:keepNext w:val="0"/>
      <w:keepLines w:val="0"/>
      <w:contextualSpacing/>
      <w:jc w:val="center"/>
    </w:pPr>
    <w:rPr>
      <w:rFonts w:ascii="Times New Roman" w:eastAsia="Calibri" w:hAnsi="Times New Roman"/>
      <w:sz w:val="28"/>
      <w:szCs w:val="28"/>
      <w:lang w:val="ru-RU"/>
    </w:rPr>
  </w:style>
  <w:style w:type="paragraph" w:customStyle="1" w:styleId="1">
    <w:name w:val="Маркер 1"/>
    <w:basedOn w:val="a3"/>
    <w:qFormat/>
    <w:rsid w:val="00227C2F"/>
    <w:pPr>
      <w:keepNext w:val="0"/>
      <w:keepLines w:val="0"/>
      <w:numPr>
        <w:numId w:val="42"/>
      </w:numPr>
      <w:spacing w:before="200" w:after="200"/>
      <w:jc w:val="both"/>
    </w:pPr>
    <w:rPr>
      <w:rFonts w:ascii="Arial" w:hAnsi="Arial" w:cs="Gautami"/>
      <w:sz w:val="24"/>
      <w:szCs w:val="22"/>
      <w:lang w:val="ru-RU" w:eastAsia="ru-RU"/>
    </w:rPr>
  </w:style>
  <w:style w:type="paragraph" w:customStyle="1" w:styleId="Z14bold">
    <w:name w:val="Z_14_bold"/>
    <w:basedOn w:val="a3"/>
    <w:qFormat/>
    <w:rsid w:val="00BA0436"/>
    <w:pPr>
      <w:spacing w:before="120" w:after="120"/>
      <w:jc w:val="center"/>
    </w:pPr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43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4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4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2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96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47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4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23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921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6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62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758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4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06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9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4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9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4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52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69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70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89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95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7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0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8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9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63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9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60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8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ah\&#1040;&#1083;&#1077;&#1082;&#1089;&#1072;&#1085;&#1076;&#1088;\&#1064;&#1072;&#1073;&#1083;&#1086;&#1085;_&#1040;_&#1089;&#1090;&#1080;&#1083;&#1080;_&#1041;&#1056;_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79938A-46C9-41EF-8CDE-19F45D6BE1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C:\Zah\Александр\Шаблон_А_стили_БР_4.dotm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Общее описание системы</vt:lpstr>
    </vt:vector>
  </TitlesOfParts>
  <Manager/>
  <Company/>
  <LinksUpToDate>false</LinksUpToDate>
  <CharactersWithSpaces>3594</CharactersWithSpaces>
  <SharedDoc>false</SharedDoc>
  <HyperlinkBase/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Общее описание системы</dc:title>
  <dc:subject>ХХХХХХХХ.ХХХХХХ.ХХХ</dc:subject>
  <dc:creator/>
  <cp:keywords/>
  <dc:description/>
  <cp:lastModifiedBy/>
  <cp:revision>1</cp:revision>
  <dcterms:created xsi:type="dcterms:W3CDTF">2023-11-27T08:39:00Z</dcterms:created>
  <dcterms:modified xsi:type="dcterms:W3CDTF">2023-12-11T11:04:00Z</dcterms:modified>
  <cp:category/>
</cp:coreProperties>
</file>